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2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443"/>
        <w:gridCol w:w="2956"/>
        <w:gridCol w:w="1603"/>
        <w:gridCol w:w="89"/>
        <w:gridCol w:w="367"/>
        <w:gridCol w:w="1725"/>
        <w:gridCol w:w="1530"/>
      </w:tblGrid>
      <w:tr w:rsidR="002F36BE" w:rsidRPr="0086110A" w:rsidTr="00796570">
        <w:trPr>
          <w:trHeight w:val="360"/>
        </w:trPr>
        <w:tc>
          <w:tcPr>
            <w:tcW w:w="6530" w:type="dxa"/>
            <w:gridSpan w:val="5"/>
            <w:vMerge w:val="restart"/>
          </w:tcPr>
          <w:p w:rsidR="002F36BE" w:rsidRPr="0086110A" w:rsidRDefault="00962044" w:rsidP="0086110A">
            <w:pPr>
              <w:pStyle w:val="Heading1"/>
            </w:pPr>
            <w:r>
              <w:t xml:space="preserve"> </w:t>
            </w:r>
            <w:r w:rsidR="00B84C4B">
              <w:t xml:space="preserve">HVK Database </w:t>
            </w:r>
            <w:r w:rsidR="002F36BE"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5D3B5E" w:rsidP="00B425B3">
            <w:pPr>
              <w:pStyle w:val="MeetingInformation"/>
            </w:pPr>
            <w:r>
              <w:rPr>
                <w:lang w:val="en-CA"/>
              </w:rPr>
              <w:t>September 1</w:t>
            </w:r>
            <w:r w:rsidR="00C70B1F">
              <w:rPr>
                <w:lang w:val="en-CA"/>
              </w:rPr>
              <w:t>4</w:t>
            </w:r>
            <w:r>
              <w:rPr>
                <w:lang w:val="en-CA"/>
              </w:rPr>
              <w:t>, 20</w:t>
            </w:r>
            <w:r w:rsidR="00796570">
              <w:rPr>
                <w:lang w:val="en-CA"/>
              </w:rPr>
              <w:t>1</w:t>
            </w:r>
            <w:r w:rsidR="00C70B1F">
              <w:rPr>
                <w:lang w:val="en-CA"/>
              </w:rPr>
              <w:t>6</w:t>
            </w:r>
          </w:p>
        </w:tc>
      </w:tr>
      <w:tr w:rsidR="002F36BE" w:rsidRPr="0086110A" w:rsidTr="00796570">
        <w:trPr>
          <w:trHeight w:val="351"/>
        </w:trPr>
        <w:tc>
          <w:tcPr>
            <w:tcW w:w="6530" w:type="dxa"/>
            <w:gridSpan w:val="5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B425B3" w:rsidP="0086110A">
            <w:pPr>
              <w:pStyle w:val="MeetingInformation"/>
            </w:pPr>
            <w:r>
              <w:t>1</w:t>
            </w:r>
            <w:r w:rsidR="00C70B1F">
              <w:t>0:00 a</w:t>
            </w:r>
            <w:r w:rsidR="005D3B5E">
              <w:t>m</w:t>
            </w:r>
          </w:p>
        </w:tc>
      </w:tr>
      <w:tr w:rsidR="002F36BE" w:rsidRPr="0086110A" w:rsidTr="00796570">
        <w:tc>
          <w:tcPr>
            <w:tcW w:w="6530" w:type="dxa"/>
            <w:gridSpan w:val="5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5D3B5E" w:rsidP="000B451B">
            <w:pPr>
              <w:pStyle w:val="MeetingInformation"/>
            </w:pPr>
            <w:r>
              <w:t>Room</w:t>
            </w:r>
            <w:r w:rsidR="00ED0908">
              <w:t xml:space="preserve"> </w:t>
            </w:r>
            <w:r w:rsidR="000B451B" w:rsidRPr="000B451B">
              <w:rPr>
                <w:u w:val="single"/>
              </w:rPr>
              <w:t>B219</w:t>
            </w:r>
            <w:r w:rsidR="00ED0908">
              <w:t xml:space="preserve">____      </w:t>
            </w:r>
            <w:r>
              <w:t xml:space="preserve"> </w:t>
            </w:r>
            <w:r w:rsidR="00ED0908">
              <w:t xml:space="preserve">      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6110D5">
            <w:pPr>
              <w:pStyle w:val="FieldLabel"/>
            </w:pPr>
            <w:r>
              <w:t>Team</w:t>
            </w:r>
            <w:r w:rsidRPr="0086110A">
              <w:t>:</w:t>
            </w:r>
          </w:p>
        </w:tc>
        <w:tc>
          <w:tcPr>
            <w:tcW w:w="2956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Team 2 (Philip, Alex, Jeremy)</w:t>
            </w:r>
          </w:p>
        </w:tc>
        <w:tc>
          <w:tcPr>
            <w:tcW w:w="2059" w:type="dxa"/>
            <w:gridSpan w:val="3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796570">
            <w:pPr>
              <w:pStyle w:val="FieldLabel"/>
            </w:pPr>
            <w:r>
              <w:t>Assignment</w:t>
            </w:r>
            <w:r w:rsidRPr="0086110A">
              <w:t>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96570" w:rsidP="00796570">
            <w:pPr>
              <w:pStyle w:val="FieldLabel"/>
              <w:rPr>
                <w:b w:val="0"/>
              </w:rPr>
            </w:pPr>
            <w:r w:rsidRPr="00796570">
              <w:t xml:space="preserve"> </w:t>
            </w:r>
            <w:r w:rsidRPr="00796570">
              <w:rPr>
                <w:b w:val="0"/>
              </w:rPr>
              <w:t>1 – Identify Entities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6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Philip</w:t>
            </w:r>
          </w:p>
        </w:tc>
        <w:tc>
          <w:tcPr>
            <w:tcW w:w="2059" w:type="dxa"/>
            <w:gridSpan w:val="3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Alex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>
              <w:t>Team Members</w:t>
            </w:r>
            <w:r w:rsidRPr="0086110A">
              <w:t>:</w:t>
            </w:r>
          </w:p>
        </w:tc>
        <w:tc>
          <w:tcPr>
            <w:tcW w:w="8270" w:type="dxa"/>
            <w:gridSpan w:val="6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C42D2" w:rsidP="00796570">
            <w:pPr>
              <w:pStyle w:val="FieldLabel"/>
            </w:pPr>
            <w:r>
              <w:rPr>
                <w:b w:val="0"/>
              </w:rPr>
              <w:t>Philip, Alex, Jeremy</w:t>
            </w:r>
          </w:p>
        </w:tc>
      </w:tr>
      <w:tr w:rsidR="00796570" w:rsidRPr="0086110A" w:rsidTr="00796570">
        <w:tc>
          <w:tcPr>
            <w:tcW w:w="10152" w:type="dxa"/>
            <w:gridSpan w:val="8"/>
            <w:tcBorders>
              <w:top w:val="single" w:sz="4" w:space="0" w:color="999999"/>
              <w:bottom w:val="single" w:sz="4" w:space="0" w:color="999999"/>
            </w:tcBorders>
          </w:tcPr>
          <w:p w:rsidR="00796570" w:rsidRPr="0086110A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read:</w:t>
            </w:r>
          </w:p>
        </w:tc>
        <w:tc>
          <w:tcPr>
            <w:tcW w:w="8713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9613EF">
            <w:pPr>
              <w:pStyle w:val="FieldText"/>
            </w:pPr>
            <w:r>
              <w:t>Happy Valley Kennels Case Study</w:t>
            </w: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</w:p>
        </w:tc>
        <w:tc>
          <w:tcPr>
            <w:tcW w:w="8713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713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9613EF">
            <w:pPr>
              <w:pStyle w:val="FieldText"/>
            </w:pPr>
            <w:r>
              <w:t xml:space="preserve">Happy Valley Kennels Case Study, </w:t>
            </w:r>
          </w:p>
          <w:p w:rsidR="00796570" w:rsidRDefault="00796570" w:rsidP="00ED0908">
            <w:pPr>
              <w:pStyle w:val="FieldText"/>
            </w:pPr>
            <w:r>
              <w:t xml:space="preserve">Systems </w:t>
            </w:r>
            <w:r w:rsidR="00ED0908">
              <w:t xml:space="preserve">I </w:t>
            </w:r>
            <w:r>
              <w:t>Assignment</w:t>
            </w:r>
            <w:r w:rsidR="00ED0908">
              <w:t xml:space="preserve"> 1 – Business Rules</w:t>
            </w:r>
          </w:p>
          <w:p w:rsidR="007755D5" w:rsidRPr="007755D5" w:rsidRDefault="007755D5" w:rsidP="007755D5">
            <w:pPr>
              <w:ind w:left="1800" w:hanging="1800"/>
              <w:rPr>
                <w:szCs w:val="22"/>
              </w:rPr>
            </w:pPr>
            <w:r w:rsidRPr="00327636">
              <w:rPr>
                <w:szCs w:val="22"/>
              </w:rPr>
              <w:t>Class</w:t>
            </w:r>
            <w:r>
              <w:rPr>
                <w:b/>
                <w:i/>
                <w:szCs w:val="22"/>
              </w:rPr>
              <w:t xml:space="preserve"> </w:t>
            </w:r>
            <w:r>
              <w:rPr>
                <w:szCs w:val="22"/>
              </w:rPr>
              <w:t>Handout: Data Names and Definitions</w:t>
            </w:r>
          </w:p>
        </w:tc>
      </w:tr>
      <w:tr w:rsidR="00796570" w:rsidRPr="0086110A" w:rsidTr="00796570">
        <w:tc>
          <w:tcPr>
            <w:tcW w:w="10152" w:type="dxa"/>
            <w:gridSpan w:val="8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796570" w:rsidRPr="009F2309" w:rsidRDefault="00796570" w:rsidP="0072713C">
            <w:pPr>
              <w:pStyle w:val="Heading2"/>
            </w:pPr>
            <w:r>
              <w:t>Agenda Items</w:t>
            </w:r>
          </w:p>
        </w:tc>
      </w:tr>
      <w:tr w:rsidR="00796570" w:rsidRPr="0086110A" w:rsidTr="00796570">
        <w:tc>
          <w:tcPr>
            <w:tcW w:w="644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Pr="00797708" w:rsidRDefault="00796570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3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Time allotted</w:t>
            </w:r>
          </w:p>
        </w:tc>
      </w:tr>
      <w:tr w:rsidR="00796570" w:rsidRPr="0086110A" w:rsidTr="00796570">
        <w:tc>
          <w:tcPr>
            <w:tcW w:w="10152" w:type="dxa"/>
            <w:gridSpan w:val="8"/>
            <w:tcBorders>
              <w:top w:val="dashSmallGap" w:sz="4" w:space="0" w:color="808080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</w:p>
        </w:tc>
      </w:tr>
    </w:tbl>
    <w:p w:rsidR="00B4030C" w:rsidRDefault="00B4030C" w:rsidP="00203878">
      <w:pPr>
        <w:pStyle w:val="ListParagraph"/>
        <w:numPr>
          <w:ilvl w:val="0"/>
          <w:numId w:val="9"/>
        </w:numPr>
      </w:pPr>
      <w:bookmarkStart w:id="0" w:name="MinuteAdditional"/>
      <w:bookmarkStart w:id="1" w:name="_GoBack"/>
      <w:bookmarkEnd w:id="0"/>
      <w:bookmarkEnd w:id="1"/>
      <w:r>
        <w:t>Talked a little bit about things that still needed to get done</w:t>
      </w:r>
      <w:r>
        <w:tab/>
      </w:r>
      <w:r>
        <w:tab/>
      </w:r>
      <w:r>
        <w:tab/>
      </w:r>
      <w:r>
        <w:tab/>
      </w:r>
      <w:r>
        <w:tab/>
        <w:t xml:space="preserve">      5 Minutes</w:t>
      </w:r>
    </w:p>
    <w:p w:rsidR="00B4030C" w:rsidRDefault="00B4030C" w:rsidP="00B4030C">
      <w:pPr>
        <w:pStyle w:val="ListParagraph"/>
      </w:pPr>
    </w:p>
    <w:p w:rsidR="00203878" w:rsidRDefault="00B4030C" w:rsidP="00203878">
      <w:pPr>
        <w:pStyle w:val="ListParagraph"/>
        <w:numPr>
          <w:ilvl w:val="0"/>
          <w:numId w:val="9"/>
        </w:numPr>
      </w:pPr>
      <w:r>
        <w:t>Went off and worked on our own thing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whole class</w:t>
      </w:r>
    </w:p>
    <w:p w:rsidR="006A336C" w:rsidRDefault="006A336C" w:rsidP="00E77B89"/>
    <w:sectPr w:rsidR="006A336C" w:rsidSect="0086110A">
      <w:type w:val="continuous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1A1"/>
    <w:multiLevelType w:val="hybridMultilevel"/>
    <w:tmpl w:val="0D68CF0E"/>
    <w:lvl w:ilvl="0" w:tplc="E0C2E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B44A6"/>
    <w:multiLevelType w:val="hybridMultilevel"/>
    <w:tmpl w:val="390E32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7E3A"/>
    <w:multiLevelType w:val="hybridMultilevel"/>
    <w:tmpl w:val="812E52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67D49"/>
    <w:multiLevelType w:val="hybridMultilevel"/>
    <w:tmpl w:val="9678E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8044B"/>
    <w:multiLevelType w:val="hybridMultilevel"/>
    <w:tmpl w:val="16B45D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675EA"/>
    <w:multiLevelType w:val="hybridMultilevel"/>
    <w:tmpl w:val="27A8B9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66165"/>
    <w:multiLevelType w:val="hybridMultilevel"/>
    <w:tmpl w:val="A8E6FD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5E"/>
    <w:rsid w:val="00010244"/>
    <w:rsid w:val="00070E04"/>
    <w:rsid w:val="000B451B"/>
    <w:rsid w:val="000B517E"/>
    <w:rsid w:val="00140431"/>
    <w:rsid w:val="00140DAE"/>
    <w:rsid w:val="00143A8D"/>
    <w:rsid w:val="001E0227"/>
    <w:rsid w:val="00203878"/>
    <w:rsid w:val="002431DE"/>
    <w:rsid w:val="002606F7"/>
    <w:rsid w:val="0027375D"/>
    <w:rsid w:val="002C51E8"/>
    <w:rsid w:val="002F32B7"/>
    <w:rsid w:val="002F36BE"/>
    <w:rsid w:val="003010D4"/>
    <w:rsid w:val="003172EB"/>
    <w:rsid w:val="00332F83"/>
    <w:rsid w:val="00351C8C"/>
    <w:rsid w:val="003A3B9B"/>
    <w:rsid w:val="003B119C"/>
    <w:rsid w:val="003D3A5F"/>
    <w:rsid w:val="003E74C9"/>
    <w:rsid w:val="0041112B"/>
    <w:rsid w:val="00446003"/>
    <w:rsid w:val="00455A99"/>
    <w:rsid w:val="004D5D6B"/>
    <w:rsid w:val="00501C1B"/>
    <w:rsid w:val="00533640"/>
    <w:rsid w:val="0056485D"/>
    <w:rsid w:val="005966FB"/>
    <w:rsid w:val="005D3B5E"/>
    <w:rsid w:val="00683250"/>
    <w:rsid w:val="0069502F"/>
    <w:rsid w:val="006A336C"/>
    <w:rsid w:val="006A6EB8"/>
    <w:rsid w:val="007018D4"/>
    <w:rsid w:val="0072713C"/>
    <w:rsid w:val="0073497F"/>
    <w:rsid w:val="007755D5"/>
    <w:rsid w:val="00777A1E"/>
    <w:rsid w:val="00796570"/>
    <w:rsid w:val="00797708"/>
    <w:rsid w:val="007C16BE"/>
    <w:rsid w:val="007C42D2"/>
    <w:rsid w:val="007D5836"/>
    <w:rsid w:val="007F4887"/>
    <w:rsid w:val="0086110A"/>
    <w:rsid w:val="00862309"/>
    <w:rsid w:val="008739E4"/>
    <w:rsid w:val="008A5125"/>
    <w:rsid w:val="008D334B"/>
    <w:rsid w:val="009076AD"/>
    <w:rsid w:val="0092128D"/>
    <w:rsid w:val="009267B4"/>
    <w:rsid w:val="0092774A"/>
    <w:rsid w:val="009416F2"/>
    <w:rsid w:val="009613EF"/>
    <w:rsid w:val="00962044"/>
    <w:rsid w:val="00963510"/>
    <w:rsid w:val="0099757B"/>
    <w:rsid w:val="009A6D87"/>
    <w:rsid w:val="009C18E1"/>
    <w:rsid w:val="009D3004"/>
    <w:rsid w:val="009F2309"/>
    <w:rsid w:val="00A43DA2"/>
    <w:rsid w:val="00A85296"/>
    <w:rsid w:val="00A85EF8"/>
    <w:rsid w:val="00A9572A"/>
    <w:rsid w:val="00B4030C"/>
    <w:rsid w:val="00B425B3"/>
    <w:rsid w:val="00B535DD"/>
    <w:rsid w:val="00B84C4B"/>
    <w:rsid w:val="00BD3816"/>
    <w:rsid w:val="00C30015"/>
    <w:rsid w:val="00C319DF"/>
    <w:rsid w:val="00C70B1F"/>
    <w:rsid w:val="00C71700"/>
    <w:rsid w:val="00C81680"/>
    <w:rsid w:val="00CB4A7E"/>
    <w:rsid w:val="00CC14BF"/>
    <w:rsid w:val="00CE6944"/>
    <w:rsid w:val="00D16A44"/>
    <w:rsid w:val="00D3367A"/>
    <w:rsid w:val="00D922A7"/>
    <w:rsid w:val="00DB3BE2"/>
    <w:rsid w:val="00DD6972"/>
    <w:rsid w:val="00E00155"/>
    <w:rsid w:val="00E62C52"/>
    <w:rsid w:val="00E77B89"/>
    <w:rsid w:val="00E8214C"/>
    <w:rsid w:val="00EA4077"/>
    <w:rsid w:val="00ED0908"/>
    <w:rsid w:val="00F51B90"/>
    <w:rsid w:val="00F75FD9"/>
    <w:rsid w:val="00F85DF4"/>
    <w:rsid w:val="00F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3237C"/>
  <w15:docId w15:val="{3F6F5CDB-3762-4D13-B907-32D5AC79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6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amilton\Application%20Data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Agenda.dot</Template>
  <TotalTime>85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Philip Dumaresq</cp:lastModifiedBy>
  <cp:revision>8</cp:revision>
  <cp:lastPrinted>2013-09-16T16:56:00Z</cp:lastPrinted>
  <dcterms:created xsi:type="dcterms:W3CDTF">2016-10-05T14:22:00Z</dcterms:created>
  <dcterms:modified xsi:type="dcterms:W3CDTF">2016-10-19T15:53:00Z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