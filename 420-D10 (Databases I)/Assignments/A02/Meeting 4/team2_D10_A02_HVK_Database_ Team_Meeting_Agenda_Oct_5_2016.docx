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2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443"/>
        <w:gridCol w:w="2956"/>
        <w:gridCol w:w="1603"/>
        <w:gridCol w:w="89"/>
        <w:gridCol w:w="367"/>
        <w:gridCol w:w="1725"/>
        <w:gridCol w:w="1530"/>
      </w:tblGrid>
      <w:tr w:rsidR="002F36BE" w:rsidRPr="0086110A" w:rsidTr="00796570">
        <w:trPr>
          <w:trHeight w:val="360"/>
        </w:trPr>
        <w:tc>
          <w:tcPr>
            <w:tcW w:w="6530" w:type="dxa"/>
            <w:gridSpan w:val="5"/>
            <w:vMerge w:val="restart"/>
          </w:tcPr>
          <w:p w:rsidR="002F36BE" w:rsidRPr="0086110A" w:rsidRDefault="00962044" w:rsidP="0086110A">
            <w:pPr>
              <w:pStyle w:val="Heading1"/>
            </w:pPr>
            <w:r>
              <w:t xml:space="preserve"> </w:t>
            </w:r>
            <w:r w:rsidR="00B84C4B">
              <w:t xml:space="preserve">HVK Database </w:t>
            </w:r>
            <w:r w:rsidR="002F36BE"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5D3B5E" w:rsidP="00B425B3">
            <w:pPr>
              <w:pStyle w:val="MeetingInformation"/>
            </w:pPr>
            <w:r>
              <w:rPr>
                <w:lang w:val="en-CA"/>
              </w:rPr>
              <w:t>September 1</w:t>
            </w:r>
            <w:r w:rsidR="00C70B1F">
              <w:rPr>
                <w:lang w:val="en-CA"/>
              </w:rPr>
              <w:t>4</w:t>
            </w:r>
            <w:r>
              <w:rPr>
                <w:lang w:val="en-CA"/>
              </w:rPr>
              <w:t>, 20</w:t>
            </w:r>
            <w:r w:rsidR="00796570">
              <w:rPr>
                <w:lang w:val="en-CA"/>
              </w:rPr>
              <w:t>1</w:t>
            </w:r>
            <w:r w:rsidR="00C70B1F">
              <w:rPr>
                <w:lang w:val="en-CA"/>
              </w:rPr>
              <w:t>6</w:t>
            </w:r>
          </w:p>
        </w:tc>
      </w:tr>
      <w:tr w:rsidR="002F36BE" w:rsidRPr="0086110A" w:rsidTr="00796570">
        <w:trPr>
          <w:trHeight w:val="351"/>
        </w:trPr>
        <w:tc>
          <w:tcPr>
            <w:tcW w:w="6530" w:type="dxa"/>
            <w:gridSpan w:val="5"/>
            <w:vMerge/>
          </w:tcPr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B425B3" w:rsidP="0086110A">
            <w:pPr>
              <w:pStyle w:val="MeetingInformation"/>
            </w:pPr>
            <w:r>
              <w:t>1</w:t>
            </w:r>
            <w:r w:rsidR="00C70B1F">
              <w:t>0:00 a</w:t>
            </w:r>
            <w:r w:rsidR="005D3B5E">
              <w:t>m</w:t>
            </w:r>
          </w:p>
        </w:tc>
      </w:tr>
      <w:tr w:rsidR="002F36BE" w:rsidRPr="0086110A" w:rsidTr="00796570">
        <w:tc>
          <w:tcPr>
            <w:tcW w:w="6530" w:type="dxa"/>
            <w:gridSpan w:val="5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:rsidR="002F36BE" w:rsidRPr="0086110A" w:rsidRDefault="005D3B5E" w:rsidP="000B451B">
            <w:pPr>
              <w:pStyle w:val="MeetingInformation"/>
            </w:pPr>
            <w:r>
              <w:t>Room</w:t>
            </w:r>
            <w:r w:rsidR="00ED0908">
              <w:t xml:space="preserve"> </w:t>
            </w:r>
            <w:r w:rsidR="000B451B" w:rsidRPr="000B451B">
              <w:rPr>
                <w:u w:val="single"/>
              </w:rPr>
              <w:t>B219</w:t>
            </w:r>
            <w:r w:rsidR="00ED0908">
              <w:t xml:space="preserve">____      </w:t>
            </w:r>
            <w:r>
              <w:t xml:space="preserve"> </w:t>
            </w:r>
            <w:r w:rsidR="00ED0908">
              <w:t xml:space="preserve">      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6110D5">
            <w:pPr>
              <w:pStyle w:val="FieldLabel"/>
            </w:pPr>
            <w:r>
              <w:t>Team</w:t>
            </w:r>
            <w:r w:rsidRPr="0086110A">
              <w:t>:</w:t>
            </w:r>
          </w:p>
        </w:tc>
        <w:tc>
          <w:tcPr>
            <w:tcW w:w="2956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Team 2 (Philip, Alex, Jeremy)</w:t>
            </w:r>
          </w:p>
        </w:tc>
        <w:tc>
          <w:tcPr>
            <w:tcW w:w="2059" w:type="dxa"/>
            <w:gridSpan w:val="3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796570">
            <w:pPr>
              <w:pStyle w:val="FieldLabel"/>
            </w:pPr>
            <w:r>
              <w:t>Assignment</w:t>
            </w:r>
            <w:r w:rsidRPr="0086110A">
              <w:t>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96570" w:rsidP="00796570">
            <w:pPr>
              <w:pStyle w:val="FieldLabel"/>
              <w:rPr>
                <w:b w:val="0"/>
              </w:rPr>
            </w:pPr>
            <w:r w:rsidRPr="00796570">
              <w:t xml:space="preserve"> </w:t>
            </w:r>
            <w:r w:rsidRPr="00796570">
              <w:rPr>
                <w:b w:val="0"/>
              </w:rPr>
              <w:t>1 – Identify Entities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6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Philip</w:t>
            </w:r>
          </w:p>
        </w:tc>
        <w:tc>
          <w:tcPr>
            <w:tcW w:w="2059" w:type="dxa"/>
            <w:gridSpan w:val="3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Alex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>
              <w:t>Team Members</w:t>
            </w:r>
            <w:r w:rsidRPr="0086110A">
              <w:t>:</w:t>
            </w:r>
          </w:p>
        </w:tc>
        <w:tc>
          <w:tcPr>
            <w:tcW w:w="8270" w:type="dxa"/>
            <w:gridSpan w:val="6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C42D2" w:rsidP="00796570">
            <w:pPr>
              <w:pStyle w:val="FieldLabel"/>
            </w:pPr>
            <w:r>
              <w:rPr>
                <w:b w:val="0"/>
              </w:rPr>
              <w:t>Philip, Alex, Jeremy</w:t>
            </w:r>
          </w:p>
        </w:tc>
      </w:tr>
      <w:tr w:rsidR="00796570" w:rsidRPr="0086110A" w:rsidTr="00796570">
        <w:tc>
          <w:tcPr>
            <w:tcW w:w="10152" w:type="dxa"/>
            <w:gridSpan w:val="8"/>
            <w:tcBorders>
              <w:top w:val="single" w:sz="4" w:space="0" w:color="999999"/>
              <w:bottom w:val="single" w:sz="4" w:space="0" w:color="999999"/>
            </w:tcBorders>
          </w:tcPr>
          <w:p w:rsidR="00796570" w:rsidRPr="0086110A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read:</w:t>
            </w:r>
          </w:p>
        </w:tc>
        <w:tc>
          <w:tcPr>
            <w:tcW w:w="8713" w:type="dxa"/>
            <w:gridSpan w:val="7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9613EF">
            <w:pPr>
              <w:pStyle w:val="FieldText"/>
            </w:pPr>
            <w:r>
              <w:t>Happy Valley Kennels Case Study</w:t>
            </w: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</w:p>
        </w:tc>
        <w:tc>
          <w:tcPr>
            <w:tcW w:w="8713" w:type="dxa"/>
            <w:gridSpan w:val="7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713" w:type="dxa"/>
            <w:gridSpan w:val="7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9613EF">
            <w:pPr>
              <w:pStyle w:val="FieldText"/>
            </w:pPr>
            <w:r>
              <w:t xml:space="preserve">Happy Valley Kennels Case Study, </w:t>
            </w:r>
          </w:p>
          <w:p w:rsidR="00796570" w:rsidRDefault="00796570" w:rsidP="00ED0908">
            <w:pPr>
              <w:pStyle w:val="FieldText"/>
            </w:pPr>
            <w:r>
              <w:t xml:space="preserve">Systems </w:t>
            </w:r>
            <w:r w:rsidR="00ED0908">
              <w:t xml:space="preserve">I </w:t>
            </w:r>
            <w:r>
              <w:t>Assignment</w:t>
            </w:r>
            <w:r w:rsidR="00ED0908">
              <w:t xml:space="preserve"> 1 – Business Rules</w:t>
            </w:r>
          </w:p>
          <w:p w:rsidR="007755D5" w:rsidRPr="007755D5" w:rsidRDefault="007755D5" w:rsidP="007755D5">
            <w:pPr>
              <w:ind w:left="1800" w:hanging="1800"/>
              <w:rPr>
                <w:szCs w:val="22"/>
              </w:rPr>
            </w:pPr>
            <w:r w:rsidRPr="00327636">
              <w:rPr>
                <w:szCs w:val="22"/>
              </w:rPr>
              <w:t>Class</w:t>
            </w:r>
            <w:r>
              <w:rPr>
                <w:b/>
                <w:i/>
                <w:szCs w:val="22"/>
              </w:rPr>
              <w:t xml:space="preserve"> </w:t>
            </w:r>
            <w:r>
              <w:rPr>
                <w:szCs w:val="22"/>
              </w:rPr>
              <w:t>Handout: Data Names and Definitions</w:t>
            </w:r>
          </w:p>
        </w:tc>
      </w:tr>
      <w:tr w:rsidR="00796570" w:rsidRPr="0086110A" w:rsidTr="00796570">
        <w:tc>
          <w:tcPr>
            <w:tcW w:w="10152" w:type="dxa"/>
            <w:gridSpan w:val="8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796570" w:rsidRPr="009F2309" w:rsidRDefault="00796570" w:rsidP="0072713C">
            <w:pPr>
              <w:pStyle w:val="Heading2"/>
            </w:pPr>
            <w:r>
              <w:t>Agenda Items</w:t>
            </w:r>
          </w:p>
        </w:tc>
      </w:tr>
      <w:tr w:rsidR="00796570" w:rsidRPr="0086110A" w:rsidTr="00796570">
        <w:tc>
          <w:tcPr>
            <w:tcW w:w="644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Pr="00797708" w:rsidRDefault="00796570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3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Time allotted</w:t>
            </w:r>
          </w:p>
        </w:tc>
      </w:tr>
      <w:tr w:rsidR="00796570" w:rsidRPr="0086110A" w:rsidTr="00796570">
        <w:tc>
          <w:tcPr>
            <w:tcW w:w="10152" w:type="dxa"/>
            <w:gridSpan w:val="8"/>
            <w:tcBorders>
              <w:top w:val="dashSmallGap" w:sz="4" w:space="0" w:color="808080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</w:p>
        </w:tc>
      </w:tr>
    </w:tbl>
    <w:p w:rsidR="007D5836" w:rsidRDefault="00963510" w:rsidP="00963510">
      <w:pPr>
        <w:pStyle w:val="ListParagraph"/>
        <w:numPr>
          <w:ilvl w:val="0"/>
          <w:numId w:val="9"/>
        </w:numPr>
      </w:pPr>
      <w:bookmarkStart w:id="0" w:name="MinuteAdditional"/>
      <w:bookmarkEnd w:id="0"/>
      <w:r>
        <w:t xml:space="preserve">Review previous version of logical model built over the weekend </w:t>
      </w:r>
      <w:r>
        <w:tab/>
      </w:r>
      <w:r>
        <w:tab/>
      </w:r>
      <w:r>
        <w:tab/>
      </w:r>
      <w:r>
        <w:tab/>
        <w:t xml:space="preserve">     10 minutes</w:t>
      </w:r>
    </w:p>
    <w:p w:rsidR="00963510" w:rsidRDefault="00963510" w:rsidP="00963510">
      <w:pPr>
        <w:pStyle w:val="ListParagraph"/>
      </w:pPr>
      <w:r>
        <w:t xml:space="preserve">And past few days. </w:t>
      </w:r>
    </w:p>
    <w:p w:rsidR="00963510" w:rsidRDefault="00963510" w:rsidP="00963510">
      <w:pPr>
        <w:pStyle w:val="ListParagraph"/>
      </w:pPr>
    </w:p>
    <w:p w:rsidR="00963510" w:rsidRDefault="00963510" w:rsidP="00963510">
      <w:pPr>
        <w:pStyle w:val="ListParagraph"/>
        <w:numPr>
          <w:ilvl w:val="0"/>
          <w:numId w:val="9"/>
        </w:numPr>
      </w:pPr>
      <w:r>
        <w:t xml:space="preserve">Watch stupid </w:t>
      </w:r>
      <w:proofErr w:type="spellStart"/>
      <w:r>
        <w:t>youtube</w:t>
      </w:r>
      <w:proofErr w:type="spellEnd"/>
      <w:r>
        <w:t xml:space="preserve"> videos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5 minutes</w:t>
      </w:r>
    </w:p>
    <w:p w:rsidR="00963510" w:rsidRDefault="00963510" w:rsidP="00963510"/>
    <w:p w:rsidR="00963510" w:rsidRDefault="00963510" w:rsidP="00963510">
      <w:pPr>
        <w:pStyle w:val="ListParagraph"/>
        <w:numPr>
          <w:ilvl w:val="0"/>
          <w:numId w:val="9"/>
        </w:numPr>
      </w:pPr>
      <w:r>
        <w:t>Go back to fixing up model a little bit more.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30 minutes</w:t>
      </w:r>
    </w:p>
    <w:p w:rsidR="00963510" w:rsidRDefault="00963510" w:rsidP="00963510">
      <w:pPr>
        <w:pStyle w:val="ListParagraph"/>
      </w:pPr>
    </w:p>
    <w:p w:rsidR="00963510" w:rsidRDefault="00963510" w:rsidP="00963510">
      <w:pPr>
        <w:pStyle w:val="ListParagraph"/>
        <w:numPr>
          <w:ilvl w:val="0"/>
          <w:numId w:val="9"/>
        </w:numPr>
      </w:pPr>
      <w:r>
        <w:t xml:space="preserve">Work on the attribute table </w:t>
      </w:r>
      <w:r w:rsidR="00203878">
        <w:tab/>
      </w:r>
      <w:r w:rsidR="00203878">
        <w:tab/>
      </w:r>
      <w:r w:rsidR="00203878">
        <w:tab/>
      </w:r>
      <w:r w:rsidR="00203878">
        <w:tab/>
      </w:r>
      <w:r w:rsidR="00203878">
        <w:tab/>
      </w:r>
      <w:r w:rsidR="00203878">
        <w:tab/>
      </w:r>
      <w:r w:rsidR="00203878">
        <w:tab/>
      </w:r>
      <w:r w:rsidR="00203878">
        <w:tab/>
        <w:t xml:space="preserve">     3</w:t>
      </w:r>
      <w:r>
        <w:t>0 minutes</w:t>
      </w:r>
    </w:p>
    <w:p w:rsidR="00203878" w:rsidRDefault="00203878" w:rsidP="00203878">
      <w:pPr>
        <w:pStyle w:val="ListParagraph"/>
      </w:pPr>
    </w:p>
    <w:p w:rsidR="00203878" w:rsidRDefault="00203878" w:rsidP="00203878">
      <w:pPr>
        <w:pStyle w:val="ListParagraph"/>
        <w:numPr>
          <w:ilvl w:val="0"/>
          <w:numId w:val="9"/>
        </w:numPr>
      </w:pPr>
      <w:r>
        <w:t xml:space="preserve">Minutes and team </w:t>
      </w:r>
      <w:proofErr w:type="spellStart"/>
      <w:r>
        <w:t>eval</w:t>
      </w:r>
      <w:proofErr w:type="spellEnd"/>
      <w:r w:rsidR="005966FB">
        <w:tab/>
      </w:r>
      <w:r w:rsidR="005966FB">
        <w:tab/>
      </w:r>
      <w:r w:rsidR="005966FB">
        <w:tab/>
      </w:r>
      <w:r w:rsidR="005966FB">
        <w:tab/>
      </w:r>
      <w:r w:rsidR="005966FB">
        <w:tab/>
      </w:r>
      <w:r w:rsidR="005966FB">
        <w:tab/>
      </w:r>
      <w:r w:rsidR="005966FB">
        <w:tab/>
      </w:r>
      <w:r w:rsidR="005966FB">
        <w:tab/>
      </w:r>
      <w:r w:rsidR="005966FB">
        <w:tab/>
        <w:t xml:space="preserve">     10 minutes</w:t>
      </w:r>
      <w:bookmarkStart w:id="1" w:name="_GoBack"/>
      <w:bookmarkEnd w:id="1"/>
    </w:p>
    <w:p w:rsidR="006A336C" w:rsidRDefault="006A336C" w:rsidP="00E77B89"/>
    <w:sectPr w:rsidR="006A336C" w:rsidSect="0086110A">
      <w:type w:val="continuous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1A1"/>
    <w:multiLevelType w:val="hybridMultilevel"/>
    <w:tmpl w:val="0D68CF0E"/>
    <w:lvl w:ilvl="0" w:tplc="E0C2E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B44A6"/>
    <w:multiLevelType w:val="hybridMultilevel"/>
    <w:tmpl w:val="390E32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7E3A"/>
    <w:multiLevelType w:val="hybridMultilevel"/>
    <w:tmpl w:val="812E52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67D49"/>
    <w:multiLevelType w:val="hybridMultilevel"/>
    <w:tmpl w:val="9678E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8044B"/>
    <w:multiLevelType w:val="hybridMultilevel"/>
    <w:tmpl w:val="16B45D9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675EA"/>
    <w:multiLevelType w:val="hybridMultilevel"/>
    <w:tmpl w:val="27A8B9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66165"/>
    <w:multiLevelType w:val="hybridMultilevel"/>
    <w:tmpl w:val="A8E6FD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5E"/>
    <w:rsid w:val="00010244"/>
    <w:rsid w:val="00070E04"/>
    <w:rsid w:val="000B451B"/>
    <w:rsid w:val="000B517E"/>
    <w:rsid w:val="00140431"/>
    <w:rsid w:val="00140DAE"/>
    <w:rsid w:val="00143A8D"/>
    <w:rsid w:val="001E0227"/>
    <w:rsid w:val="00203878"/>
    <w:rsid w:val="002431DE"/>
    <w:rsid w:val="002606F7"/>
    <w:rsid w:val="0027375D"/>
    <w:rsid w:val="002C51E8"/>
    <w:rsid w:val="002F32B7"/>
    <w:rsid w:val="002F36BE"/>
    <w:rsid w:val="003010D4"/>
    <w:rsid w:val="003172EB"/>
    <w:rsid w:val="00332F83"/>
    <w:rsid w:val="00351C8C"/>
    <w:rsid w:val="003A3B9B"/>
    <w:rsid w:val="003B119C"/>
    <w:rsid w:val="003D3A5F"/>
    <w:rsid w:val="003E74C9"/>
    <w:rsid w:val="0041112B"/>
    <w:rsid w:val="00446003"/>
    <w:rsid w:val="00455A99"/>
    <w:rsid w:val="004D5D6B"/>
    <w:rsid w:val="00501C1B"/>
    <w:rsid w:val="00533640"/>
    <w:rsid w:val="0056485D"/>
    <w:rsid w:val="005966FB"/>
    <w:rsid w:val="005D3B5E"/>
    <w:rsid w:val="00683250"/>
    <w:rsid w:val="0069502F"/>
    <w:rsid w:val="006A336C"/>
    <w:rsid w:val="006A6EB8"/>
    <w:rsid w:val="007018D4"/>
    <w:rsid w:val="0072713C"/>
    <w:rsid w:val="0073497F"/>
    <w:rsid w:val="007755D5"/>
    <w:rsid w:val="00777A1E"/>
    <w:rsid w:val="00796570"/>
    <w:rsid w:val="00797708"/>
    <w:rsid w:val="007C16BE"/>
    <w:rsid w:val="007C42D2"/>
    <w:rsid w:val="007D5836"/>
    <w:rsid w:val="007F4887"/>
    <w:rsid w:val="0086110A"/>
    <w:rsid w:val="00862309"/>
    <w:rsid w:val="008739E4"/>
    <w:rsid w:val="008A5125"/>
    <w:rsid w:val="008D334B"/>
    <w:rsid w:val="009076AD"/>
    <w:rsid w:val="0092128D"/>
    <w:rsid w:val="009267B4"/>
    <w:rsid w:val="0092774A"/>
    <w:rsid w:val="009416F2"/>
    <w:rsid w:val="009613EF"/>
    <w:rsid w:val="00962044"/>
    <w:rsid w:val="00963510"/>
    <w:rsid w:val="0099757B"/>
    <w:rsid w:val="009A6D87"/>
    <w:rsid w:val="009C18E1"/>
    <w:rsid w:val="009D3004"/>
    <w:rsid w:val="009F2309"/>
    <w:rsid w:val="00A43DA2"/>
    <w:rsid w:val="00A85296"/>
    <w:rsid w:val="00A85EF8"/>
    <w:rsid w:val="00A9572A"/>
    <w:rsid w:val="00B425B3"/>
    <w:rsid w:val="00B535DD"/>
    <w:rsid w:val="00B84C4B"/>
    <w:rsid w:val="00BD3816"/>
    <w:rsid w:val="00C30015"/>
    <w:rsid w:val="00C319DF"/>
    <w:rsid w:val="00C70B1F"/>
    <w:rsid w:val="00C71700"/>
    <w:rsid w:val="00C81680"/>
    <w:rsid w:val="00CB4A7E"/>
    <w:rsid w:val="00CC14BF"/>
    <w:rsid w:val="00CE6944"/>
    <w:rsid w:val="00D16A44"/>
    <w:rsid w:val="00D3367A"/>
    <w:rsid w:val="00D922A7"/>
    <w:rsid w:val="00DB3BE2"/>
    <w:rsid w:val="00DD6972"/>
    <w:rsid w:val="00E00155"/>
    <w:rsid w:val="00E62C52"/>
    <w:rsid w:val="00E77B89"/>
    <w:rsid w:val="00E8214C"/>
    <w:rsid w:val="00EA4077"/>
    <w:rsid w:val="00ED0908"/>
    <w:rsid w:val="00F51B90"/>
    <w:rsid w:val="00F75FD9"/>
    <w:rsid w:val="00F85DF4"/>
    <w:rsid w:val="00F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341E7"/>
  <w15:docId w15:val="{3F6F5CDB-3762-4D13-B907-32D5AC79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6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hamilton\Application%20Data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Agenda.dot</Template>
  <TotalTime>83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Philip Dumaresq</cp:lastModifiedBy>
  <cp:revision>7</cp:revision>
  <cp:lastPrinted>2013-09-16T16:56:00Z</cp:lastPrinted>
  <dcterms:created xsi:type="dcterms:W3CDTF">2016-10-05T14:22:00Z</dcterms:created>
  <dcterms:modified xsi:type="dcterms:W3CDTF">2016-10-05T15:46:00Z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