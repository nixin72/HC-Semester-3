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98" w:rsidRDefault="00DE0698" w:rsidP="00DE0698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bookmarkStart w:id="0" w:name="_GoBack"/>
      <w:bookmarkEnd w:id="0"/>
      <w:r>
        <w:rPr>
          <w:i/>
          <w:sz w:val="32"/>
        </w:rPr>
        <w:t>Database Management I (420-D10-HR)</w:t>
      </w:r>
    </w:p>
    <w:p w:rsidR="00DE0698" w:rsidRDefault="00FA24E2" w:rsidP="00DE0698">
      <w:pPr>
        <w:pStyle w:val="Heading1"/>
        <w:numPr>
          <w:ilvl w:val="0"/>
          <w:numId w:val="0"/>
        </w:numPr>
        <w:spacing w:before="0"/>
        <w:ind w:left="1350" w:hanging="1350"/>
        <w:rPr>
          <w:i/>
          <w:sz w:val="32"/>
        </w:rPr>
      </w:pPr>
      <w:r>
        <w:rPr>
          <w:i/>
          <w:sz w:val="32"/>
        </w:rPr>
        <w:t>Lab 10</w:t>
      </w:r>
      <w:r w:rsidR="00DE0698" w:rsidRPr="00694157">
        <w:rPr>
          <w:i/>
          <w:sz w:val="32"/>
        </w:rPr>
        <w:t xml:space="preserve"> </w:t>
      </w:r>
      <w:r w:rsidR="008054C4">
        <w:rPr>
          <w:i/>
          <w:sz w:val="32"/>
        </w:rPr>
        <w:t>–</w:t>
      </w:r>
      <w:r w:rsidR="00DE0698" w:rsidRPr="00694157">
        <w:rPr>
          <w:i/>
          <w:sz w:val="32"/>
        </w:rPr>
        <w:t xml:space="preserve"> </w:t>
      </w:r>
      <w:r w:rsidR="008054C4">
        <w:rPr>
          <w:i/>
          <w:sz w:val="32"/>
        </w:rPr>
        <w:t xml:space="preserve">Logical To Physical model </w:t>
      </w:r>
    </w:p>
    <w:p w:rsidR="00DE0698" w:rsidRPr="00B61733" w:rsidRDefault="00DE0698" w:rsidP="00DE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DA3404">
        <w:t>Monday</w:t>
      </w:r>
      <w:r w:rsidR="00FA24E2">
        <w:t>, October</w:t>
      </w:r>
      <w:r>
        <w:t xml:space="preserve"> </w:t>
      </w:r>
      <w:r w:rsidR="00DA3404">
        <w:t>17</w:t>
      </w:r>
      <w:r>
        <w:t>, 201</w:t>
      </w:r>
      <w:r w:rsidR="00FA24E2">
        <w:t>6</w:t>
      </w:r>
    </w:p>
    <w:p w:rsidR="00DE0698" w:rsidRPr="00B61733" w:rsidRDefault="00DE0698" w:rsidP="00DE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DA3404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 w:rsidR="00FA24E2">
        <w:rPr>
          <w:b/>
          <w:color w:val="FF0000"/>
        </w:rPr>
        <w:t>October</w:t>
      </w:r>
      <w:r w:rsidRPr="00B61733">
        <w:rPr>
          <w:b/>
          <w:color w:val="FF0000"/>
        </w:rPr>
        <w:t xml:space="preserve"> </w:t>
      </w:r>
      <w:r w:rsidR="00DA3404">
        <w:rPr>
          <w:b/>
          <w:color w:val="FF0000"/>
        </w:rPr>
        <w:t>17</w:t>
      </w:r>
      <w:r w:rsidRPr="00B61733">
        <w:rPr>
          <w:b/>
          <w:color w:val="FF0000"/>
        </w:rPr>
        <w:t>, 201</w:t>
      </w:r>
      <w:r w:rsidR="00DA3404">
        <w:rPr>
          <w:b/>
          <w:color w:val="FF0000"/>
        </w:rPr>
        <w:t>6, 3:50pm</w:t>
      </w:r>
    </w:p>
    <w:p w:rsidR="00DE0698" w:rsidRDefault="00DE0698" w:rsidP="00DE0698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DE0698" w:rsidRDefault="00DE0698" w:rsidP="00DE0698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003737" w:rsidRDefault="008054C4">
      <w:pPr>
        <w:numPr>
          <w:ilvl w:val="0"/>
          <w:numId w:val="13"/>
        </w:numPr>
      </w:pPr>
      <w:r>
        <w:t>Convert logical ERDs to relational tables as part of transitioning to the implementation phase of Database design</w:t>
      </w:r>
    </w:p>
    <w:p w:rsidR="008054C4" w:rsidRPr="00BC2C61" w:rsidRDefault="00BC2C61" w:rsidP="00BC2C61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BC2C61">
        <w:rPr>
          <w:b/>
        </w:rPr>
        <w:t>Marks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"/>
        <w:gridCol w:w="5040"/>
        <w:gridCol w:w="914"/>
        <w:gridCol w:w="1042"/>
      </w:tblGrid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rPr>
                <w:rFonts w:cs="Arial"/>
                <w:b/>
              </w:rPr>
            </w:pPr>
          </w:p>
        </w:tc>
        <w:tc>
          <w:tcPr>
            <w:tcW w:w="5040" w:type="dxa"/>
          </w:tcPr>
          <w:p w:rsidR="00BC2C61" w:rsidRPr="0057665F" w:rsidRDefault="00BC2C61" w:rsidP="00603F61">
            <w:pPr>
              <w:rPr>
                <w:rFonts w:cs="Arial"/>
                <w:b/>
              </w:rPr>
            </w:pPr>
            <w:r w:rsidRPr="0057665F">
              <w:rPr>
                <w:rFonts w:cs="Arial"/>
                <w:b/>
              </w:rPr>
              <w:t>Question</w:t>
            </w:r>
          </w:p>
        </w:tc>
        <w:tc>
          <w:tcPr>
            <w:tcW w:w="914" w:type="dxa"/>
          </w:tcPr>
          <w:p w:rsidR="00BC2C61" w:rsidRPr="0057665F" w:rsidRDefault="00BC2C61" w:rsidP="00603F61">
            <w:pPr>
              <w:rPr>
                <w:rFonts w:cs="Arial"/>
                <w:b/>
              </w:rPr>
            </w:pPr>
            <w:r w:rsidRPr="0057665F">
              <w:rPr>
                <w:rFonts w:cs="Arial"/>
                <w:b/>
              </w:rPr>
              <w:t>Mark</w:t>
            </w:r>
          </w:p>
        </w:tc>
        <w:tc>
          <w:tcPr>
            <w:tcW w:w="1042" w:type="dxa"/>
          </w:tcPr>
          <w:p w:rsidR="00BC2C61" w:rsidRPr="0057665F" w:rsidRDefault="00BC2C61" w:rsidP="00603F61">
            <w:pPr>
              <w:rPr>
                <w:rFonts w:cs="Arial"/>
                <w:b/>
              </w:rPr>
            </w:pPr>
            <w:r w:rsidRPr="0057665F">
              <w:rPr>
                <w:rFonts w:cs="Arial"/>
                <w:b/>
              </w:rPr>
              <w:t>Out Of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 w:rsidRPr="0057665F">
              <w:rPr>
                <w:rFonts w:cs="Arial"/>
              </w:rPr>
              <w:t>A</w:t>
            </w:r>
          </w:p>
        </w:tc>
        <w:tc>
          <w:tcPr>
            <w:tcW w:w="5040" w:type="dxa"/>
          </w:tcPr>
          <w:p w:rsidR="00BC2C61" w:rsidRPr="00484554" w:rsidRDefault="00BC2C61" w:rsidP="00603F61">
            <w:pPr>
              <w:spacing w:before="12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1:N Model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603F61">
            <w:pPr>
              <w:spacing w:before="12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Relationship and Keys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603F61">
            <w:pPr>
              <w:spacing w:before="12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Table and Column definitions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 w:rsidRPr="0057665F">
              <w:rPr>
                <w:rFonts w:cs="Arial"/>
              </w:rPr>
              <w:t>B</w:t>
            </w:r>
          </w:p>
        </w:tc>
        <w:tc>
          <w:tcPr>
            <w:tcW w:w="5040" w:type="dxa"/>
          </w:tcPr>
          <w:p w:rsidR="00BC2C61" w:rsidRPr="00484554" w:rsidRDefault="00BC2C61" w:rsidP="00603F61">
            <w:pPr>
              <w:spacing w:before="12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Associative Entity Model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603F61">
            <w:pPr>
              <w:spacing w:before="12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ab/>
              <w:t xml:space="preserve"> Relationship and keys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603F61">
            <w:pPr>
              <w:spacing w:before="120"/>
              <w:ind w:left="36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 xml:space="preserve"> Data tables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Student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Course Table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Course-Taken Table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 w:rsidRPr="0057665F">
              <w:rPr>
                <w:rFonts w:cs="Arial"/>
              </w:rPr>
              <w:t>C</w:t>
            </w:r>
          </w:p>
        </w:tc>
        <w:tc>
          <w:tcPr>
            <w:tcW w:w="5040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Super/sub-type model - disjoint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BC33DA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</w:rPr>
            </w:pPr>
            <w:r>
              <w:rPr>
                <w:rFonts w:cs="Arial"/>
              </w:rPr>
              <w:t>Relationships and keys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F6E31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</w:rPr>
            </w:pPr>
            <w:r>
              <w:rPr>
                <w:rFonts w:cs="Arial"/>
              </w:rPr>
              <w:t>Separate tables - Table details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F6E31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</w:rPr>
            </w:pPr>
            <w:r>
              <w:rPr>
                <w:rFonts w:cs="Arial"/>
              </w:rPr>
              <w:t>Merged tables- Table details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5040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Super/sub-type model - overlapping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BC33DA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</w:rPr>
            </w:pPr>
            <w:r>
              <w:rPr>
                <w:rFonts w:cs="Arial"/>
              </w:rPr>
              <w:t>Relationships and keys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F6E31" w:rsidRDefault="00BC2C61" w:rsidP="00BC2C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</w:rPr>
            </w:pPr>
            <w:r>
              <w:rPr>
                <w:rFonts w:cs="Arial"/>
              </w:rPr>
              <w:t>Separate tables - Table details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  <w:tc>
          <w:tcPr>
            <w:tcW w:w="5040" w:type="dxa"/>
          </w:tcPr>
          <w:p w:rsidR="00BC2C61" w:rsidRPr="00484554" w:rsidRDefault="00BC2C61" w:rsidP="00603F61">
            <w:pPr>
              <w:spacing w:before="12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Research and definitions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</w:tr>
      <w:tr w:rsidR="00BC2C61" w:rsidRPr="0057665F" w:rsidTr="00603F61">
        <w:trPr>
          <w:jc w:val="center"/>
        </w:trPr>
        <w:tc>
          <w:tcPr>
            <w:tcW w:w="517" w:type="dxa"/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</w:tcPr>
          <w:p w:rsidR="00BC2C61" w:rsidRPr="00484554" w:rsidRDefault="00BC2C61" w:rsidP="00603F61">
            <w:pPr>
              <w:pStyle w:val="ListParagraph"/>
              <w:numPr>
                <w:ilvl w:val="0"/>
                <w:numId w:val="30"/>
              </w:numPr>
              <w:spacing w:before="120"/>
              <w:contextualSpacing w:val="0"/>
              <w:rPr>
                <w:rFonts w:cs="Arial"/>
                <w:highlight w:val="yellow"/>
              </w:rPr>
            </w:pPr>
            <w:r w:rsidRPr="00484554">
              <w:rPr>
                <w:rFonts w:cs="Arial"/>
                <w:highlight w:val="yellow"/>
              </w:rPr>
              <w:t>11 definitions and examples</w:t>
            </w:r>
          </w:p>
        </w:tc>
        <w:tc>
          <w:tcPr>
            <w:tcW w:w="914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  <w:tcBorders>
              <w:top w:val="single" w:sz="4" w:space="0" w:color="auto"/>
              <w:bottom w:val="double" w:sz="4" w:space="0" w:color="auto"/>
            </w:tcBorders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double" w:sz="4" w:space="0" w:color="auto"/>
            </w:tcBorders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BC2C61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</w:tr>
      <w:tr w:rsidR="00BC2C61" w:rsidRPr="0057665F" w:rsidTr="00603F61">
        <w:trPr>
          <w:jc w:val="center"/>
        </w:trPr>
        <w:tc>
          <w:tcPr>
            <w:tcW w:w="517" w:type="dxa"/>
            <w:tcBorders>
              <w:top w:val="single" w:sz="4" w:space="0" w:color="auto"/>
              <w:bottom w:val="double" w:sz="4" w:space="0" w:color="auto"/>
            </w:tcBorders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double" w:sz="4" w:space="0" w:color="auto"/>
            </w:tcBorders>
          </w:tcPr>
          <w:p w:rsidR="00BC2C61" w:rsidRPr="0057665F" w:rsidRDefault="00BC2C61" w:rsidP="00603F61">
            <w:pPr>
              <w:spacing w:before="120"/>
              <w:rPr>
                <w:rFonts w:cs="Arial"/>
              </w:rPr>
            </w:pPr>
            <w:r w:rsidRPr="0057665F">
              <w:rPr>
                <w:rFonts w:cs="Arial"/>
              </w:rPr>
              <w:t>Organization</w:t>
            </w:r>
          </w:p>
        </w:tc>
        <w:tc>
          <w:tcPr>
            <w:tcW w:w="914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C2C61" w:rsidRPr="0057665F" w:rsidTr="00603F61">
        <w:trPr>
          <w:jc w:val="center"/>
        </w:trPr>
        <w:tc>
          <w:tcPr>
            <w:tcW w:w="517" w:type="dxa"/>
            <w:tcBorders>
              <w:top w:val="double" w:sz="4" w:space="0" w:color="auto"/>
            </w:tcBorders>
          </w:tcPr>
          <w:p w:rsidR="00BC2C61" w:rsidRPr="0057665F" w:rsidRDefault="00BC2C61" w:rsidP="00603F6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5040" w:type="dxa"/>
            <w:tcBorders>
              <w:top w:val="double" w:sz="4" w:space="0" w:color="auto"/>
            </w:tcBorders>
          </w:tcPr>
          <w:p w:rsidR="00BC2C61" w:rsidRPr="0057665F" w:rsidRDefault="00BC2C61" w:rsidP="00603F61">
            <w:pPr>
              <w:spacing w:before="120"/>
              <w:rPr>
                <w:rFonts w:cs="Arial"/>
                <w:b/>
              </w:rPr>
            </w:pPr>
            <w:r w:rsidRPr="0057665F">
              <w:rPr>
                <w:rFonts w:cs="Arial"/>
                <w:b/>
              </w:rPr>
              <w:t>Total</w:t>
            </w:r>
          </w:p>
        </w:tc>
        <w:tc>
          <w:tcPr>
            <w:tcW w:w="914" w:type="dxa"/>
            <w:tcBorders>
              <w:top w:val="double" w:sz="4" w:space="0" w:color="auto"/>
            </w:tcBorders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  <w:b/>
              </w:rPr>
            </w:pPr>
          </w:p>
        </w:tc>
        <w:tc>
          <w:tcPr>
            <w:tcW w:w="1042" w:type="dxa"/>
            <w:tcBorders>
              <w:top w:val="double" w:sz="4" w:space="0" w:color="auto"/>
            </w:tcBorders>
            <w:vAlign w:val="bottom"/>
          </w:tcPr>
          <w:p w:rsidR="00BC2C61" w:rsidRPr="0057665F" w:rsidRDefault="00BC2C61" w:rsidP="00603F61">
            <w:pPr>
              <w:spacing w:before="12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107</w:t>
            </w:r>
          </w:p>
        </w:tc>
      </w:tr>
    </w:tbl>
    <w:p w:rsidR="00BC2C61" w:rsidRDefault="00BC2C61" w:rsidP="009702D1">
      <w:pPr>
        <w:spacing w:before="240"/>
        <w:ind w:left="1440" w:hanging="1440"/>
      </w:pPr>
    </w:p>
    <w:p w:rsidR="009510BB" w:rsidRDefault="009510BB" w:rsidP="009702D1">
      <w:pPr>
        <w:spacing w:before="240"/>
        <w:ind w:left="1440" w:hanging="1440"/>
        <w:rPr>
          <w:b/>
          <w:i/>
        </w:rPr>
      </w:pPr>
      <w:r>
        <w:rPr>
          <w:b/>
          <w:i/>
        </w:rPr>
        <w:lastRenderedPageBreak/>
        <w:t>To be handed in:</w:t>
      </w:r>
    </w:p>
    <w:p w:rsidR="00AB524E" w:rsidRPr="007F4838" w:rsidRDefault="00AB524E" w:rsidP="00837B43">
      <w:pPr>
        <w:numPr>
          <w:ilvl w:val="0"/>
          <w:numId w:val="15"/>
        </w:numPr>
        <w:rPr>
          <w:lang w:val="en-GB"/>
        </w:rPr>
      </w:pPr>
      <w:r w:rsidRPr="007F4838">
        <w:rPr>
          <w:lang w:val="en-GB"/>
        </w:rPr>
        <w:t xml:space="preserve">The </w:t>
      </w:r>
      <w:r w:rsidRPr="007F4838">
        <w:rPr>
          <w:b/>
          <w:i/>
        </w:rPr>
        <w:t>username</w:t>
      </w:r>
      <w:r w:rsidRPr="007F4838">
        <w:rPr>
          <w:b/>
        </w:rPr>
        <w:t>_D10_</w:t>
      </w:r>
      <w:r w:rsidR="00DA3404">
        <w:rPr>
          <w:b/>
        </w:rPr>
        <w:t>L10</w:t>
      </w:r>
      <w:r w:rsidR="007F4838">
        <w:rPr>
          <w:b/>
        </w:rPr>
        <w:t xml:space="preserve"> </w:t>
      </w:r>
      <w:r w:rsidRPr="003B6252">
        <w:t>document</w:t>
      </w:r>
      <w:r w:rsidRPr="007F4838">
        <w:rPr>
          <w:b/>
        </w:rPr>
        <w:t xml:space="preserve"> </w:t>
      </w:r>
      <w:r>
        <w:t xml:space="preserve">containing the completed lab </w:t>
      </w:r>
      <w:r w:rsidR="00DA3404">
        <w:t>10</w:t>
      </w:r>
      <w:r>
        <w:t xml:space="preserve"> </w:t>
      </w:r>
      <w:r w:rsidR="00DA3404">
        <w:t>answers</w:t>
      </w:r>
      <w:r>
        <w:t xml:space="preserve"> should be submitted to Moodle.</w:t>
      </w:r>
      <w:r w:rsidRPr="007F4838">
        <w:rPr>
          <w:lang w:val="en-GB"/>
        </w:rPr>
        <w:t xml:space="preserve"> </w:t>
      </w:r>
    </w:p>
    <w:p w:rsidR="009510BB" w:rsidRPr="009510BB" w:rsidRDefault="009510BB" w:rsidP="009702D1">
      <w:pPr>
        <w:spacing w:before="240"/>
        <w:ind w:left="1440" w:hanging="1440"/>
        <w:rPr>
          <w:b/>
          <w:i/>
        </w:rPr>
      </w:pPr>
      <w:r w:rsidRPr="009510BB">
        <w:rPr>
          <w:b/>
          <w:i/>
        </w:rPr>
        <w:t>To Start:</w:t>
      </w:r>
    </w:p>
    <w:p w:rsidR="00CA62ED" w:rsidRDefault="00CA62ED" w:rsidP="00CA62ED">
      <w:pPr>
        <w:numPr>
          <w:ilvl w:val="0"/>
          <w:numId w:val="21"/>
        </w:numPr>
        <w:tabs>
          <w:tab w:val="clear" w:pos="-360"/>
        </w:tabs>
        <w:ind w:left="374"/>
        <w:rPr>
          <w:lang w:val="en-GB"/>
        </w:rPr>
      </w:pPr>
      <w:r>
        <w:rPr>
          <w:lang w:val="en-GB"/>
        </w:rPr>
        <w:t xml:space="preserve">Read the </w:t>
      </w:r>
      <w:r w:rsidR="00DA3404">
        <w:rPr>
          <w:lang w:val="en-GB"/>
        </w:rPr>
        <w:t xml:space="preserve">class </w:t>
      </w:r>
      <w:r>
        <w:rPr>
          <w:lang w:val="en-GB"/>
        </w:rPr>
        <w:t>notes: “</w:t>
      </w:r>
      <w:r w:rsidR="00DA3404">
        <w:rPr>
          <w:lang w:val="en-GB"/>
        </w:rPr>
        <w:t xml:space="preserve">N05 Physical </w:t>
      </w:r>
      <w:r>
        <w:rPr>
          <w:lang w:val="en-GB"/>
        </w:rPr>
        <w:t>Database Design”.</w:t>
      </w:r>
      <w:r w:rsidR="00DA3404">
        <w:rPr>
          <w:lang w:val="en-GB"/>
        </w:rPr>
        <w:t xml:space="preserve">  (I assume you’ve already read N04 by now).</w:t>
      </w:r>
      <w:r>
        <w:rPr>
          <w:lang w:val="en-GB"/>
        </w:rPr>
        <w:t xml:space="preserve">    It can be found </w:t>
      </w:r>
      <w:r w:rsidR="00DA3404">
        <w:rPr>
          <w:lang w:val="en-GB"/>
        </w:rPr>
        <w:t>in M</w:t>
      </w:r>
      <w:r>
        <w:rPr>
          <w:lang w:val="en-GB"/>
        </w:rPr>
        <w:t>oodle.</w:t>
      </w:r>
    </w:p>
    <w:p w:rsidR="00AB524E" w:rsidRPr="00CA62ED" w:rsidRDefault="00DA3404" w:rsidP="00CA62ED">
      <w:pPr>
        <w:numPr>
          <w:ilvl w:val="0"/>
          <w:numId w:val="21"/>
        </w:numPr>
        <w:tabs>
          <w:tab w:val="clear" w:pos="-360"/>
        </w:tabs>
        <w:ind w:left="374"/>
        <w:rPr>
          <w:lang w:val="en-GB"/>
        </w:rPr>
      </w:pPr>
      <w:r>
        <w:t xml:space="preserve">Rename this lab document to </w:t>
      </w:r>
      <w:r w:rsidRPr="007F4838">
        <w:rPr>
          <w:b/>
          <w:i/>
        </w:rPr>
        <w:t>username</w:t>
      </w:r>
      <w:r w:rsidRPr="007F4838">
        <w:rPr>
          <w:b/>
        </w:rPr>
        <w:t>_D10_</w:t>
      </w:r>
      <w:r>
        <w:rPr>
          <w:b/>
        </w:rPr>
        <w:t>L10</w:t>
      </w:r>
      <w:r>
        <w:t xml:space="preserve"> and insert your answers as indicated.</w:t>
      </w:r>
    </w:p>
    <w:p w:rsidR="00DA3404" w:rsidRPr="0002262F" w:rsidRDefault="00E4579D" w:rsidP="00DA3404">
      <w:pPr>
        <w:rPr>
          <w:rFonts w:ascii="Times New Roman" w:hAnsi="Times New Roman"/>
          <w:spacing w:val="0"/>
          <w:szCs w:val="24"/>
        </w:rPr>
      </w:pPr>
      <w:r w:rsidRPr="00F3648E">
        <w:rPr>
          <w:lang w:val="en-CA"/>
        </w:rPr>
        <w:t xml:space="preserve"> </w:t>
      </w:r>
    </w:p>
    <w:p w:rsidR="00DA3404" w:rsidRPr="0002262F" w:rsidRDefault="00DA3404" w:rsidP="00DA3404">
      <w:pPr>
        <w:keepNext/>
        <w:numPr>
          <w:ilvl w:val="0"/>
          <w:numId w:val="6"/>
        </w:numPr>
        <w:spacing w:before="240" w:after="60"/>
        <w:outlineLvl w:val="0"/>
        <w:rPr>
          <w:b/>
          <w:kern w:val="28"/>
          <w:sz w:val="28"/>
          <w:lang w:val="en-CA"/>
        </w:rPr>
      </w:pPr>
      <w:r w:rsidRPr="0002262F">
        <w:rPr>
          <w:b/>
          <w:kern w:val="28"/>
          <w:sz w:val="28"/>
          <w:lang w:val="en-CA"/>
        </w:rPr>
        <w:t>1:N Model</w:t>
      </w: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Logical Diagram</w:t>
      </w:r>
    </w:p>
    <w:p w:rsidR="00DA3404" w:rsidRPr="0002262F" w:rsidRDefault="00DA3404" w:rsidP="00DA3404">
      <w:pPr>
        <w:ind w:left="360"/>
        <w:jc w:val="center"/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noProof/>
          <w:szCs w:val="24"/>
          <w:lang w:val="en-CA" w:eastAsia="en-CA"/>
        </w:rPr>
        <w:drawing>
          <wp:inline distT="0" distB="0" distL="0" distR="0" wp14:anchorId="177EFEBE" wp14:editId="7DFF6DA0">
            <wp:extent cx="18669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Relationships and Keys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6"/>
        <w:gridCol w:w="2429"/>
        <w:gridCol w:w="2429"/>
        <w:gridCol w:w="2246"/>
      </w:tblGrid>
      <w:tr w:rsidR="00DA340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Primary Key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Foreign Keys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Tables Referenced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C8096F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Professor</w:t>
            </w:r>
          </w:p>
        </w:tc>
        <w:tc>
          <w:tcPr>
            <w:tcW w:w="2394" w:type="dxa"/>
          </w:tcPr>
          <w:p w:rsidR="00DA3404" w:rsidRPr="0002262F" w:rsidRDefault="00C8096F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Professor_Number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Department_Number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Department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Department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Department_Number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None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None</w:t>
            </w:r>
          </w:p>
        </w:tc>
      </w:tr>
    </w:tbl>
    <w:p w:rsidR="00DA3404" w:rsidRPr="0002262F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</w:p>
    <w:p w:rsidR="00DA3404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EC572D" w:rsidRDefault="00EC572D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EC572D" w:rsidRDefault="00EC572D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EC572D" w:rsidRDefault="00EC572D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EC572D" w:rsidRDefault="00EC572D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EC572D" w:rsidRPr="0002262F" w:rsidRDefault="00EC572D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lastRenderedPageBreak/>
        <w:t>Table/Column definitions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spacing w:val="0"/>
          <w:szCs w:val="24"/>
        </w:rPr>
        <w:t xml:space="preserve">List </w:t>
      </w:r>
      <w:r w:rsidRPr="0002262F">
        <w:rPr>
          <w:rFonts w:ascii="Times New Roman" w:hAnsi="Times New Roman"/>
          <w:b/>
          <w:spacing w:val="0"/>
          <w:szCs w:val="24"/>
        </w:rPr>
        <w:t>all</w:t>
      </w:r>
      <w:r w:rsidRPr="0002262F">
        <w:rPr>
          <w:rFonts w:ascii="Times New Roman" w:hAnsi="Times New Roman"/>
          <w:spacing w:val="0"/>
          <w:szCs w:val="24"/>
        </w:rPr>
        <w:t xml:space="preserve"> the columns of each Table</w:t>
      </w:r>
    </w:p>
    <w:p w:rsidR="00DA3404" w:rsidRPr="0002262F" w:rsidRDefault="00DA3404" w:rsidP="00DA3404">
      <w:pPr>
        <w:ind w:left="360"/>
        <w:rPr>
          <w:rFonts w:ascii="Times New Roman" w:hAnsi="Times New Roman"/>
          <w:i/>
          <w:spacing w:val="0"/>
          <w:szCs w:val="24"/>
        </w:rPr>
      </w:pPr>
      <w:r w:rsidRPr="0002262F">
        <w:rPr>
          <w:rFonts w:ascii="Times New Roman" w:hAnsi="Times New Roman"/>
          <w:i/>
          <w:spacing w:val="0"/>
          <w:szCs w:val="24"/>
        </w:rPr>
        <w:t>add rows if required</w:t>
      </w:r>
    </w:p>
    <w:p w:rsidR="00DA3404" w:rsidRPr="0002262F" w:rsidRDefault="00DA3404" w:rsidP="00DA3404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Professor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2318"/>
        <w:gridCol w:w="2314"/>
      </w:tblGrid>
      <w:tr w:rsidR="00DA340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Column Name</w:t>
            </w:r>
          </w:p>
        </w:tc>
        <w:tc>
          <w:tcPr>
            <w:tcW w:w="2318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Primary Key (Y/N)</w:t>
            </w:r>
          </w:p>
        </w:tc>
        <w:tc>
          <w:tcPr>
            <w:tcW w:w="231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Foreign Key (Y/N)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Professor_number</w:t>
            </w:r>
          </w:p>
        </w:tc>
        <w:tc>
          <w:tcPr>
            <w:tcW w:w="2318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Yes</w:t>
            </w:r>
          </w:p>
        </w:tc>
        <w:tc>
          <w:tcPr>
            <w:tcW w:w="231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Professor_name</w:t>
            </w:r>
          </w:p>
        </w:tc>
        <w:tc>
          <w:tcPr>
            <w:tcW w:w="2318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  <w:tc>
          <w:tcPr>
            <w:tcW w:w="231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Office_phone_number</w:t>
            </w:r>
          </w:p>
        </w:tc>
        <w:tc>
          <w:tcPr>
            <w:tcW w:w="2318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  <w:tc>
          <w:tcPr>
            <w:tcW w:w="231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Department_Number</w:t>
            </w:r>
          </w:p>
        </w:tc>
        <w:tc>
          <w:tcPr>
            <w:tcW w:w="2318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  <w:tc>
          <w:tcPr>
            <w:tcW w:w="231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</w:tr>
    </w:tbl>
    <w:p w:rsidR="00DA3404" w:rsidRPr="0002262F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Department table</w:t>
      </w:r>
    </w:p>
    <w:p w:rsidR="00DA3404" w:rsidRPr="0002262F" w:rsidRDefault="00DA3404" w:rsidP="00DA3404">
      <w:pPr>
        <w:rPr>
          <w:rFonts w:ascii="Times New Roman" w:hAnsi="Times New Roman"/>
          <w:i/>
          <w:spacing w:val="0"/>
          <w:szCs w:val="24"/>
          <w:lang w:val="en-CA"/>
        </w:rPr>
      </w:pPr>
      <w:r w:rsidRPr="0002262F">
        <w:rPr>
          <w:rFonts w:ascii="Times New Roman" w:hAnsi="Times New Roman"/>
          <w:i/>
          <w:spacing w:val="0"/>
          <w:szCs w:val="24"/>
          <w:lang w:val="en-CA"/>
        </w:rPr>
        <w:t>Add rows as required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2306"/>
        <w:gridCol w:w="2302"/>
        <w:gridCol w:w="2313"/>
      </w:tblGrid>
      <w:tr w:rsidR="00DA340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Column Name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Primary Key (Y/N)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Foreign Keys (Y/N)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General Attribute (Y/N)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Department_Number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Yes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Yes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Department_name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</w:tr>
    </w:tbl>
    <w:p w:rsidR="00DA3404" w:rsidRPr="0002262F" w:rsidRDefault="00DA3404" w:rsidP="00DA3404">
      <w:pPr>
        <w:rPr>
          <w:rFonts w:ascii="Times New Roman" w:hAnsi="Times New Roman"/>
          <w:i/>
          <w:spacing w:val="0"/>
          <w:szCs w:val="24"/>
          <w:lang w:val="en-CA"/>
        </w:rPr>
      </w:pPr>
    </w:p>
    <w:p w:rsidR="00DA3404" w:rsidRPr="0002262F" w:rsidRDefault="00DA3404" w:rsidP="00DA3404">
      <w:pPr>
        <w:rPr>
          <w:rFonts w:ascii="Times New Roman" w:hAnsi="Times New Roman"/>
          <w:i/>
          <w:spacing w:val="0"/>
          <w:szCs w:val="24"/>
          <w:lang w:val="en-CA"/>
        </w:rPr>
      </w:pP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0"/>
          <w:numId w:val="6"/>
        </w:numPr>
        <w:spacing w:before="240" w:after="60"/>
        <w:outlineLvl w:val="0"/>
        <w:rPr>
          <w:b/>
          <w:kern w:val="28"/>
          <w:sz w:val="28"/>
          <w:lang w:val="en-CA"/>
        </w:rPr>
      </w:pPr>
      <w:r w:rsidRPr="0002262F">
        <w:rPr>
          <w:b/>
          <w:kern w:val="28"/>
          <w:sz w:val="28"/>
          <w:lang w:val="en-CA"/>
        </w:rPr>
        <w:lastRenderedPageBreak/>
        <w:t xml:space="preserve">Associative entities </w:t>
      </w: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Logical Diagram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noProof/>
          <w:spacing w:val="0"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4B1D9294" wp14:editId="488D108E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939790" cy="105727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Relationships and Keys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7"/>
        <w:gridCol w:w="2368"/>
        <w:gridCol w:w="2306"/>
        <w:gridCol w:w="2329"/>
      </w:tblGrid>
      <w:tr w:rsidR="00DA340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Primary Key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Foreign Keys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Tables Referenced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Student_Number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None</w:t>
            </w:r>
          </w:p>
        </w:tc>
        <w:tc>
          <w:tcPr>
            <w:tcW w:w="2394" w:type="dxa"/>
          </w:tcPr>
          <w:p w:rsidR="00DA3404" w:rsidRPr="0002262F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None</w:t>
            </w:r>
          </w:p>
        </w:tc>
      </w:tr>
      <w:tr w:rsidR="00EC572D" w:rsidRPr="0002262F" w:rsidTr="00D51B8E">
        <w:trPr>
          <w:trHeight w:val="1080"/>
        </w:trPr>
        <w:tc>
          <w:tcPr>
            <w:tcW w:w="2394" w:type="dxa"/>
          </w:tcPr>
          <w:p w:rsidR="00EC572D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Course_taken</w:t>
            </w:r>
          </w:p>
        </w:tc>
        <w:tc>
          <w:tcPr>
            <w:tcW w:w="2394" w:type="dxa"/>
          </w:tcPr>
          <w:p w:rsidR="00EC572D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</w:p>
        </w:tc>
        <w:tc>
          <w:tcPr>
            <w:tcW w:w="2394" w:type="dxa"/>
          </w:tcPr>
          <w:p w:rsidR="00EC572D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</w:t>
            </w:r>
            <w:r w:rsidR="00D92A8B">
              <w:rPr>
                <w:rFonts w:ascii="Times New Roman" w:hAnsi="Times New Roman"/>
                <w:b/>
                <w:spacing w:val="0"/>
                <w:szCs w:val="24"/>
              </w:rPr>
              <w:t>ne</w:t>
            </w:r>
          </w:p>
        </w:tc>
        <w:tc>
          <w:tcPr>
            <w:tcW w:w="2394" w:type="dxa"/>
          </w:tcPr>
          <w:p w:rsidR="00EC572D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Course</w:t>
            </w:r>
          </w:p>
        </w:tc>
      </w:tr>
      <w:tr w:rsidR="00EC572D" w:rsidRPr="0002262F" w:rsidTr="00D51B8E">
        <w:trPr>
          <w:trHeight w:val="1080"/>
        </w:trPr>
        <w:tc>
          <w:tcPr>
            <w:tcW w:w="2394" w:type="dxa"/>
          </w:tcPr>
          <w:p w:rsidR="00EC572D" w:rsidRDefault="00EC572D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Course</w:t>
            </w:r>
          </w:p>
        </w:tc>
        <w:tc>
          <w:tcPr>
            <w:tcW w:w="2394" w:type="dxa"/>
          </w:tcPr>
          <w:p w:rsidR="00EC572D" w:rsidRDefault="00D92A8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Course_Number</w:t>
            </w:r>
          </w:p>
        </w:tc>
        <w:tc>
          <w:tcPr>
            <w:tcW w:w="2394" w:type="dxa"/>
          </w:tcPr>
          <w:p w:rsidR="00EC572D" w:rsidRDefault="00D92A8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None</w:t>
            </w:r>
          </w:p>
        </w:tc>
        <w:tc>
          <w:tcPr>
            <w:tcW w:w="2394" w:type="dxa"/>
          </w:tcPr>
          <w:p w:rsidR="00EC572D" w:rsidRDefault="00D92A8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None</w:t>
            </w: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9B4F2F" w:rsidRPr="0002262F" w:rsidRDefault="009B4F2F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lastRenderedPageBreak/>
        <w:t>Data tables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spacing w:val="0"/>
          <w:szCs w:val="24"/>
        </w:rPr>
        <w:t>Create your tables with all the defined column and rows based on the following data:</w:t>
      </w:r>
    </w:p>
    <w:tbl>
      <w:tblPr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327"/>
        <w:gridCol w:w="1435"/>
        <w:gridCol w:w="1354"/>
        <w:gridCol w:w="1388"/>
        <w:gridCol w:w="1388"/>
        <w:gridCol w:w="1442"/>
      </w:tblGrid>
      <w:tr w:rsidR="00DA3404" w:rsidRPr="0002262F" w:rsidTr="00D51B8E">
        <w:trPr>
          <w:trHeight w:val="570"/>
          <w:tblHeader/>
        </w:trPr>
        <w:tc>
          <w:tcPr>
            <w:tcW w:w="1327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Student Last Name</w:t>
            </w:r>
          </w:p>
        </w:tc>
        <w:tc>
          <w:tcPr>
            <w:tcW w:w="1327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Student First Name</w:t>
            </w:r>
          </w:p>
        </w:tc>
        <w:tc>
          <w:tcPr>
            <w:tcW w:w="1435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Student Address</w:t>
            </w:r>
          </w:p>
        </w:tc>
        <w:tc>
          <w:tcPr>
            <w:tcW w:w="135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Student Grade</w:t>
            </w:r>
          </w:p>
        </w:tc>
        <w:tc>
          <w:tcPr>
            <w:tcW w:w="1388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Course Number</w:t>
            </w:r>
          </w:p>
        </w:tc>
        <w:tc>
          <w:tcPr>
            <w:tcW w:w="1388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Course Name</w:t>
            </w:r>
          </w:p>
        </w:tc>
        <w:tc>
          <w:tcPr>
            <w:tcW w:w="1442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Class Average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Pendous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Stu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101 Genius Blvd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100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401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Advanced Algebra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75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Pendous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Stu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101 Genius Blvd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100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407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Calculus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71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Yeungguy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Sum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12 Sommerset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85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401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Advanced Algebra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75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Yeungguy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Sum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12 Sommerset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76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407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Calculus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71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Skywalker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Luke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45 Dagoba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98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201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Intro to Light Sabre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75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Skywalker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Leia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98 Hoth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76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201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Intro to Light Sabre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75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Yeungguy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Sum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12 Sommerset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65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201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Intro to Light Sabre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75</w:t>
            </w:r>
          </w:p>
        </w:tc>
      </w:tr>
      <w:tr w:rsidR="00DA3404" w:rsidRPr="0002262F" w:rsidTr="00D51B8E">
        <w:trPr>
          <w:trHeight w:val="1080"/>
        </w:trPr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Robot</w:t>
            </w:r>
          </w:p>
        </w:tc>
        <w:tc>
          <w:tcPr>
            <w:tcW w:w="1327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Elliot</w:t>
            </w:r>
          </w:p>
        </w:tc>
        <w:tc>
          <w:tcPr>
            <w:tcW w:w="1435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58 Second Street</w:t>
            </w:r>
          </w:p>
        </w:tc>
        <w:tc>
          <w:tcPr>
            <w:tcW w:w="135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100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410</w:t>
            </w:r>
          </w:p>
        </w:tc>
        <w:tc>
          <w:tcPr>
            <w:tcW w:w="1388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Advanced Computer Hacking</w:t>
            </w:r>
          </w:p>
        </w:tc>
        <w:tc>
          <w:tcPr>
            <w:tcW w:w="1442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84</w:t>
            </w: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spacing w:val="0"/>
          <w:szCs w:val="24"/>
        </w:rPr>
        <w:t>Student Table:</w:t>
      </w:r>
    </w:p>
    <w:p w:rsidR="00DA3404" w:rsidRPr="0002262F" w:rsidRDefault="00DA3404" w:rsidP="00DA3404">
      <w:pPr>
        <w:ind w:left="360"/>
        <w:rPr>
          <w:rFonts w:ascii="Times New Roman" w:hAnsi="Times New Roman"/>
          <w:i/>
          <w:spacing w:val="0"/>
          <w:szCs w:val="24"/>
        </w:rPr>
      </w:pPr>
      <w:r w:rsidRPr="0002262F">
        <w:rPr>
          <w:rFonts w:ascii="Times New Roman" w:hAnsi="Times New Roman"/>
          <w:i/>
          <w:spacing w:val="0"/>
          <w:szCs w:val="24"/>
        </w:rPr>
        <w:t>(</w:t>
      </w:r>
      <w:r w:rsidR="009B4F2F" w:rsidRPr="0002262F">
        <w:rPr>
          <w:rFonts w:ascii="Times New Roman" w:hAnsi="Times New Roman"/>
          <w:i/>
          <w:spacing w:val="0"/>
          <w:szCs w:val="24"/>
        </w:rPr>
        <w:t>Define/add</w:t>
      </w:r>
      <w:r w:rsidRPr="0002262F">
        <w:rPr>
          <w:rFonts w:ascii="Times New Roman" w:hAnsi="Times New Roman"/>
          <w:i/>
          <w:spacing w:val="0"/>
          <w:szCs w:val="24"/>
        </w:rPr>
        <w:t xml:space="preserve"> columns and rows as required)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2367"/>
        <w:gridCol w:w="2356"/>
        <w:gridCol w:w="2311"/>
      </w:tblGrid>
      <w:tr w:rsidR="0048455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Column 1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Column 2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</w:tr>
      <w:tr w:rsidR="0048455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9B4F2F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Student_number</w:t>
            </w:r>
          </w:p>
        </w:tc>
        <w:tc>
          <w:tcPr>
            <w:tcW w:w="2394" w:type="dxa"/>
          </w:tcPr>
          <w:p w:rsidR="00DA3404" w:rsidRPr="0002262F" w:rsidRDefault="009B4F2F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Student_first_name</w:t>
            </w:r>
          </w:p>
        </w:tc>
        <w:tc>
          <w:tcPr>
            <w:tcW w:w="2394" w:type="dxa"/>
          </w:tcPr>
          <w:p w:rsidR="00DA3404" w:rsidRPr="0002262F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Student_last_name</w:t>
            </w:r>
          </w:p>
        </w:tc>
        <w:tc>
          <w:tcPr>
            <w:tcW w:w="2394" w:type="dxa"/>
          </w:tcPr>
          <w:p w:rsidR="00DA3404" w:rsidRPr="0002262F" w:rsidRDefault="009B4F2F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Student_address</w:t>
            </w: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spacing w:val="0"/>
          <w:szCs w:val="24"/>
        </w:rPr>
        <w:lastRenderedPageBreak/>
        <w:t>Course Table:</w:t>
      </w:r>
    </w:p>
    <w:p w:rsidR="00DA3404" w:rsidRPr="0002262F" w:rsidRDefault="00DA3404" w:rsidP="00DA3404">
      <w:pPr>
        <w:ind w:left="360"/>
        <w:rPr>
          <w:rFonts w:ascii="Times New Roman" w:hAnsi="Times New Roman"/>
          <w:i/>
          <w:spacing w:val="0"/>
          <w:szCs w:val="24"/>
        </w:rPr>
      </w:pPr>
      <w:r w:rsidRPr="0002262F">
        <w:rPr>
          <w:rFonts w:ascii="Times New Roman" w:hAnsi="Times New Roman"/>
          <w:i/>
          <w:spacing w:val="0"/>
          <w:szCs w:val="24"/>
        </w:rPr>
        <w:t>(define/add columns and rows as required)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5"/>
        <w:gridCol w:w="2380"/>
        <w:gridCol w:w="2306"/>
        <w:gridCol w:w="2279"/>
      </w:tblGrid>
      <w:tr w:rsidR="00484554" w:rsidRPr="0002262F" w:rsidTr="00484554">
        <w:trPr>
          <w:tblHeader/>
        </w:trPr>
        <w:tc>
          <w:tcPr>
            <w:tcW w:w="2385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Column 1</w:t>
            </w:r>
          </w:p>
        </w:tc>
        <w:tc>
          <w:tcPr>
            <w:tcW w:w="2380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Column 2</w:t>
            </w:r>
          </w:p>
        </w:tc>
        <w:tc>
          <w:tcPr>
            <w:tcW w:w="2306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2279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</w:tr>
      <w:tr w:rsidR="00484554" w:rsidRPr="0002262F" w:rsidTr="00484554">
        <w:trPr>
          <w:trHeight w:val="1080"/>
        </w:trPr>
        <w:tc>
          <w:tcPr>
            <w:tcW w:w="2385" w:type="dxa"/>
          </w:tcPr>
          <w:p w:rsidR="00484554" w:rsidRPr="0002262F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Course_number</w:t>
            </w:r>
          </w:p>
        </w:tc>
        <w:tc>
          <w:tcPr>
            <w:tcW w:w="2380" w:type="dxa"/>
          </w:tcPr>
          <w:p w:rsidR="00484554" w:rsidRPr="0002262F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Course_name</w:t>
            </w:r>
          </w:p>
        </w:tc>
        <w:tc>
          <w:tcPr>
            <w:tcW w:w="2306" w:type="dxa"/>
          </w:tcPr>
          <w:p w:rsidR="00484554" w:rsidRPr="0002262F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Class_average</w:t>
            </w:r>
          </w:p>
        </w:tc>
        <w:tc>
          <w:tcPr>
            <w:tcW w:w="2279" w:type="dxa"/>
          </w:tcPr>
          <w:p w:rsidR="00484554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Semester</w:t>
            </w: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spacing w:val="0"/>
          <w:szCs w:val="24"/>
        </w:rPr>
        <w:t>Course-Taken Table:</w:t>
      </w:r>
    </w:p>
    <w:p w:rsidR="00DA3404" w:rsidRPr="0002262F" w:rsidRDefault="00DA3404" w:rsidP="00DA3404">
      <w:pPr>
        <w:ind w:left="360"/>
        <w:rPr>
          <w:rFonts w:ascii="Times New Roman" w:hAnsi="Times New Roman"/>
          <w:i/>
          <w:spacing w:val="0"/>
          <w:szCs w:val="24"/>
        </w:rPr>
      </w:pPr>
      <w:r w:rsidRPr="0002262F">
        <w:rPr>
          <w:rFonts w:ascii="Times New Roman" w:hAnsi="Times New Roman"/>
          <w:i/>
          <w:spacing w:val="0"/>
          <w:szCs w:val="24"/>
        </w:rPr>
        <w:t>(define/add columns and rows as required)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364"/>
        <w:gridCol w:w="2354"/>
        <w:gridCol w:w="2265"/>
      </w:tblGrid>
      <w:tr w:rsidR="00484554" w:rsidRPr="0002262F" w:rsidTr="00484554">
        <w:trPr>
          <w:tblHeader/>
        </w:trPr>
        <w:tc>
          <w:tcPr>
            <w:tcW w:w="2367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 xml:space="preserve"> </w:t>
            </w:r>
          </w:p>
        </w:tc>
        <w:tc>
          <w:tcPr>
            <w:tcW w:w="2364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2354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2265" w:type="dxa"/>
            <w:shd w:val="clear" w:color="auto" w:fill="E6E6E6"/>
          </w:tcPr>
          <w:p w:rsidR="00484554" w:rsidRPr="0002262F" w:rsidRDefault="0048455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</w:tr>
      <w:tr w:rsidR="00484554" w:rsidRPr="0002262F" w:rsidTr="00484554">
        <w:trPr>
          <w:trHeight w:val="1080"/>
        </w:trPr>
        <w:tc>
          <w:tcPr>
            <w:tcW w:w="2367" w:type="dxa"/>
          </w:tcPr>
          <w:p w:rsidR="00484554" w:rsidRPr="0002262F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Student_number</w:t>
            </w:r>
          </w:p>
        </w:tc>
        <w:tc>
          <w:tcPr>
            <w:tcW w:w="2364" w:type="dxa"/>
          </w:tcPr>
          <w:p w:rsidR="00484554" w:rsidRPr="0002262F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Course_number</w:t>
            </w:r>
          </w:p>
        </w:tc>
        <w:tc>
          <w:tcPr>
            <w:tcW w:w="2354" w:type="dxa"/>
          </w:tcPr>
          <w:p w:rsidR="00484554" w:rsidRPr="0002262F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Student_grade</w:t>
            </w:r>
          </w:p>
        </w:tc>
        <w:tc>
          <w:tcPr>
            <w:tcW w:w="2265" w:type="dxa"/>
          </w:tcPr>
          <w:p w:rsidR="00484554" w:rsidRDefault="0048455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Semester</w:t>
            </w: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0"/>
          <w:numId w:val="6"/>
        </w:numPr>
        <w:spacing w:before="240" w:after="60"/>
        <w:outlineLvl w:val="0"/>
        <w:rPr>
          <w:b/>
          <w:kern w:val="28"/>
          <w:sz w:val="28"/>
          <w:lang w:val="en-CA"/>
        </w:rPr>
      </w:pPr>
      <w:r w:rsidRPr="0002262F">
        <w:rPr>
          <w:b/>
          <w:kern w:val="28"/>
          <w:sz w:val="28"/>
          <w:lang w:val="en-CA"/>
        </w:rPr>
        <w:t>Supertypes and subtypes – Disjoint sub-types</w:t>
      </w: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Logical Diagram</w:t>
      </w: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t>Assume a Patient can only be an in-patient or an out-patient, but not both</w:t>
      </w: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t>Not shown in diagram, but add the following attributes to BED(location, last-replacement-date, bed-size)</w:t>
      </w: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</w:rPr>
      </w:pPr>
      <w:r w:rsidRPr="0002262F">
        <w:rPr>
          <w:rFonts w:ascii="Times New Roman" w:hAnsi="Times New Roman"/>
          <w:noProof/>
          <w:spacing w:val="0"/>
          <w:szCs w:val="24"/>
          <w:lang w:val="en-CA" w:eastAsia="en-CA"/>
        </w:rPr>
        <w:drawing>
          <wp:inline distT="0" distB="0" distL="0" distR="0" wp14:anchorId="66C0FACA" wp14:editId="1462041B">
            <wp:extent cx="5181600" cy="2095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Implement all types as separate tables</w:t>
      </w:r>
    </w:p>
    <w:p w:rsidR="00DA3404" w:rsidRPr="0002262F" w:rsidRDefault="00DA3404" w:rsidP="00DA3404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Relationships and Keys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2355"/>
        <w:gridCol w:w="2355"/>
        <w:gridCol w:w="2317"/>
      </w:tblGrid>
      <w:tr w:rsidR="00DA340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lastRenderedPageBreak/>
              <w:t>Table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Primary Key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Foreign Keys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Tables Referenced</w:t>
            </w:r>
          </w:p>
        </w:tc>
      </w:tr>
      <w:tr w:rsidR="00DA3404" w:rsidRPr="0002262F" w:rsidTr="00484554">
        <w:trPr>
          <w:trHeight w:val="512"/>
        </w:trPr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</w:t>
            </w:r>
          </w:p>
        </w:tc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None</w:t>
            </w:r>
          </w:p>
        </w:tc>
      </w:tr>
      <w:tr w:rsidR="00DA3404" w:rsidRPr="0002262F" w:rsidTr="00484554">
        <w:trPr>
          <w:trHeight w:val="620"/>
        </w:trPr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Responsible physician</w:t>
            </w:r>
          </w:p>
        </w:tc>
        <w:tc>
          <w:tcPr>
            <w:tcW w:w="2394" w:type="dxa"/>
          </w:tcPr>
          <w:p w:rsidR="00DA3404" w:rsidRPr="0002262F" w:rsidRDefault="006F05FB" w:rsidP="00B662E7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Physician_</w:t>
            </w:r>
            <w:r w:rsidR="00B662E7">
              <w:rPr>
                <w:rFonts w:ascii="Times New Roman" w:hAnsi="Times New Roman"/>
                <w:b/>
                <w:spacing w:val="0"/>
                <w:szCs w:val="24"/>
              </w:rPr>
              <w:t>id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</w:p>
        </w:tc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</w:t>
            </w:r>
          </w:p>
        </w:tc>
      </w:tr>
      <w:tr w:rsidR="00DA3404" w:rsidRPr="0002262F" w:rsidTr="00484554">
        <w:trPr>
          <w:trHeight w:val="440"/>
        </w:trPr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Out-patient</w:t>
            </w:r>
          </w:p>
        </w:tc>
        <w:tc>
          <w:tcPr>
            <w:tcW w:w="2394" w:type="dxa"/>
          </w:tcPr>
          <w:p w:rsidR="00DA3404" w:rsidRPr="0002262F" w:rsidRDefault="006F05FB" w:rsidP="006F05FB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B662E7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</w:t>
            </w:r>
          </w:p>
        </w:tc>
      </w:tr>
      <w:tr w:rsidR="00DA3404" w:rsidRPr="0002262F" w:rsidTr="00484554">
        <w:trPr>
          <w:trHeight w:val="350"/>
        </w:trPr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In-patient</w:t>
            </w:r>
          </w:p>
        </w:tc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B662E7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Bed</w:t>
            </w:r>
          </w:p>
        </w:tc>
      </w:tr>
      <w:tr w:rsidR="006F05FB" w:rsidRPr="0002262F" w:rsidTr="00484554">
        <w:trPr>
          <w:trHeight w:val="440"/>
        </w:trPr>
        <w:tc>
          <w:tcPr>
            <w:tcW w:w="2394" w:type="dxa"/>
          </w:tcPr>
          <w:p w:rsidR="006F05FB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Bed</w:t>
            </w:r>
          </w:p>
        </w:tc>
        <w:tc>
          <w:tcPr>
            <w:tcW w:w="2394" w:type="dxa"/>
          </w:tcPr>
          <w:p w:rsidR="006F05FB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Bed_number</w:t>
            </w:r>
          </w:p>
        </w:tc>
        <w:tc>
          <w:tcPr>
            <w:tcW w:w="2394" w:type="dxa"/>
          </w:tcPr>
          <w:p w:rsidR="006F05FB" w:rsidRPr="0002262F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</w:p>
        </w:tc>
        <w:tc>
          <w:tcPr>
            <w:tcW w:w="2394" w:type="dxa"/>
          </w:tcPr>
          <w:p w:rsidR="006F05FB" w:rsidRDefault="006F05FB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In-patient</w:t>
            </w: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List all tables, columns in text form</w:t>
      </w:r>
    </w:p>
    <w:p w:rsidR="00DA3404" w:rsidRPr="0002262F" w:rsidRDefault="00DA3404" w:rsidP="00DA3404">
      <w:pPr>
        <w:rPr>
          <w:rFonts w:ascii="Times New Roman" w:hAnsi="Times New Roman"/>
          <w:i/>
          <w:spacing w:val="0"/>
          <w:szCs w:val="24"/>
          <w:lang w:val="en-CA"/>
        </w:rPr>
      </w:pPr>
      <w:r w:rsidRPr="0002262F">
        <w:rPr>
          <w:rFonts w:ascii="Times New Roman" w:hAnsi="Times New Roman"/>
          <w:i/>
          <w:spacing w:val="0"/>
          <w:szCs w:val="24"/>
          <w:lang w:val="en-CA"/>
        </w:rPr>
        <w:t>i.e. TABLENAME(column1, column2, column3,….)</w:t>
      </w:r>
    </w:p>
    <w:p w:rsidR="00DA3404" w:rsidRDefault="00DA3404" w:rsidP="00DA3404">
      <w:pPr>
        <w:rPr>
          <w:rFonts w:ascii="Times New Roman" w:hAnsi="Times New Roman"/>
          <w:spacing w:val="0"/>
          <w:szCs w:val="24"/>
          <w:lang w:val="en-CA"/>
        </w:rPr>
      </w:pPr>
    </w:p>
    <w:p w:rsidR="008D4216" w:rsidRDefault="008D4216" w:rsidP="008D4216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Responsible physician (</w:t>
      </w:r>
      <w:r w:rsidR="00B662E7">
        <w:rPr>
          <w:rFonts w:ascii="Times New Roman" w:hAnsi="Times New Roman"/>
          <w:spacing w:val="0"/>
          <w:szCs w:val="24"/>
          <w:lang w:val="en-CA"/>
        </w:rPr>
        <w:t xml:space="preserve">physician_id, </w:t>
      </w:r>
      <w:r>
        <w:rPr>
          <w:rFonts w:ascii="Times New Roman" w:hAnsi="Times New Roman"/>
          <w:i/>
          <w:spacing w:val="0"/>
          <w:szCs w:val="24"/>
          <w:lang w:val="en-CA"/>
        </w:rPr>
        <w:t>physician_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name</w:t>
      </w:r>
      <w:r>
        <w:rPr>
          <w:rFonts w:ascii="Times New Roman" w:hAnsi="Times New Roman"/>
          <w:spacing w:val="0"/>
          <w:szCs w:val="24"/>
          <w:lang w:val="en-CA"/>
        </w:rPr>
        <w:t>)</w:t>
      </w:r>
    </w:p>
    <w:p w:rsidR="008D4216" w:rsidRPr="0002262F" w:rsidRDefault="008D4216" w:rsidP="008D4216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Patient (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patient</w:t>
      </w:r>
      <w:r>
        <w:rPr>
          <w:rFonts w:ascii="Times New Roman" w:hAnsi="Times New Roman"/>
          <w:i/>
          <w:spacing w:val="0"/>
          <w:szCs w:val="24"/>
          <w:lang w:val="en-CA"/>
        </w:rPr>
        <w:t>_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number, patient</w:t>
      </w:r>
      <w:r>
        <w:rPr>
          <w:rFonts w:ascii="Times New Roman" w:hAnsi="Times New Roman"/>
          <w:i/>
          <w:spacing w:val="0"/>
          <w:szCs w:val="24"/>
          <w:lang w:val="en-CA"/>
        </w:rPr>
        <w:t>_name, admission_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date, physician</w:t>
      </w:r>
      <w:r>
        <w:rPr>
          <w:rFonts w:ascii="Times New Roman" w:hAnsi="Times New Roman"/>
          <w:i/>
          <w:spacing w:val="0"/>
          <w:szCs w:val="24"/>
          <w:lang w:val="en-CA"/>
        </w:rPr>
        <w:t>_</w:t>
      </w:r>
      <w:r w:rsidR="00B662E7">
        <w:rPr>
          <w:rFonts w:ascii="Times New Roman" w:hAnsi="Times New Roman"/>
          <w:i/>
          <w:spacing w:val="0"/>
          <w:szCs w:val="24"/>
          <w:lang w:val="en-CA"/>
        </w:rPr>
        <w:t>id</w:t>
      </w:r>
      <w:r>
        <w:rPr>
          <w:rFonts w:ascii="Times New Roman" w:hAnsi="Times New Roman"/>
          <w:spacing w:val="0"/>
          <w:szCs w:val="24"/>
          <w:lang w:val="en-CA"/>
        </w:rPr>
        <w:t>)</w:t>
      </w:r>
    </w:p>
    <w:p w:rsidR="008D4216" w:rsidRDefault="008D4216" w:rsidP="00124C88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Out-patient (</w:t>
      </w:r>
      <w:r w:rsidR="00B662E7">
        <w:rPr>
          <w:rFonts w:ascii="Times New Roman" w:hAnsi="Times New Roman"/>
          <w:spacing w:val="0"/>
          <w:szCs w:val="24"/>
          <w:lang w:val="en-CA"/>
        </w:rPr>
        <w:t xml:space="preserve">patient_number, </w:t>
      </w:r>
      <w:r>
        <w:rPr>
          <w:rFonts w:ascii="Times New Roman" w:hAnsi="Times New Roman"/>
          <w:i/>
          <w:spacing w:val="0"/>
          <w:szCs w:val="24"/>
          <w:lang w:val="en-CA"/>
        </w:rPr>
        <w:t>checkback_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date</w:t>
      </w:r>
      <w:r>
        <w:rPr>
          <w:rFonts w:ascii="Times New Roman" w:hAnsi="Times New Roman"/>
          <w:spacing w:val="0"/>
          <w:szCs w:val="24"/>
          <w:lang w:val="en-CA"/>
        </w:rPr>
        <w:t>)</w:t>
      </w:r>
    </w:p>
    <w:p w:rsidR="008D4216" w:rsidRDefault="008D4216" w:rsidP="00124C88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In-patient (</w:t>
      </w:r>
      <w:r w:rsidR="00B662E7">
        <w:rPr>
          <w:rFonts w:ascii="Times New Roman" w:hAnsi="Times New Roman"/>
          <w:spacing w:val="0"/>
          <w:szCs w:val="24"/>
          <w:lang w:val="en-CA"/>
        </w:rPr>
        <w:t xml:space="preserve">patient_number, 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date</w:t>
      </w:r>
      <w:r>
        <w:rPr>
          <w:rFonts w:ascii="Times New Roman" w:hAnsi="Times New Roman"/>
          <w:i/>
          <w:spacing w:val="0"/>
          <w:szCs w:val="24"/>
          <w:lang w:val="en-CA"/>
        </w:rPr>
        <w:t>_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discharged</w:t>
      </w:r>
      <w:r>
        <w:rPr>
          <w:rFonts w:ascii="Times New Roman" w:hAnsi="Times New Roman"/>
          <w:spacing w:val="0"/>
          <w:szCs w:val="24"/>
          <w:lang w:val="en-CA"/>
        </w:rPr>
        <w:t>)</w:t>
      </w:r>
    </w:p>
    <w:p w:rsidR="008D4216" w:rsidRDefault="008D4216" w:rsidP="00124C88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Bed</w:t>
      </w:r>
      <w:r w:rsidR="00B662E7">
        <w:rPr>
          <w:rFonts w:ascii="Times New Roman" w:hAnsi="Times New Roman"/>
          <w:spacing w:val="0"/>
          <w:szCs w:val="24"/>
          <w:lang w:val="en-CA"/>
        </w:rPr>
        <w:t xml:space="preserve"> </w:t>
      </w:r>
      <w:r>
        <w:rPr>
          <w:rFonts w:ascii="Times New Roman" w:hAnsi="Times New Roman"/>
          <w:spacing w:val="0"/>
          <w:szCs w:val="24"/>
          <w:lang w:val="en-CA"/>
        </w:rPr>
        <w:t>(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bed</w:t>
      </w:r>
      <w:r>
        <w:rPr>
          <w:rFonts w:ascii="Times New Roman" w:hAnsi="Times New Roman"/>
          <w:i/>
          <w:spacing w:val="0"/>
          <w:szCs w:val="24"/>
          <w:lang w:val="en-CA"/>
        </w:rPr>
        <w:t>_number, patient_</w:t>
      </w:r>
      <w:r w:rsidRPr="008D4216">
        <w:rPr>
          <w:rFonts w:ascii="Times New Roman" w:hAnsi="Times New Roman"/>
          <w:i/>
          <w:spacing w:val="0"/>
          <w:szCs w:val="24"/>
          <w:lang w:val="en-CA"/>
        </w:rPr>
        <w:t>number</w:t>
      </w:r>
      <w:r>
        <w:rPr>
          <w:rFonts w:ascii="Times New Roman" w:hAnsi="Times New Roman"/>
          <w:i/>
          <w:spacing w:val="0"/>
          <w:szCs w:val="24"/>
          <w:lang w:val="en-CA"/>
        </w:rPr>
        <w:t>, location, last_replacement_date, bed_size</w:t>
      </w:r>
      <w:r>
        <w:rPr>
          <w:rFonts w:ascii="Times New Roman" w:hAnsi="Times New Roman"/>
          <w:spacing w:val="0"/>
          <w:szCs w:val="24"/>
          <w:lang w:val="en-CA"/>
        </w:rPr>
        <w:t>)</w:t>
      </w:r>
    </w:p>
    <w:p w:rsidR="00484554" w:rsidRDefault="00484554" w:rsidP="00484554">
      <w:pPr>
        <w:keepNext/>
        <w:spacing w:before="120"/>
        <w:ind w:left="360"/>
        <w:outlineLvl w:val="1"/>
        <w:rPr>
          <w:lang w:val="en-CA"/>
        </w:rPr>
      </w:pP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Merge sub-types to super type</w:t>
      </w:r>
    </w:p>
    <w:p w:rsidR="00DA3404" w:rsidRPr="0002262F" w:rsidRDefault="00DA3404" w:rsidP="00DA3404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Relationships and Keys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6"/>
        <w:gridCol w:w="2360"/>
        <w:gridCol w:w="2360"/>
        <w:gridCol w:w="2334"/>
      </w:tblGrid>
      <w:tr w:rsidR="00DA340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Primary Key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Foreign Keys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Tables Referenced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B662E7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</w:t>
            </w:r>
          </w:p>
        </w:tc>
        <w:tc>
          <w:tcPr>
            <w:tcW w:w="2394" w:type="dxa"/>
          </w:tcPr>
          <w:p w:rsidR="00DA3404" w:rsidRPr="0002262F" w:rsidRDefault="00B662E7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B662E7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Patient_number</w:t>
            </w:r>
          </w:p>
        </w:tc>
        <w:tc>
          <w:tcPr>
            <w:tcW w:w="2394" w:type="dxa"/>
          </w:tcPr>
          <w:p w:rsidR="00DA3404" w:rsidRPr="0002262F" w:rsidRDefault="00B662E7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Bed, physician_id</w:t>
            </w: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2"/>
          <w:numId w:val="29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List all tables, columns in text form</w:t>
      </w:r>
    </w:p>
    <w:p w:rsidR="00DA3404" w:rsidRDefault="00DA3404" w:rsidP="00DA3404">
      <w:pPr>
        <w:rPr>
          <w:rFonts w:ascii="Times New Roman" w:hAnsi="Times New Roman"/>
          <w:i/>
          <w:spacing w:val="0"/>
          <w:szCs w:val="24"/>
          <w:lang w:val="en-CA"/>
        </w:rPr>
      </w:pPr>
      <w:r w:rsidRPr="0002262F">
        <w:rPr>
          <w:rFonts w:ascii="Times New Roman" w:hAnsi="Times New Roman"/>
          <w:i/>
          <w:spacing w:val="0"/>
          <w:szCs w:val="24"/>
          <w:lang w:val="en-CA"/>
        </w:rPr>
        <w:t>i.e. TABLENAME(column1, column2, column3,….)</w:t>
      </w:r>
    </w:p>
    <w:p w:rsidR="00484554" w:rsidRDefault="00484554" w:rsidP="00DA3404">
      <w:pPr>
        <w:rPr>
          <w:rFonts w:ascii="Times New Roman" w:hAnsi="Times New Roman"/>
          <w:i/>
          <w:spacing w:val="0"/>
          <w:szCs w:val="24"/>
          <w:lang w:val="en-CA"/>
        </w:rPr>
      </w:pPr>
      <w:r>
        <w:rPr>
          <w:rFonts w:ascii="Times New Roman" w:hAnsi="Times New Roman"/>
          <w:i/>
          <w:spacing w:val="0"/>
          <w:szCs w:val="24"/>
          <w:lang w:val="en-CA"/>
        </w:rPr>
        <w:t>Responsible physician (physician_name)</w:t>
      </w:r>
    </w:p>
    <w:p w:rsidR="00484554" w:rsidRDefault="00484554" w:rsidP="00DA3404">
      <w:pPr>
        <w:rPr>
          <w:rFonts w:ascii="Times New Roman" w:hAnsi="Times New Roman"/>
          <w:i/>
          <w:spacing w:val="0"/>
          <w:szCs w:val="24"/>
          <w:lang w:val="en-CA"/>
        </w:rPr>
      </w:pPr>
      <w:r>
        <w:rPr>
          <w:rFonts w:ascii="Times New Roman" w:hAnsi="Times New Roman"/>
          <w:i/>
          <w:spacing w:val="0"/>
          <w:szCs w:val="24"/>
          <w:lang w:val="en-CA"/>
        </w:rPr>
        <w:t>Patient (patient_number, patient_name, admission_date, discharge_date, checkback_date, physician_name)</w:t>
      </w:r>
    </w:p>
    <w:p w:rsidR="00484554" w:rsidRDefault="00484554" w:rsidP="00DA3404">
      <w:pPr>
        <w:rPr>
          <w:rFonts w:ascii="Times New Roman" w:hAnsi="Times New Roman"/>
          <w:i/>
          <w:spacing w:val="0"/>
          <w:szCs w:val="24"/>
          <w:lang w:val="en-CA"/>
        </w:rPr>
      </w:pPr>
      <w:r>
        <w:rPr>
          <w:rFonts w:ascii="Times New Roman" w:hAnsi="Times New Roman"/>
          <w:i/>
          <w:spacing w:val="0"/>
          <w:szCs w:val="24"/>
          <w:lang w:val="en-CA"/>
        </w:rPr>
        <w:t>Bed(</w:t>
      </w:r>
    </w:p>
    <w:p w:rsidR="00484554" w:rsidRPr="0002262F" w:rsidRDefault="00484554" w:rsidP="00DA3404">
      <w:pPr>
        <w:rPr>
          <w:rFonts w:ascii="Times New Roman" w:hAnsi="Times New Roman"/>
          <w:i/>
          <w:spacing w:val="0"/>
          <w:szCs w:val="24"/>
          <w:lang w:val="en-CA"/>
        </w:rPr>
      </w:pPr>
    </w:p>
    <w:p w:rsidR="00DA3404" w:rsidRPr="0002262F" w:rsidRDefault="00DA3404" w:rsidP="00DA3404">
      <w:pPr>
        <w:keepNext/>
        <w:numPr>
          <w:ilvl w:val="0"/>
          <w:numId w:val="6"/>
        </w:numPr>
        <w:spacing w:before="240" w:after="60"/>
        <w:outlineLvl w:val="0"/>
        <w:rPr>
          <w:b/>
          <w:kern w:val="28"/>
          <w:sz w:val="28"/>
          <w:lang w:val="en-CA"/>
        </w:rPr>
      </w:pPr>
      <w:r w:rsidRPr="0002262F">
        <w:rPr>
          <w:b/>
          <w:kern w:val="28"/>
          <w:sz w:val="28"/>
          <w:lang w:val="en-CA"/>
        </w:rPr>
        <w:t>Supertypes and subtypes – overlapping sub-types</w:t>
      </w: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 xml:space="preserve">Logical Model 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t>Assume any part can be manufactured AND purchased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  <w:lang w:val="en-CA"/>
        </w:rPr>
      </w:pP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t>Incomplete model: (not all physical columns shown)</w:t>
      </w:r>
    </w:p>
    <w:p w:rsidR="00DA3404" w:rsidRPr="0002262F" w:rsidRDefault="00DA3404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t>PART( part-number, description, location, quantity-on-hand)</w:t>
      </w:r>
    </w:p>
    <w:p w:rsidR="00DA3404" w:rsidRPr="0002262F" w:rsidRDefault="00DA3404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t>Sub types:</w:t>
      </w:r>
    </w:p>
    <w:p w:rsidR="00DA3404" w:rsidRPr="0002262F" w:rsidRDefault="00DA3404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lastRenderedPageBreak/>
        <w:t>MANUFACTURED-PART( routing-number)</w:t>
      </w:r>
    </w:p>
    <w:p w:rsidR="00DA3404" w:rsidRPr="0002262F" w:rsidRDefault="00DA3404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  <w:r w:rsidRPr="0002262F">
        <w:rPr>
          <w:rFonts w:ascii="Times New Roman" w:hAnsi="Times New Roman"/>
          <w:spacing w:val="0"/>
          <w:szCs w:val="24"/>
          <w:lang w:val="en-CA"/>
        </w:rPr>
        <w:t>PURCHASED-PART(shipping-code)</w:t>
      </w:r>
    </w:p>
    <w:p w:rsidR="00DA3404" w:rsidRPr="0002262F" w:rsidRDefault="00DA3404" w:rsidP="00DA3404">
      <w:pPr>
        <w:keepNext/>
        <w:spacing w:before="120"/>
        <w:ind w:left="360" w:hanging="360"/>
        <w:outlineLvl w:val="1"/>
        <w:rPr>
          <w:lang w:val="en-CA"/>
        </w:rPr>
      </w:pPr>
    </w:p>
    <w:p w:rsidR="00DA3404" w:rsidRPr="0002262F" w:rsidRDefault="00DA3404" w:rsidP="00DA3404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02262F">
        <w:rPr>
          <w:lang w:val="en-CA"/>
        </w:rPr>
        <w:t>Implement all types as separate tables</w:t>
      </w:r>
    </w:p>
    <w:p w:rsidR="00DA3404" w:rsidRPr="0002262F" w:rsidRDefault="00DA3404" w:rsidP="00DA3404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Relationships and Keys</w:t>
      </w:r>
    </w:p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14"/>
        <w:gridCol w:w="2310"/>
        <w:gridCol w:w="2332"/>
      </w:tblGrid>
      <w:tr w:rsidR="00DA3404" w:rsidRPr="0002262F" w:rsidTr="00D51B8E">
        <w:trPr>
          <w:tblHeader/>
        </w:trPr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Primary Key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Foreign Keys</w:t>
            </w:r>
          </w:p>
        </w:tc>
        <w:tc>
          <w:tcPr>
            <w:tcW w:w="2394" w:type="dxa"/>
            <w:shd w:val="clear" w:color="auto" w:fill="E6E6E6"/>
          </w:tcPr>
          <w:p w:rsidR="00DA3404" w:rsidRPr="0002262F" w:rsidRDefault="00DA3404" w:rsidP="00D51B8E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bCs/>
                <w:spacing w:val="0"/>
                <w:szCs w:val="24"/>
              </w:rPr>
              <w:t>Tables Referenced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PART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Part-number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 xml:space="preserve"> </w:t>
            </w: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MANUFACTURED-PART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Part-number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</w:p>
        </w:tc>
      </w:tr>
      <w:tr w:rsidR="00DA3404" w:rsidRPr="0002262F" w:rsidTr="00D51B8E">
        <w:trPr>
          <w:trHeight w:val="1080"/>
        </w:trPr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PURCHASED-PART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02262F">
              <w:rPr>
                <w:rFonts w:ascii="Times New Roman" w:hAnsi="Times New Roman"/>
                <w:b/>
                <w:spacing w:val="0"/>
                <w:szCs w:val="24"/>
              </w:rPr>
              <w:t>Part-number</w:t>
            </w: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</w:p>
        </w:tc>
        <w:tc>
          <w:tcPr>
            <w:tcW w:w="2394" w:type="dxa"/>
          </w:tcPr>
          <w:p w:rsidR="00DA3404" w:rsidRPr="0002262F" w:rsidRDefault="00DA3404" w:rsidP="00D51B8E">
            <w:pPr>
              <w:rPr>
                <w:rFonts w:ascii="Times New Roman" w:hAnsi="Times New Roman"/>
                <w:b/>
                <w:spacing w:val="0"/>
                <w:szCs w:val="24"/>
              </w:rPr>
            </w:pPr>
          </w:p>
        </w:tc>
      </w:tr>
    </w:tbl>
    <w:p w:rsidR="00DA3404" w:rsidRPr="0002262F" w:rsidRDefault="00DA3404" w:rsidP="00DA3404">
      <w:pPr>
        <w:ind w:left="360"/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rPr>
          <w:rFonts w:ascii="Times New Roman" w:hAnsi="Times New Roman"/>
          <w:spacing w:val="0"/>
          <w:szCs w:val="24"/>
        </w:rPr>
      </w:pPr>
    </w:p>
    <w:p w:rsidR="00DA3404" w:rsidRPr="0002262F" w:rsidRDefault="00DA3404" w:rsidP="00DA3404">
      <w:pPr>
        <w:keepNext/>
        <w:numPr>
          <w:ilvl w:val="2"/>
          <w:numId w:val="29"/>
        </w:numPr>
        <w:spacing w:before="120"/>
        <w:outlineLvl w:val="2"/>
        <w:rPr>
          <w:lang w:val="en-CA"/>
        </w:rPr>
      </w:pPr>
      <w:r w:rsidRPr="0002262F">
        <w:rPr>
          <w:lang w:val="en-CA"/>
        </w:rPr>
        <w:t>List all tables, all columns in text form</w:t>
      </w:r>
    </w:p>
    <w:p w:rsidR="00DA3404" w:rsidRDefault="00DA3404" w:rsidP="00DA3404">
      <w:pPr>
        <w:ind w:left="720"/>
        <w:rPr>
          <w:rFonts w:ascii="Times New Roman" w:hAnsi="Times New Roman"/>
          <w:i/>
          <w:spacing w:val="0"/>
          <w:szCs w:val="24"/>
          <w:lang w:val="en-CA"/>
        </w:rPr>
      </w:pPr>
      <w:r w:rsidRPr="0002262F">
        <w:rPr>
          <w:rFonts w:ascii="Times New Roman" w:hAnsi="Times New Roman"/>
          <w:i/>
          <w:spacing w:val="0"/>
          <w:szCs w:val="24"/>
          <w:lang w:val="en-CA"/>
        </w:rPr>
        <w:t>i.e. TABLENAME(column1, column2, column3,….)</w:t>
      </w:r>
    </w:p>
    <w:p w:rsidR="00BC2C61" w:rsidRDefault="00BC2C61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</w:p>
    <w:p w:rsidR="00BC2C61" w:rsidRDefault="00F80337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Part (part_number, description, location, quantity_on_hand)</w:t>
      </w:r>
    </w:p>
    <w:p w:rsidR="00F80337" w:rsidRDefault="00F80337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Manufactured-part(part_number, routing_number)</w:t>
      </w:r>
    </w:p>
    <w:p w:rsidR="00F80337" w:rsidRDefault="00F80337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Purchased-part(part_number, shipping_code)</w:t>
      </w:r>
    </w:p>
    <w:p w:rsidR="00BC2C61" w:rsidRDefault="00BC2C61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</w:p>
    <w:p w:rsidR="00BC2C61" w:rsidRPr="00BC2C61" w:rsidRDefault="00BC2C61" w:rsidP="00DA3404">
      <w:pPr>
        <w:ind w:left="720"/>
        <w:rPr>
          <w:rFonts w:ascii="Times New Roman" w:hAnsi="Times New Roman"/>
          <w:spacing w:val="0"/>
          <w:szCs w:val="24"/>
          <w:lang w:val="en-CA"/>
        </w:rPr>
      </w:pPr>
    </w:p>
    <w:p w:rsidR="00F070E2" w:rsidRPr="0002262F" w:rsidRDefault="00F070E2" w:rsidP="00F070E2">
      <w:pPr>
        <w:keepNext/>
        <w:numPr>
          <w:ilvl w:val="0"/>
          <w:numId w:val="6"/>
        </w:numPr>
        <w:spacing w:before="240" w:after="60"/>
        <w:outlineLvl w:val="0"/>
        <w:rPr>
          <w:b/>
          <w:kern w:val="28"/>
          <w:sz w:val="28"/>
          <w:lang w:val="en-CA"/>
        </w:rPr>
      </w:pPr>
      <w:r>
        <w:rPr>
          <w:b/>
          <w:kern w:val="28"/>
          <w:sz w:val="28"/>
          <w:lang w:val="en-CA"/>
        </w:rPr>
        <w:t>Research and Definitions</w:t>
      </w:r>
    </w:p>
    <w:p w:rsidR="00F070E2" w:rsidRPr="0002262F" w:rsidRDefault="00F070E2" w:rsidP="00F070E2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Review the class notes (N04, N05 in Moodle) and answer the following questions</w:t>
      </w:r>
    </w:p>
    <w:p w:rsidR="00F070E2" w:rsidRDefault="00F070E2" w:rsidP="00F070E2">
      <w:pPr>
        <w:rPr>
          <w:rFonts w:ascii="Times New Roman" w:hAnsi="Times New Roman"/>
          <w:spacing w:val="0"/>
          <w:szCs w:val="24"/>
          <w:lang w:val="en-CA"/>
        </w:rPr>
      </w:pPr>
    </w:p>
    <w:p w:rsidR="00F070E2" w:rsidRDefault="00F070E2" w:rsidP="00F070E2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Provide a definition and an example for each of the following terms.</w:t>
      </w:r>
    </w:p>
    <w:p w:rsidR="00F070E2" w:rsidRDefault="00F070E2" w:rsidP="00F070E2">
      <w:pPr>
        <w:rPr>
          <w:rFonts w:ascii="Times New Roman" w:hAnsi="Times New Roman"/>
          <w:spacing w:val="0"/>
          <w:szCs w:val="24"/>
          <w:lang w:val="en-CA"/>
        </w:rPr>
      </w:pPr>
      <w:r>
        <w:rPr>
          <w:rFonts w:ascii="Times New Roman" w:hAnsi="Times New Roman"/>
          <w:spacing w:val="0"/>
          <w:szCs w:val="24"/>
          <w:lang w:val="en-CA"/>
        </w:rPr>
        <w:t>Note: Rephrase in your own words.</w:t>
      </w:r>
      <w:r w:rsidR="00BC2C61" w:rsidRPr="00BC2C61">
        <w:rPr>
          <w:rFonts w:ascii="Times New Roman" w:hAnsi="Times New Roman"/>
          <w:spacing w:val="0"/>
          <w:szCs w:val="24"/>
          <w:lang w:val="en-CA"/>
        </w:rPr>
        <w:t xml:space="preserve"> </w:t>
      </w:r>
      <w:r w:rsidR="00BC2C61">
        <w:rPr>
          <w:rFonts w:ascii="Times New Roman" w:hAnsi="Times New Roman"/>
          <w:spacing w:val="0"/>
          <w:szCs w:val="24"/>
          <w:lang w:val="en-CA"/>
        </w:rPr>
        <w:t>Cut and Paste from the notes will result in a 0 mark.</w:t>
      </w:r>
    </w:p>
    <w:tbl>
      <w:tblPr>
        <w:tblW w:w="11880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5580"/>
        <w:gridCol w:w="3600"/>
      </w:tblGrid>
      <w:tr w:rsidR="00F070E2" w:rsidRPr="0002262F" w:rsidTr="00EC5C1D">
        <w:trPr>
          <w:tblHeader/>
        </w:trPr>
        <w:tc>
          <w:tcPr>
            <w:tcW w:w="2700" w:type="dxa"/>
            <w:shd w:val="clear" w:color="auto" w:fill="E6E6E6"/>
          </w:tcPr>
          <w:p w:rsidR="00F070E2" w:rsidRPr="0002262F" w:rsidRDefault="00F070E2" w:rsidP="00603F61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0"/>
                <w:szCs w:val="24"/>
              </w:rPr>
              <w:t xml:space="preserve">Term </w:t>
            </w:r>
          </w:p>
        </w:tc>
        <w:tc>
          <w:tcPr>
            <w:tcW w:w="5580" w:type="dxa"/>
            <w:shd w:val="clear" w:color="auto" w:fill="E6E6E6"/>
          </w:tcPr>
          <w:p w:rsidR="00F070E2" w:rsidRPr="0002262F" w:rsidRDefault="00F070E2" w:rsidP="00603F61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0"/>
                <w:szCs w:val="24"/>
              </w:rPr>
              <w:t>Definition</w:t>
            </w:r>
          </w:p>
        </w:tc>
        <w:tc>
          <w:tcPr>
            <w:tcW w:w="3600" w:type="dxa"/>
            <w:shd w:val="clear" w:color="auto" w:fill="E6E6E6"/>
          </w:tcPr>
          <w:p w:rsidR="00F070E2" w:rsidRDefault="00F070E2" w:rsidP="00603F61">
            <w:pPr>
              <w:keepNext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0"/>
                <w:szCs w:val="24"/>
              </w:rPr>
              <w:t>Example</w:t>
            </w:r>
          </w:p>
        </w:tc>
      </w:tr>
      <w:tr w:rsidR="00F070E2" w:rsidRPr="0002262F" w:rsidTr="00EC5C1D">
        <w:trPr>
          <w:trHeight w:val="962"/>
        </w:trPr>
        <w:tc>
          <w:tcPr>
            <w:tcW w:w="2700" w:type="dxa"/>
          </w:tcPr>
          <w:p w:rsidR="00F070E2" w:rsidRPr="0002262F" w:rsidRDefault="00F070E2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Candidate Key</w:t>
            </w:r>
          </w:p>
        </w:tc>
        <w:tc>
          <w:tcPr>
            <w:tcW w:w="5580" w:type="dxa"/>
          </w:tcPr>
          <w:p w:rsidR="00F070E2" w:rsidRPr="00F80337" w:rsidRDefault="00F80337" w:rsidP="00F80337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 candidate key is one that is in consideration to become the primary key</w:t>
            </w:r>
          </w:p>
        </w:tc>
        <w:tc>
          <w:tcPr>
            <w:tcW w:w="3600" w:type="dxa"/>
          </w:tcPr>
          <w:p w:rsidR="00F070E2" w:rsidRPr="0002262F" w:rsidRDefault="00F80337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SIN and employee numbers are candidates for the employee entity</w:t>
            </w:r>
          </w:p>
        </w:tc>
      </w:tr>
      <w:tr w:rsidR="00F070E2" w:rsidRPr="0002262F" w:rsidTr="00EC5C1D">
        <w:trPr>
          <w:trHeight w:val="647"/>
        </w:trPr>
        <w:tc>
          <w:tcPr>
            <w:tcW w:w="2700" w:type="dxa"/>
          </w:tcPr>
          <w:p w:rsidR="00F070E2" w:rsidRPr="0002262F" w:rsidRDefault="00F070E2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Key</w:t>
            </w:r>
          </w:p>
        </w:tc>
        <w:tc>
          <w:tcPr>
            <w:tcW w:w="5580" w:type="dxa"/>
          </w:tcPr>
          <w:p w:rsidR="00F070E2" w:rsidRPr="0002262F" w:rsidRDefault="00F80337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One or many attributes that uniquely define a row in a table</w:t>
            </w:r>
          </w:p>
        </w:tc>
        <w:tc>
          <w:tcPr>
            <w:tcW w:w="3600" w:type="dxa"/>
          </w:tcPr>
          <w:p w:rsidR="00F070E2" w:rsidRPr="0002262F" w:rsidRDefault="00F80337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Student_number</w:t>
            </w:r>
          </w:p>
        </w:tc>
      </w:tr>
      <w:tr w:rsidR="00F070E2" w:rsidRPr="0002262F" w:rsidTr="00EC5C1D">
        <w:trPr>
          <w:trHeight w:val="773"/>
        </w:trPr>
        <w:tc>
          <w:tcPr>
            <w:tcW w:w="2700" w:type="dxa"/>
          </w:tcPr>
          <w:p w:rsidR="00F070E2" w:rsidRPr="0002262F" w:rsidRDefault="00F070E2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Intelligent key</w:t>
            </w:r>
          </w:p>
        </w:tc>
        <w:tc>
          <w:tcPr>
            <w:tcW w:w="5580" w:type="dxa"/>
          </w:tcPr>
          <w:p w:rsidR="00F070E2" w:rsidRPr="0002262F" w:rsidRDefault="00EF6986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 key that is derived from pre-existing information unique to entity</w:t>
            </w:r>
          </w:p>
        </w:tc>
        <w:tc>
          <w:tcPr>
            <w:tcW w:w="3600" w:type="dxa"/>
          </w:tcPr>
          <w:p w:rsidR="00F070E2" w:rsidRPr="0002262F" w:rsidRDefault="00EF6986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 serial-number in a store’s database</w:t>
            </w:r>
          </w:p>
        </w:tc>
      </w:tr>
      <w:tr w:rsidR="00F070E2" w:rsidRPr="0002262F" w:rsidTr="00EC5C1D">
        <w:trPr>
          <w:trHeight w:val="800"/>
        </w:trPr>
        <w:tc>
          <w:tcPr>
            <w:tcW w:w="2700" w:type="dxa"/>
          </w:tcPr>
          <w:p w:rsidR="00F070E2" w:rsidRDefault="00F070E2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lastRenderedPageBreak/>
              <w:t>Composite attribute</w:t>
            </w:r>
          </w:p>
        </w:tc>
        <w:tc>
          <w:tcPr>
            <w:tcW w:w="5580" w:type="dxa"/>
          </w:tcPr>
          <w:p w:rsidR="00F070E2" w:rsidRDefault="00D97538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 xml:space="preserve">Consists of one or more attributes that isn’t really an attribute, but acts as one.  </w:t>
            </w:r>
          </w:p>
        </w:tc>
        <w:tc>
          <w:tcPr>
            <w:tcW w:w="3600" w:type="dxa"/>
          </w:tcPr>
          <w:p w:rsidR="00F070E2" w:rsidRPr="0002262F" w:rsidRDefault="00D97538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Address is a composite key of a bunch of information</w:t>
            </w:r>
          </w:p>
        </w:tc>
      </w:tr>
      <w:tr w:rsidR="00F070E2" w:rsidRPr="0002262F" w:rsidTr="00EC5C1D">
        <w:trPr>
          <w:trHeight w:val="980"/>
        </w:trPr>
        <w:tc>
          <w:tcPr>
            <w:tcW w:w="2700" w:type="dxa"/>
          </w:tcPr>
          <w:p w:rsidR="00F070E2" w:rsidRDefault="00F070E2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Derived attribute</w:t>
            </w:r>
          </w:p>
        </w:tc>
        <w:tc>
          <w:tcPr>
            <w:tcW w:w="5580" w:type="dxa"/>
          </w:tcPr>
          <w:p w:rsidR="00F070E2" w:rsidRDefault="00D97538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An attribute that is found through the output of some sort of calculation performed.</w:t>
            </w:r>
          </w:p>
        </w:tc>
        <w:tc>
          <w:tcPr>
            <w:tcW w:w="3600" w:type="dxa"/>
          </w:tcPr>
          <w:p w:rsidR="00F070E2" w:rsidRPr="0002262F" w:rsidRDefault="00D97538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 xml:space="preserve">Age is based on the number of years since your date of birth. </w:t>
            </w:r>
          </w:p>
        </w:tc>
      </w:tr>
      <w:tr w:rsidR="00F070E2" w:rsidRPr="0002262F" w:rsidTr="00EC5C1D">
        <w:trPr>
          <w:trHeight w:val="890"/>
        </w:trPr>
        <w:tc>
          <w:tcPr>
            <w:tcW w:w="2700" w:type="dxa"/>
          </w:tcPr>
          <w:p w:rsidR="00F070E2" w:rsidRDefault="00537E7E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Constraint rule</w:t>
            </w:r>
          </w:p>
        </w:tc>
        <w:tc>
          <w:tcPr>
            <w:tcW w:w="5580" w:type="dxa"/>
          </w:tcPr>
          <w:p w:rsidR="00F070E2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Something that prevents an attribute from containing certain values.</w:t>
            </w:r>
          </w:p>
        </w:tc>
        <w:tc>
          <w:tcPr>
            <w:tcW w:w="3600" w:type="dxa"/>
          </w:tcPr>
          <w:p w:rsidR="00F070E2" w:rsidRPr="0002262F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 date must be valid, you can’t have November 31</w:t>
            </w:r>
            <w:r w:rsidRPr="00EC5C1D">
              <w:rPr>
                <w:rFonts w:ascii="Times New Roman" w:hAnsi="Times New Roman"/>
                <w:b/>
                <w:spacing w:val="0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pacing w:val="0"/>
                <w:szCs w:val="24"/>
              </w:rPr>
              <w:t xml:space="preserve"> as a date or February 30</w:t>
            </w:r>
            <w:r w:rsidRPr="00EC5C1D">
              <w:rPr>
                <w:rFonts w:ascii="Times New Roman" w:hAnsi="Times New Roman"/>
                <w:b/>
                <w:spacing w:val="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pacing w:val="0"/>
                <w:szCs w:val="24"/>
              </w:rPr>
              <w:t xml:space="preserve"> </w:t>
            </w:r>
          </w:p>
        </w:tc>
      </w:tr>
      <w:tr w:rsidR="00537E7E" w:rsidRPr="0002262F" w:rsidTr="00EC5C1D">
        <w:trPr>
          <w:trHeight w:val="1080"/>
        </w:trPr>
        <w:tc>
          <w:tcPr>
            <w:tcW w:w="2700" w:type="dxa"/>
          </w:tcPr>
          <w:p w:rsidR="00537E7E" w:rsidRDefault="00537E7E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Normalization</w:t>
            </w:r>
          </w:p>
        </w:tc>
        <w:tc>
          <w:tcPr>
            <w:tcW w:w="5580" w:type="dxa"/>
          </w:tcPr>
          <w:p w:rsidR="00537E7E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 technique used to maintain database integrity by reducing the amount of redundant data and inconsistencies</w:t>
            </w:r>
          </w:p>
        </w:tc>
        <w:tc>
          <w:tcPr>
            <w:tcW w:w="3600" w:type="dxa"/>
          </w:tcPr>
          <w:p w:rsidR="00537E7E" w:rsidRPr="0002262F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Getting rid of repetitive columns inside a table</w:t>
            </w:r>
          </w:p>
        </w:tc>
      </w:tr>
      <w:tr w:rsidR="00537E7E" w:rsidRPr="0002262F" w:rsidTr="00EC5C1D">
        <w:trPr>
          <w:trHeight w:val="1080"/>
        </w:trPr>
        <w:tc>
          <w:tcPr>
            <w:tcW w:w="2700" w:type="dxa"/>
          </w:tcPr>
          <w:p w:rsidR="00537E7E" w:rsidRDefault="00537E7E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Entity integrity</w:t>
            </w:r>
          </w:p>
        </w:tc>
        <w:tc>
          <w:tcPr>
            <w:tcW w:w="5580" w:type="dxa"/>
          </w:tcPr>
          <w:p w:rsidR="00EC5C1D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An entity that doesn’t contain duplicate data for the same person or multiple entries with different Ids and stuff</w:t>
            </w:r>
          </w:p>
        </w:tc>
        <w:tc>
          <w:tcPr>
            <w:tcW w:w="3600" w:type="dxa"/>
          </w:tcPr>
          <w:p w:rsidR="00537E7E" w:rsidRPr="0002262F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The same student listed twice in active directory with two different student numbers</w:t>
            </w:r>
          </w:p>
        </w:tc>
      </w:tr>
      <w:tr w:rsidR="00537E7E" w:rsidRPr="0002262F" w:rsidTr="00EC5C1D">
        <w:trPr>
          <w:trHeight w:val="962"/>
        </w:trPr>
        <w:tc>
          <w:tcPr>
            <w:tcW w:w="2700" w:type="dxa"/>
          </w:tcPr>
          <w:p w:rsidR="00537E7E" w:rsidRDefault="00537E7E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Foreign key</w:t>
            </w:r>
          </w:p>
        </w:tc>
        <w:tc>
          <w:tcPr>
            <w:tcW w:w="5580" w:type="dxa"/>
          </w:tcPr>
          <w:p w:rsidR="00537E7E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 key used by other tables to access a row inside that table</w:t>
            </w:r>
          </w:p>
        </w:tc>
        <w:tc>
          <w:tcPr>
            <w:tcW w:w="3600" w:type="dxa"/>
          </w:tcPr>
          <w:p w:rsidR="00537E7E" w:rsidRPr="0002262F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Employee_id could be a foreign key for finding another employees manager</w:t>
            </w:r>
          </w:p>
        </w:tc>
      </w:tr>
      <w:tr w:rsidR="00537E7E" w:rsidRPr="0002262F" w:rsidTr="00EC5C1D">
        <w:trPr>
          <w:trHeight w:val="1080"/>
        </w:trPr>
        <w:tc>
          <w:tcPr>
            <w:tcW w:w="2700" w:type="dxa"/>
          </w:tcPr>
          <w:p w:rsidR="00537E7E" w:rsidRDefault="00537E7E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Composite Primary key</w:t>
            </w:r>
          </w:p>
        </w:tc>
        <w:tc>
          <w:tcPr>
            <w:tcW w:w="5580" w:type="dxa"/>
          </w:tcPr>
          <w:p w:rsidR="00537E7E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 xml:space="preserve">A primary key in an associative entity that is composed of the primary keys from multiple other tables </w:t>
            </w:r>
          </w:p>
        </w:tc>
        <w:tc>
          <w:tcPr>
            <w:tcW w:w="3600" w:type="dxa"/>
          </w:tcPr>
          <w:p w:rsidR="00537E7E" w:rsidRPr="0002262F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Student_number and course_number</w:t>
            </w:r>
          </w:p>
        </w:tc>
      </w:tr>
      <w:tr w:rsidR="00537E7E" w:rsidRPr="0002262F" w:rsidTr="00EC5C1D">
        <w:trPr>
          <w:trHeight w:val="1772"/>
        </w:trPr>
        <w:tc>
          <w:tcPr>
            <w:tcW w:w="2700" w:type="dxa"/>
          </w:tcPr>
          <w:p w:rsidR="00537E7E" w:rsidRDefault="00537E7E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Weak entity</w:t>
            </w:r>
          </w:p>
        </w:tc>
        <w:tc>
          <w:tcPr>
            <w:tcW w:w="5580" w:type="dxa"/>
          </w:tcPr>
          <w:p w:rsidR="00537E7E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An associative entity that links two tables together resolving many to many relationships.</w:t>
            </w:r>
          </w:p>
        </w:tc>
        <w:tc>
          <w:tcPr>
            <w:tcW w:w="3600" w:type="dxa"/>
          </w:tcPr>
          <w:p w:rsidR="00537E7E" w:rsidRPr="0002262F" w:rsidRDefault="00EC5C1D" w:rsidP="00603F61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szCs w:val="24"/>
              </w:rPr>
              <w:t>A student can have multiple courses and a course contains multiple students, which prevents you from accessing data from either table. Enter, student_course</w:t>
            </w:r>
          </w:p>
        </w:tc>
      </w:tr>
    </w:tbl>
    <w:p w:rsidR="00E4579D" w:rsidRPr="00F3648E" w:rsidRDefault="00E4579D" w:rsidP="00F3648E">
      <w:pPr>
        <w:spacing w:before="240"/>
        <w:rPr>
          <w:lang w:val="en-CA"/>
        </w:rPr>
      </w:pPr>
    </w:p>
    <w:sectPr w:rsidR="00E4579D" w:rsidRPr="00F3648E" w:rsidSect="0050402A">
      <w:footerReference w:type="default" r:id="rId10"/>
      <w:pgSz w:w="12240" w:h="15840"/>
      <w:pgMar w:top="1440" w:right="1440" w:bottom="1440" w:left="1440" w:header="706" w:footer="706" w:gutter="0"/>
      <w:pgNumType w:start="1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DFB" w:rsidRDefault="00D75DFB">
      <w:r>
        <w:separator/>
      </w:r>
    </w:p>
  </w:endnote>
  <w:endnote w:type="continuationSeparator" w:id="0">
    <w:p w:rsidR="00D75DFB" w:rsidRDefault="00D7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5E9" w:rsidRDefault="006235E9">
    <w:pPr>
      <w:pStyle w:val="Footer"/>
      <w:pBdr>
        <w:top w:val="single" w:sz="4" w:space="1" w:color="auto"/>
      </w:pBdr>
      <w:tabs>
        <w:tab w:val="clear" w:pos="8640"/>
        <w:tab w:val="right" w:pos="9350"/>
      </w:tabs>
      <w:rPr>
        <w:i/>
        <w:iCs/>
        <w:sz w:val="20"/>
      </w:rPr>
    </w:pPr>
    <w:r>
      <w:rPr>
        <w:i/>
        <w:iCs/>
        <w:sz w:val="20"/>
      </w:rPr>
      <w:t>420-D10 Lab 7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FF680A">
      <w:rPr>
        <w:rStyle w:val="PageNumber"/>
        <w:i/>
        <w:iCs/>
        <w:noProof/>
        <w:sz w:val="20"/>
      </w:rPr>
      <w:t>8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DFB" w:rsidRDefault="00D75DFB">
      <w:r>
        <w:separator/>
      </w:r>
    </w:p>
  </w:footnote>
  <w:footnote w:type="continuationSeparator" w:id="0">
    <w:p w:rsidR="00D75DFB" w:rsidRDefault="00D75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DD6E628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093FEE"/>
    <w:multiLevelType w:val="multilevel"/>
    <w:tmpl w:val="5C7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25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24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96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46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540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612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6840" w:hanging="720"/>
      </w:pPr>
      <w:rPr>
        <w:rFonts w:hint="default"/>
      </w:rPr>
    </w:lvl>
  </w:abstractNum>
  <w:abstractNum w:abstractNumId="3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49321C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3A14C6E"/>
    <w:multiLevelType w:val="hybridMultilevel"/>
    <w:tmpl w:val="2AC63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0673F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AF81DFF"/>
    <w:multiLevelType w:val="hybridMultilevel"/>
    <w:tmpl w:val="D6DC6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14566"/>
    <w:multiLevelType w:val="hybridMultilevel"/>
    <w:tmpl w:val="A4AAB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3911CB"/>
    <w:multiLevelType w:val="hybridMultilevel"/>
    <w:tmpl w:val="766C6D60"/>
    <w:lvl w:ilvl="0" w:tplc="CE7AA556">
      <w:start w:val="1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779603D"/>
    <w:multiLevelType w:val="multilevel"/>
    <w:tmpl w:val="A11A0B06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 w15:restartNumberingAfterBreak="0">
    <w:nsid w:val="385C4D7C"/>
    <w:multiLevelType w:val="hybridMultilevel"/>
    <w:tmpl w:val="8F7AB6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3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4" w15:restartNumberingAfterBreak="0">
    <w:nsid w:val="42EA5857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5DC2DD5"/>
    <w:multiLevelType w:val="multilevel"/>
    <w:tmpl w:val="3790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3492171"/>
    <w:multiLevelType w:val="hybridMultilevel"/>
    <w:tmpl w:val="3FCE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3452"/>
    <w:multiLevelType w:val="hybridMultilevel"/>
    <w:tmpl w:val="DA98AA18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72AD1F5C"/>
    <w:multiLevelType w:val="hybridMultilevel"/>
    <w:tmpl w:val="61D80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A7832"/>
    <w:multiLevelType w:val="hybridMultilevel"/>
    <w:tmpl w:val="D0C247B4"/>
    <w:lvl w:ilvl="0" w:tplc="0409000F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3"/>
  </w:num>
  <w:num w:numId="12">
    <w:abstractNumId w:val="3"/>
  </w:num>
  <w:num w:numId="13">
    <w:abstractNumId w:val="2"/>
  </w:num>
  <w:num w:numId="14">
    <w:abstractNumId w:val="14"/>
  </w:num>
  <w:num w:numId="15">
    <w:abstractNumId w:val="4"/>
  </w:num>
  <w:num w:numId="16">
    <w:abstractNumId w:val="5"/>
  </w:num>
  <w:num w:numId="17">
    <w:abstractNumId w:val="11"/>
  </w:num>
  <w:num w:numId="18">
    <w:abstractNumId w:val="6"/>
  </w:num>
  <w:num w:numId="19">
    <w:abstractNumId w:val="10"/>
  </w:num>
  <w:num w:numId="20">
    <w:abstractNumId w:val="15"/>
  </w:num>
  <w:num w:numId="21">
    <w:abstractNumId w:val="17"/>
  </w:num>
  <w:num w:numId="22">
    <w:abstractNumId w:val="18"/>
  </w:num>
  <w:num w:numId="23">
    <w:abstractNumId w:val="8"/>
  </w:num>
  <w:num w:numId="24">
    <w:abstractNumId w:val="13"/>
  </w:num>
  <w:num w:numId="25">
    <w:abstractNumId w:val="16"/>
  </w:num>
  <w:num w:numId="26">
    <w:abstractNumId w:val="7"/>
  </w:num>
  <w:num w:numId="27">
    <w:abstractNumId w:val="19"/>
  </w:num>
  <w:num w:numId="28">
    <w:abstractNumId w:val="20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E6"/>
    <w:rsid w:val="00003737"/>
    <w:rsid w:val="000159B9"/>
    <w:rsid w:val="000625B6"/>
    <w:rsid w:val="000808CF"/>
    <w:rsid w:val="000C7B03"/>
    <w:rsid w:val="000D2DB6"/>
    <w:rsid w:val="000D3BC0"/>
    <w:rsid w:val="00103B9A"/>
    <w:rsid w:val="00112EB2"/>
    <w:rsid w:val="00124C88"/>
    <w:rsid w:val="00147A57"/>
    <w:rsid w:val="00190694"/>
    <w:rsid w:val="001B137A"/>
    <w:rsid w:val="001B4146"/>
    <w:rsid w:val="001D6B1C"/>
    <w:rsid w:val="00261293"/>
    <w:rsid w:val="00270BDA"/>
    <w:rsid w:val="00275D94"/>
    <w:rsid w:val="002A4376"/>
    <w:rsid w:val="00301AB2"/>
    <w:rsid w:val="003573B8"/>
    <w:rsid w:val="00391F0C"/>
    <w:rsid w:val="00394A44"/>
    <w:rsid w:val="003E2F96"/>
    <w:rsid w:val="003F7238"/>
    <w:rsid w:val="00446D8E"/>
    <w:rsid w:val="00461532"/>
    <w:rsid w:val="00484554"/>
    <w:rsid w:val="0050402A"/>
    <w:rsid w:val="0050614E"/>
    <w:rsid w:val="00521E2F"/>
    <w:rsid w:val="0053425B"/>
    <w:rsid w:val="00537E7E"/>
    <w:rsid w:val="00567F06"/>
    <w:rsid w:val="005F1E41"/>
    <w:rsid w:val="006235E9"/>
    <w:rsid w:val="006347FF"/>
    <w:rsid w:val="00654BD5"/>
    <w:rsid w:val="00664AF0"/>
    <w:rsid w:val="00672526"/>
    <w:rsid w:val="00676874"/>
    <w:rsid w:val="006C7C2C"/>
    <w:rsid w:val="006E15D7"/>
    <w:rsid w:val="006F05FB"/>
    <w:rsid w:val="007532B2"/>
    <w:rsid w:val="007873F6"/>
    <w:rsid w:val="00793666"/>
    <w:rsid w:val="007C36D7"/>
    <w:rsid w:val="007C4792"/>
    <w:rsid w:val="007D5631"/>
    <w:rsid w:val="007F43FF"/>
    <w:rsid w:val="007F4838"/>
    <w:rsid w:val="008054C4"/>
    <w:rsid w:val="00811E77"/>
    <w:rsid w:val="00815294"/>
    <w:rsid w:val="008D4216"/>
    <w:rsid w:val="008D6720"/>
    <w:rsid w:val="008E6FC3"/>
    <w:rsid w:val="008F3AE6"/>
    <w:rsid w:val="009510BB"/>
    <w:rsid w:val="009702D1"/>
    <w:rsid w:val="00992D26"/>
    <w:rsid w:val="009B4F2F"/>
    <w:rsid w:val="00A076B8"/>
    <w:rsid w:val="00A23F93"/>
    <w:rsid w:val="00A37DDE"/>
    <w:rsid w:val="00A42514"/>
    <w:rsid w:val="00A73103"/>
    <w:rsid w:val="00A93E42"/>
    <w:rsid w:val="00A961F3"/>
    <w:rsid w:val="00AB524E"/>
    <w:rsid w:val="00AB6DF2"/>
    <w:rsid w:val="00AD6EF1"/>
    <w:rsid w:val="00B05581"/>
    <w:rsid w:val="00B06951"/>
    <w:rsid w:val="00B07AE2"/>
    <w:rsid w:val="00B62C1D"/>
    <w:rsid w:val="00B662E7"/>
    <w:rsid w:val="00BA32F3"/>
    <w:rsid w:val="00BC2C61"/>
    <w:rsid w:val="00BE4AFE"/>
    <w:rsid w:val="00BE6338"/>
    <w:rsid w:val="00C57A0F"/>
    <w:rsid w:val="00C7025B"/>
    <w:rsid w:val="00C8096F"/>
    <w:rsid w:val="00C8118C"/>
    <w:rsid w:val="00C87A89"/>
    <w:rsid w:val="00C91B0D"/>
    <w:rsid w:val="00CA62ED"/>
    <w:rsid w:val="00D75DFB"/>
    <w:rsid w:val="00D92A8B"/>
    <w:rsid w:val="00D97538"/>
    <w:rsid w:val="00DA2DC3"/>
    <w:rsid w:val="00DA3404"/>
    <w:rsid w:val="00DB38D2"/>
    <w:rsid w:val="00DE0698"/>
    <w:rsid w:val="00DF00F2"/>
    <w:rsid w:val="00DF6D58"/>
    <w:rsid w:val="00E05339"/>
    <w:rsid w:val="00E12F78"/>
    <w:rsid w:val="00E40625"/>
    <w:rsid w:val="00E4579D"/>
    <w:rsid w:val="00E4780F"/>
    <w:rsid w:val="00E64DE7"/>
    <w:rsid w:val="00E676BB"/>
    <w:rsid w:val="00EC572D"/>
    <w:rsid w:val="00EC5C1D"/>
    <w:rsid w:val="00EE500B"/>
    <w:rsid w:val="00EF6986"/>
    <w:rsid w:val="00F070E2"/>
    <w:rsid w:val="00F3648E"/>
    <w:rsid w:val="00F556CA"/>
    <w:rsid w:val="00F80337"/>
    <w:rsid w:val="00FA24E2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C708F1-EA37-462F-AAE4-3F5A84CB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23F93"/>
    <w:rPr>
      <w:rFonts w:ascii="Arial" w:hAnsi="Arial"/>
      <w:spacing w:val="-3"/>
      <w:sz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outlineLvl w:val="0"/>
    </w:pPr>
    <w:rPr>
      <w:b/>
      <w:kern w:val="28"/>
      <w:sz w:val="28"/>
      <w:lang w:val="en-CA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6"/>
      </w:numPr>
      <w:spacing w:before="120"/>
      <w:outlineLvl w:val="1"/>
    </w:pPr>
    <w:rPr>
      <w:lang w:val="en-CA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6"/>
      </w:numPr>
      <w:spacing w:before="120"/>
      <w:outlineLvl w:val="2"/>
    </w:pPr>
    <w:rPr>
      <w:lang w:val="en-CA"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6"/>
      </w:numPr>
      <w:spacing w:before="120"/>
      <w:outlineLvl w:val="3"/>
    </w:pPr>
    <w:rPr>
      <w:i/>
      <w:lang w:val="en-CA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6"/>
      </w:numPr>
      <w:spacing w:before="240" w:after="60"/>
      <w:outlineLvl w:val="4"/>
    </w:pPr>
    <w:rPr>
      <w:sz w:val="22"/>
      <w:lang w:val="en-CA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6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6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6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74"/>
      </w:tabs>
      <w:ind w:left="374" w:hanging="374"/>
    </w:pPr>
  </w:style>
  <w:style w:type="paragraph" w:customStyle="1" w:styleId="tb">
    <w:name w:val="tb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val="en-CA"/>
    </w:rPr>
  </w:style>
  <w:style w:type="paragraph" w:styleId="PlainText">
    <w:name w:val="Plain Text"/>
    <w:basedOn w:val="Normal"/>
    <w:rPr>
      <w:rFonts w:ascii="Courier New" w:hAnsi="Courier New" w:cs="Courier New"/>
      <w:spacing w:val="0"/>
      <w:sz w:val="20"/>
      <w:lang w:val="en-CA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748" w:right="-738"/>
    </w:pPr>
    <w:rPr>
      <w:rFonts w:ascii="Courier New" w:hAnsi="Courier New" w:cs="Courier New"/>
      <w:spacing w:val="0"/>
      <w:sz w:val="20"/>
      <w:lang w:val="en-CA"/>
    </w:rPr>
  </w:style>
  <w:style w:type="paragraph" w:styleId="ListBullet2">
    <w:name w:val="List Bullet 2"/>
    <w:basedOn w:val="Normal"/>
    <w:rsid w:val="0050402A"/>
    <w:pPr>
      <w:numPr>
        <w:numId w:val="22"/>
      </w:numPr>
      <w:spacing w:before="120"/>
    </w:pPr>
    <w:rPr>
      <w:snapToGrid w:val="0"/>
      <w:spacing w:val="0"/>
      <w:lang w:val="en-CA"/>
    </w:rPr>
  </w:style>
  <w:style w:type="paragraph" w:styleId="BalloonText">
    <w:name w:val="Balloon Text"/>
    <w:basedOn w:val="Normal"/>
    <w:link w:val="BalloonTextChar"/>
    <w:rsid w:val="003E2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F96"/>
    <w:rPr>
      <w:rFonts w:ascii="Tahoma" w:hAnsi="Tahoma" w:cs="Tahoma"/>
      <w:spacing w:val="-3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4579D"/>
    <w:pPr>
      <w:ind w:left="720"/>
      <w:contextualSpacing/>
    </w:pPr>
  </w:style>
  <w:style w:type="table" w:styleId="TableGrid">
    <w:name w:val="Table Grid"/>
    <w:basedOn w:val="TableNormal"/>
    <w:rsid w:val="006F0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402%20SQL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402 SQL lab.dot</Template>
  <TotalTime>1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Anne Hamilton</dc:creator>
  <cp:lastModifiedBy>Philip Dumaresq</cp:lastModifiedBy>
  <cp:revision>2</cp:revision>
  <cp:lastPrinted>2007-10-02T14:44:00Z</cp:lastPrinted>
  <dcterms:created xsi:type="dcterms:W3CDTF">2016-10-17T23:31:00Z</dcterms:created>
  <dcterms:modified xsi:type="dcterms:W3CDTF">2016-10-17T23:31:00Z</dcterms:modified>
</cp:coreProperties>
</file>