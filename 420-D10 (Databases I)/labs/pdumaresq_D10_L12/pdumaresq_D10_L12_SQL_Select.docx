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C36" w:rsidRDefault="00B65C36" w:rsidP="00B65C36">
      <w:pPr>
        <w:pStyle w:val="Heading1"/>
        <w:numPr>
          <w:ilvl w:val="0"/>
          <w:numId w:val="0"/>
        </w:numPr>
        <w:spacing w:before="0"/>
        <w:rPr>
          <w:i/>
          <w:sz w:val="32"/>
        </w:rPr>
      </w:pPr>
      <w:bookmarkStart w:id="0" w:name="_Toc42912755"/>
      <w:r>
        <w:rPr>
          <w:i/>
          <w:sz w:val="32"/>
        </w:rPr>
        <w:t>Database Management I (420-D10-HR)</w:t>
      </w:r>
    </w:p>
    <w:p w:rsidR="00B65C36" w:rsidRDefault="00B65C36" w:rsidP="00B65C36">
      <w:pPr>
        <w:pStyle w:val="Heading1"/>
        <w:numPr>
          <w:ilvl w:val="0"/>
          <w:numId w:val="0"/>
        </w:numPr>
        <w:spacing w:before="0"/>
        <w:ind w:left="1350" w:hanging="1350"/>
        <w:rPr>
          <w:i/>
          <w:sz w:val="32"/>
        </w:rPr>
      </w:pPr>
      <w:r w:rsidRPr="00694157">
        <w:rPr>
          <w:i/>
          <w:sz w:val="32"/>
        </w:rPr>
        <w:t xml:space="preserve">Lab </w:t>
      </w:r>
      <w:r w:rsidR="000353F0">
        <w:rPr>
          <w:i/>
          <w:sz w:val="32"/>
        </w:rPr>
        <w:t>12</w:t>
      </w:r>
      <w:r w:rsidRPr="00694157">
        <w:rPr>
          <w:i/>
          <w:sz w:val="32"/>
        </w:rPr>
        <w:t xml:space="preserve"> - </w:t>
      </w:r>
      <w:r w:rsidRPr="00B65C36">
        <w:rPr>
          <w:i/>
          <w:sz w:val="32"/>
        </w:rPr>
        <w:t>Single Table Queries I</w:t>
      </w:r>
    </w:p>
    <w:p w:rsidR="00B65C36" w:rsidRPr="00C90AD9" w:rsidRDefault="00B65C36" w:rsidP="00B65C36">
      <w:pPr>
        <w:rPr>
          <w:lang w:val="en-GB"/>
        </w:rPr>
      </w:pPr>
    </w:p>
    <w:p w:rsidR="00B65C36" w:rsidRPr="00B61733" w:rsidRDefault="00B65C36" w:rsidP="00B65C36">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0353F0">
        <w:t>Wednesday, November 2, 2016</w:t>
      </w:r>
    </w:p>
    <w:p w:rsidR="00B65C36" w:rsidRPr="00B61733" w:rsidRDefault="00B65C36" w:rsidP="00B65C36">
      <w:pPr>
        <w:pBdr>
          <w:top w:val="single" w:sz="4" w:space="1" w:color="auto"/>
          <w:left w:val="single" w:sz="4" w:space="4" w:color="auto"/>
          <w:bottom w:val="single" w:sz="4" w:space="1" w:color="auto"/>
          <w:right w:val="single" w:sz="4" w:space="4" w:color="auto"/>
        </w:pBdr>
        <w:tabs>
          <w:tab w:val="left" w:pos="1800"/>
        </w:tabs>
        <w:suppressAutoHyphens/>
        <w:rPr>
          <w:b/>
          <w:color w:val="FF0000"/>
        </w:rPr>
      </w:pPr>
      <w:r>
        <w:t>Date due:</w:t>
      </w:r>
      <w:r w:rsidRPr="00B61733">
        <w:rPr>
          <w:color w:val="FF0000"/>
        </w:rPr>
        <w:tab/>
      </w:r>
      <w:r w:rsidR="000353F0">
        <w:rPr>
          <w:b/>
          <w:color w:val="FF0000"/>
        </w:rPr>
        <w:t>Wednesday, November 2, 2016, 11:50 am</w:t>
      </w:r>
    </w:p>
    <w:p w:rsidR="00B65C36" w:rsidRDefault="00B65C36" w:rsidP="00B65C36">
      <w:pPr>
        <w:pBdr>
          <w:bottom w:val="single" w:sz="4" w:space="1" w:color="auto"/>
        </w:pBdr>
        <w:suppressAutoHyphens/>
        <w:spacing w:before="240"/>
      </w:pPr>
      <w:r w:rsidRPr="00B61733">
        <w:rPr>
          <w:b/>
        </w:rPr>
        <w:t>Learning Objectives</w:t>
      </w:r>
    </w:p>
    <w:p w:rsidR="00B65C36" w:rsidRDefault="00B65C36" w:rsidP="00B65C36">
      <w:pPr>
        <w:tabs>
          <w:tab w:val="left" w:pos="1800"/>
        </w:tabs>
        <w:suppressAutoHyphens/>
      </w:pPr>
      <w:r>
        <w:t>Upon successful completion of this lab exercise, the student will be able to:</w:t>
      </w:r>
    </w:p>
    <w:bookmarkEnd w:id="0"/>
    <w:p w:rsidR="004E177F" w:rsidRDefault="004E177F" w:rsidP="004E177F">
      <w:pPr>
        <w:numPr>
          <w:ilvl w:val="1"/>
          <w:numId w:val="13"/>
        </w:numPr>
        <w:ind w:left="748" w:hanging="374"/>
      </w:pPr>
      <w:r>
        <w:t>use the SELECT statement to retrieve data from database tables</w:t>
      </w:r>
    </w:p>
    <w:p w:rsidR="004E177F" w:rsidRDefault="004E177F" w:rsidP="004E177F">
      <w:pPr>
        <w:numPr>
          <w:ilvl w:val="1"/>
          <w:numId w:val="13"/>
        </w:numPr>
        <w:ind w:left="748" w:hanging="374"/>
      </w:pPr>
      <w:r>
        <w:t>use the DISTINCT clause in a SELECT statement</w:t>
      </w:r>
      <w:r w:rsidR="00B65C36">
        <w:t xml:space="preserve"> when appropriate</w:t>
      </w:r>
    </w:p>
    <w:p w:rsidR="004E177F" w:rsidRDefault="004E177F" w:rsidP="004E177F">
      <w:pPr>
        <w:numPr>
          <w:ilvl w:val="1"/>
          <w:numId w:val="13"/>
        </w:numPr>
        <w:ind w:left="748" w:hanging="374"/>
      </w:pPr>
      <w:r>
        <w:t>use column aliases to customize column headings</w:t>
      </w:r>
    </w:p>
    <w:p w:rsidR="004E177F" w:rsidRDefault="004E177F" w:rsidP="004E177F">
      <w:pPr>
        <w:numPr>
          <w:ilvl w:val="1"/>
          <w:numId w:val="13"/>
        </w:numPr>
        <w:ind w:left="748" w:hanging="374"/>
      </w:pPr>
      <w:r>
        <w:t>use the concatenation operator in a SELECT clause</w:t>
      </w:r>
    </w:p>
    <w:p w:rsidR="004E177F" w:rsidRDefault="004E177F" w:rsidP="004E177F">
      <w:pPr>
        <w:numPr>
          <w:ilvl w:val="1"/>
          <w:numId w:val="13"/>
        </w:numPr>
        <w:ind w:left="748" w:hanging="374"/>
      </w:pPr>
      <w:r>
        <w:t>use the arithmetic operators in a SELECT clause</w:t>
      </w:r>
    </w:p>
    <w:p w:rsidR="004E177F" w:rsidRDefault="004E177F" w:rsidP="004E177F">
      <w:pPr>
        <w:numPr>
          <w:ilvl w:val="1"/>
          <w:numId w:val="13"/>
        </w:numPr>
        <w:ind w:left="748" w:hanging="374"/>
      </w:pPr>
      <w:r>
        <w:t>use the WHERE clause in a SELECT statement to restrict the data selected</w:t>
      </w:r>
    </w:p>
    <w:p w:rsidR="004E177F" w:rsidRDefault="004E177F" w:rsidP="004E177F">
      <w:pPr>
        <w:numPr>
          <w:ilvl w:val="1"/>
          <w:numId w:val="13"/>
        </w:numPr>
        <w:ind w:left="748" w:hanging="374"/>
      </w:pPr>
      <w:r>
        <w:t>use the logical operators AND, OR and NOT in a WHERE clause</w:t>
      </w:r>
    </w:p>
    <w:p w:rsidR="004E177F" w:rsidRDefault="004E177F" w:rsidP="004E177F">
      <w:pPr>
        <w:numPr>
          <w:ilvl w:val="1"/>
          <w:numId w:val="13"/>
        </w:numPr>
        <w:ind w:left="748" w:hanging="374"/>
      </w:pPr>
      <w:r>
        <w:t>use BETWEEN to specify a range in a WHERE clause</w:t>
      </w:r>
    </w:p>
    <w:p w:rsidR="004E177F" w:rsidRDefault="004E177F" w:rsidP="004E177F">
      <w:pPr>
        <w:numPr>
          <w:ilvl w:val="1"/>
          <w:numId w:val="13"/>
        </w:numPr>
        <w:ind w:left="748" w:hanging="374"/>
      </w:pPr>
      <w:r>
        <w:t>use IN to specify a value set in a WHERE clause</w:t>
      </w:r>
    </w:p>
    <w:p w:rsidR="004E177F" w:rsidRDefault="004E177F" w:rsidP="004E177F">
      <w:pPr>
        <w:numPr>
          <w:ilvl w:val="1"/>
          <w:numId w:val="13"/>
        </w:numPr>
        <w:ind w:left="748" w:hanging="374"/>
      </w:pPr>
      <w:r>
        <w:t>use LIKE and wildcard characters in a WHERE clause</w:t>
      </w:r>
    </w:p>
    <w:p w:rsidR="004E177F" w:rsidRDefault="004E177F" w:rsidP="004E177F">
      <w:pPr>
        <w:numPr>
          <w:ilvl w:val="1"/>
          <w:numId w:val="13"/>
        </w:numPr>
        <w:ind w:left="748" w:hanging="374"/>
      </w:pPr>
      <w:r>
        <w:t xml:space="preserve">sort </w:t>
      </w:r>
      <w:r w:rsidR="00463C27">
        <w:t>SQL</w:t>
      </w:r>
      <w:r>
        <w:t xml:space="preserve"> output</w:t>
      </w:r>
    </w:p>
    <w:p w:rsidR="00B12134" w:rsidRDefault="00B12134" w:rsidP="00B12134">
      <w:pPr>
        <w:numPr>
          <w:ilvl w:val="1"/>
          <w:numId w:val="13"/>
        </w:numPr>
        <w:ind w:left="748" w:hanging="374"/>
      </w:pPr>
      <w:r>
        <w:t>use single-row character, numeric and date functions in a SELECT query</w:t>
      </w:r>
    </w:p>
    <w:p w:rsidR="00B12134" w:rsidRDefault="00B12134" w:rsidP="00B12134">
      <w:pPr>
        <w:numPr>
          <w:ilvl w:val="1"/>
          <w:numId w:val="13"/>
        </w:numPr>
        <w:ind w:left="748" w:hanging="374"/>
      </w:pPr>
      <w:r>
        <w:t>use the NVL, NVL2, COALESCE, NULLIF, DECODE and CASE functions in a SELECT query</w:t>
      </w:r>
    </w:p>
    <w:p w:rsidR="00B12134" w:rsidRDefault="00B12134" w:rsidP="00B12134">
      <w:pPr>
        <w:numPr>
          <w:ilvl w:val="1"/>
          <w:numId w:val="13"/>
        </w:numPr>
        <w:ind w:left="748" w:hanging="374"/>
      </w:pPr>
      <w:r>
        <w:t>use conversion functions in a SELECT query</w:t>
      </w:r>
    </w:p>
    <w:p w:rsidR="00B12134" w:rsidRDefault="00B12134" w:rsidP="00B12134">
      <w:pPr>
        <w:numPr>
          <w:ilvl w:val="1"/>
          <w:numId w:val="13"/>
        </w:numPr>
        <w:ind w:left="748" w:hanging="374"/>
      </w:pPr>
      <w:r>
        <w:t>use nested functions in a SELECT query</w:t>
      </w:r>
    </w:p>
    <w:p w:rsidR="00B96584" w:rsidRDefault="00B96584">
      <w:pPr>
        <w:ind w:left="1440" w:hanging="1440"/>
        <w:rPr>
          <w:b/>
          <w:i/>
        </w:rPr>
      </w:pPr>
    </w:p>
    <w:p w:rsidR="004E177F" w:rsidRDefault="004E177F">
      <w:pPr>
        <w:ind w:left="1440" w:hanging="1440"/>
        <w:rPr>
          <w:u w:val="single"/>
        </w:rPr>
      </w:pPr>
      <w:r>
        <w:rPr>
          <w:b/>
          <w:i/>
        </w:rPr>
        <w:t>References:</w:t>
      </w:r>
      <w:r>
        <w:tab/>
      </w:r>
      <w:r w:rsidR="00B65C36">
        <w:tab/>
      </w:r>
      <w:r w:rsidR="000353F0">
        <w:rPr>
          <w:u w:val="single"/>
        </w:rPr>
        <w:t>w3schools.com</w:t>
      </w:r>
    </w:p>
    <w:p w:rsidR="00B91D42" w:rsidRPr="00B91D42" w:rsidRDefault="00B91D42">
      <w:pPr>
        <w:ind w:left="1440" w:hanging="1440"/>
      </w:pPr>
      <w:r>
        <w:tab/>
        <w:t>SQL Cheat Sheet (Moodle)</w:t>
      </w:r>
    </w:p>
    <w:p w:rsidR="004E177F" w:rsidRPr="00B65C36" w:rsidRDefault="004E177F" w:rsidP="00B65C36">
      <w:pPr>
        <w:pBdr>
          <w:bottom w:val="single" w:sz="4" w:space="1" w:color="auto"/>
        </w:pBdr>
        <w:suppressAutoHyphens/>
        <w:spacing w:before="240"/>
        <w:rPr>
          <w:b/>
          <w:spacing w:val="0"/>
          <w:szCs w:val="22"/>
        </w:rPr>
      </w:pPr>
      <w:r w:rsidRPr="00B65C36">
        <w:rPr>
          <w:b/>
          <w:spacing w:val="0"/>
          <w:szCs w:val="22"/>
        </w:rPr>
        <w:t xml:space="preserve">To </w:t>
      </w:r>
      <w:r w:rsidR="006F0F0F" w:rsidRPr="00B65C36">
        <w:rPr>
          <w:b/>
          <w:spacing w:val="0"/>
          <w:szCs w:val="22"/>
        </w:rPr>
        <w:t>uploaded</w:t>
      </w:r>
      <w:r w:rsidRPr="00B65C36">
        <w:rPr>
          <w:b/>
          <w:spacing w:val="0"/>
          <w:szCs w:val="22"/>
        </w:rPr>
        <w:t xml:space="preserve"> to </w:t>
      </w:r>
      <w:r w:rsidR="006F0F0F" w:rsidRPr="00B65C36">
        <w:rPr>
          <w:b/>
          <w:spacing w:val="0"/>
          <w:szCs w:val="22"/>
        </w:rPr>
        <w:t>Moodle</w:t>
      </w:r>
      <w:r w:rsidRPr="00B65C36">
        <w:rPr>
          <w:b/>
          <w:spacing w:val="0"/>
          <w:szCs w:val="22"/>
        </w:rPr>
        <w:t>:</w:t>
      </w:r>
    </w:p>
    <w:p w:rsidR="00A81E4F" w:rsidRDefault="004E177F">
      <w:pPr>
        <w:numPr>
          <w:ilvl w:val="0"/>
          <w:numId w:val="15"/>
        </w:numPr>
      </w:pPr>
      <w:r>
        <w:t xml:space="preserve">The </w:t>
      </w:r>
      <w:r w:rsidR="00232001">
        <w:rPr>
          <w:b/>
          <w:bCs/>
          <w:i/>
          <w:iCs/>
        </w:rPr>
        <w:t>username_</w:t>
      </w:r>
      <w:r w:rsidR="00232001" w:rsidRPr="00881413">
        <w:rPr>
          <w:b/>
        </w:rPr>
        <w:t>D10</w:t>
      </w:r>
      <w:r w:rsidR="00232001">
        <w:t>_</w:t>
      </w:r>
      <w:r w:rsidR="00557DBB">
        <w:rPr>
          <w:b/>
        </w:rPr>
        <w:t>L12_</w:t>
      </w:r>
      <w:r w:rsidR="00232001">
        <w:rPr>
          <w:b/>
        </w:rPr>
        <w:t>SQL_</w:t>
      </w:r>
      <w:r w:rsidR="00557DBB">
        <w:rPr>
          <w:b/>
        </w:rPr>
        <w:t>Select</w:t>
      </w:r>
      <w:r w:rsidR="00232001">
        <w:rPr>
          <w:b/>
          <w:bCs/>
        </w:rPr>
        <w:t>.doc</w:t>
      </w:r>
      <w:r w:rsidR="0001659B">
        <w:rPr>
          <w:b/>
          <w:bCs/>
        </w:rPr>
        <w:t>x</w:t>
      </w:r>
      <w:r w:rsidR="00232001">
        <w:t xml:space="preserve"> </w:t>
      </w:r>
      <w:r>
        <w:t xml:space="preserve">file containing the </w:t>
      </w:r>
      <w:r w:rsidRPr="00A204BC">
        <w:rPr>
          <w:b/>
        </w:rPr>
        <w:t>SELECT</w:t>
      </w:r>
      <w:r>
        <w:t xml:space="preserve"> statements you wrote for this lab.</w:t>
      </w:r>
    </w:p>
    <w:p w:rsidR="00A81E4F" w:rsidRPr="00B65C36" w:rsidRDefault="00A81E4F" w:rsidP="00B65C36">
      <w:pPr>
        <w:pBdr>
          <w:bottom w:val="single" w:sz="4" w:space="1" w:color="auto"/>
        </w:pBdr>
        <w:suppressAutoHyphens/>
        <w:spacing w:before="240"/>
        <w:rPr>
          <w:b/>
          <w:spacing w:val="0"/>
          <w:szCs w:val="22"/>
        </w:rPr>
      </w:pPr>
      <w:r w:rsidRPr="00B65C36">
        <w:rPr>
          <w:b/>
          <w:spacing w:val="0"/>
          <w:szCs w:val="22"/>
        </w:rPr>
        <w:t>To Start:</w:t>
      </w:r>
    </w:p>
    <w:p w:rsidR="00A81E4F" w:rsidRDefault="00557DBB" w:rsidP="00A204BC">
      <w:r>
        <w:t>Rename this document</w:t>
      </w:r>
      <w:r w:rsidR="00A81E4F">
        <w:t xml:space="preserve"> to </w:t>
      </w:r>
      <w:r w:rsidR="00A81E4F">
        <w:rPr>
          <w:b/>
          <w:bCs/>
          <w:i/>
          <w:iCs/>
        </w:rPr>
        <w:t>username_</w:t>
      </w:r>
      <w:r w:rsidR="00A81E4F" w:rsidRPr="00881413">
        <w:rPr>
          <w:b/>
        </w:rPr>
        <w:t>D10</w:t>
      </w:r>
      <w:r w:rsidR="00A81E4F">
        <w:t>_</w:t>
      </w:r>
      <w:r>
        <w:rPr>
          <w:b/>
        </w:rPr>
        <w:t>L12_</w:t>
      </w:r>
      <w:r w:rsidR="00A81E4F">
        <w:rPr>
          <w:b/>
        </w:rPr>
        <w:t>SQL_</w:t>
      </w:r>
      <w:r>
        <w:rPr>
          <w:b/>
        </w:rPr>
        <w:t>Select</w:t>
      </w:r>
      <w:r w:rsidR="00A81E4F">
        <w:rPr>
          <w:b/>
          <w:bCs/>
        </w:rPr>
        <w:t>.doc</w:t>
      </w:r>
      <w:r w:rsidR="00D43A8D">
        <w:rPr>
          <w:b/>
          <w:bCs/>
        </w:rPr>
        <w:t>x</w:t>
      </w:r>
      <w:r w:rsidR="00A81E4F">
        <w:t xml:space="preserve">. Copy the </w:t>
      </w:r>
      <w:r w:rsidR="00A81E4F" w:rsidRPr="00A204BC">
        <w:rPr>
          <w:b/>
        </w:rPr>
        <w:t>SELECT</w:t>
      </w:r>
      <w:r w:rsidR="00A81E4F">
        <w:t xml:space="preserve"> statements that you code for the questions in this lab into the appropriate locations in this file. </w:t>
      </w:r>
    </w:p>
    <w:p w:rsidR="00557DBB" w:rsidRDefault="00557DBB" w:rsidP="00A204BC">
      <w:r>
        <w:t>You will be using the ShahDB .  The script to create the DB is in Moodle.  The model is show in an appendix to this document.</w:t>
      </w:r>
    </w:p>
    <w:p w:rsidR="004E177F" w:rsidRDefault="004E177F" w:rsidP="00A81E4F">
      <w:pPr>
        <w:ind w:left="360"/>
      </w:pPr>
      <w:r>
        <w:t xml:space="preserve"> </w:t>
      </w:r>
    </w:p>
    <w:p w:rsidR="005C52C7" w:rsidRDefault="005C52C7" w:rsidP="00B12134">
      <w:pPr>
        <w:pStyle w:val="Heading1"/>
        <w:pageBreakBefore/>
      </w:pPr>
      <w:r>
        <w:lastRenderedPageBreak/>
        <w:t>Single-Table SELECT Queries</w:t>
      </w:r>
    </w:p>
    <w:p w:rsidR="005C52C7" w:rsidRDefault="005C52C7" w:rsidP="005C52C7">
      <w:pPr>
        <w:ind w:left="1440" w:hanging="1440"/>
      </w:pPr>
      <w:r>
        <w:rPr>
          <w:b/>
          <w:i/>
        </w:rPr>
        <w:t>Objectives</w:t>
      </w:r>
      <w:r>
        <w:t>:</w:t>
      </w:r>
      <w:r>
        <w:tab/>
        <w:t>Learn to write SELECT queries to retrieve data from one table.</w:t>
      </w:r>
    </w:p>
    <w:p w:rsidR="005C52C7" w:rsidRDefault="005C52C7" w:rsidP="005C52C7">
      <w:pPr>
        <w:keepNext/>
        <w:spacing w:before="120"/>
        <w:rPr>
          <w:b/>
          <w:i/>
        </w:rPr>
      </w:pPr>
      <w:r>
        <w:rPr>
          <w:b/>
          <w:i/>
        </w:rPr>
        <w:t>To Do:</w:t>
      </w:r>
    </w:p>
    <w:p w:rsidR="004E177F" w:rsidRDefault="00557DBB" w:rsidP="001A118B">
      <w:pPr>
        <w:pStyle w:val="Heading2"/>
      </w:pPr>
      <w:r>
        <w:t>Display all employee names and salary with appropriate column headers.</w:t>
      </w:r>
      <w:r w:rsidR="004E177F">
        <w:t xml:space="preserve"> The output should look like:</w:t>
      </w:r>
    </w:p>
    <w:p w:rsidR="00A204BC" w:rsidRDefault="00A204BC" w:rsidP="00A204BC">
      <w:pPr>
        <w:pStyle w:val="sqloutput"/>
        <w:keepNext/>
      </w:pPr>
      <w:r>
        <w:t xml:space="preserve">Employee Name                    Salary                 </w:t>
      </w:r>
    </w:p>
    <w:p w:rsidR="00A204BC" w:rsidRDefault="00A204BC" w:rsidP="00A204BC">
      <w:pPr>
        <w:pStyle w:val="sqloutput"/>
        <w:keepNext/>
      </w:pPr>
      <w:r>
        <w:t xml:space="preserve">-------------------------------- ---------------------- </w:t>
      </w:r>
    </w:p>
    <w:p w:rsidR="00A204BC" w:rsidRDefault="00A204BC" w:rsidP="00A204BC">
      <w:pPr>
        <w:pStyle w:val="sqloutput"/>
        <w:keepNext/>
      </w:pPr>
      <w:r>
        <w:t xml:space="preserve">Smith, John                      265000                 </w:t>
      </w:r>
    </w:p>
    <w:p w:rsidR="00A204BC" w:rsidRDefault="00A204BC" w:rsidP="00A204BC">
      <w:pPr>
        <w:pStyle w:val="sqloutput"/>
        <w:keepNext/>
      </w:pPr>
      <w:r>
        <w:t xml:space="preserve">Houston, Larry                   150000                 </w:t>
      </w:r>
    </w:p>
    <w:p w:rsidR="00A204BC" w:rsidRDefault="00A204BC" w:rsidP="00A204BC">
      <w:pPr>
        <w:pStyle w:val="sqloutput"/>
        <w:keepNext/>
      </w:pPr>
      <w:r>
        <w:t xml:space="preserve">Roberts, Sandi                   75000                  </w:t>
      </w:r>
    </w:p>
    <w:p w:rsidR="00A204BC" w:rsidRDefault="00A204BC" w:rsidP="00A204BC">
      <w:pPr>
        <w:pStyle w:val="sqloutput"/>
        <w:keepNext/>
      </w:pPr>
      <w:r>
        <w:t xml:space="preserve">McCall, Alex                     66500                  </w:t>
      </w:r>
    </w:p>
    <w:p w:rsidR="00A204BC" w:rsidRDefault="00A204BC" w:rsidP="00A204BC">
      <w:pPr>
        <w:pStyle w:val="sqloutput"/>
        <w:keepNext/>
      </w:pPr>
      <w:r>
        <w:t xml:space="preserve">Dev, Derek                       80000                  </w:t>
      </w:r>
    </w:p>
    <w:p w:rsidR="00A204BC" w:rsidRDefault="00A204BC" w:rsidP="00A204BC">
      <w:pPr>
        <w:pStyle w:val="sqloutput"/>
        <w:keepNext/>
      </w:pPr>
      <w:r>
        <w:t xml:space="preserve">Shaw, Jinku                      24500                  </w:t>
      </w:r>
    </w:p>
    <w:p w:rsidR="00A204BC" w:rsidRDefault="00A204BC" w:rsidP="00A204BC">
      <w:pPr>
        <w:pStyle w:val="sqloutput"/>
        <w:keepNext/>
      </w:pPr>
      <w:r>
        <w:t xml:space="preserve">Garner, Stanley                  45000                  </w:t>
      </w:r>
    </w:p>
    <w:p w:rsidR="00A204BC" w:rsidRDefault="00A204BC" w:rsidP="00A204BC">
      <w:pPr>
        <w:pStyle w:val="sqloutput"/>
        <w:keepNext/>
      </w:pPr>
      <w:r>
        <w:t xml:space="preserve">Chen, Sunny                      35000                  </w:t>
      </w:r>
    </w:p>
    <w:p w:rsidR="004E177F" w:rsidRDefault="00A204BC" w:rsidP="00A204BC">
      <w:pPr>
        <w:pStyle w:val="sqloutput"/>
        <w:keepNext/>
      </w:pPr>
      <w:r>
        <w:t>8 rows selected</w:t>
      </w:r>
    </w:p>
    <w:p w:rsidR="00F95AF5" w:rsidRDefault="00F95AF5" w:rsidP="00A204BC">
      <w:pPr>
        <w:pStyle w:val="sqloutput"/>
        <w:keepNext/>
      </w:pPr>
    </w:p>
    <w:p w:rsidR="00F95AF5" w:rsidRDefault="00F95AF5" w:rsidP="00F95AF5">
      <w:pPr>
        <w:pStyle w:val="Heading2"/>
        <w:numPr>
          <w:ilvl w:val="0"/>
          <w:numId w:val="0"/>
        </w:numPr>
        <w:ind w:left="360"/>
      </w:pPr>
      <w:r>
        <w:t>SELECT fname||' '||lname AS "Employee name", salary</w:t>
      </w:r>
    </w:p>
    <w:p w:rsidR="00F95AF5" w:rsidRDefault="00F95AF5" w:rsidP="00F95AF5">
      <w:pPr>
        <w:pStyle w:val="Heading2"/>
        <w:numPr>
          <w:ilvl w:val="0"/>
          <w:numId w:val="0"/>
        </w:numPr>
        <w:ind w:left="360"/>
      </w:pPr>
      <w:r>
        <w:t xml:space="preserve">  FROM NN_employee;</w:t>
      </w:r>
    </w:p>
    <w:p w:rsidR="00F95AF5" w:rsidRDefault="00F95AF5" w:rsidP="00F95AF5">
      <w:pPr>
        <w:pStyle w:val="Heading2"/>
        <w:numPr>
          <w:ilvl w:val="0"/>
          <w:numId w:val="0"/>
        </w:numPr>
        <w:ind w:left="360"/>
      </w:pPr>
    </w:p>
    <w:p w:rsidR="004E177F" w:rsidRDefault="00557DBB" w:rsidP="001A118B">
      <w:pPr>
        <w:pStyle w:val="Heading2"/>
      </w:pPr>
      <w:r>
        <w:t>Display all employees who do nt get any commission</w:t>
      </w:r>
      <w:r w:rsidR="004E177F">
        <w:t>. The output should look like:</w:t>
      </w:r>
    </w:p>
    <w:p w:rsidR="004E177F" w:rsidRDefault="004E177F" w:rsidP="001A118B">
      <w:pPr>
        <w:pStyle w:val="sqloutput"/>
        <w:keepNext/>
      </w:pPr>
      <w:r>
        <w:t>Employees with no commission</w:t>
      </w:r>
    </w:p>
    <w:p w:rsidR="004E177F" w:rsidRDefault="004E177F" w:rsidP="001A118B">
      <w:pPr>
        <w:pStyle w:val="sqloutput"/>
        <w:keepNext/>
      </w:pPr>
      <w:r>
        <w:t>--------------------------------</w:t>
      </w:r>
    </w:p>
    <w:p w:rsidR="004E177F" w:rsidRDefault="004E177F" w:rsidP="001A118B">
      <w:pPr>
        <w:pStyle w:val="sqloutput"/>
        <w:keepNext/>
      </w:pPr>
      <w:r>
        <w:t>Roberts, Sandi</w:t>
      </w:r>
    </w:p>
    <w:p w:rsidR="004E177F" w:rsidRDefault="004E177F" w:rsidP="001A118B">
      <w:pPr>
        <w:pStyle w:val="sqloutput"/>
        <w:keepNext/>
      </w:pPr>
      <w:r>
        <w:t>McCall, Alex</w:t>
      </w:r>
    </w:p>
    <w:p w:rsidR="004E177F" w:rsidRDefault="004E177F">
      <w:pPr>
        <w:pStyle w:val="sqloutput"/>
      </w:pPr>
      <w:r>
        <w:t>Chen, Sunny</w:t>
      </w:r>
    </w:p>
    <w:p w:rsidR="00F95AF5" w:rsidRDefault="00F95AF5" w:rsidP="00F95AF5">
      <w:pPr>
        <w:pStyle w:val="Heading2"/>
        <w:numPr>
          <w:ilvl w:val="0"/>
          <w:numId w:val="0"/>
        </w:numPr>
        <w:ind w:left="360"/>
      </w:pPr>
      <w:r>
        <w:t>SELECT lname||', '||fname AS "Employees with no commission"</w:t>
      </w:r>
    </w:p>
    <w:p w:rsidR="00F95AF5" w:rsidRDefault="00F95AF5" w:rsidP="00F95AF5">
      <w:pPr>
        <w:pStyle w:val="Heading2"/>
        <w:numPr>
          <w:ilvl w:val="0"/>
          <w:numId w:val="0"/>
        </w:numPr>
        <w:ind w:left="360"/>
      </w:pPr>
      <w:r>
        <w:t xml:space="preserve">  FROM NN_Employee</w:t>
      </w:r>
    </w:p>
    <w:p w:rsidR="00F95AF5" w:rsidRDefault="00F95AF5" w:rsidP="00F95AF5">
      <w:pPr>
        <w:pStyle w:val="Heading2"/>
        <w:numPr>
          <w:ilvl w:val="0"/>
          <w:numId w:val="0"/>
        </w:numPr>
        <w:ind w:left="360"/>
      </w:pPr>
      <w:r>
        <w:t xml:space="preserve">  WHERE commission IS NULL;</w:t>
      </w:r>
    </w:p>
    <w:p w:rsidR="004E177F" w:rsidRDefault="00332218" w:rsidP="001A118B">
      <w:pPr>
        <w:pStyle w:val="Heading2"/>
      </w:pPr>
      <w:r>
        <w:t>Display unique building names from the LOCATION table</w:t>
      </w:r>
      <w:r w:rsidR="004E177F">
        <w:t xml:space="preserve">. The output </w:t>
      </w:r>
      <w:r w:rsidR="004E177F" w:rsidRPr="001A118B">
        <w:t>should</w:t>
      </w:r>
      <w:r w:rsidR="004E177F">
        <w:t xml:space="preserve"> look like:</w:t>
      </w:r>
    </w:p>
    <w:p w:rsidR="004E177F" w:rsidRDefault="004E177F">
      <w:pPr>
        <w:pStyle w:val="sqloutput"/>
      </w:pPr>
      <w:r>
        <w:t>Buildings</w:t>
      </w:r>
    </w:p>
    <w:p w:rsidR="004E177F" w:rsidRDefault="004E177F">
      <w:pPr>
        <w:pStyle w:val="sqloutput"/>
      </w:pPr>
      <w:r>
        <w:t>----------</w:t>
      </w:r>
    </w:p>
    <w:p w:rsidR="004E177F" w:rsidRDefault="004E177F">
      <w:pPr>
        <w:pStyle w:val="sqloutput"/>
      </w:pPr>
      <w:r>
        <w:t>Gandhi</w:t>
      </w:r>
    </w:p>
    <w:p w:rsidR="004E177F" w:rsidRDefault="004E177F">
      <w:pPr>
        <w:pStyle w:val="sqloutput"/>
      </w:pPr>
      <w:r>
        <w:t>Heritage</w:t>
      </w:r>
    </w:p>
    <w:p w:rsidR="004E177F" w:rsidRDefault="004E177F">
      <w:pPr>
        <w:pStyle w:val="sqloutput"/>
      </w:pPr>
      <w:r>
        <w:t>Kennedy</w:t>
      </w:r>
    </w:p>
    <w:p w:rsidR="004E177F" w:rsidRDefault="004E177F">
      <w:pPr>
        <w:pStyle w:val="sqloutput"/>
      </w:pPr>
      <w:r>
        <w:t>Nehru</w:t>
      </w:r>
    </w:p>
    <w:p w:rsidR="00F95AF5" w:rsidRDefault="00F95AF5" w:rsidP="00F95AF5">
      <w:pPr>
        <w:pStyle w:val="Heading2"/>
        <w:numPr>
          <w:ilvl w:val="0"/>
          <w:numId w:val="0"/>
        </w:numPr>
        <w:ind w:left="360"/>
      </w:pPr>
      <w:r>
        <w:t>SELECT DISTINCT building</w:t>
      </w:r>
    </w:p>
    <w:p w:rsidR="00F95AF5" w:rsidRDefault="00F95AF5" w:rsidP="00F95AF5">
      <w:pPr>
        <w:pStyle w:val="Heading2"/>
        <w:numPr>
          <w:ilvl w:val="0"/>
          <w:numId w:val="0"/>
        </w:numPr>
        <w:ind w:left="360"/>
      </w:pPr>
      <w:r>
        <w:t xml:space="preserve">  FROM IU_Location</w:t>
      </w:r>
    </w:p>
    <w:p w:rsidR="00F95AF5" w:rsidRDefault="00F95AF5" w:rsidP="00F95AF5">
      <w:pPr>
        <w:pStyle w:val="Heading2"/>
        <w:numPr>
          <w:ilvl w:val="0"/>
          <w:numId w:val="0"/>
        </w:numPr>
        <w:ind w:left="360"/>
      </w:pPr>
    </w:p>
    <w:p w:rsidR="00F95AF5" w:rsidRPr="00F95AF5" w:rsidRDefault="00F95AF5" w:rsidP="00F95AF5"/>
    <w:p w:rsidR="004E177F" w:rsidRDefault="00332218" w:rsidP="001A118B">
      <w:pPr>
        <w:pStyle w:val="Heading2"/>
      </w:pPr>
      <w:r>
        <w:t>Display all course sections offered in Winter 2003</w:t>
      </w:r>
      <w:r w:rsidR="004E177F">
        <w:t xml:space="preserve">. The output </w:t>
      </w:r>
      <w:r w:rsidR="004E177F" w:rsidRPr="001A118B">
        <w:t>should</w:t>
      </w:r>
      <w:r w:rsidR="004E177F">
        <w:t xml:space="preserve"> look like:</w:t>
      </w:r>
    </w:p>
    <w:p w:rsidR="002F43EA" w:rsidRDefault="002F43EA" w:rsidP="002F43EA">
      <w:pPr>
        <w:pStyle w:val="sqloutput"/>
      </w:pPr>
      <w:r w:rsidRPr="002F43EA">
        <w:t>CSID COURSE SE TERM  FACULTYID DA START ENDTI ROOMID   MAXCOUNT</w:t>
      </w:r>
    </w:p>
    <w:p w:rsidR="002F43EA" w:rsidRDefault="002F43EA" w:rsidP="002F43EA">
      <w:pPr>
        <w:pStyle w:val="sqloutput"/>
      </w:pPr>
      <w:r w:rsidRPr="002F43EA">
        <w:t>---- ------ -- ---- ---------- -- ----- ----- ------ ----------</w:t>
      </w:r>
    </w:p>
    <w:p w:rsidR="002F43EA" w:rsidRDefault="002F43EA" w:rsidP="002F43EA">
      <w:pPr>
        <w:pStyle w:val="sqloutput"/>
      </w:pPr>
      <w:r w:rsidRPr="002F43EA">
        <w:t xml:space="preserve">1101 CIS265 01 WN03        111 MW </w:t>
      </w:r>
      <w:smartTag w:uri="urn:schemas-microsoft-com:office:smarttags" w:element="time">
        <w:smartTagPr>
          <w:attr w:name="Hour" w:val="9"/>
          <w:attr w:name="Minute" w:val="0"/>
        </w:smartTagPr>
        <w:r w:rsidRPr="002F43EA">
          <w:t>09:00</w:t>
        </w:r>
      </w:smartTag>
      <w:r w:rsidRPr="002F43EA">
        <w:t xml:space="preserve"> </w:t>
      </w:r>
      <w:smartTag w:uri="urn:schemas-microsoft-com:office:smarttags" w:element="time">
        <w:smartTagPr>
          <w:attr w:name="Hour" w:val="10"/>
          <w:attr w:name="Minute" w:val="30"/>
        </w:smartTagPr>
        <w:r w:rsidRPr="002F43EA">
          <w:t>10:30</w:t>
        </w:r>
      </w:smartTag>
      <w:r w:rsidRPr="002F43EA">
        <w:t xml:space="preserve">     13         30</w:t>
      </w:r>
    </w:p>
    <w:p w:rsidR="002F43EA" w:rsidRDefault="002F43EA" w:rsidP="002F43EA">
      <w:pPr>
        <w:pStyle w:val="sqloutput"/>
      </w:pPr>
      <w:r w:rsidRPr="002F43EA">
        <w:t xml:space="preserve">1102 CIS253 01 WN03        123 TR </w:t>
      </w:r>
      <w:smartTag w:uri="urn:schemas-microsoft-com:office:smarttags" w:element="time">
        <w:smartTagPr>
          <w:attr w:name="Hour" w:val="9"/>
          <w:attr w:name="Minute" w:val="0"/>
        </w:smartTagPr>
        <w:r w:rsidRPr="002F43EA">
          <w:t>09:00</w:t>
        </w:r>
      </w:smartTag>
      <w:r w:rsidRPr="002F43EA">
        <w:t xml:space="preserve"> </w:t>
      </w:r>
      <w:smartTag w:uri="urn:schemas-microsoft-com:office:smarttags" w:element="time">
        <w:smartTagPr>
          <w:attr w:name="Hour" w:val="10"/>
          <w:attr w:name="Minute" w:val="30"/>
        </w:smartTagPr>
        <w:r w:rsidRPr="002F43EA">
          <w:t>10:30</w:t>
        </w:r>
      </w:smartTag>
      <w:r w:rsidRPr="002F43EA">
        <w:t xml:space="preserve">     18         40</w:t>
      </w:r>
    </w:p>
    <w:p w:rsidR="002F43EA" w:rsidRDefault="002F43EA" w:rsidP="002F43EA">
      <w:pPr>
        <w:pStyle w:val="sqloutput"/>
      </w:pPr>
      <w:r w:rsidRPr="002F43EA">
        <w:t xml:space="preserve">1103 MA150  02 WN03        444 F  </w:t>
      </w:r>
      <w:smartTag w:uri="urn:schemas-microsoft-com:office:smarttags" w:element="time">
        <w:smartTagPr>
          <w:attr w:name="Hour" w:val="9"/>
          <w:attr w:name="Minute" w:val="0"/>
        </w:smartTagPr>
        <w:r w:rsidRPr="002F43EA">
          <w:t>09:00</w:t>
        </w:r>
      </w:smartTag>
      <w:r w:rsidRPr="002F43EA">
        <w:t xml:space="preserve"> </w:t>
      </w:r>
      <w:smartTag w:uri="urn:schemas-microsoft-com:office:smarttags" w:element="time">
        <w:smartTagPr>
          <w:attr w:name="Hour" w:val="12"/>
          <w:attr w:name="Minute" w:val="0"/>
        </w:smartTagPr>
        <w:r w:rsidRPr="002F43EA">
          <w:t>12:00</w:t>
        </w:r>
      </w:smartTag>
      <w:r w:rsidRPr="002F43EA">
        <w:t xml:space="preserve">     15         25</w:t>
      </w:r>
    </w:p>
    <w:p w:rsidR="002F43EA" w:rsidRDefault="002F43EA" w:rsidP="002F43EA">
      <w:pPr>
        <w:pStyle w:val="sqloutput"/>
        <w:rPr>
          <w:rFonts w:ascii="Arial" w:hAnsi="Arial" w:cs="Times New Roman"/>
        </w:rPr>
      </w:pPr>
      <w:r w:rsidRPr="002F43EA">
        <w:t xml:space="preserve">1104 AC101  10 WN03        345 MW </w:t>
      </w:r>
      <w:smartTag w:uri="urn:schemas-microsoft-com:office:smarttags" w:element="time">
        <w:smartTagPr>
          <w:attr w:name="Hour" w:val="10"/>
          <w:attr w:name="Minute" w:val="30"/>
        </w:smartTagPr>
        <w:r w:rsidRPr="002F43EA">
          <w:t>10:30</w:t>
        </w:r>
      </w:smartTag>
      <w:r w:rsidRPr="002F43EA">
        <w:t xml:space="preserve"> </w:t>
      </w:r>
      <w:smartTag w:uri="urn:schemas-microsoft-com:office:smarttags" w:element="time">
        <w:smartTagPr>
          <w:attr w:name="Hour" w:val="12"/>
          <w:attr w:name="Minute" w:val="0"/>
        </w:smartTagPr>
        <w:r w:rsidRPr="002F43EA">
          <w:t>12:00</w:t>
        </w:r>
      </w:smartTag>
      <w:r w:rsidRPr="002F43EA">
        <w:t xml:space="preserve">     16         35</w:t>
      </w:r>
    </w:p>
    <w:p w:rsidR="00F95AF5" w:rsidRDefault="00F95AF5" w:rsidP="00F95AF5">
      <w:pPr>
        <w:pStyle w:val="Heading2"/>
        <w:numPr>
          <w:ilvl w:val="0"/>
          <w:numId w:val="0"/>
        </w:numPr>
        <w:ind w:left="360"/>
      </w:pPr>
      <w:r>
        <w:t xml:space="preserve">SELECT * </w:t>
      </w:r>
    </w:p>
    <w:p w:rsidR="00F95AF5" w:rsidRDefault="00F95AF5" w:rsidP="00F95AF5">
      <w:pPr>
        <w:pStyle w:val="Heading2"/>
        <w:numPr>
          <w:ilvl w:val="0"/>
          <w:numId w:val="0"/>
        </w:numPr>
        <w:ind w:left="360"/>
      </w:pPr>
      <w:r>
        <w:t xml:space="preserve">  FROM IU_crssection</w:t>
      </w:r>
    </w:p>
    <w:p w:rsidR="00F95AF5" w:rsidRDefault="00F95AF5" w:rsidP="00F95AF5">
      <w:pPr>
        <w:pStyle w:val="Heading2"/>
        <w:numPr>
          <w:ilvl w:val="0"/>
          <w:numId w:val="0"/>
        </w:numPr>
        <w:ind w:left="360"/>
      </w:pPr>
      <w:r>
        <w:t xml:space="preserve">  WHERE termId='WN03';</w:t>
      </w:r>
    </w:p>
    <w:p w:rsidR="004E177F" w:rsidRDefault="00332218" w:rsidP="002F43EA">
      <w:pPr>
        <w:pStyle w:val="Heading2"/>
      </w:pPr>
      <w:r>
        <w:t>Display names of faculty members who work in Department 1 or 2.  Use the IN operator in your query</w:t>
      </w:r>
      <w:r w:rsidR="004E177F">
        <w:t xml:space="preserve">. </w:t>
      </w:r>
      <w:r w:rsidR="002F43EA">
        <w:t xml:space="preserve">The output </w:t>
      </w:r>
      <w:r w:rsidR="002F43EA" w:rsidRPr="001A118B">
        <w:t>should</w:t>
      </w:r>
      <w:r w:rsidR="002F43EA">
        <w:t xml:space="preserve"> look like:</w:t>
      </w:r>
    </w:p>
    <w:p w:rsidR="002F43EA" w:rsidRDefault="004E177F" w:rsidP="002F43EA">
      <w:pPr>
        <w:pStyle w:val="sqloutput"/>
      </w:pPr>
      <w:r>
        <w:t xml:space="preserve">     </w:t>
      </w:r>
      <w:r w:rsidR="002F43EA">
        <w:t>NAME</w:t>
      </w:r>
    </w:p>
    <w:p w:rsidR="002F43EA" w:rsidRDefault="002F43EA" w:rsidP="002F43EA">
      <w:pPr>
        <w:pStyle w:val="sqloutput"/>
      </w:pPr>
      <w:r>
        <w:t>---------------</w:t>
      </w:r>
    </w:p>
    <w:p w:rsidR="002F43EA" w:rsidRDefault="002F43EA" w:rsidP="002F43EA">
      <w:pPr>
        <w:pStyle w:val="sqloutput"/>
      </w:pPr>
      <w:r>
        <w:t>Jones</w:t>
      </w:r>
    </w:p>
    <w:p w:rsidR="002F43EA" w:rsidRDefault="002F43EA" w:rsidP="002F43EA">
      <w:pPr>
        <w:pStyle w:val="sqloutput"/>
      </w:pPr>
      <w:r>
        <w:t>Williams</w:t>
      </w:r>
    </w:p>
    <w:p w:rsidR="002F43EA" w:rsidRDefault="002F43EA" w:rsidP="002F43EA">
      <w:pPr>
        <w:pStyle w:val="sqloutput"/>
      </w:pPr>
      <w:r>
        <w:t>Mobley</w:t>
      </w:r>
    </w:p>
    <w:p w:rsidR="004E177F" w:rsidRDefault="002F43EA" w:rsidP="002F43EA">
      <w:pPr>
        <w:pStyle w:val="sqloutput"/>
      </w:pPr>
      <w:r>
        <w:t>Vajpayee</w:t>
      </w:r>
    </w:p>
    <w:p w:rsidR="00F95AF5" w:rsidRDefault="00F95AF5" w:rsidP="00F95AF5">
      <w:pPr>
        <w:pStyle w:val="Heading2"/>
        <w:numPr>
          <w:ilvl w:val="0"/>
          <w:numId w:val="0"/>
        </w:numPr>
        <w:ind w:left="360"/>
      </w:pPr>
      <w:r>
        <w:lastRenderedPageBreak/>
        <w:t xml:space="preserve">SELECT name </w:t>
      </w:r>
    </w:p>
    <w:p w:rsidR="00F95AF5" w:rsidRDefault="00F95AF5" w:rsidP="00F95AF5">
      <w:pPr>
        <w:pStyle w:val="Heading2"/>
        <w:numPr>
          <w:ilvl w:val="0"/>
          <w:numId w:val="0"/>
        </w:numPr>
        <w:ind w:left="360"/>
      </w:pPr>
      <w:r>
        <w:t xml:space="preserve">  FROM IU_faculty</w:t>
      </w:r>
    </w:p>
    <w:p w:rsidR="00F95AF5" w:rsidRDefault="00F95AF5" w:rsidP="00F95AF5">
      <w:pPr>
        <w:pStyle w:val="Heading2"/>
        <w:numPr>
          <w:ilvl w:val="0"/>
          <w:numId w:val="0"/>
        </w:numPr>
        <w:ind w:left="360"/>
      </w:pPr>
      <w:r>
        <w:t xml:space="preserve">  WHERE deptid IN (1,2);</w:t>
      </w:r>
    </w:p>
    <w:p w:rsidR="002F43EA" w:rsidRDefault="00332218" w:rsidP="00191029">
      <w:pPr>
        <w:pStyle w:val="Heading2"/>
      </w:pPr>
      <w:r>
        <w:t>For each CourseId, display the maximum count in descending order</w:t>
      </w:r>
      <w:r w:rsidR="002F43EA">
        <w:t xml:space="preserve">. The output </w:t>
      </w:r>
      <w:r w:rsidR="002F43EA" w:rsidRPr="001A118B">
        <w:t>should</w:t>
      </w:r>
      <w:r w:rsidR="002F43EA">
        <w:t xml:space="preserve"> look like:</w:t>
      </w:r>
    </w:p>
    <w:p w:rsidR="00191029" w:rsidRDefault="00191029" w:rsidP="00191029">
      <w:pPr>
        <w:pStyle w:val="sqloutput"/>
        <w:keepNext/>
      </w:pPr>
      <w:r>
        <w:t xml:space="preserve">CSID                   COURSEID MAXCOUNT               </w:t>
      </w:r>
    </w:p>
    <w:p w:rsidR="00191029" w:rsidRDefault="00191029" w:rsidP="00191029">
      <w:pPr>
        <w:pStyle w:val="sqloutput"/>
        <w:keepNext/>
      </w:pPr>
      <w:r>
        <w:t xml:space="preserve">---------------------- -------- ---------------------- </w:t>
      </w:r>
    </w:p>
    <w:p w:rsidR="00191029" w:rsidRDefault="00191029" w:rsidP="00191029">
      <w:pPr>
        <w:pStyle w:val="sqloutput"/>
        <w:keepNext/>
      </w:pPr>
      <w:r>
        <w:t xml:space="preserve">4202                   420B31   24                     </w:t>
      </w:r>
    </w:p>
    <w:p w:rsidR="00191029" w:rsidRDefault="00191029" w:rsidP="00191029">
      <w:pPr>
        <w:pStyle w:val="sqloutput"/>
        <w:keepNext/>
      </w:pPr>
      <w:r>
        <w:t xml:space="preserve">4201                   420C30   24                     </w:t>
      </w:r>
    </w:p>
    <w:p w:rsidR="00191029" w:rsidRPr="00F95AF5" w:rsidRDefault="00191029" w:rsidP="00191029">
      <w:pPr>
        <w:pStyle w:val="sqloutput"/>
        <w:keepNext/>
      </w:pPr>
      <w:r w:rsidRPr="00F95AF5">
        <w:t xml:space="preserve">4203                   420D10   24                     </w:t>
      </w:r>
    </w:p>
    <w:p w:rsidR="00191029" w:rsidRPr="00F95AF5" w:rsidRDefault="00191029" w:rsidP="00191029">
      <w:pPr>
        <w:pStyle w:val="sqloutput"/>
        <w:keepNext/>
      </w:pPr>
      <w:r w:rsidRPr="00F95AF5">
        <w:t>4204                   420E1</w:t>
      </w:r>
      <w:r w:rsidR="003120C4" w:rsidRPr="00F95AF5">
        <w:t>1</w:t>
      </w:r>
      <w:r w:rsidRPr="00F95AF5">
        <w:t xml:space="preserve">   24                     </w:t>
      </w:r>
    </w:p>
    <w:p w:rsidR="00191029" w:rsidRPr="00F95AF5" w:rsidRDefault="00191029" w:rsidP="00191029">
      <w:pPr>
        <w:pStyle w:val="sqloutput"/>
        <w:keepNext/>
      </w:pPr>
      <w:r w:rsidRPr="00F95AF5">
        <w:t xml:space="preserve">1104                   AC101    35                     </w:t>
      </w:r>
    </w:p>
    <w:p w:rsidR="00191029" w:rsidRPr="00F95AF5" w:rsidRDefault="00191029" w:rsidP="00191029">
      <w:pPr>
        <w:pStyle w:val="sqloutput"/>
        <w:keepNext/>
      </w:pPr>
      <w:r w:rsidRPr="00F95AF5">
        <w:t xml:space="preserve">1102                   CIS253   40                     </w:t>
      </w:r>
    </w:p>
    <w:p w:rsidR="00191029" w:rsidRPr="00F95AF5" w:rsidRDefault="00191029" w:rsidP="00191029">
      <w:pPr>
        <w:pStyle w:val="sqloutput"/>
        <w:keepNext/>
      </w:pPr>
      <w:r w:rsidRPr="00F95AF5">
        <w:t xml:space="preserve">1208                   CIS253   40                     </w:t>
      </w:r>
    </w:p>
    <w:p w:rsidR="00191029" w:rsidRPr="00F95AF5" w:rsidRDefault="00191029" w:rsidP="00191029">
      <w:pPr>
        <w:pStyle w:val="sqloutput"/>
        <w:keepNext/>
      </w:pPr>
      <w:r w:rsidRPr="00F95AF5">
        <w:t xml:space="preserve">1209                   CIS253   40                     </w:t>
      </w:r>
    </w:p>
    <w:p w:rsidR="00191029" w:rsidRPr="00F95AF5" w:rsidRDefault="00191029" w:rsidP="00191029">
      <w:pPr>
        <w:pStyle w:val="sqloutput"/>
        <w:keepNext/>
      </w:pPr>
      <w:r w:rsidRPr="00F95AF5">
        <w:t xml:space="preserve">1210                   CIS253   1                      </w:t>
      </w:r>
    </w:p>
    <w:p w:rsidR="00191029" w:rsidRPr="00F95AF5" w:rsidRDefault="00191029" w:rsidP="00191029">
      <w:pPr>
        <w:pStyle w:val="sqloutput"/>
        <w:keepNext/>
      </w:pPr>
      <w:r w:rsidRPr="00F95AF5">
        <w:t xml:space="preserve">1205                   CIS265   35                     </w:t>
      </w:r>
    </w:p>
    <w:p w:rsidR="00191029" w:rsidRPr="00F95AF5" w:rsidRDefault="00191029" w:rsidP="00191029">
      <w:pPr>
        <w:pStyle w:val="sqloutput"/>
        <w:keepNext/>
      </w:pPr>
      <w:r w:rsidRPr="00F95AF5">
        <w:t xml:space="preserve">1101                   CIS265   30                     </w:t>
      </w:r>
    </w:p>
    <w:p w:rsidR="00191029" w:rsidRPr="00F95AF5" w:rsidRDefault="00191029" w:rsidP="00191029">
      <w:pPr>
        <w:pStyle w:val="sqloutput"/>
        <w:keepNext/>
      </w:pPr>
      <w:r w:rsidRPr="00F95AF5">
        <w:t xml:space="preserve">1206                   CIS265   30                     </w:t>
      </w:r>
    </w:p>
    <w:p w:rsidR="00191029" w:rsidRDefault="00191029" w:rsidP="00191029">
      <w:pPr>
        <w:pStyle w:val="sqloutput"/>
        <w:keepNext/>
      </w:pPr>
      <w:r>
        <w:t xml:space="preserve">1207                   LA123    30                     </w:t>
      </w:r>
    </w:p>
    <w:p w:rsidR="002F43EA" w:rsidRDefault="00191029" w:rsidP="00191029">
      <w:pPr>
        <w:pStyle w:val="sqloutput"/>
      </w:pPr>
      <w:r>
        <w:t xml:space="preserve">1103                   MA150    25                     </w:t>
      </w:r>
      <w:r w:rsidR="00B65C36">
        <w:t xml:space="preserve">                     </w:t>
      </w:r>
      <w:r w:rsidR="00A204BC">
        <w:t xml:space="preserve">    </w:t>
      </w:r>
    </w:p>
    <w:p w:rsidR="00F95AF5" w:rsidRDefault="00F95AF5" w:rsidP="00F95AF5">
      <w:r>
        <w:t>SELECT csid, courseid, maxcount</w:t>
      </w:r>
    </w:p>
    <w:p w:rsidR="00F95AF5" w:rsidRDefault="00F95AF5" w:rsidP="00F95AF5">
      <w:r>
        <w:t xml:space="preserve">  FROM IU_crssection</w:t>
      </w:r>
    </w:p>
    <w:p w:rsidR="00F95AF5" w:rsidRDefault="00F95AF5" w:rsidP="00F95AF5">
      <w:r>
        <w:t xml:space="preserve">  ORDER BY maxcount desc;</w:t>
      </w:r>
    </w:p>
    <w:p w:rsidR="00F95AF5" w:rsidRPr="00F95AF5" w:rsidRDefault="00F95AF5" w:rsidP="00F95AF5"/>
    <w:p w:rsidR="003F17D4" w:rsidRDefault="00332218" w:rsidP="003F17D4">
      <w:pPr>
        <w:pStyle w:val="Heading2"/>
      </w:pPr>
      <w:r>
        <w:t>Display faculty names in descending order by their department, but in alphabetical order by their name within each department</w:t>
      </w:r>
      <w:r w:rsidR="003F17D4">
        <w:t xml:space="preserve">. The output </w:t>
      </w:r>
      <w:r w:rsidR="003F17D4" w:rsidRPr="001A118B">
        <w:t>should</w:t>
      </w:r>
      <w:r w:rsidR="003F17D4">
        <w:t xml:space="preserve"> look like:</w:t>
      </w:r>
    </w:p>
    <w:p w:rsidR="00A204BC" w:rsidRDefault="00A204BC" w:rsidP="00A204BC">
      <w:pPr>
        <w:pStyle w:val="sqloutput"/>
      </w:pPr>
      <w:r>
        <w:t xml:space="preserve">DEPTID                 NAME            </w:t>
      </w:r>
    </w:p>
    <w:p w:rsidR="00A204BC" w:rsidRDefault="00A204BC" w:rsidP="00A204BC">
      <w:pPr>
        <w:pStyle w:val="sqloutput"/>
      </w:pPr>
      <w:r>
        <w:t xml:space="preserve">---------------------- --------------- </w:t>
      </w:r>
    </w:p>
    <w:p w:rsidR="00A204BC" w:rsidRDefault="00A204BC" w:rsidP="00A204BC">
      <w:pPr>
        <w:pStyle w:val="sqloutput"/>
      </w:pPr>
      <w:r>
        <w:t xml:space="preserve">420                    Hamilton        </w:t>
      </w:r>
    </w:p>
    <w:p w:rsidR="00A204BC" w:rsidRDefault="00A204BC" w:rsidP="00A204BC">
      <w:pPr>
        <w:pStyle w:val="sqloutput"/>
      </w:pPr>
      <w:r>
        <w:t xml:space="preserve">420                    McDonald        </w:t>
      </w:r>
    </w:p>
    <w:p w:rsidR="00A204BC" w:rsidRDefault="00A204BC" w:rsidP="00A204BC">
      <w:pPr>
        <w:pStyle w:val="sqloutput"/>
      </w:pPr>
      <w:r>
        <w:t xml:space="preserve">420                    Patterson       </w:t>
      </w:r>
    </w:p>
    <w:p w:rsidR="003120C4" w:rsidRDefault="003120C4" w:rsidP="003120C4">
      <w:pPr>
        <w:pStyle w:val="sqloutput"/>
      </w:pPr>
      <w:r>
        <w:t xml:space="preserve">420                    </w:t>
      </w:r>
      <w:r w:rsidR="006F677F">
        <w:t>Jirgens</w:t>
      </w:r>
      <w:r>
        <w:t xml:space="preserve">           </w:t>
      </w:r>
    </w:p>
    <w:p w:rsidR="00A204BC" w:rsidRDefault="00A204BC" w:rsidP="00A204BC">
      <w:pPr>
        <w:pStyle w:val="sqloutput"/>
      </w:pPr>
      <w:r>
        <w:t xml:space="preserve">420                    Stark           </w:t>
      </w:r>
    </w:p>
    <w:p w:rsidR="00A204BC" w:rsidRDefault="00A204BC" w:rsidP="00A204BC">
      <w:pPr>
        <w:pStyle w:val="sqloutput"/>
      </w:pPr>
      <w:r>
        <w:t xml:space="preserve">420                    Turanyi         </w:t>
      </w:r>
    </w:p>
    <w:p w:rsidR="00A204BC" w:rsidRDefault="00A204BC" w:rsidP="00A204BC">
      <w:pPr>
        <w:pStyle w:val="sqloutput"/>
      </w:pPr>
      <w:r>
        <w:t xml:space="preserve">5                      Chang           </w:t>
      </w:r>
    </w:p>
    <w:p w:rsidR="00A204BC" w:rsidRDefault="00A204BC" w:rsidP="00A204BC">
      <w:pPr>
        <w:pStyle w:val="sqloutput"/>
      </w:pPr>
      <w:r>
        <w:t xml:space="preserve">4                      Rivera          </w:t>
      </w:r>
    </w:p>
    <w:p w:rsidR="00A204BC" w:rsidRDefault="00A204BC" w:rsidP="00A204BC">
      <w:pPr>
        <w:pStyle w:val="sqloutput"/>
      </w:pPr>
      <w:r>
        <w:t xml:space="preserve">3                      Collins         </w:t>
      </w:r>
    </w:p>
    <w:p w:rsidR="00A204BC" w:rsidRDefault="00A204BC" w:rsidP="00A204BC">
      <w:pPr>
        <w:pStyle w:val="sqloutput"/>
      </w:pPr>
      <w:r>
        <w:t xml:space="preserve">3                      Sen             </w:t>
      </w:r>
    </w:p>
    <w:p w:rsidR="00A204BC" w:rsidRDefault="00A204BC" w:rsidP="00A204BC">
      <w:pPr>
        <w:pStyle w:val="sqloutput"/>
      </w:pPr>
      <w:r>
        <w:t xml:space="preserve">2                      Vajpayee        </w:t>
      </w:r>
    </w:p>
    <w:p w:rsidR="00A204BC" w:rsidRDefault="00A204BC" w:rsidP="00A204BC">
      <w:pPr>
        <w:pStyle w:val="sqloutput"/>
      </w:pPr>
      <w:r>
        <w:t xml:space="preserve">2                      Williams        </w:t>
      </w:r>
    </w:p>
    <w:p w:rsidR="00A204BC" w:rsidRDefault="00A204BC" w:rsidP="00A204BC">
      <w:pPr>
        <w:pStyle w:val="sqloutput"/>
      </w:pPr>
      <w:r>
        <w:t xml:space="preserve">1                      Jones           </w:t>
      </w:r>
    </w:p>
    <w:p w:rsidR="00A204BC" w:rsidRDefault="00A204BC" w:rsidP="00A204BC">
      <w:pPr>
        <w:pStyle w:val="sqloutput"/>
      </w:pPr>
      <w:r>
        <w:t xml:space="preserve">1                      Mobley          </w:t>
      </w:r>
    </w:p>
    <w:p w:rsidR="00A204BC" w:rsidRDefault="00A204BC" w:rsidP="00A204BC">
      <w:pPr>
        <w:pStyle w:val="sqloutput"/>
      </w:pPr>
    </w:p>
    <w:p w:rsidR="003F17D4" w:rsidRDefault="00A204BC" w:rsidP="00A204BC">
      <w:pPr>
        <w:pStyle w:val="sqloutput"/>
      </w:pPr>
      <w:r>
        <w:t>13 rows selected</w:t>
      </w:r>
    </w:p>
    <w:p w:rsidR="00F95AF5" w:rsidRDefault="00F95AF5" w:rsidP="00F95AF5">
      <w:pPr>
        <w:pStyle w:val="Heading2"/>
        <w:numPr>
          <w:ilvl w:val="0"/>
          <w:numId w:val="0"/>
        </w:numPr>
        <w:ind w:left="360"/>
      </w:pPr>
      <w:r>
        <w:t>SELECT deptid, name</w:t>
      </w:r>
    </w:p>
    <w:p w:rsidR="00F95AF5" w:rsidRDefault="00F95AF5" w:rsidP="00F95AF5">
      <w:pPr>
        <w:pStyle w:val="Heading2"/>
        <w:numPr>
          <w:ilvl w:val="0"/>
          <w:numId w:val="0"/>
        </w:numPr>
        <w:ind w:left="360"/>
      </w:pPr>
      <w:r>
        <w:t xml:space="preserve">  FROM IU_faculty </w:t>
      </w:r>
    </w:p>
    <w:p w:rsidR="00F95AF5" w:rsidRDefault="00F95AF5" w:rsidP="00F95AF5">
      <w:pPr>
        <w:pStyle w:val="Heading2"/>
        <w:numPr>
          <w:ilvl w:val="0"/>
          <w:numId w:val="0"/>
        </w:numPr>
        <w:ind w:left="360"/>
      </w:pPr>
      <w:r>
        <w:t xml:space="preserve">  ORDER BY deptid desc, name;</w:t>
      </w:r>
    </w:p>
    <w:p w:rsidR="003F17D4" w:rsidRDefault="00332218" w:rsidP="003F17D4">
      <w:pPr>
        <w:pStyle w:val="Heading2"/>
      </w:pPr>
      <w:r>
        <w:t>Find faculty members whose names start with the letter C</w:t>
      </w:r>
      <w:r w:rsidR="003F17D4">
        <w:t xml:space="preserve">. The output </w:t>
      </w:r>
      <w:r w:rsidR="003F17D4" w:rsidRPr="001A118B">
        <w:t>should</w:t>
      </w:r>
      <w:r w:rsidR="003F17D4">
        <w:t xml:space="preserve"> look like:</w:t>
      </w:r>
    </w:p>
    <w:p w:rsidR="003F17D4" w:rsidRDefault="003F17D4" w:rsidP="003F17D4">
      <w:pPr>
        <w:pStyle w:val="sqloutput"/>
      </w:pPr>
      <w:r>
        <w:t>NAME</w:t>
      </w:r>
    </w:p>
    <w:p w:rsidR="003F17D4" w:rsidRDefault="003F17D4" w:rsidP="003F17D4">
      <w:pPr>
        <w:pStyle w:val="sqloutput"/>
      </w:pPr>
      <w:r>
        <w:t>---------------</w:t>
      </w:r>
    </w:p>
    <w:p w:rsidR="003F17D4" w:rsidRDefault="003F17D4" w:rsidP="003F17D4">
      <w:pPr>
        <w:pStyle w:val="sqloutput"/>
      </w:pPr>
      <w:r>
        <w:t>Chang</w:t>
      </w:r>
    </w:p>
    <w:p w:rsidR="003F17D4" w:rsidRDefault="003F17D4" w:rsidP="003F17D4">
      <w:pPr>
        <w:pStyle w:val="sqloutput"/>
      </w:pPr>
      <w:r>
        <w:t>Collins</w:t>
      </w:r>
    </w:p>
    <w:p w:rsidR="00F95AF5" w:rsidRDefault="00F95AF5" w:rsidP="00F95AF5">
      <w:pPr>
        <w:pStyle w:val="Heading2"/>
        <w:numPr>
          <w:ilvl w:val="0"/>
          <w:numId w:val="0"/>
        </w:numPr>
        <w:ind w:left="360"/>
      </w:pPr>
      <w:r>
        <w:t xml:space="preserve">SELECT name </w:t>
      </w:r>
    </w:p>
    <w:p w:rsidR="00F95AF5" w:rsidRDefault="00F95AF5" w:rsidP="00F95AF5">
      <w:pPr>
        <w:pStyle w:val="Heading2"/>
        <w:numPr>
          <w:ilvl w:val="0"/>
          <w:numId w:val="0"/>
        </w:numPr>
        <w:ind w:left="360"/>
      </w:pPr>
      <w:r>
        <w:t xml:space="preserve">  FROM IU_faculty</w:t>
      </w:r>
    </w:p>
    <w:p w:rsidR="00F95AF5" w:rsidRDefault="00F95AF5" w:rsidP="00F95AF5">
      <w:pPr>
        <w:pStyle w:val="Heading2"/>
        <w:numPr>
          <w:ilvl w:val="0"/>
          <w:numId w:val="0"/>
        </w:numPr>
        <w:ind w:left="360"/>
      </w:pPr>
      <w:r>
        <w:t xml:space="preserve">  WHERE SUBSTR(name, 0,1)='C';</w:t>
      </w:r>
    </w:p>
    <w:p w:rsidR="00F95AF5" w:rsidRDefault="00F95AF5" w:rsidP="00F95AF5">
      <w:pPr>
        <w:pStyle w:val="Heading2"/>
        <w:numPr>
          <w:ilvl w:val="0"/>
          <w:numId w:val="0"/>
        </w:numPr>
        <w:ind w:left="360"/>
      </w:pPr>
    </w:p>
    <w:p w:rsidR="00F95AF5" w:rsidRDefault="00F95AF5" w:rsidP="00F95AF5"/>
    <w:p w:rsidR="00F95AF5" w:rsidRDefault="00F95AF5" w:rsidP="00F95AF5"/>
    <w:p w:rsidR="00F95AF5" w:rsidRDefault="00F95AF5" w:rsidP="00F95AF5"/>
    <w:p w:rsidR="00F95AF5" w:rsidRDefault="00F95AF5" w:rsidP="00F95AF5"/>
    <w:p w:rsidR="00F95AF5" w:rsidRDefault="00F95AF5" w:rsidP="00F95AF5"/>
    <w:p w:rsidR="00F95AF5" w:rsidRDefault="00F95AF5" w:rsidP="00F95AF5"/>
    <w:p w:rsidR="00F95AF5" w:rsidRDefault="00F95AF5" w:rsidP="00F95AF5"/>
    <w:p w:rsidR="00F95AF5" w:rsidRDefault="00F95AF5" w:rsidP="00F95AF5"/>
    <w:p w:rsidR="00F95AF5" w:rsidRDefault="00F95AF5" w:rsidP="00F95AF5"/>
    <w:p w:rsidR="00F95AF5" w:rsidRDefault="00F95AF5" w:rsidP="00F95AF5"/>
    <w:p w:rsidR="00F95AF5" w:rsidRPr="00F95AF5" w:rsidRDefault="00F95AF5" w:rsidP="00F95AF5"/>
    <w:p w:rsidR="003F17D4" w:rsidRDefault="00332218" w:rsidP="003F17D4">
      <w:pPr>
        <w:pStyle w:val="Heading2"/>
      </w:pPr>
      <w:r>
        <w:t>Find Students who started in the year 2003.  Use the start term column and wild card</w:t>
      </w:r>
      <w:r w:rsidR="003F17D4">
        <w:t xml:space="preserve">. The output </w:t>
      </w:r>
      <w:r w:rsidR="003F17D4" w:rsidRPr="001A118B">
        <w:t>should</w:t>
      </w:r>
      <w:r w:rsidR="003F17D4">
        <w:t xml:space="preserve"> look like:</w:t>
      </w:r>
    </w:p>
    <w:p w:rsidR="00A204BC" w:rsidRDefault="00A204BC" w:rsidP="00A204BC">
      <w:pPr>
        <w:pStyle w:val="sqloutput"/>
      </w:pPr>
      <w:r>
        <w:t xml:space="preserve">Student Name                     STARTTERM </w:t>
      </w:r>
    </w:p>
    <w:p w:rsidR="00A204BC" w:rsidRDefault="00A204BC" w:rsidP="00A204BC">
      <w:pPr>
        <w:pStyle w:val="sqloutput"/>
      </w:pPr>
      <w:r>
        <w:t xml:space="preserve">-------------------------------- --------- </w:t>
      </w:r>
    </w:p>
    <w:p w:rsidR="00A204BC" w:rsidRDefault="00A204BC" w:rsidP="00A204BC">
      <w:pPr>
        <w:pStyle w:val="sqloutput"/>
      </w:pPr>
      <w:r>
        <w:t xml:space="preserve">Diaz, Jose                       WN03      </w:t>
      </w:r>
    </w:p>
    <w:p w:rsidR="00A204BC" w:rsidRDefault="00A204BC" w:rsidP="00A204BC">
      <w:pPr>
        <w:pStyle w:val="sqloutput"/>
      </w:pPr>
      <w:r>
        <w:lastRenderedPageBreak/>
        <w:t xml:space="preserve">Tyler, Mickey                    SP03      </w:t>
      </w:r>
    </w:p>
    <w:p w:rsidR="00A204BC" w:rsidRDefault="00A204BC" w:rsidP="00A204BC">
      <w:pPr>
        <w:pStyle w:val="sqloutput"/>
      </w:pPr>
      <w:r>
        <w:t xml:space="preserve">Patel, Rajesh                    WN03      </w:t>
      </w:r>
    </w:p>
    <w:p w:rsidR="00A204BC" w:rsidRDefault="00A204BC" w:rsidP="00A204BC">
      <w:pPr>
        <w:pStyle w:val="sqloutput"/>
      </w:pPr>
      <w:r>
        <w:t xml:space="preserve">Lee, Brian                       WN03      </w:t>
      </w:r>
    </w:p>
    <w:p w:rsidR="003F17D4" w:rsidRDefault="00A204BC" w:rsidP="00A204BC">
      <w:pPr>
        <w:pStyle w:val="sqloutput"/>
      </w:pPr>
      <w:r>
        <w:t>Khan, Amir                       WN03</w:t>
      </w:r>
    </w:p>
    <w:p w:rsidR="00F95AF5" w:rsidRDefault="00F95AF5" w:rsidP="00F95AF5">
      <w:pPr>
        <w:pStyle w:val="Heading2"/>
        <w:numPr>
          <w:ilvl w:val="0"/>
          <w:numId w:val="0"/>
        </w:numPr>
        <w:ind w:left="360"/>
      </w:pPr>
      <w:r>
        <w:t>SELECT last||' '||first AS "Student name", startterm</w:t>
      </w:r>
    </w:p>
    <w:p w:rsidR="00F95AF5" w:rsidRDefault="00F95AF5" w:rsidP="00F95AF5">
      <w:pPr>
        <w:pStyle w:val="Heading2"/>
        <w:numPr>
          <w:ilvl w:val="0"/>
          <w:numId w:val="0"/>
        </w:numPr>
        <w:ind w:left="360"/>
      </w:pPr>
      <w:r>
        <w:t xml:space="preserve">  FROM IU_student</w:t>
      </w:r>
    </w:p>
    <w:p w:rsidR="00F95AF5" w:rsidRDefault="00F95AF5" w:rsidP="00F95AF5">
      <w:pPr>
        <w:pStyle w:val="Heading2"/>
        <w:numPr>
          <w:ilvl w:val="0"/>
          <w:numId w:val="0"/>
        </w:numPr>
        <w:ind w:left="360"/>
      </w:pPr>
      <w:r>
        <w:t xml:space="preserve">  WHERE startterm='WN03';</w:t>
      </w:r>
    </w:p>
    <w:p w:rsidR="004E177F" w:rsidRDefault="004E177F" w:rsidP="001A118B">
      <w:pPr>
        <w:pStyle w:val="Heading2"/>
      </w:pPr>
      <w:r>
        <w:t>List the Building</w:t>
      </w:r>
      <w:r w:rsidR="00E96D9C">
        <w:t>,</w:t>
      </w:r>
      <w:r>
        <w:t xml:space="preserve"> Roomno </w:t>
      </w:r>
      <w:r w:rsidR="00E96D9C">
        <w:t xml:space="preserve">and Capacity </w:t>
      </w:r>
      <w:r w:rsidRPr="001A118B">
        <w:t>for</w:t>
      </w:r>
      <w:r>
        <w:t xml:space="preserve"> all labs that can accommodate 40 or more students.</w:t>
      </w:r>
    </w:p>
    <w:p w:rsidR="004D56AC" w:rsidRDefault="004D56AC" w:rsidP="004D56AC">
      <w:pPr>
        <w:pStyle w:val="sqloutput"/>
      </w:pPr>
      <w:r>
        <w:t xml:space="preserve">BUILDING   ROOMNO CAPACITY               </w:t>
      </w:r>
    </w:p>
    <w:p w:rsidR="004D56AC" w:rsidRDefault="004D56AC" w:rsidP="004D56AC">
      <w:pPr>
        <w:pStyle w:val="sqloutput"/>
      </w:pPr>
      <w:r>
        <w:t xml:space="preserve">---------- ------ ---------------------- </w:t>
      </w:r>
    </w:p>
    <w:p w:rsidR="004D56AC" w:rsidRDefault="004D56AC" w:rsidP="004D56AC">
      <w:pPr>
        <w:pStyle w:val="sqloutput"/>
      </w:pPr>
      <w:r>
        <w:t xml:space="preserve">Kennedy    204    50                     </w:t>
      </w:r>
    </w:p>
    <w:p w:rsidR="004D56AC" w:rsidRDefault="004D56AC" w:rsidP="004D56AC">
      <w:pPr>
        <w:pStyle w:val="sqloutput"/>
      </w:pPr>
      <w:r>
        <w:t xml:space="preserve">Kennedy    206    40                     </w:t>
      </w:r>
    </w:p>
    <w:p w:rsidR="00F95AF5" w:rsidRDefault="00F95AF5" w:rsidP="00F95AF5">
      <w:pPr>
        <w:pStyle w:val="Heading2"/>
        <w:numPr>
          <w:ilvl w:val="0"/>
          <w:numId w:val="0"/>
        </w:numPr>
        <w:ind w:left="360"/>
      </w:pPr>
      <w:r>
        <w:t>SELECT building, roomno, capacity</w:t>
      </w:r>
    </w:p>
    <w:p w:rsidR="00F95AF5" w:rsidRDefault="00F95AF5" w:rsidP="00F95AF5">
      <w:pPr>
        <w:pStyle w:val="Heading2"/>
        <w:numPr>
          <w:ilvl w:val="0"/>
          <w:numId w:val="0"/>
        </w:numPr>
        <w:ind w:left="360"/>
      </w:pPr>
      <w:r>
        <w:t xml:space="preserve"> FROM IU_location</w:t>
      </w:r>
    </w:p>
    <w:p w:rsidR="00F95AF5" w:rsidRDefault="00F95AF5" w:rsidP="00F95AF5">
      <w:pPr>
        <w:pStyle w:val="Heading2"/>
        <w:numPr>
          <w:ilvl w:val="0"/>
          <w:numId w:val="0"/>
        </w:numPr>
        <w:ind w:left="360"/>
      </w:pPr>
      <w:r>
        <w:t xml:space="preserve">  WHERE capacity &gt;= 40;</w:t>
      </w:r>
    </w:p>
    <w:p w:rsidR="004E177F" w:rsidRDefault="004E177F" w:rsidP="00B12134">
      <w:pPr>
        <w:pStyle w:val="Heading2"/>
      </w:pPr>
      <w:r>
        <w:t>List the employee name and total earnings for all employees who earn a commission. Total earnings is the sum of the salary and the commission. The list should be sorted with the highest total earnings first. Use appropriate column headings. The output should look like:</w:t>
      </w:r>
    </w:p>
    <w:p w:rsidR="004E177F" w:rsidRDefault="004E177F" w:rsidP="00B12134">
      <w:pPr>
        <w:pStyle w:val="sqloutput"/>
        <w:keepNext/>
      </w:pPr>
      <w:r>
        <w:t>Employee Name                    Total Earnings</w:t>
      </w:r>
    </w:p>
    <w:p w:rsidR="004E177F" w:rsidRDefault="004E177F" w:rsidP="00B12134">
      <w:pPr>
        <w:pStyle w:val="sqloutput"/>
        <w:keepNext/>
      </w:pPr>
      <w:r>
        <w:t>-------------------------------- --------------</w:t>
      </w:r>
    </w:p>
    <w:p w:rsidR="004E177F" w:rsidRDefault="004E177F" w:rsidP="00B12134">
      <w:pPr>
        <w:pStyle w:val="sqloutput"/>
        <w:keepNext/>
      </w:pPr>
      <w:r>
        <w:t>Smith, John                              300000</w:t>
      </w:r>
    </w:p>
    <w:p w:rsidR="004E177F" w:rsidRDefault="004E177F" w:rsidP="00B12134">
      <w:pPr>
        <w:pStyle w:val="sqloutput"/>
        <w:keepNext/>
      </w:pPr>
      <w:r>
        <w:t>Houston, Larry                           160000</w:t>
      </w:r>
    </w:p>
    <w:p w:rsidR="004E177F" w:rsidRDefault="004E177F" w:rsidP="00B12134">
      <w:pPr>
        <w:pStyle w:val="sqloutput"/>
        <w:keepNext/>
      </w:pPr>
      <w:r>
        <w:t>Dev, Derek                               100000</w:t>
      </w:r>
    </w:p>
    <w:p w:rsidR="004E177F" w:rsidRDefault="004E177F" w:rsidP="00B12134">
      <w:pPr>
        <w:pStyle w:val="sqloutput"/>
        <w:keepNext/>
      </w:pPr>
      <w:r>
        <w:t xml:space="preserve">Garner, </w:t>
      </w:r>
      <w:smartTag w:uri="urn:schemas-microsoft-com:office:smarttags" w:element="place">
        <w:smartTag w:uri="urn:schemas-microsoft-com:office:smarttags" w:element="City">
          <w:r>
            <w:t>Stanley</w:t>
          </w:r>
        </w:smartTag>
      </w:smartTag>
      <w:r>
        <w:t xml:space="preserve">                           50000</w:t>
      </w:r>
    </w:p>
    <w:p w:rsidR="004E177F" w:rsidRDefault="004E177F" w:rsidP="00B12134">
      <w:pPr>
        <w:pStyle w:val="sqloutput"/>
      </w:pPr>
      <w:r>
        <w:t>Shaw, Jinku                               27500</w:t>
      </w:r>
    </w:p>
    <w:p w:rsidR="00F95AF5" w:rsidRDefault="00F95AF5" w:rsidP="00F95AF5">
      <w:pPr>
        <w:pStyle w:val="Heading2"/>
        <w:numPr>
          <w:ilvl w:val="0"/>
          <w:numId w:val="0"/>
        </w:numPr>
        <w:ind w:left="360"/>
      </w:pPr>
      <w:r>
        <w:t>SELECT lname||' '||fname AS "Employee name", salary + commission AS "Total Earnings"</w:t>
      </w:r>
    </w:p>
    <w:p w:rsidR="00F95AF5" w:rsidRDefault="00F95AF5" w:rsidP="00F95AF5">
      <w:pPr>
        <w:pStyle w:val="Heading2"/>
        <w:numPr>
          <w:ilvl w:val="0"/>
          <w:numId w:val="0"/>
        </w:numPr>
        <w:ind w:left="360"/>
      </w:pPr>
      <w:r>
        <w:t xml:space="preserve">  FROM NN_employee</w:t>
      </w:r>
    </w:p>
    <w:p w:rsidR="00F95AF5" w:rsidRDefault="00F95AF5" w:rsidP="00F95AF5">
      <w:pPr>
        <w:pStyle w:val="Heading2"/>
        <w:numPr>
          <w:ilvl w:val="0"/>
          <w:numId w:val="0"/>
        </w:numPr>
        <w:ind w:left="360"/>
      </w:pPr>
      <w:r>
        <w:t xml:space="preserve">  WHERE commission IS NOT NULL</w:t>
      </w:r>
    </w:p>
    <w:p w:rsidR="00F95AF5" w:rsidRDefault="00F95AF5" w:rsidP="00F95AF5">
      <w:pPr>
        <w:pStyle w:val="Heading2"/>
        <w:numPr>
          <w:ilvl w:val="0"/>
          <w:numId w:val="0"/>
        </w:numPr>
        <w:ind w:left="360"/>
      </w:pPr>
      <w:r>
        <w:t xml:space="preserve">  ORDER BY "Total Earnings" desc;</w:t>
      </w:r>
    </w:p>
    <w:p w:rsidR="00F95AF5" w:rsidRDefault="00F95AF5" w:rsidP="00F95AF5"/>
    <w:p w:rsidR="00F95AF5" w:rsidRDefault="00F95AF5" w:rsidP="00F95AF5"/>
    <w:p w:rsidR="00F95AF5" w:rsidRDefault="00F95AF5" w:rsidP="00F95AF5"/>
    <w:p w:rsidR="00F95AF5" w:rsidRDefault="00F95AF5" w:rsidP="00F95AF5"/>
    <w:p w:rsidR="00F95AF5" w:rsidRPr="00F95AF5" w:rsidRDefault="00F95AF5" w:rsidP="00F95AF5"/>
    <w:p w:rsidR="004E177F" w:rsidRDefault="004E177F" w:rsidP="001A118B">
      <w:pPr>
        <w:pStyle w:val="Heading2"/>
      </w:pPr>
      <w:r>
        <w:t xml:space="preserve">List all employees who are in programmer or </w:t>
      </w:r>
      <w:r w:rsidRPr="001A118B">
        <w:t>accountant</w:t>
      </w:r>
      <w:r>
        <w:t xml:space="preserve"> positions. (Do this two ways.) The output should be:</w:t>
      </w:r>
    </w:p>
    <w:p w:rsidR="004E177F" w:rsidRDefault="004E177F">
      <w:pPr>
        <w:pStyle w:val="sqloutput"/>
      </w:pPr>
      <w:r>
        <w:t>Programmers and Accountants</w:t>
      </w:r>
    </w:p>
    <w:p w:rsidR="004E177F" w:rsidRDefault="004E177F">
      <w:pPr>
        <w:pStyle w:val="sqloutput"/>
      </w:pPr>
      <w:r>
        <w:t>--------------------------------</w:t>
      </w:r>
    </w:p>
    <w:p w:rsidR="004E177F" w:rsidRDefault="004E177F">
      <w:pPr>
        <w:pStyle w:val="sqloutput"/>
      </w:pPr>
      <w:r>
        <w:t>Chen, Sunny</w:t>
      </w:r>
    </w:p>
    <w:p w:rsidR="004E177F" w:rsidRDefault="004E177F">
      <w:pPr>
        <w:pStyle w:val="sqloutput"/>
      </w:pPr>
      <w:r>
        <w:t>McCall, Alex</w:t>
      </w:r>
    </w:p>
    <w:p w:rsidR="00F95AF5" w:rsidRDefault="00F95AF5" w:rsidP="00F95AF5">
      <w:pPr>
        <w:pStyle w:val="Heading2"/>
        <w:numPr>
          <w:ilvl w:val="0"/>
          <w:numId w:val="0"/>
        </w:numPr>
        <w:ind w:left="360"/>
      </w:pPr>
      <w:r>
        <w:t>SELECT lname||', '||fname AS "Programmers and Accountants"</w:t>
      </w:r>
    </w:p>
    <w:p w:rsidR="00F95AF5" w:rsidRDefault="00F95AF5" w:rsidP="00F95AF5">
      <w:pPr>
        <w:pStyle w:val="Heading2"/>
        <w:numPr>
          <w:ilvl w:val="0"/>
          <w:numId w:val="0"/>
        </w:numPr>
        <w:ind w:left="360"/>
      </w:pPr>
      <w:r>
        <w:t xml:space="preserve">  FROM NN_Employee</w:t>
      </w:r>
    </w:p>
    <w:p w:rsidR="00F95AF5" w:rsidRDefault="00F95AF5" w:rsidP="00F95AF5">
      <w:pPr>
        <w:pStyle w:val="Heading2"/>
        <w:numPr>
          <w:ilvl w:val="0"/>
          <w:numId w:val="0"/>
        </w:numPr>
        <w:ind w:left="360"/>
      </w:pPr>
      <w:r>
        <w:t xml:space="preserve">  WHERE positionid = 3 OR positionId = 4;</w:t>
      </w:r>
    </w:p>
    <w:p w:rsidR="00F95AF5" w:rsidRDefault="00F95AF5" w:rsidP="00F95AF5"/>
    <w:p w:rsidR="00F95AF5" w:rsidRDefault="00F95AF5" w:rsidP="00F95AF5">
      <w:r>
        <w:t>SELECT lname||', '||fname AS "Programmers and Accountants"</w:t>
      </w:r>
    </w:p>
    <w:p w:rsidR="00F95AF5" w:rsidRDefault="00F95AF5" w:rsidP="00F95AF5">
      <w:r>
        <w:t xml:space="preserve">  FROM NN_Employee</w:t>
      </w:r>
    </w:p>
    <w:p w:rsidR="00F95AF5" w:rsidRDefault="00F95AF5" w:rsidP="00F95AF5">
      <w:r>
        <w:t xml:space="preserve">  WHERE positionid IN (3, 4);</w:t>
      </w:r>
    </w:p>
    <w:p w:rsidR="00F95AF5" w:rsidRPr="00F95AF5" w:rsidRDefault="00F95AF5" w:rsidP="00F95AF5"/>
    <w:p w:rsidR="004E177F" w:rsidRDefault="004E177F" w:rsidP="002E1202">
      <w:pPr>
        <w:pStyle w:val="Heading2"/>
      </w:pPr>
      <w:r>
        <w:t xml:space="preserve">List all courses that have a courseid beginning with 420. The </w:t>
      </w:r>
      <w:r w:rsidRPr="001A118B">
        <w:t>output</w:t>
      </w:r>
      <w:r>
        <w:t xml:space="preserve"> should look like:</w:t>
      </w:r>
    </w:p>
    <w:p w:rsidR="00A204BC" w:rsidRDefault="00A204BC" w:rsidP="00A204BC">
      <w:pPr>
        <w:pStyle w:val="sqloutput"/>
      </w:pPr>
      <w:r>
        <w:t xml:space="preserve">COURSEID TITLE                          </w:t>
      </w:r>
    </w:p>
    <w:p w:rsidR="00A204BC" w:rsidRDefault="00A204BC" w:rsidP="00A204BC">
      <w:pPr>
        <w:pStyle w:val="sqloutput"/>
      </w:pPr>
      <w:r>
        <w:t xml:space="preserve">-------- ------------------------------ </w:t>
      </w:r>
    </w:p>
    <w:p w:rsidR="00A204BC" w:rsidRDefault="00A204BC" w:rsidP="00A204BC">
      <w:pPr>
        <w:pStyle w:val="sqloutput"/>
      </w:pPr>
      <w:r>
        <w:t xml:space="preserve">420C30   Web Programming III            </w:t>
      </w:r>
    </w:p>
    <w:p w:rsidR="00A204BC" w:rsidRDefault="00A204BC" w:rsidP="00A204BC">
      <w:pPr>
        <w:pStyle w:val="sqloutput"/>
      </w:pPr>
      <w:r>
        <w:t>420E1</w:t>
      </w:r>
      <w:r w:rsidR="003120C4">
        <w:t>1</w:t>
      </w:r>
      <w:r>
        <w:t xml:space="preserve">   Systems I                      </w:t>
      </w:r>
    </w:p>
    <w:p w:rsidR="00A204BC" w:rsidRDefault="00A204BC" w:rsidP="00A204BC">
      <w:pPr>
        <w:pStyle w:val="sqloutput"/>
      </w:pPr>
      <w:r>
        <w:t xml:space="preserve">420D10   Database Management I          </w:t>
      </w:r>
    </w:p>
    <w:p w:rsidR="004E177F" w:rsidRDefault="00A204BC" w:rsidP="00A204BC">
      <w:pPr>
        <w:pStyle w:val="sqloutput"/>
      </w:pPr>
      <w:r>
        <w:t xml:space="preserve">420B31   Programming III </w:t>
      </w:r>
    </w:p>
    <w:p w:rsidR="00F95AF5" w:rsidRDefault="00F95AF5" w:rsidP="00F95AF5">
      <w:pPr>
        <w:pStyle w:val="Heading2"/>
        <w:numPr>
          <w:ilvl w:val="0"/>
          <w:numId w:val="0"/>
        </w:numPr>
        <w:ind w:left="360"/>
      </w:pPr>
      <w:r>
        <w:t>SELECT courseID, title</w:t>
      </w:r>
    </w:p>
    <w:p w:rsidR="00F95AF5" w:rsidRDefault="00F95AF5" w:rsidP="00F95AF5">
      <w:pPr>
        <w:pStyle w:val="Heading2"/>
        <w:numPr>
          <w:ilvl w:val="0"/>
          <w:numId w:val="0"/>
        </w:numPr>
        <w:ind w:left="360"/>
      </w:pPr>
      <w:r>
        <w:t xml:space="preserve">  FROM IU_course</w:t>
      </w:r>
    </w:p>
    <w:p w:rsidR="00F95AF5" w:rsidRDefault="00F95AF5" w:rsidP="00F95AF5">
      <w:pPr>
        <w:pStyle w:val="Heading2"/>
        <w:numPr>
          <w:ilvl w:val="0"/>
          <w:numId w:val="0"/>
        </w:numPr>
        <w:ind w:left="360"/>
      </w:pPr>
      <w:r>
        <w:t xml:space="preserve">  WHERE courseId LIKE '420%';</w:t>
      </w:r>
    </w:p>
    <w:p w:rsidR="004E177F" w:rsidRDefault="004E177F" w:rsidP="00EB40D0">
      <w:pPr>
        <w:pStyle w:val="Heading2"/>
      </w:pPr>
      <w:r>
        <w:t xml:space="preserve">List all sections in </w:t>
      </w:r>
      <w:r w:rsidR="0065591F">
        <w:t xml:space="preserve">the spring, </w:t>
      </w:r>
      <w:r>
        <w:t>200</w:t>
      </w:r>
      <w:r w:rsidR="0065591F">
        <w:t>3</w:t>
      </w:r>
      <w:r>
        <w:t xml:space="preserve"> </w:t>
      </w:r>
      <w:r w:rsidR="0065591F">
        <w:t xml:space="preserve">term </w:t>
      </w:r>
      <w:r>
        <w:t xml:space="preserve">that have classes on Mondays. The </w:t>
      </w:r>
      <w:r w:rsidR="004F4BD5">
        <w:t xml:space="preserve">output </w:t>
      </w:r>
      <w:r>
        <w:t>should look like:</w:t>
      </w:r>
    </w:p>
    <w:p w:rsidR="00A204BC" w:rsidRDefault="00A204BC" w:rsidP="00A204BC">
      <w:pPr>
        <w:pStyle w:val="sqloutput"/>
      </w:pPr>
      <w:r>
        <w:t xml:space="preserve">CSID                   COURSEID </w:t>
      </w:r>
    </w:p>
    <w:p w:rsidR="00A204BC" w:rsidRDefault="00A204BC" w:rsidP="00A204BC">
      <w:pPr>
        <w:pStyle w:val="sqloutput"/>
      </w:pPr>
      <w:r>
        <w:t xml:space="preserve">---------------------- -------- </w:t>
      </w:r>
    </w:p>
    <w:p w:rsidR="00A204BC" w:rsidRDefault="00A204BC" w:rsidP="00A204BC">
      <w:pPr>
        <w:pStyle w:val="sqloutput"/>
      </w:pPr>
      <w:r>
        <w:t xml:space="preserve">1205                   CIS265   </w:t>
      </w:r>
    </w:p>
    <w:p w:rsidR="00A204BC" w:rsidRDefault="00A204BC" w:rsidP="00A204BC">
      <w:pPr>
        <w:pStyle w:val="sqloutput"/>
      </w:pPr>
      <w:r>
        <w:t xml:space="preserve">1207                   LA123    </w:t>
      </w:r>
    </w:p>
    <w:p w:rsidR="00F95AF5" w:rsidRDefault="00A204BC" w:rsidP="00A204BC">
      <w:pPr>
        <w:pStyle w:val="sqloutput"/>
      </w:pPr>
      <w:r>
        <w:t xml:space="preserve">1209                   CIS253 </w:t>
      </w:r>
    </w:p>
    <w:p w:rsidR="00F95AF5" w:rsidRPr="00F95AF5" w:rsidRDefault="00F95AF5" w:rsidP="00F95AF5"/>
    <w:p w:rsidR="00F95AF5" w:rsidRDefault="00F95AF5" w:rsidP="00F95AF5"/>
    <w:p w:rsidR="00F95AF5" w:rsidRDefault="00F95AF5" w:rsidP="00F95AF5">
      <w:r>
        <w:t>SELECT csid, courseid</w:t>
      </w:r>
    </w:p>
    <w:p w:rsidR="00F95AF5" w:rsidRDefault="00F95AF5" w:rsidP="00F95AF5">
      <w:r>
        <w:t xml:space="preserve">  FROM IU_crssection</w:t>
      </w:r>
    </w:p>
    <w:p w:rsidR="009E3DD8" w:rsidRPr="00F95AF5" w:rsidRDefault="00F95AF5" w:rsidP="00F95AF5">
      <w:r>
        <w:t xml:space="preserve">  WHERE termid='SP03' AND day='MW';</w:t>
      </w:r>
    </w:p>
    <w:p w:rsidR="009E3DD8" w:rsidRDefault="00332218" w:rsidP="009E3DD8">
      <w:pPr>
        <w:pStyle w:val="Heading2"/>
      </w:pPr>
      <w:r>
        <w:t>Display all employee names (last name and first name separated by a comma and a space) with proper case and salary with currency format</w:t>
      </w:r>
      <w:r w:rsidR="009E3DD8">
        <w:t>. The output should look like:</w:t>
      </w:r>
    </w:p>
    <w:p w:rsidR="009E3DD8" w:rsidRPr="0001149D" w:rsidRDefault="009E3DD8" w:rsidP="009E3DD8">
      <w:pPr>
        <w:pStyle w:val="sqloutput"/>
        <w:keepNext/>
      </w:pPr>
      <w:r w:rsidRPr="0001149D">
        <w:t>Name                             Salary</w:t>
      </w:r>
    </w:p>
    <w:p w:rsidR="009E3DD8" w:rsidRPr="0001149D" w:rsidRDefault="009E3DD8" w:rsidP="009E3DD8">
      <w:pPr>
        <w:pStyle w:val="sqloutput"/>
        <w:keepNext/>
      </w:pPr>
      <w:r w:rsidRPr="0001149D">
        <w:t>-------------------------------- ---------</w:t>
      </w:r>
    </w:p>
    <w:p w:rsidR="009E3DD8" w:rsidRPr="0001149D" w:rsidRDefault="009E3DD8" w:rsidP="009E3DD8">
      <w:pPr>
        <w:pStyle w:val="sqloutput"/>
        <w:keepNext/>
      </w:pPr>
      <w:r w:rsidRPr="0001149D">
        <w:t>Smith, John                       $265,000</w:t>
      </w:r>
    </w:p>
    <w:p w:rsidR="009E3DD8" w:rsidRPr="0001149D" w:rsidRDefault="009E3DD8" w:rsidP="009E3DD8">
      <w:pPr>
        <w:pStyle w:val="sqloutput"/>
        <w:keepNext/>
      </w:pPr>
      <w:r w:rsidRPr="0001149D">
        <w:t>Houston, Larry                    $150,000</w:t>
      </w:r>
    </w:p>
    <w:p w:rsidR="009E3DD8" w:rsidRPr="0001149D" w:rsidRDefault="009E3DD8" w:rsidP="009E3DD8">
      <w:pPr>
        <w:pStyle w:val="sqloutput"/>
        <w:keepNext/>
      </w:pPr>
      <w:r w:rsidRPr="0001149D">
        <w:t>Roberts, Sandi                     $75,000</w:t>
      </w:r>
    </w:p>
    <w:p w:rsidR="009E3DD8" w:rsidRPr="0001149D" w:rsidRDefault="009E3DD8" w:rsidP="009E3DD8">
      <w:pPr>
        <w:pStyle w:val="sqloutput"/>
        <w:keepNext/>
      </w:pPr>
      <w:r w:rsidRPr="0001149D">
        <w:t>Mccall, Alex                       $66,500</w:t>
      </w:r>
    </w:p>
    <w:p w:rsidR="009E3DD8" w:rsidRPr="0001149D" w:rsidRDefault="009E3DD8" w:rsidP="009E3DD8">
      <w:pPr>
        <w:pStyle w:val="sqloutput"/>
        <w:keepNext/>
      </w:pPr>
      <w:r w:rsidRPr="0001149D">
        <w:t>Dev, Derek                         $80,000</w:t>
      </w:r>
    </w:p>
    <w:p w:rsidR="009E3DD8" w:rsidRPr="0001149D" w:rsidRDefault="009E3DD8" w:rsidP="009E3DD8">
      <w:pPr>
        <w:pStyle w:val="sqloutput"/>
        <w:keepNext/>
      </w:pPr>
      <w:r w:rsidRPr="0001149D">
        <w:t>Shaw, Jinku                        $24,500</w:t>
      </w:r>
    </w:p>
    <w:p w:rsidR="009E3DD8" w:rsidRPr="0001149D" w:rsidRDefault="009E3DD8" w:rsidP="009E3DD8">
      <w:pPr>
        <w:pStyle w:val="sqloutput"/>
        <w:keepNext/>
      </w:pPr>
      <w:r w:rsidRPr="0001149D">
        <w:t xml:space="preserve">Garner, </w:t>
      </w:r>
      <w:smartTag w:uri="urn:schemas-microsoft-com:office:smarttags" w:element="place">
        <w:smartTag w:uri="urn:schemas-microsoft-com:office:smarttags" w:element="City">
          <w:r w:rsidRPr="0001149D">
            <w:t>Stanley</w:t>
          </w:r>
        </w:smartTag>
      </w:smartTag>
      <w:r w:rsidRPr="0001149D">
        <w:t xml:space="preserve">                    $45,000</w:t>
      </w:r>
    </w:p>
    <w:p w:rsidR="009E3DD8" w:rsidRPr="0001149D" w:rsidRDefault="009E3DD8" w:rsidP="009E3DD8">
      <w:pPr>
        <w:pStyle w:val="sqloutput"/>
        <w:keepNext/>
      </w:pPr>
      <w:r w:rsidRPr="0001149D">
        <w:t>Chen, Sunny                        $35,000</w:t>
      </w:r>
    </w:p>
    <w:p w:rsidR="009E3DD8" w:rsidRPr="0001149D" w:rsidRDefault="009E3DD8" w:rsidP="009E3DD8">
      <w:pPr>
        <w:pStyle w:val="sqloutput"/>
        <w:keepNext/>
      </w:pPr>
    </w:p>
    <w:p w:rsidR="009E3DD8" w:rsidRDefault="009E3DD8" w:rsidP="009E3DD8">
      <w:pPr>
        <w:pStyle w:val="sqloutput"/>
      </w:pPr>
      <w:r w:rsidRPr="0001149D">
        <w:t>8 rows selected.</w:t>
      </w:r>
    </w:p>
    <w:p w:rsidR="00F95AF5" w:rsidRDefault="00F95AF5" w:rsidP="00F95AF5">
      <w:pPr>
        <w:pStyle w:val="Heading2"/>
        <w:numPr>
          <w:ilvl w:val="0"/>
          <w:numId w:val="0"/>
        </w:numPr>
        <w:ind w:left="360"/>
      </w:pPr>
    </w:p>
    <w:p w:rsidR="00F95AF5" w:rsidRDefault="00F95AF5" w:rsidP="00F95AF5">
      <w:r>
        <w:t>SELECT lname||', '||fname AS "Name", To_CHAR(salary, '$999,999') AS "Salary"</w:t>
      </w:r>
    </w:p>
    <w:p w:rsidR="00F95AF5" w:rsidRPr="00F95AF5" w:rsidRDefault="00F95AF5" w:rsidP="00F95AF5">
      <w:r>
        <w:t xml:space="preserve">  FROM NN_employee;</w:t>
      </w:r>
    </w:p>
    <w:p w:rsidR="009E3DD8" w:rsidRDefault="00332218" w:rsidP="00A204BC">
      <w:pPr>
        <w:pStyle w:val="Heading2"/>
      </w:pPr>
      <w:r>
        <w:t>Display all employees with their commission value.  Display zero commission for employees who do not get any commission</w:t>
      </w:r>
      <w:r w:rsidR="009E3DD8">
        <w:t>.</w:t>
      </w:r>
      <w:r w:rsidR="009E3DD8" w:rsidRPr="00F715AE">
        <w:t xml:space="preserve"> </w:t>
      </w:r>
      <w:r w:rsidR="009E3DD8">
        <w:t>The output should look like:</w:t>
      </w:r>
    </w:p>
    <w:p w:rsidR="00A204BC" w:rsidRDefault="00A204BC" w:rsidP="00A204BC">
      <w:pPr>
        <w:pStyle w:val="sqloutput"/>
        <w:keepNext/>
      </w:pPr>
      <w:r>
        <w:t xml:space="preserve">Employee Name                    Commission </w:t>
      </w:r>
    </w:p>
    <w:p w:rsidR="00A204BC" w:rsidRDefault="00A204BC" w:rsidP="00A204BC">
      <w:pPr>
        <w:pStyle w:val="sqloutput"/>
        <w:keepNext/>
      </w:pPr>
      <w:r>
        <w:t xml:space="preserve">-------------------------------- ---------- </w:t>
      </w:r>
    </w:p>
    <w:p w:rsidR="00A204BC" w:rsidRDefault="00A204BC" w:rsidP="00A204BC">
      <w:pPr>
        <w:pStyle w:val="sqloutput"/>
        <w:keepNext/>
      </w:pPr>
      <w:r>
        <w:t xml:space="preserve">Smith, John                        $35,000  </w:t>
      </w:r>
    </w:p>
    <w:p w:rsidR="00A204BC" w:rsidRDefault="00A204BC" w:rsidP="00A204BC">
      <w:pPr>
        <w:pStyle w:val="sqloutput"/>
        <w:keepNext/>
      </w:pPr>
      <w:r>
        <w:t xml:space="preserve">Houston, Larry                     $10,000  </w:t>
      </w:r>
    </w:p>
    <w:p w:rsidR="00A204BC" w:rsidRDefault="00A204BC" w:rsidP="00A204BC">
      <w:pPr>
        <w:pStyle w:val="sqloutput"/>
        <w:keepNext/>
      </w:pPr>
      <w:r>
        <w:t xml:space="preserve">Roberts, Sandi                          $0  </w:t>
      </w:r>
    </w:p>
    <w:p w:rsidR="00A204BC" w:rsidRDefault="00A204BC" w:rsidP="00A204BC">
      <w:pPr>
        <w:pStyle w:val="sqloutput"/>
        <w:keepNext/>
      </w:pPr>
      <w:r>
        <w:t xml:space="preserve">McCall, Alex                            $0  </w:t>
      </w:r>
    </w:p>
    <w:p w:rsidR="00A204BC" w:rsidRDefault="00A204BC" w:rsidP="00A204BC">
      <w:pPr>
        <w:pStyle w:val="sqloutput"/>
        <w:keepNext/>
      </w:pPr>
      <w:r>
        <w:t xml:space="preserve">Dev, Derek                         $20,000  </w:t>
      </w:r>
    </w:p>
    <w:p w:rsidR="00A204BC" w:rsidRDefault="00A204BC" w:rsidP="00A204BC">
      <w:pPr>
        <w:pStyle w:val="sqloutput"/>
        <w:keepNext/>
      </w:pPr>
      <w:r>
        <w:t xml:space="preserve">Shaw, Jinku                         $3,000  </w:t>
      </w:r>
    </w:p>
    <w:p w:rsidR="00A204BC" w:rsidRDefault="00A204BC" w:rsidP="00A204BC">
      <w:pPr>
        <w:pStyle w:val="sqloutput"/>
        <w:keepNext/>
      </w:pPr>
      <w:r>
        <w:t xml:space="preserve">Garner, Stanley                     $5,000  </w:t>
      </w:r>
    </w:p>
    <w:p w:rsidR="00A204BC" w:rsidRDefault="00A204BC" w:rsidP="00A204BC">
      <w:pPr>
        <w:pStyle w:val="sqloutput"/>
        <w:keepNext/>
      </w:pPr>
      <w:r>
        <w:t xml:space="preserve">Chen, Sunny                             $0  </w:t>
      </w:r>
    </w:p>
    <w:p w:rsidR="009E3DD8" w:rsidRDefault="00A204BC" w:rsidP="00A204BC">
      <w:pPr>
        <w:pStyle w:val="sqloutput"/>
      </w:pPr>
      <w:r>
        <w:t>8 rows selected</w:t>
      </w:r>
    </w:p>
    <w:p w:rsidR="00F95AF5" w:rsidRDefault="00F95AF5" w:rsidP="00F95AF5">
      <w:pPr>
        <w:pStyle w:val="Heading2"/>
        <w:numPr>
          <w:ilvl w:val="0"/>
          <w:numId w:val="0"/>
        </w:numPr>
        <w:ind w:left="360"/>
      </w:pPr>
    </w:p>
    <w:p w:rsidR="00F95AF5" w:rsidRDefault="00F95AF5" w:rsidP="00F95AF5">
      <w:r>
        <w:t xml:space="preserve">SELECT lname||', '||fname AS "Employee name", </w:t>
      </w:r>
    </w:p>
    <w:p w:rsidR="00F95AF5" w:rsidRDefault="00F95AF5" w:rsidP="00F95AF5">
      <w:r>
        <w:t xml:space="preserve">    TO_CHAR(NVL(commission, 0.0), '$999,999.99') AS "Commission"</w:t>
      </w:r>
    </w:p>
    <w:p w:rsidR="00F95AF5" w:rsidRDefault="00F95AF5" w:rsidP="00F95AF5">
      <w:r>
        <w:t xml:space="preserve">  FROM NN_employee;</w:t>
      </w:r>
    </w:p>
    <w:p w:rsidR="00F95AF5" w:rsidRDefault="00F95AF5" w:rsidP="00F95AF5"/>
    <w:p w:rsidR="00F95AF5" w:rsidRPr="00F95AF5" w:rsidRDefault="00F95AF5" w:rsidP="00F95AF5"/>
    <w:p w:rsidR="00232001" w:rsidRDefault="00332218" w:rsidP="00232001">
      <w:pPr>
        <w:pStyle w:val="Heading2"/>
      </w:pPr>
      <w:r>
        <w:t>Display all student names and birthdates (display birth dates with the format 20 July, 1996)</w:t>
      </w:r>
      <w:r w:rsidR="00232001">
        <w:t>. The output should look like:</w:t>
      </w:r>
    </w:p>
    <w:p w:rsidR="00232001" w:rsidRPr="0090672C" w:rsidRDefault="00232001" w:rsidP="00232001">
      <w:pPr>
        <w:pStyle w:val="sqloutput"/>
        <w:keepNext/>
      </w:pPr>
      <w:r w:rsidRPr="0090672C">
        <w:t>Student Name                    Birthday</w:t>
      </w:r>
    </w:p>
    <w:p w:rsidR="00232001" w:rsidRPr="0090672C" w:rsidRDefault="00232001" w:rsidP="00232001">
      <w:pPr>
        <w:pStyle w:val="sqloutput"/>
        <w:keepNext/>
      </w:pPr>
      <w:r w:rsidRPr="0090672C">
        <w:t>------------------------------- ------</w:t>
      </w:r>
      <w:r>
        <w:t>-------------------------</w:t>
      </w:r>
    </w:p>
    <w:p w:rsidR="00232001" w:rsidRPr="0090672C" w:rsidRDefault="00232001" w:rsidP="00232001">
      <w:pPr>
        <w:pStyle w:val="sqloutput"/>
        <w:keepNext/>
      </w:pPr>
      <w:r w:rsidRPr="0090672C">
        <w:t xml:space="preserve"> Jose Diaz                      </w:t>
      </w:r>
      <w:smartTag w:uri="urn:schemas-microsoft-com:office:smarttags" w:element="date">
        <w:smartTagPr>
          <w:attr w:name="Month" w:val="2"/>
          <w:attr w:name="Day" w:val="12"/>
          <w:attr w:name="Year" w:val="1980"/>
        </w:smartTagPr>
        <w:r w:rsidRPr="0090672C">
          <w:t>12 FEBRUARY, 1980</w:t>
        </w:r>
      </w:smartTag>
    </w:p>
    <w:p w:rsidR="00232001" w:rsidRPr="0090672C" w:rsidRDefault="00232001" w:rsidP="00232001">
      <w:pPr>
        <w:pStyle w:val="sqloutput"/>
        <w:keepNext/>
      </w:pPr>
      <w:r w:rsidRPr="0090672C">
        <w:t xml:space="preserve"> Mickey Tyler                   </w:t>
      </w:r>
      <w:smartTag w:uri="urn:schemas-microsoft-com:office:smarttags" w:element="date">
        <w:smartTagPr>
          <w:attr w:name="Month" w:val="3"/>
          <w:attr w:name="Day" w:val="18"/>
          <w:attr w:name="Year" w:val="1975"/>
        </w:smartTagPr>
        <w:r w:rsidRPr="0090672C">
          <w:t>18 MARCH, 1975</w:t>
        </w:r>
      </w:smartTag>
    </w:p>
    <w:p w:rsidR="00232001" w:rsidRPr="0090672C" w:rsidRDefault="00232001" w:rsidP="00232001">
      <w:pPr>
        <w:pStyle w:val="sqloutput"/>
        <w:keepNext/>
      </w:pPr>
      <w:r w:rsidRPr="0090672C">
        <w:t xml:space="preserve"> Rajesh Patel                   </w:t>
      </w:r>
      <w:smartTag w:uri="urn:schemas-microsoft-com:office:smarttags" w:element="date">
        <w:smartTagPr>
          <w:attr w:name="Month" w:val="12"/>
          <w:attr w:name="Day" w:val="12"/>
          <w:attr w:name="Year" w:val="1982"/>
        </w:smartTagPr>
        <w:r w:rsidRPr="0090672C">
          <w:t>12 DECEMBER, 1982</w:t>
        </w:r>
      </w:smartTag>
    </w:p>
    <w:p w:rsidR="00232001" w:rsidRPr="0090672C" w:rsidRDefault="00232001" w:rsidP="00232001">
      <w:pPr>
        <w:pStyle w:val="sqloutput"/>
        <w:keepNext/>
      </w:pPr>
      <w:r w:rsidRPr="0090672C">
        <w:t xml:space="preserve"> Deborah Rickles                </w:t>
      </w:r>
      <w:smartTag w:uri="urn:schemas-microsoft-com:office:smarttags" w:element="date">
        <w:smartTagPr>
          <w:attr w:name="Month" w:val="10"/>
          <w:attr w:name="Day" w:val="20"/>
          <w:attr w:name="Year" w:val="1970"/>
        </w:smartTagPr>
        <w:r w:rsidRPr="0090672C">
          <w:t>20 OCTOBER, 1970</w:t>
        </w:r>
      </w:smartTag>
    </w:p>
    <w:p w:rsidR="00232001" w:rsidRPr="0090672C" w:rsidRDefault="00232001" w:rsidP="00232001">
      <w:pPr>
        <w:pStyle w:val="sqloutput"/>
        <w:keepNext/>
      </w:pPr>
      <w:r w:rsidRPr="0090672C">
        <w:t xml:space="preserve"> Brian Lee                      </w:t>
      </w:r>
      <w:smartTag w:uri="urn:schemas-microsoft-com:office:smarttags" w:element="date">
        <w:smartTagPr>
          <w:attr w:name="Month" w:val="11"/>
          <w:attr w:name="Day" w:val="28"/>
          <w:attr w:name="Year" w:val="1975"/>
        </w:smartTagPr>
        <w:r w:rsidRPr="0090672C">
          <w:t>28 NOVEMBER, 1975</w:t>
        </w:r>
      </w:smartTag>
    </w:p>
    <w:p w:rsidR="00232001" w:rsidRPr="0090672C" w:rsidRDefault="00232001" w:rsidP="00232001">
      <w:pPr>
        <w:pStyle w:val="sqloutput"/>
        <w:keepNext/>
      </w:pPr>
      <w:r w:rsidRPr="0090672C">
        <w:t xml:space="preserve"> Amir Khan                      </w:t>
      </w:r>
      <w:smartTag w:uri="urn:schemas-microsoft-com:office:smarttags" w:element="date">
        <w:smartTagPr>
          <w:attr w:name="Month" w:val="7"/>
          <w:attr w:name="Day" w:val="7"/>
          <w:attr w:name="Year" w:val="1981"/>
        </w:smartTagPr>
        <w:r w:rsidRPr="0090672C">
          <w:t>07 JULY, 1981</w:t>
        </w:r>
      </w:smartTag>
    </w:p>
    <w:p w:rsidR="00232001" w:rsidRPr="0090672C" w:rsidRDefault="00232001" w:rsidP="00232001">
      <w:pPr>
        <w:pStyle w:val="sqloutput"/>
        <w:keepNext/>
      </w:pPr>
    </w:p>
    <w:p w:rsidR="00232001" w:rsidRPr="0090672C" w:rsidRDefault="00232001" w:rsidP="00232001">
      <w:pPr>
        <w:pStyle w:val="sqloutput"/>
      </w:pPr>
      <w:r w:rsidRPr="0090672C">
        <w:t>6 rows selected.</w:t>
      </w:r>
    </w:p>
    <w:p w:rsidR="00F95AF5" w:rsidRDefault="00F95AF5" w:rsidP="00F95AF5">
      <w:pPr>
        <w:pStyle w:val="Heading2"/>
        <w:numPr>
          <w:ilvl w:val="0"/>
          <w:numId w:val="0"/>
        </w:numPr>
        <w:ind w:left="360"/>
      </w:pPr>
    </w:p>
    <w:p w:rsidR="00F95AF5" w:rsidRDefault="00F95AF5" w:rsidP="00F95AF5">
      <w:r>
        <w:t>SELECT last||', '||first AS "Student name", TO_CHAR(birthdate, 'DD Month YYYY')</w:t>
      </w:r>
    </w:p>
    <w:p w:rsidR="00F95AF5" w:rsidRDefault="00F95AF5" w:rsidP="00F95AF5">
      <w:r>
        <w:t xml:space="preserve">  FROM IU_student</w:t>
      </w:r>
    </w:p>
    <w:p w:rsidR="00F95AF5" w:rsidRPr="00F95AF5" w:rsidRDefault="00F95AF5" w:rsidP="00F95AF5">
      <w:r>
        <w:t xml:space="preserve">  WHERE birthdate IS NOT NULL;</w:t>
      </w:r>
    </w:p>
    <w:p w:rsidR="00232001" w:rsidRDefault="00651EF1" w:rsidP="00232001">
      <w:pPr>
        <w:pStyle w:val="Heading2"/>
      </w:pPr>
      <w:r>
        <w:t>Display only the year value from each employee’s hire date</w:t>
      </w:r>
      <w:r w:rsidR="00232001">
        <w:t>. The output should look like:</w:t>
      </w:r>
    </w:p>
    <w:p w:rsidR="00232001" w:rsidRPr="0001149D" w:rsidRDefault="00232001" w:rsidP="00232001">
      <w:pPr>
        <w:pStyle w:val="sqloutput"/>
        <w:keepNext/>
      </w:pPr>
      <w:r w:rsidRPr="0001149D">
        <w:t>Name                             Year</w:t>
      </w:r>
    </w:p>
    <w:p w:rsidR="00232001" w:rsidRPr="0001149D" w:rsidRDefault="00232001" w:rsidP="00232001">
      <w:pPr>
        <w:pStyle w:val="sqloutput"/>
        <w:keepNext/>
      </w:pPr>
      <w:r w:rsidRPr="0001149D">
        <w:t>-------------------------------- ----</w:t>
      </w:r>
    </w:p>
    <w:p w:rsidR="00232001" w:rsidRPr="0001149D" w:rsidRDefault="00232001" w:rsidP="00232001">
      <w:pPr>
        <w:pStyle w:val="sqloutput"/>
        <w:keepNext/>
      </w:pPr>
      <w:r w:rsidRPr="0001149D">
        <w:t>Smith, John                      1960</w:t>
      </w:r>
    </w:p>
    <w:p w:rsidR="00232001" w:rsidRPr="0001149D" w:rsidRDefault="00232001" w:rsidP="00232001">
      <w:pPr>
        <w:pStyle w:val="sqloutput"/>
        <w:keepNext/>
      </w:pPr>
      <w:r w:rsidRPr="0001149D">
        <w:t>Houston, Larry                   1967</w:t>
      </w:r>
    </w:p>
    <w:p w:rsidR="00232001" w:rsidRPr="0001149D" w:rsidRDefault="00232001" w:rsidP="00232001">
      <w:pPr>
        <w:pStyle w:val="sqloutput"/>
        <w:keepNext/>
      </w:pPr>
      <w:r w:rsidRPr="0001149D">
        <w:t>Roberts, Sandi                   1991</w:t>
      </w:r>
    </w:p>
    <w:p w:rsidR="00232001" w:rsidRPr="0001149D" w:rsidRDefault="00232001" w:rsidP="00232001">
      <w:pPr>
        <w:pStyle w:val="sqloutput"/>
        <w:keepNext/>
      </w:pPr>
      <w:r w:rsidRPr="0001149D">
        <w:t>Mccall, Alex                     1997</w:t>
      </w:r>
    </w:p>
    <w:p w:rsidR="00232001" w:rsidRPr="0001149D" w:rsidRDefault="00232001" w:rsidP="00232001">
      <w:pPr>
        <w:pStyle w:val="sqloutput"/>
        <w:keepNext/>
      </w:pPr>
      <w:r w:rsidRPr="0001149D">
        <w:t>Dev, Derek                       1995</w:t>
      </w:r>
    </w:p>
    <w:p w:rsidR="00232001" w:rsidRPr="0001149D" w:rsidRDefault="00232001" w:rsidP="00232001">
      <w:pPr>
        <w:pStyle w:val="sqloutput"/>
        <w:keepNext/>
      </w:pPr>
      <w:r w:rsidRPr="0001149D">
        <w:t>Shaw, Jinku                      2000</w:t>
      </w:r>
    </w:p>
    <w:p w:rsidR="00232001" w:rsidRPr="0001149D" w:rsidRDefault="00232001" w:rsidP="00232001">
      <w:pPr>
        <w:pStyle w:val="sqloutput"/>
        <w:keepNext/>
      </w:pPr>
      <w:r w:rsidRPr="0001149D">
        <w:t xml:space="preserve">Garner, </w:t>
      </w:r>
      <w:smartTag w:uri="urn:schemas-microsoft-com:office:smarttags" w:element="place">
        <w:smartTag w:uri="urn:schemas-microsoft-com:office:smarttags" w:element="City">
          <w:r w:rsidRPr="0001149D">
            <w:t>Stanley</w:t>
          </w:r>
        </w:smartTag>
      </w:smartTag>
      <w:r w:rsidRPr="0001149D">
        <w:t xml:space="preserve">                  1996</w:t>
      </w:r>
    </w:p>
    <w:p w:rsidR="00232001" w:rsidRPr="0001149D" w:rsidRDefault="00232001" w:rsidP="00232001">
      <w:pPr>
        <w:pStyle w:val="sqloutput"/>
        <w:keepNext/>
      </w:pPr>
      <w:r w:rsidRPr="0001149D">
        <w:t>Chen, Sunny                      199</w:t>
      </w:r>
      <w:r>
        <w:t>9</w:t>
      </w:r>
    </w:p>
    <w:p w:rsidR="00F95AF5" w:rsidRDefault="00F95AF5" w:rsidP="00F95AF5">
      <w:r>
        <w:t>SELECT lname||', '||fname AS "Name", TO_CHAR(hiredate, 'YYYY')</w:t>
      </w:r>
    </w:p>
    <w:p w:rsidR="00557DBB" w:rsidRDefault="00F95AF5" w:rsidP="00F95AF5">
      <w:pPr>
        <w:rPr>
          <w:rFonts w:ascii="Courier New" w:hAnsi="Courier New" w:cs="Courier New"/>
        </w:rPr>
      </w:pPr>
      <w:r>
        <w:t xml:space="preserve">  FROM NN_employee;</w:t>
      </w:r>
      <w:bookmarkStart w:id="1" w:name="_GoBack"/>
      <w:bookmarkEnd w:id="1"/>
      <w:r w:rsidR="00557DBB">
        <w:br w:type="page"/>
      </w:r>
    </w:p>
    <w:p w:rsidR="009E3DD8" w:rsidRDefault="00557DBB" w:rsidP="00557DBB">
      <w:pPr>
        <w:pStyle w:val="Heading1"/>
        <w:numPr>
          <w:ilvl w:val="0"/>
          <w:numId w:val="0"/>
        </w:numPr>
      </w:pPr>
      <w:r>
        <w:t xml:space="preserve">Appendix A: Shah DB </w:t>
      </w:r>
    </w:p>
    <w:p w:rsidR="00557DBB" w:rsidRDefault="00557DBB" w:rsidP="009E3DD8">
      <w:pPr>
        <w:pStyle w:val="sqloutput"/>
        <w:pBdr>
          <w:top w:val="none" w:sz="0" w:space="0" w:color="auto"/>
          <w:left w:val="none" w:sz="0" w:space="0" w:color="auto"/>
          <w:bottom w:val="none" w:sz="0" w:space="0" w:color="auto"/>
          <w:right w:val="none" w:sz="0" w:space="0" w:color="auto"/>
        </w:pBdr>
      </w:pPr>
      <w:r>
        <w:rPr>
          <w:b/>
          <w:noProof/>
          <w:sz w:val="32"/>
          <w:lang w:val="en-US"/>
        </w:rPr>
        <w:drawing>
          <wp:anchor distT="0" distB="0" distL="114300" distR="114300" simplePos="0" relativeHeight="251659264" behindDoc="0" locked="0" layoutInCell="1" allowOverlap="1" wp14:anchorId="0B755CFD" wp14:editId="307D1719">
            <wp:simplePos x="0" y="0"/>
            <wp:positionH relativeFrom="margin">
              <wp:align>center</wp:align>
            </wp:positionH>
            <wp:positionV relativeFrom="paragraph">
              <wp:posOffset>596900</wp:posOffset>
            </wp:positionV>
            <wp:extent cx="7391400" cy="4489001"/>
            <wp:effectExtent l="0" t="0" r="0" b="6985"/>
            <wp:wrapSquare wrapText="bothSides"/>
            <wp:docPr id="3" name="Picture 2" descr="Indo-US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o-US Model.png"/>
                    <pic:cNvPicPr/>
                  </pic:nvPicPr>
                  <pic:blipFill>
                    <a:blip r:embed="rId7" cstate="print"/>
                    <a:stretch>
                      <a:fillRect/>
                    </a:stretch>
                  </pic:blipFill>
                  <pic:spPr>
                    <a:xfrm>
                      <a:off x="0" y="0"/>
                      <a:ext cx="7391400" cy="4489001"/>
                    </a:xfrm>
                    <a:prstGeom prst="rect">
                      <a:avLst/>
                    </a:prstGeom>
                  </pic:spPr>
                </pic:pic>
              </a:graphicData>
            </a:graphic>
            <wp14:sizeRelH relativeFrom="margin">
              <wp14:pctWidth>0</wp14:pctWidth>
            </wp14:sizeRelH>
            <wp14:sizeRelV relativeFrom="margin">
              <wp14:pctHeight>0</wp14:pctHeight>
            </wp14:sizeRelV>
          </wp:anchor>
        </w:drawing>
      </w:r>
    </w:p>
    <w:sectPr w:rsidR="00557DBB">
      <w:footerReference w:type="default" r:id="rId8"/>
      <w:pgSz w:w="12240" w:h="15840"/>
      <w:pgMar w:top="1440" w:right="1440" w:bottom="1440" w:left="1440" w:header="706" w:footer="706" w:gutter="0"/>
      <w:cols w:space="720"/>
      <w:docGrid w:linePitch="2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1CEE" w:rsidRDefault="00C71CEE">
      <w:r>
        <w:separator/>
      </w:r>
    </w:p>
  </w:endnote>
  <w:endnote w:type="continuationSeparator" w:id="0">
    <w:p w:rsidR="00C71CEE" w:rsidRDefault="00C71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029" w:rsidRDefault="00191029">
    <w:pPr>
      <w:pStyle w:val="Footer"/>
      <w:pBdr>
        <w:top w:val="single" w:sz="4" w:space="1" w:color="auto"/>
      </w:pBdr>
      <w:tabs>
        <w:tab w:val="clear" w:pos="8640"/>
        <w:tab w:val="right" w:pos="9350"/>
      </w:tabs>
      <w:rPr>
        <w:i/>
        <w:iCs/>
        <w:sz w:val="20"/>
      </w:rPr>
    </w:pPr>
    <w:r>
      <w:rPr>
        <w:i/>
        <w:iCs/>
        <w:sz w:val="20"/>
      </w:rPr>
      <w:t>420-D10 Lab 10 – Single Table Queries I</w:t>
    </w:r>
    <w:r>
      <w:rPr>
        <w:i/>
        <w:iCs/>
        <w:sz w:val="20"/>
      </w:rPr>
      <w:tab/>
    </w:r>
    <w:r>
      <w:rPr>
        <w:i/>
        <w:iCs/>
        <w:sz w:val="20"/>
      </w:rPr>
      <w:tab/>
      <w:t xml:space="preserve">Page </w:t>
    </w:r>
    <w:r>
      <w:rPr>
        <w:rStyle w:val="PageNumber"/>
        <w:i/>
        <w:iCs/>
        <w:sz w:val="20"/>
      </w:rPr>
      <w:fldChar w:fldCharType="begin"/>
    </w:r>
    <w:r>
      <w:rPr>
        <w:rStyle w:val="PageNumber"/>
        <w:i/>
        <w:iCs/>
        <w:sz w:val="20"/>
      </w:rPr>
      <w:instrText xml:space="preserve"> PAGE </w:instrText>
    </w:r>
    <w:r>
      <w:rPr>
        <w:rStyle w:val="PageNumber"/>
        <w:i/>
        <w:iCs/>
        <w:sz w:val="20"/>
      </w:rPr>
      <w:fldChar w:fldCharType="separate"/>
    </w:r>
    <w:r w:rsidR="00F95AF5">
      <w:rPr>
        <w:rStyle w:val="PageNumber"/>
        <w:i/>
        <w:iCs/>
        <w:noProof/>
        <w:sz w:val="20"/>
      </w:rPr>
      <w:t>2</w:t>
    </w:r>
    <w:r>
      <w:rPr>
        <w:rStyle w:val="PageNumber"/>
        <w:i/>
        <w:iCs/>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1CEE" w:rsidRDefault="00C71CEE">
      <w:r>
        <w:separator/>
      </w:r>
    </w:p>
  </w:footnote>
  <w:footnote w:type="continuationSeparator" w:id="0">
    <w:p w:rsidR="00C71CEE" w:rsidRDefault="00C71C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1380BB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DD6E6288"/>
    <w:lvl w:ilvl="0">
      <w:start w:val="1"/>
      <w:numFmt w:val="upperLetter"/>
      <w:pStyle w:val="Heading1"/>
      <w:lvlText w:val="%1."/>
      <w:lvlJc w:val="left"/>
      <w:pPr>
        <w:tabs>
          <w:tab w:val="num" w:pos="0"/>
        </w:tabs>
        <w:ind w:left="0" w:firstLine="0"/>
      </w:pPr>
      <w:rPr>
        <w:rFonts w:hint="default"/>
      </w:rPr>
    </w:lvl>
    <w:lvl w:ilvl="1">
      <w:start w:val="1"/>
      <w:numFmt w:val="decimal"/>
      <w:pStyle w:val="Heading2"/>
      <w:lvlText w:val="%2."/>
      <w:lvlJc w:val="left"/>
      <w:pPr>
        <w:tabs>
          <w:tab w:val="num" w:pos="720"/>
        </w:tabs>
        <w:ind w:left="720" w:hanging="360"/>
      </w:pPr>
      <w:rPr>
        <w:rFonts w:hint="default"/>
      </w:rPr>
    </w:lvl>
    <w:lvl w:ilvl="2">
      <w:start w:val="1"/>
      <w:numFmt w:val="lowerLetter"/>
      <w:pStyle w:val="Heading3"/>
      <w:lvlText w:val="%3."/>
      <w:lvlJc w:val="left"/>
      <w:pPr>
        <w:tabs>
          <w:tab w:val="num" w:pos="720"/>
        </w:tabs>
        <w:ind w:left="720" w:hanging="360"/>
      </w:pPr>
      <w:rPr>
        <w:rFonts w:hint="default"/>
      </w:rPr>
    </w:lvl>
    <w:lvl w:ilvl="3">
      <w:start w:val="1"/>
      <w:numFmt w:val="lowerRoman"/>
      <w:pStyle w:val="Heading4"/>
      <w:lvlText w:val="%4."/>
      <w:lvlJc w:val="left"/>
      <w:pPr>
        <w:tabs>
          <w:tab w:val="num" w:pos="1440"/>
        </w:tabs>
        <w:ind w:left="1080" w:hanging="360"/>
      </w:pPr>
      <w:rPr>
        <w:rFonts w:hint="default"/>
      </w:rPr>
    </w:lvl>
    <w:lvl w:ilvl="4">
      <w:start w:val="1"/>
      <w:numFmt w:val="decimal"/>
      <w:pStyle w:val="Heading5"/>
      <w:lvlText w:val="%5."/>
      <w:lvlJc w:val="left"/>
      <w:pPr>
        <w:tabs>
          <w:tab w:val="num" w:pos="0"/>
        </w:tabs>
        <w:ind w:left="0" w:firstLine="0"/>
      </w:pPr>
      <w:rPr>
        <w:rFonts w:hint="default"/>
      </w:rPr>
    </w:lvl>
    <w:lvl w:ilvl="5">
      <w:start w:val="1"/>
      <w:numFmt w:val="decimal"/>
      <w:pStyle w:val="Heading6"/>
      <w:lvlText w:val="%6."/>
      <w:lvlJc w:val="left"/>
      <w:pPr>
        <w:tabs>
          <w:tab w:val="num" w:pos="0"/>
        </w:tabs>
        <w:ind w:left="0" w:firstLine="0"/>
      </w:pPr>
      <w:rPr>
        <w:rFonts w:hint="default"/>
      </w:rPr>
    </w:lvl>
    <w:lvl w:ilvl="6">
      <w:start w:val="1"/>
      <w:numFmt w:val="lowerLetter"/>
      <w:pStyle w:val="Heading7"/>
      <w:lvlText w:val="%7."/>
      <w:lvlJc w:val="left"/>
      <w:pPr>
        <w:tabs>
          <w:tab w:val="num" w:pos="0"/>
        </w:tabs>
        <w:ind w:left="0" w:firstLine="0"/>
      </w:pPr>
      <w:rPr>
        <w:rFonts w:hint="default"/>
      </w:rPr>
    </w:lvl>
    <w:lvl w:ilvl="7">
      <w:start w:val="1"/>
      <w:numFmt w:val="lowerRoman"/>
      <w:pStyle w:val="Heading8"/>
      <w:lvlText w:val="%8."/>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2" w15:restartNumberingAfterBreak="0">
    <w:nsid w:val="02093FEE"/>
    <w:multiLevelType w:val="multilevel"/>
    <w:tmpl w:val="5D88A6B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0"/>
        </w:tabs>
        <w:ind w:left="1440" w:hanging="720"/>
      </w:pPr>
      <w:rPr>
        <w:rFonts w:hint="default"/>
      </w:rPr>
    </w:lvl>
    <w:lvl w:ilvl="2">
      <w:start w:val="1"/>
      <w:numFmt w:val="lowerRoman"/>
      <w:lvlText w:val="%3)"/>
      <w:lvlJc w:val="left"/>
      <w:pPr>
        <w:tabs>
          <w:tab w:val="num" w:pos="0"/>
        </w:tabs>
        <w:ind w:left="2160" w:hanging="720"/>
      </w:pPr>
      <w:rPr>
        <w:rFonts w:hint="default"/>
      </w:rPr>
    </w:lvl>
    <w:lvl w:ilvl="3">
      <w:start w:val="1"/>
      <w:numFmt w:val="lowerLetter"/>
      <w:lvlText w:val="%4)"/>
      <w:lvlJc w:val="left"/>
      <w:pPr>
        <w:tabs>
          <w:tab w:val="num" w:pos="0"/>
        </w:tabs>
        <w:ind w:left="2880" w:hanging="720"/>
      </w:pPr>
      <w:rPr>
        <w:rFonts w:hint="default"/>
      </w:rPr>
    </w:lvl>
    <w:lvl w:ilvl="4">
      <w:start w:val="1"/>
      <w:numFmt w:val="decimal"/>
      <w:lvlText w:val="(%5)"/>
      <w:lvlJc w:val="left"/>
      <w:pPr>
        <w:tabs>
          <w:tab w:val="num" w:pos="0"/>
        </w:tabs>
        <w:ind w:left="3600" w:hanging="720"/>
      </w:pPr>
      <w:rPr>
        <w:rFonts w:hint="default"/>
      </w:rPr>
    </w:lvl>
    <w:lvl w:ilvl="5">
      <w:start w:val="1"/>
      <w:numFmt w:val="lowerLetter"/>
      <w:lvlText w:val="(%6)"/>
      <w:lvlJc w:val="left"/>
      <w:pPr>
        <w:tabs>
          <w:tab w:val="num" w:pos="0"/>
        </w:tabs>
        <w:ind w:left="4320" w:hanging="720"/>
      </w:pPr>
      <w:rPr>
        <w:rFonts w:hint="default"/>
      </w:rPr>
    </w:lvl>
    <w:lvl w:ilvl="6">
      <w:start w:val="1"/>
      <w:numFmt w:val="lowerRoman"/>
      <w:lvlText w:val="(%7)"/>
      <w:lvlJc w:val="left"/>
      <w:pPr>
        <w:tabs>
          <w:tab w:val="num" w:pos="0"/>
        </w:tabs>
        <w:ind w:left="5040" w:hanging="720"/>
      </w:pPr>
      <w:rPr>
        <w:rFonts w:hint="default"/>
      </w:rPr>
    </w:lvl>
    <w:lvl w:ilvl="7">
      <w:start w:val="1"/>
      <w:numFmt w:val="lowerLetter"/>
      <w:lvlText w:val="(%8)"/>
      <w:lvlJc w:val="left"/>
      <w:pPr>
        <w:tabs>
          <w:tab w:val="num" w:pos="0"/>
        </w:tabs>
        <w:ind w:left="5760" w:hanging="720"/>
      </w:pPr>
      <w:rPr>
        <w:rFonts w:hint="default"/>
      </w:rPr>
    </w:lvl>
    <w:lvl w:ilvl="8">
      <w:start w:val="1"/>
      <w:numFmt w:val="lowerRoman"/>
      <w:lvlText w:val="(%9)"/>
      <w:lvlJc w:val="left"/>
      <w:pPr>
        <w:tabs>
          <w:tab w:val="num" w:pos="0"/>
        </w:tabs>
        <w:ind w:left="6480" w:hanging="720"/>
      </w:pPr>
      <w:rPr>
        <w:rFonts w:hint="default"/>
      </w:rPr>
    </w:lvl>
  </w:abstractNum>
  <w:abstractNum w:abstractNumId="3" w15:restartNumberingAfterBreak="0">
    <w:nsid w:val="07057973"/>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0B49321C"/>
    <w:multiLevelType w:val="singleLevel"/>
    <w:tmpl w:val="8D9632E2"/>
    <w:lvl w:ilvl="0">
      <w:start w:val="1"/>
      <w:numFmt w:val="decimal"/>
      <w:lvlText w:val="%1."/>
      <w:legacy w:legacy="1" w:legacySpace="0" w:legacyIndent="360"/>
      <w:lvlJc w:val="left"/>
      <w:pPr>
        <w:ind w:left="360" w:hanging="360"/>
      </w:pPr>
    </w:lvl>
  </w:abstractNum>
  <w:abstractNum w:abstractNumId="5" w15:restartNumberingAfterBreak="0">
    <w:nsid w:val="13A14C6E"/>
    <w:multiLevelType w:val="hybridMultilevel"/>
    <w:tmpl w:val="2AC631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85C4D7C"/>
    <w:multiLevelType w:val="hybridMultilevel"/>
    <w:tmpl w:val="8F7AB67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3A191F71"/>
    <w:multiLevelType w:val="multilevel"/>
    <w:tmpl w:val="A852F126"/>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576"/>
        </w:tabs>
        <w:ind w:left="576" w:hanging="576"/>
      </w:pPr>
    </w:lvl>
    <w:lvl w:ilvl="3">
      <w:start w:val="1"/>
      <w:numFmt w:val="lowerLetter"/>
      <w:lvlText w:val="%4)"/>
      <w:lvlJc w:val="left"/>
      <w:pPr>
        <w:tabs>
          <w:tab w:val="num" w:pos="1152"/>
        </w:tabs>
        <w:ind w:left="1152" w:hanging="576"/>
      </w:pPr>
    </w:lvl>
    <w:lvl w:ilvl="4">
      <w:start w:val="1"/>
      <w:numFmt w:val="decimal"/>
      <w:lvlText w:val="(%5)"/>
      <w:lvlJc w:val="left"/>
      <w:pPr>
        <w:tabs>
          <w:tab w:val="num" w:pos="0"/>
        </w:tabs>
        <w:ind w:left="3600" w:hanging="72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8" w15:restartNumberingAfterBreak="0">
    <w:nsid w:val="3CA961A4"/>
    <w:multiLevelType w:val="hybridMultilevel"/>
    <w:tmpl w:val="3E0E11AA"/>
    <w:lvl w:ilvl="0" w:tplc="8D9632E2">
      <w:start w:val="1"/>
      <w:numFmt w:val="decimal"/>
      <w:lvlText w:val="%1."/>
      <w:legacy w:legacy="1" w:legacySpace="0" w:legacyIndent="360"/>
      <w:lvlJc w:val="left"/>
      <w:pPr>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00C4BD7"/>
    <w:multiLevelType w:val="singleLevel"/>
    <w:tmpl w:val="E3EEB00C"/>
    <w:lvl w:ilvl="0">
      <w:numFmt w:val="bullet"/>
      <w:pStyle w:val="ListBullet"/>
      <w:lvlText w:val="-"/>
      <w:lvlJc w:val="left"/>
      <w:pPr>
        <w:tabs>
          <w:tab w:val="num" w:pos="1530"/>
        </w:tabs>
        <w:ind w:left="1530" w:hanging="360"/>
      </w:pPr>
      <w:rPr>
        <w:rFonts w:hint="default"/>
      </w:rPr>
    </w:lvl>
  </w:abstractNum>
  <w:abstractNum w:abstractNumId="10" w15:restartNumberingAfterBreak="0">
    <w:nsid w:val="42EA5857"/>
    <w:multiLevelType w:val="singleLevel"/>
    <w:tmpl w:val="8D9632E2"/>
    <w:lvl w:ilvl="0">
      <w:start w:val="1"/>
      <w:numFmt w:val="decimal"/>
      <w:lvlText w:val="%1."/>
      <w:legacy w:legacy="1" w:legacySpace="0" w:legacyIndent="360"/>
      <w:lvlJc w:val="left"/>
      <w:pPr>
        <w:ind w:left="360" w:hanging="360"/>
      </w:pPr>
    </w:lvl>
  </w:abstractNum>
  <w:num w:numId="1">
    <w:abstractNumId w:val="7"/>
  </w:num>
  <w:num w:numId="2">
    <w:abstractNumId w:val="7"/>
  </w:num>
  <w:num w:numId="3">
    <w:abstractNumId w:val="7"/>
  </w:num>
  <w:num w:numId="4">
    <w:abstractNumId w:val="0"/>
  </w:num>
  <w:num w:numId="5">
    <w:abstractNumId w:val="9"/>
  </w:num>
  <w:num w:numId="6">
    <w:abstractNumId w:val="1"/>
  </w:num>
  <w:num w:numId="7">
    <w:abstractNumId w:val="1"/>
  </w:num>
  <w:num w:numId="8">
    <w:abstractNumId w:val="1"/>
  </w:num>
  <w:num w:numId="9">
    <w:abstractNumId w:val="1"/>
  </w:num>
  <w:num w:numId="10">
    <w:abstractNumId w:val="1"/>
  </w:num>
  <w:num w:numId="11">
    <w:abstractNumId w:val="9"/>
  </w:num>
  <w:num w:numId="12">
    <w:abstractNumId w:val="3"/>
  </w:num>
  <w:num w:numId="13">
    <w:abstractNumId w:val="2"/>
  </w:num>
  <w:num w:numId="14">
    <w:abstractNumId w:val="10"/>
  </w:num>
  <w:num w:numId="15">
    <w:abstractNumId w:val="4"/>
  </w:num>
  <w:num w:numId="16">
    <w:abstractNumId w:val="5"/>
  </w:num>
  <w:num w:numId="17">
    <w:abstractNumId w:val="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27"/>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77F"/>
    <w:rsid w:val="0001031E"/>
    <w:rsid w:val="0001659B"/>
    <w:rsid w:val="00032D9F"/>
    <w:rsid w:val="000353F0"/>
    <w:rsid w:val="0006700C"/>
    <w:rsid w:val="000903D8"/>
    <w:rsid w:val="000E326B"/>
    <w:rsid w:val="0016518E"/>
    <w:rsid w:val="001818A9"/>
    <w:rsid w:val="00191029"/>
    <w:rsid w:val="001A118B"/>
    <w:rsid w:val="00204D1F"/>
    <w:rsid w:val="00215F5E"/>
    <w:rsid w:val="00232001"/>
    <w:rsid w:val="002D6432"/>
    <w:rsid w:val="002E1202"/>
    <w:rsid w:val="002F43EA"/>
    <w:rsid w:val="00300CE4"/>
    <w:rsid w:val="00310EA1"/>
    <w:rsid w:val="003120C4"/>
    <w:rsid w:val="00332218"/>
    <w:rsid w:val="003544DA"/>
    <w:rsid w:val="0036064D"/>
    <w:rsid w:val="003A2CDE"/>
    <w:rsid w:val="003E7A03"/>
    <w:rsid w:val="003F17D4"/>
    <w:rsid w:val="004018C9"/>
    <w:rsid w:val="0041136B"/>
    <w:rsid w:val="00463C27"/>
    <w:rsid w:val="004A004F"/>
    <w:rsid w:val="004D3083"/>
    <w:rsid w:val="004D56AC"/>
    <w:rsid w:val="004E177F"/>
    <w:rsid w:val="004F4BD5"/>
    <w:rsid w:val="0050607C"/>
    <w:rsid w:val="00525FC7"/>
    <w:rsid w:val="00557DBB"/>
    <w:rsid w:val="005B2A49"/>
    <w:rsid w:val="005C52C7"/>
    <w:rsid w:val="005D7D4A"/>
    <w:rsid w:val="00651EF1"/>
    <w:rsid w:val="0065591F"/>
    <w:rsid w:val="00695388"/>
    <w:rsid w:val="006B68B9"/>
    <w:rsid w:val="006E10E8"/>
    <w:rsid w:val="006F0F0F"/>
    <w:rsid w:val="006F677F"/>
    <w:rsid w:val="00784653"/>
    <w:rsid w:val="00835165"/>
    <w:rsid w:val="00881413"/>
    <w:rsid w:val="0089030C"/>
    <w:rsid w:val="00945346"/>
    <w:rsid w:val="009A6C6A"/>
    <w:rsid w:val="009B366D"/>
    <w:rsid w:val="009E3DD8"/>
    <w:rsid w:val="009E5F77"/>
    <w:rsid w:val="00A16C86"/>
    <w:rsid w:val="00A204BC"/>
    <w:rsid w:val="00A2575E"/>
    <w:rsid w:val="00A81E4F"/>
    <w:rsid w:val="00A83E82"/>
    <w:rsid w:val="00A8403F"/>
    <w:rsid w:val="00AA7BF1"/>
    <w:rsid w:val="00B12134"/>
    <w:rsid w:val="00B2651E"/>
    <w:rsid w:val="00B65C36"/>
    <w:rsid w:val="00B7199E"/>
    <w:rsid w:val="00B91D42"/>
    <w:rsid w:val="00B96584"/>
    <w:rsid w:val="00BE4E25"/>
    <w:rsid w:val="00BF37ED"/>
    <w:rsid w:val="00BF642D"/>
    <w:rsid w:val="00C71CEE"/>
    <w:rsid w:val="00CD7014"/>
    <w:rsid w:val="00D43A8D"/>
    <w:rsid w:val="00D53499"/>
    <w:rsid w:val="00DC7C6A"/>
    <w:rsid w:val="00DE3090"/>
    <w:rsid w:val="00DE7F1B"/>
    <w:rsid w:val="00DF08C2"/>
    <w:rsid w:val="00E1227E"/>
    <w:rsid w:val="00E96D9C"/>
    <w:rsid w:val="00EA6187"/>
    <w:rsid w:val="00EB40D0"/>
    <w:rsid w:val="00EB6429"/>
    <w:rsid w:val="00ED0E6D"/>
    <w:rsid w:val="00EF792D"/>
    <w:rsid w:val="00F13351"/>
    <w:rsid w:val="00F63A78"/>
    <w:rsid w:val="00F65D9C"/>
    <w:rsid w:val="00F75C54"/>
    <w:rsid w:val="00F918F4"/>
    <w:rsid w:val="00F95AF5"/>
    <w:rsid w:val="00FB2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place"/>
  <w:smartTagType w:namespaceuri="urn:schemas-microsoft-com:office:smarttags" w:name="City"/>
  <w:smartTagType w:namespaceuri="urn:schemas-microsoft-com:office:smarttags" w:name="time"/>
  <w:shapeDefaults>
    <o:shapedefaults v:ext="edit" spidmax="1026"/>
    <o:shapelayout v:ext="edit">
      <o:idmap v:ext="edit" data="1"/>
    </o:shapelayout>
  </w:shapeDefaults>
  <w:decimalSymbol w:val="."/>
  <w:listSeparator w:val=","/>
  <w15:docId w15:val="{C1B3C1FC-F76D-4409-9237-95821E788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D67"/>
    <w:rPr>
      <w:rFonts w:ascii="Verdana" w:hAnsi="Verdana"/>
      <w:spacing w:val="-3"/>
      <w:sz w:val="22"/>
      <w:lang w:val="en-CA"/>
    </w:rPr>
  </w:style>
  <w:style w:type="paragraph" w:styleId="Heading1">
    <w:name w:val="heading 1"/>
    <w:basedOn w:val="Normal"/>
    <w:next w:val="Normal"/>
    <w:qFormat/>
    <w:pPr>
      <w:keepNext/>
      <w:numPr>
        <w:numId w:val="6"/>
      </w:numPr>
      <w:spacing w:before="240" w:after="60"/>
      <w:outlineLvl w:val="0"/>
    </w:pPr>
    <w:rPr>
      <w:b/>
      <w:kern w:val="28"/>
      <w:sz w:val="28"/>
    </w:rPr>
  </w:style>
  <w:style w:type="paragraph" w:styleId="Heading2">
    <w:name w:val="heading 2"/>
    <w:basedOn w:val="Normal"/>
    <w:next w:val="Normal"/>
    <w:qFormat/>
    <w:pPr>
      <w:keepNext/>
      <w:numPr>
        <w:ilvl w:val="1"/>
        <w:numId w:val="6"/>
      </w:numPr>
      <w:tabs>
        <w:tab w:val="clear" w:pos="720"/>
        <w:tab w:val="num" w:pos="360"/>
      </w:tabs>
      <w:spacing w:before="120"/>
      <w:ind w:left="360"/>
      <w:outlineLvl w:val="1"/>
    </w:pPr>
  </w:style>
  <w:style w:type="paragraph" w:styleId="Heading3">
    <w:name w:val="heading 3"/>
    <w:basedOn w:val="Normal"/>
    <w:next w:val="Normal"/>
    <w:qFormat/>
    <w:pPr>
      <w:keepNext/>
      <w:numPr>
        <w:ilvl w:val="2"/>
        <w:numId w:val="6"/>
      </w:numPr>
      <w:spacing w:before="120"/>
      <w:outlineLvl w:val="2"/>
    </w:pPr>
  </w:style>
  <w:style w:type="paragraph" w:styleId="Heading4">
    <w:name w:val="heading 4"/>
    <w:basedOn w:val="Normal"/>
    <w:next w:val="Normal"/>
    <w:qFormat/>
    <w:pPr>
      <w:keepNext/>
      <w:numPr>
        <w:ilvl w:val="3"/>
        <w:numId w:val="6"/>
      </w:numPr>
      <w:spacing w:before="120"/>
      <w:outlineLvl w:val="3"/>
    </w:pPr>
    <w:rPr>
      <w:i/>
    </w:rPr>
  </w:style>
  <w:style w:type="paragraph" w:styleId="Heading5">
    <w:name w:val="heading 5"/>
    <w:basedOn w:val="Normal"/>
    <w:next w:val="Normal"/>
    <w:qFormat/>
    <w:pPr>
      <w:numPr>
        <w:ilvl w:val="4"/>
        <w:numId w:val="6"/>
      </w:numPr>
      <w:spacing w:before="240" w:after="60"/>
      <w:outlineLvl w:val="4"/>
    </w:pPr>
  </w:style>
  <w:style w:type="paragraph" w:styleId="Heading6">
    <w:name w:val="heading 6"/>
    <w:basedOn w:val="Normal"/>
    <w:next w:val="Normal"/>
    <w:qFormat/>
    <w:pPr>
      <w:numPr>
        <w:ilvl w:val="5"/>
        <w:numId w:val="6"/>
      </w:numPr>
      <w:outlineLvl w:val="5"/>
    </w:pPr>
  </w:style>
  <w:style w:type="paragraph" w:styleId="Heading7">
    <w:name w:val="heading 7"/>
    <w:basedOn w:val="Normal"/>
    <w:next w:val="Normal"/>
    <w:qFormat/>
    <w:pPr>
      <w:numPr>
        <w:ilvl w:val="6"/>
        <w:numId w:val="6"/>
      </w:numPr>
      <w:outlineLvl w:val="6"/>
    </w:pPr>
  </w:style>
  <w:style w:type="paragraph" w:styleId="Heading8">
    <w:name w:val="heading 8"/>
    <w:basedOn w:val="Normal"/>
    <w:next w:val="Normal"/>
    <w:qFormat/>
    <w:pPr>
      <w:numPr>
        <w:ilvl w:val="7"/>
        <w:numId w:val="6"/>
      </w:numPr>
      <w:outlineLvl w:val="7"/>
    </w:pPr>
  </w:style>
  <w:style w:type="paragraph" w:styleId="Heading9">
    <w:name w:val="heading 9"/>
    <w:basedOn w:val="Normal"/>
    <w:next w:val="Normal"/>
    <w:qFormat/>
    <w:pPr>
      <w:keepNext/>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customStyle="1" w:styleId="ipoheader">
    <w:name w:val="ipo header"/>
    <w:basedOn w:val="Normal"/>
    <w:pPr>
      <w:shd w:val="pct5" w:color="auto" w:fill="auto"/>
      <w:suppressAutoHyphens/>
      <w:spacing w:before="90" w:after="54"/>
    </w:pPr>
    <w:rPr>
      <w:b/>
    </w:rPr>
  </w:style>
  <w:style w:type="paragraph" w:customStyle="1" w:styleId="Definition">
    <w:name w:val="Definition"/>
    <w:basedOn w:val="Normal"/>
    <w:pPr>
      <w:suppressAutoHyphens/>
      <w:spacing w:after="120"/>
      <w:ind w:left="2160" w:hanging="2160"/>
    </w:pPr>
    <w:rPr>
      <w:b/>
      <w:i/>
      <w:lang w:val="en-GB"/>
    </w:rPr>
  </w:style>
  <w:style w:type="paragraph" w:customStyle="1" w:styleId="6POINT">
    <w:name w:val="6POINT"/>
    <w:basedOn w:val="Normal"/>
    <w:pPr>
      <w:tabs>
        <w:tab w:val="left" w:pos="-720"/>
      </w:tabs>
      <w:suppressAutoHyphens/>
      <w:spacing w:before="120"/>
    </w:pPr>
    <w:rPr>
      <w:rFonts w:ascii="Helvetica" w:hAnsi="Helvetica"/>
      <w:lang w:val="en-GB"/>
    </w:rPr>
  </w:style>
  <w:style w:type="paragraph" w:customStyle="1" w:styleId="cplus">
    <w:name w:val="cplus"/>
    <w:basedOn w:val="6POINT"/>
    <w:rPr>
      <w:rFonts w:ascii="Courier New" w:hAnsi="Courier New"/>
      <w:b/>
    </w:rPr>
  </w:style>
  <w:style w:type="paragraph" w:styleId="ListBullet">
    <w:name w:val="List Bullet"/>
    <w:basedOn w:val="Normal"/>
    <w:autoRedefine/>
    <w:pPr>
      <w:numPr>
        <w:numId w:val="11"/>
      </w:numPr>
      <w:tabs>
        <w:tab w:val="left" w:pos="720"/>
      </w:tabs>
    </w:pPr>
  </w:style>
  <w:style w:type="paragraph" w:styleId="Header">
    <w:name w:val="header"/>
    <w:basedOn w:val="Normal"/>
    <w:pPr>
      <w:tabs>
        <w:tab w:val="center" w:pos="4320"/>
        <w:tab w:val="right" w:pos="8640"/>
      </w:tabs>
    </w:pPr>
  </w:style>
  <w:style w:type="paragraph" w:styleId="Title">
    <w:name w:val="Title"/>
    <w:basedOn w:val="Normal"/>
    <w:qFormat/>
    <w:pPr>
      <w:spacing w:before="240" w:after="60"/>
      <w:jc w:val="center"/>
      <w:outlineLvl w:val="0"/>
    </w:pPr>
    <w:rPr>
      <w:b/>
      <w:kern w:val="28"/>
      <w:sz w:val="32"/>
    </w:rPr>
  </w:style>
  <w:style w:type="character" w:styleId="PageNumber">
    <w:name w:val="page number"/>
    <w:basedOn w:val="DefaultParagraphFont"/>
  </w:style>
  <w:style w:type="paragraph" w:styleId="BodyTextIndent">
    <w:name w:val="Body Text Indent"/>
    <w:basedOn w:val="Normal"/>
    <w:pPr>
      <w:tabs>
        <w:tab w:val="left" w:pos="374"/>
      </w:tabs>
      <w:ind w:left="374" w:hanging="374"/>
    </w:pPr>
  </w:style>
  <w:style w:type="paragraph" w:customStyle="1" w:styleId="tb">
    <w:name w:val="tb"/>
    <w:basedOn w:val="Normal"/>
    <w:pPr>
      <w:spacing w:before="100" w:beforeAutospacing="1" w:after="100" w:afterAutospacing="1"/>
    </w:pPr>
    <w:rPr>
      <w:rFonts w:ascii="Times New Roman" w:hAnsi="Times New Roman"/>
      <w:szCs w:val="24"/>
    </w:rPr>
  </w:style>
  <w:style w:type="paragraph" w:styleId="PlainText">
    <w:name w:val="Plain Text"/>
    <w:basedOn w:val="Normal"/>
    <w:rPr>
      <w:rFonts w:ascii="Courier New" w:hAnsi="Courier New" w:cs="Courier New"/>
      <w:spacing w:val="0"/>
      <w:sz w:val="20"/>
    </w:rPr>
  </w:style>
  <w:style w:type="paragraph" w:styleId="BlockText">
    <w:name w:val="Block Text"/>
    <w:basedOn w:val="Normal"/>
    <w:pPr>
      <w:pBdr>
        <w:top w:val="single" w:sz="4" w:space="1" w:color="auto"/>
        <w:left w:val="single" w:sz="4" w:space="4" w:color="auto"/>
        <w:bottom w:val="single" w:sz="4" w:space="1" w:color="auto"/>
        <w:right w:val="single" w:sz="4" w:space="4" w:color="auto"/>
      </w:pBdr>
      <w:ind w:left="-748" w:right="-738"/>
    </w:pPr>
    <w:rPr>
      <w:rFonts w:ascii="Courier New" w:hAnsi="Courier New" w:cs="Courier New"/>
      <w:spacing w:val="0"/>
      <w:sz w:val="20"/>
    </w:rPr>
  </w:style>
  <w:style w:type="character" w:styleId="Hyperlink">
    <w:name w:val="Hyperlink"/>
    <w:rPr>
      <w:color w:val="0000FF"/>
      <w:u w:val="single"/>
    </w:rPr>
  </w:style>
  <w:style w:type="paragraph" w:styleId="BodyTextIndent2">
    <w:name w:val="Body Text Indent 2"/>
    <w:basedOn w:val="Normal"/>
    <w:pPr>
      <w:ind w:left="720"/>
    </w:pPr>
  </w:style>
  <w:style w:type="paragraph" w:customStyle="1" w:styleId="sqloutput">
    <w:name w:val="sqloutput"/>
    <w:basedOn w:val="Normal"/>
    <w:pPr>
      <w:pBdr>
        <w:top w:val="single" w:sz="4" w:space="1" w:color="auto"/>
        <w:left w:val="single" w:sz="4" w:space="4" w:color="auto"/>
        <w:bottom w:val="single" w:sz="4" w:space="1" w:color="auto"/>
        <w:right w:val="single" w:sz="4" w:space="4" w:color="auto"/>
      </w:pBdr>
      <w:ind w:left="360"/>
    </w:pPr>
    <w:rPr>
      <w:rFonts w:ascii="Courier New" w:hAnsi="Courier New" w:cs="Courier New"/>
    </w:rPr>
  </w:style>
  <w:style w:type="paragraph" w:customStyle="1" w:styleId="labtitle">
    <w:name w:val="labtitle"/>
    <w:basedOn w:val="Title"/>
    <w:rsid w:val="004E177F"/>
    <w:pPr>
      <w:spacing w:before="0"/>
    </w:pPr>
    <w:rPr>
      <w:spacing w:val="0"/>
    </w:rPr>
  </w:style>
  <w:style w:type="table" w:styleId="TableGrid">
    <w:name w:val="Table Grid"/>
    <w:basedOn w:val="TableNormal"/>
    <w:rsid w:val="000903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F65D9C"/>
    <w:rPr>
      <w:i/>
      <w:iCs/>
    </w:rPr>
  </w:style>
  <w:style w:type="paragraph" w:styleId="BalloonText">
    <w:name w:val="Balloon Text"/>
    <w:basedOn w:val="Normal"/>
    <w:semiHidden/>
    <w:rsid w:val="004D30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402%20SQL%20la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402 SQL lab</Template>
  <TotalTime>1</TotalTime>
  <Pages>9</Pages>
  <Words>1297</Words>
  <Characters>10025</Characters>
  <Application>Microsoft Office Word</Application>
  <DocSecurity>0</DocSecurity>
  <Lines>83</Lines>
  <Paragraphs>22</Paragraphs>
  <ScaleCrop>false</ScaleCrop>
  <HeadingPairs>
    <vt:vector size="2" baseType="variant">
      <vt:variant>
        <vt:lpstr>Title</vt:lpstr>
      </vt:variant>
      <vt:variant>
        <vt:i4>1</vt:i4>
      </vt:variant>
    </vt:vector>
  </HeadingPairs>
  <TitlesOfParts>
    <vt:vector size="1" baseType="lpstr">
      <vt:lpstr>420-402</vt:lpstr>
    </vt:vector>
  </TitlesOfParts>
  <Company>Heritage College</Company>
  <LinksUpToDate>false</LinksUpToDate>
  <CharactersWithSpaces>11300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420-402</dc:title>
  <dc:creator>Richard Chan</dc:creator>
  <cp:lastModifiedBy>Admin lab</cp:lastModifiedBy>
  <cp:revision>2</cp:revision>
  <cp:lastPrinted>2006-10-30T15:14:00Z</cp:lastPrinted>
  <dcterms:created xsi:type="dcterms:W3CDTF">2016-11-02T15:38:00Z</dcterms:created>
  <dcterms:modified xsi:type="dcterms:W3CDTF">2016-11-02T15:38:00Z</dcterms:modified>
</cp:coreProperties>
</file>