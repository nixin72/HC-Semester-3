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43F5D" w14:textId="77777777" w:rsidR="001A553A" w:rsidRDefault="001A553A" w:rsidP="001A553A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>
        <w:rPr>
          <w:i/>
          <w:sz w:val="32"/>
        </w:rPr>
        <w:t>Database Management I (420-D10-HR)</w:t>
      </w:r>
    </w:p>
    <w:p w14:paraId="58F43F5E" w14:textId="77777777" w:rsidR="001A553A" w:rsidRDefault="001A553A" w:rsidP="001A553A">
      <w:pPr>
        <w:pStyle w:val="Heading1"/>
        <w:numPr>
          <w:ilvl w:val="0"/>
          <w:numId w:val="0"/>
        </w:numPr>
        <w:spacing w:before="0"/>
        <w:ind w:left="1350" w:hanging="1350"/>
        <w:rPr>
          <w:i/>
          <w:sz w:val="32"/>
        </w:rPr>
      </w:pPr>
      <w:r w:rsidRPr="00694157">
        <w:rPr>
          <w:i/>
          <w:sz w:val="32"/>
        </w:rPr>
        <w:t xml:space="preserve">Lab </w:t>
      </w:r>
      <w:r w:rsidR="007862F6">
        <w:rPr>
          <w:i/>
          <w:sz w:val="32"/>
        </w:rPr>
        <w:t>03</w:t>
      </w:r>
      <w:r w:rsidRPr="00694157">
        <w:rPr>
          <w:i/>
          <w:sz w:val="32"/>
        </w:rPr>
        <w:t xml:space="preserve"> </w:t>
      </w:r>
      <w:r w:rsidR="00E40EC3">
        <w:rPr>
          <w:i/>
          <w:sz w:val="32"/>
        </w:rPr>
        <w:t>–</w:t>
      </w:r>
      <w:r w:rsidRPr="00694157">
        <w:rPr>
          <w:i/>
          <w:sz w:val="32"/>
        </w:rPr>
        <w:t xml:space="preserve"> </w:t>
      </w:r>
      <w:r w:rsidR="00E40EC3">
        <w:rPr>
          <w:i/>
          <w:sz w:val="32"/>
        </w:rPr>
        <w:t xml:space="preserve">Introduction to </w:t>
      </w:r>
      <w:r w:rsidR="004B1F09">
        <w:rPr>
          <w:i/>
          <w:sz w:val="32"/>
        </w:rPr>
        <w:t>Oracle</w:t>
      </w:r>
    </w:p>
    <w:p w14:paraId="58F43F5F" w14:textId="77777777" w:rsidR="001A553A" w:rsidRPr="00C90AD9" w:rsidRDefault="001A553A" w:rsidP="001A553A">
      <w:pPr>
        <w:rPr>
          <w:lang w:val="en-GB"/>
        </w:rPr>
      </w:pPr>
    </w:p>
    <w:p w14:paraId="58F43F60" w14:textId="77777777" w:rsidR="001A553A" w:rsidRPr="00B61733" w:rsidRDefault="001A553A" w:rsidP="001A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586F45">
        <w:t>Monday, August 29, 2016</w:t>
      </w:r>
    </w:p>
    <w:p w14:paraId="58F43F61" w14:textId="77777777" w:rsidR="001A553A" w:rsidRPr="00B61733" w:rsidRDefault="001A553A" w:rsidP="001A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586F45">
        <w:rPr>
          <w:b/>
          <w:color w:val="FF0000"/>
        </w:rPr>
        <w:t>Monday, August 29, 2016, 4:50pm</w:t>
      </w:r>
    </w:p>
    <w:p w14:paraId="58F43F62" w14:textId="77777777" w:rsidR="001A553A" w:rsidRDefault="001A553A" w:rsidP="001A553A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14:paraId="58F43F63" w14:textId="77777777" w:rsidR="004B1F09" w:rsidRDefault="004B1F09" w:rsidP="004B1F09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14:paraId="58F43F65" w14:textId="77777777" w:rsidR="004B1F09" w:rsidRDefault="004B1F09" w:rsidP="004B1F09">
      <w:pPr>
        <w:numPr>
          <w:ilvl w:val="1"/>
          <w:numId w:val="13"/>
        </w:numPr>
        <w:tabs>
          <w:tab w:val="clear" w:pos="360"/>
        </w:tabs>
        <w:ind w:left="720" w:hanging="360"/>
      </w:pPr>
      <w:r>
        <w:t>sign on to Oracle using Oracle SQL Developer;</w:t>
      </w:r>
    </w:p>
    <w:p w14:paraId="58F43F66" w14:textId="77777777" w:rsidR="004B1F09" w:rsidRDefault="004B1F09" w:rsidP="004B1F09">
      <w:pPr>
        <w:numPr>
          <w:ilvl w:val="1"/>
          <w:numId w:val="13"/>
        </w:numPr>
        <w:tabs>
          <w:tab w:val="clear" w:pos="360"/>
        </w:tabs>
        <w:ind w:left="720" w:hanging="360"/>
      </w:pPr>
      <w:r>
        <w:t>populate a database using an SQL script</w:t>
      </w:r>
    </w:p>
    <w:p w14:paraId="58F43F67" w14:textId="77777777" w:rsidR="004B1F09" w:rsidRDefault="004B1F09" w:rsidP="004B1F09">
      <w:pPr>
        <w:numPr>
          <w:ilvl w:val="1"/>
          <w:numId w:val="13"/>
        </w:numPr>
        <w:tabs>
          <w:tab w:val="clear" w:pos="360"/>
        </w:tabs>
        <w:ind w:left="720" w:hanging="360"/>
      </w:pPr>
      <w:r>
        <w:t>Introduction of the Select SQL command to perform simple queries</w:t>
      </w:r>
      <w:r w:rsidR="009A6914">
        <w:t>.  (We will learn more about SQL and it’s overall structure later, for now we will focus only on the ‘SELECT’ command).</w:t>
      </w:r>
    </w:p>
    <w:p w14:paraId="58F43F68" w14:textId="77777777" w:rsidR="00DF553E" w:rsidRPr="001A553A" w:rsidRDefault="00366E44" w:rsidP="001A553A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A553A">
        <w:rPr>
          <w:b/>
        </w:rPr>
        <w:t xml:space="preserve">To </w:t>
      </w:r>
      <w:r w:rsidR="00835A4F" w:rsidRPr="001A553A">
        <w:rPr>
          <w:b/>
        </w:rPr>
        <w:t>uploaded Moodle:</w:t>
      </w:r>
    </w:p>
    <w:p w14:paraId="58F43F69" w14:textId="77777777" w:rsidR="00DF553E" w:rsidRDefault="004B1F09" w:rsidP="002F2A3A">
      <w:pPr>
        <w:numPr>
          <w:ilvl w:val="0"/>
          <w:numId w:val="15"/>
        </w:numPr>
      </w:pPr>
      <w:r>
        <w:t>Fill in this document with your answers, rename to</w:t>
      </w:r>
      <w:r w:rsidR="00DF553E">
        <w:t xml:space="preserve"> </w:t>
      </w:r>
      <w:r w:rsidR="00872FED" w:rsidRPr="00674675">
        <w:rPr>
          <w:b/>
          <w:i/>
          <w:iCs/>
        </w:rPr>
        <w:t>username_</w:t>
      </w:r>
      <w:r w:rsidR="00872FED" w:rsidRPr="00674675">
        <w:rPr>
          <w:b/>
        </w:rPr>
        <w:t>D10_</w:t>
      </w:r>
      <w:r w:rsidR="007862F6">
        <w:rPr>
          <w:b/>
        </w:rPr>
        <w:t>L03</w:t>
      </w:r>
      <w:r w:rsidR="00203902">
        <w:rPr>
          <w:b/>
        </w:rPr>
        <w:t>_</w:t>
      </w:r>
      <w:r>
        <w:rPr>
          <w:b/>
        </w:rPr>
        <w:t>Oracle</w:t>
      </w:r>
      <w:r w:rsidR="00656CFD">
        <w:rPr>
          <w:b/>
        </w:rPr>
        <w:t xml:space="preserve">.doc </w:t>
      </w:r>
      <w:r>
        <w:t>and upload to Moodle.</w:t>
      </w:r>
      <w:r w:rsidR="002F2A3A">
        <w:t xml:space="preserve"> </w:t>
      </w:r>
    </w:p>
    <w:p w14:paraId="58F43F6A" w14:textId="77777777" w:rsidR="00E40EC3" w:rsidRDefault="00E40EC3" w:rsidP="00E40EC3"/>
    <w:p w14:paraId="58F43F6B" w14:textId="77777777" w:rsidR="00E40EC3" w:rsidRPr="00E40EC3" w:rsidRDefault="00E40EC3" w:rsidP="00E40EC3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E40EC3">
        <w:rPr>
          <w:b/>
        </w:rPr>
        <w:t>Marks:</w:t>
      </w:r>
    </w:p>
    <w:tbl>
      <w:tblPr>
        <w:tblW w:w="777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0"/>
        <w:gridCol w:w="910"/>
        <w:gridCol w:w="1123"/>
      </w:tblGrid>
      <w:tr w:rsidR="00E40EC3" w:rsidRPr="006517EC" w14:paraId="58F43F6F" w14:textId="77777777" w:rsidTr="00BC631B">
        <w:tc>
          <w:tcPr>
            <w:tcW w:w="5740" w:type="dxa"/>
          </w:tcPr>
          <w:p w14:paraId="58F43F6C" w14:textId="77777777" w:rsidR="00E40EC3" w:rsidRPr="006517EC" w:rsidRDefault="00E40EC3" w:rsidP="00BC631B">
            <w:pPr>
              <w:rPr>
                <w:rFonts w:cs="Arial"/>
                <w:b/>
                <w:lang w:val="en-GB"/>
              </w:rPr>
            </w:pPr>
            <w:r w:rsidRPr="006517EC">
              <w:rPr>
                <w:rFonts w:cs="Arial"/>
                <w:b/>
                <w:lang w:val="en-GB"/>
              </w:rPr>
              <w:t>Question</w:t>
            </w:r>
          </w:p>
        </w:tc>
        <w:tc>
          <w:tcPr>
            <w:tcW w:w="910" w:type="dxa"/>
          </w:tcPr>
          <w:p w14:paraId="58F43F6D" w14:textId="77777777" w:rsidR="00E40EC3" w:rsidRPr="006517EC" w:rsidRDefault="00E40EC3" w:rsidP="00BC631B">
            <w:pPr>
              <w:rPr>
                <w:rFonts w:cs="Arial"/>
                <w:b/>
                <w:lang w:val="en-GB"/>
              </w:rPr>
            </w:pPr>
            <w:r w:rsidRPr="006517EC">
              <w:rPr>
                <w:rFonts w:cs="Arial"/>
                <w:b/>
                <w:lang w:val="en-GB"/>
              </w:rPr>
              <w:t>Mark</w:t>
            </w:r>
          </w:p>
        </w:tc>
        <w:tc>
          <w:tcPr>
            <w:tcW w:w="1123" w:type="dxa"/>
          </w:tcPr>
          <w:p w14:paraId="58F43F6E" w14:textId="77777777" w:rsidR="00E40EC3" w:rsidRPr="006517EC" w:rsidRDefault="00E40EC3" w:rsidP="00BC631B">
            <w:pPr>
              <w:rPr>
                <w:rFonts w:cs="Arial"/>
                <w:b/>
                <w:lang w:val="en-GB"/>
              </w:rPr>
            </w:pPr>
            <w:r w:rsidRPr="006517EC">
              <w:rPr>
                <w:rFonts w:cs="Arial"/>
                <w:b/>
                <w:lang w:val="en-GB"/>
              </w:rPr>
              <w:t xml:space="preserve">Out of </w:t>
            </w:r>
          </w:p>
        </w:tc>
      </w:tr>
      <w:tr w:rsidR="00E40EC3" w:rsidRPr="006517EC" w14:paraId="58F43F73" w14:textId="77777777" w:rsidTr="00BC631B">
        <w:tc>
          <w:tcPr>
            <w:tcW w:w="5740" w:type="dxa"/>
          </w:tcPr>
          <w:p w14:paraId="58F43F70" w14:textId="21A6F980" w:rsidR="00E40EC3" w:rsidRPr="006517EC" w:rsidRDefault="00E40EC3" w:rsidP="0012539B">
            <w:p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58F43F71" w14:textId="77777777" w:rsidR="00E40EC3" w:rsidRPr="006517EC" w:rsidRDefault="00E40EC3" w:rsidP="00BC631B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58F43F72" w14:textId="281BAC43" w:rsidR="00E40EC3" w:rsidRPr="006517EC" w:rsidRDefault="00E40EC3" w:rsidP="00BC631B">
            <w:pPr>
              <w:jc w:val="right"/>
              <w:rPr>
                <w:rFonts w:cs="Arial"/>
              </w:rPr>
            </w:pPr>
          </w:p>
        </w:tc>
      </w:tr>
      <w:tr w:rsidR="00E40EC3" w:rsidRPr="006517EC" w14:paraId="58F43F77" w14:textId="77777777" w:rsidTr="00BC631B">
        <w:tc>
          <w:tcPr>
            <w:tcW w:w="5740" w:type="dxa"/>
          </w:tcPr>
          <w:p w14:paraId="58F43F74" w14:textId="3AE265FB" w:rsidR="00E40EC3" w:rsidRPr="006517EC" w:rsidRDefault="0012539B" w:rsidP="0012539B">
            <w:pPr>
              <w:rPr>
                <w:rFonts w:cs="Arial"/>
                <w:lang w:val="en-GB"/>
              </w:rPr>
            </w:pPr>
            <w:r>
              <w:t>Part C – Manual browsing 16 questions</w:t>
            </w:r>
          </w:p>
        </w:tc>
        <w:tc>
          <w:tcPr>
            <w:tcW w:w="910" w:type="dxa"/>
            <w:vAlign w:val="bottom"/>
          </w:tcPr>
          <w:p w14:paraId="58F43F75" w14:textId="77777777" w:rsidR="00E40EC3" w:rsidRPr="006517EC" w:rsidRDefault="00E40EC3" w:rsidP="00BC631B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58F43F76" w14:textId="3F640B7E" w:rsidR="00E40EC3" w:rsidRPr="006517EC" w:rsidRDefault="0012539B" w:rsidP="00BC631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E40EC3" w:rsidRPr="006517EC" w14:paraId="58F43F7B" w14:textId="77777777" w:rsidTr="00BC631B">
        <w:tc>
          <w:tcPr>
            <w:tcW w:w="5740" w:type="dxa"/>
          </w:tcPr>
          <w:p w14:paraId="58F43F78" w14:textId="2D1473B8" w:rsidR="00E40EC3" w:rsidRPr="006517EC" w:rsidRDefault="0012539B" w:rsidP="0012539B">
            <w:pPr>
              <w:rPr>
                <w:rFonts w:cs="Arial"/>
                <w:lang w:val="en-GB"/>
              </w:rPr>
            </w:pPr>
            <w:r>
              <w:t>Part D – SQL queries and results</w:t>
            </w:r>
          </w:p>
        </w:tc>
        <w:tc>
          <w:tcPr>
            <w:tcW w:w="910" w:type="dxa"/>
            <w:vAlign w:val="bottom"/>
          </w:tcPr>
          <w:p w14:paraId="58F43F79" w14:textId="77777777" w:rsidR="00E40EC3" w:rsidRPr="006517EC" w:rsidRDefault="00E40EC3" w:rsidP="00BC631B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58F43F7A" w14:textId="37D1C720" w:rsidR="00E40EC3" w:rsidRPr="006517EC" w:rsidRDefault="0012539B" w:rsidP="00BC631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E40EC3" w:rsidRPr="006517EC">
              <w:rPr>
                <w:rFonts w:cs="Arial"/>
              </w:rPr>
              <w:t>6</w:t>
            </w:r>
          </w:p>
        </w:tc>
      </w:tr>
      <w:tr w:rsidR="00E40EC3" w:rsidRPr="006517EC" w14:paraId="58F43F8F" w14:textId="77777777" w:rsidTr="00BC631B">
        <w:tc>
          <w:tcPr>
            <w:tcW w:w="5740" w:type="dxa"/>
          </w:tcPr>
          <w:p w14:paraId="58F43F8C" w14:textId="77777777" w:rsidR="00E40EC3" w:rsidRPr="006517EC" w:rsidRDefault="00E40EC3" w:rsidP="00BC631B">
            <w:pPr>
              <w:rPr>
                <w:rFonts w:cs="Arial"/>
              </w:rPr>
            </w:pPr>
            <w:r w:rsidRPr="006517EC">
              <w:rPr>
                <w:rFonts w:cs="Arial"/>
              </w:rPr>
              <w:t>Organization</w:t>
            </w:r>
          </w:p>
        </w:tc>
        <w:tc>
          <w:tcPr>
            <w:tcW w:w="910" w:type="dxa"/>
            <w:vAlign w:val="bottom"/>
          </w:tcPr>
          <w:p w14:paraId="58F43F8D" w14:textId="77777777" w:rsidR="00E40EC3" w:rsidRPr="006517EC" w:rsidRDefault="00E40EC3" w:rsidP="00BC631B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58F43F8E" w14:textId="77777777" w:rsidR="00E40EC3" w:rsidRPr="006517EC" w:rsidRDefault="00E40EC3" w:rsidP="00BC631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E40EC3" w:rsidRPr="006517EC" w14:paraId="58F43F93" w14:textId="77777777" w:rsidTr="00BC631B">
        <w:tc>
          <w:tcPr>
            <w:tcW w:w="5740" w:type="dxa"/>
          </w:tcPr>
          <w:p w14:paraId="58F43F90" w14:textId="77777777" w:rsidR="00E40EC3" w:rsidRPr="006517EC" w:rsidRDefault="00E40EC3" w:rsidP="00BC631B">
            <w:pPr>
              <w:rPr>
                <w:rFonts w:cs="Arial"/>
                <w:b/>
              </w:rPr>
            </w:pPr>
            <w:r w:rsidRPr="006517EC">
              <w:rPr>
                <w:rFonts w:cs="Arial"/>
                <w:b/>
              </w:rPr>
              <w:t>Total</w:t>
            </w:r>
          </w:p>
        </w:tc>
        <w:tc>
          <w:tcPr>
            <w:tcW w:w="910" w:type="dxa"/>
            <w:vAlign w:val="bottom"/>
          </w:tcPr>
          <w:p w14:paraId="58F43F91" w14:textId="77777777" w:rsidR="00E40EC3" w:rsidRPr="006517EC" w:rsidRDefault="00E40EC3" w:rsidP="00BC631B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123" w:type="dxa"/>
            <w:vAlign w:val="bottom"/>
          </w:tcPr>
          <w:p w14:paraId="58F43F92" w14:textId="54387085" w:rsidR="00E40EC3" w:rsidRPr="006517EC" w:rsidRDefault="00E40EC3" w:rsidP="00BC631B">
            <w:pPr>
              <w:jc w:val="right"/>
              <w:rPr>
                <w:rFonts w:cs="Arial"/>
                <w:b/>
              </w:rPr>
            </w:pPr>
            <w:r w:rsidRPr="006517EC">
              <w:rPr>
                <w:rFonts w:cs="Arial"/>
                <w:b/>
              </w:rPr>
              <w:fldChar w:fldCharType="begin"/>
            </w:r>
            <w:r w:rsidRPr="006517EC">
              <w:rPr>
                <w:rFonts w:cs="Arial"/>
                <w:b/>
              </w:rPr>
              <w:instrText xml:space="preserve"> =SUM(ABOVE) </w:instrText>
            </w:r>
            <w:r w:rsidRPr="006517EC">
              <w:rPr>
                <w:rFonts w:cs="Arial"/>
                <w:b/>
              </w:rPr>
              <w:fldChar w:fldCharType="separate"/>
            </w:r>
            <w:r w:rsidR="0012539B">
              <w:rPr>
                <w:rFonts w:cs="Arial"/>
                <w:b/>
                <w:noProof/>
              </w:rPr>
              <w:t>35</w:t>
            </w:r>
            <w:r w:rsidRPr="006517EC">
              <w:rPr>
                <w:rFonts w:cs="Arial"/>
                <w:b/>
              </w:rPr>
              <w:fldChar w:fldCharType="end"/>
            </w:r>
          </w:p>
        </w:tc>
      </w:tr>
    </w:tbl>
    <w:p w14:paraId="58F43F94" w14:textId="77777777" w:rsidR="00E40EC3" w:rsidRPr="00D71EED" w:rsidRDefault="00E40EC3" w:rsidP="00E40EC3">
      <w:pPr>
        <w:rPr>
          <w:lang w:val="en-GB"/>
        </w:rPr>
      </w:pPr>
    </w:p>
    <w:p w14:paraId="58F43F95" w14:textId="77777777" w:rsidR="00597CAB" w:rsidRPr="00597CAB" w:rsidRDefault="00597CAB" w:rsidP="00597CAB">
      <w:pPr>
        <w:rPr>
          <w:lang w:val="en-CA"/>
        </w:rPr>
      </w:pPr>
    </w:p>
    <w:p w14:paraId="58F43F96" w14:textId="77777777" w:rsidR="00597CAB" w:rsidRDefault="00597CAB" w:rsidP="00597CAB">
      <w:pPr>
        <w:rPr>
          <w:lang w:val="en-CA"/>
        </w:rPr>
      </w:pPr>
    </w:p>
    <w:p w14:paraId="58F43F97" w14:textId="76E4EA08" w:rsidR="00597CAB" w:rsidRPr="00597CAB" w:rsidRDefault="00BD3068" w:rsidP="00597CAB">
      <w:pPr>
        <w:rPr>
          <w:lang w:val="en-CA"/>
        </w:rPr>
      </w:pPr>
      <w:r>
        <w:rPr>
          <w:lang w:val="en-CA"/>
        </w:rPr>
        <w:t>Note: Part A, B, C will be demonstrated by your professor.</w:t>
      </w:r>
      <w:r w:rsidR="00435963">
        <w:rPr>
          <w:lang w:val="en-CA"/>
        </w:rPr>
        <w:t xml:space="preserve">  Optionally, you can find similar demonstration videos on youtube on the </w:t>
      </w:r>
      <w:hyperlink r:id="rId7" w:history="1">
        <w:r w:rsidR="00435963" w:rsidRPr="00435963">
          <w:rPr>
            <w:rStyle w:val="Hyperlink"/>
            <w:lang w:val="en-CA"/>
          </w:rPr>
          <w:t>basics of using Oracle SQL Developer</w:t>
        </w:r>
      </w:hyperlink>
      <w:r w:rsidR="00435963">
        <w:rPr>
          <w:lang w:val="en-CA"/>
        </w:rPr>
        <w:t>.</w:t>
      </w:r>
    </w:p>
    <w:p w14:paraId="58F43F98" w14:textId="77777777" w:rsidR="004B1F09" w:rsidRDefault="004B1F09" w:rsidP="004B1F09">
      <w:pPr>
        <w:pStyle w:val="Heading1"/>
      </w:pPr>
      <w:r>
        <w:t>Logging onto Oracle</w:t>
      </w:r>
    </w:p>
    <w:p w14:paraId="58F43F99" w14:textId="00497158" w:rsidR="004B1F09" w:rsidRDefault="004B1F09" w:rsidP="004B1F09">
      <w:pPr>
        <w:keepNext/>
      </w:pPr>
      <w:r>
        <w:rPr>
          <w:b/>
          <w:i/>
        </w:rPr>
        <w:t>Objectives</w:t>
      </w:r>
      <w:r>
        <w:t>: Learn to log on to Oracle using SQL Developer.</w:t>
      </w:r>
    </w:p>
    <w:p w14:paraId="1C8DF325" w14:textId="2F95CB49" w:rsidR="0051175F" w:rsidRDefault="0051175F" w:rsidP="004B1F09">
      <w:pPr>
        <w:keepNext/>
      </w:pPr>
      <w:r>
        <w:t>Note: you can install SQL developer locally on your personal machines to connect into the Oracle server.  SQL Developer is a thin client providing an interface into the Oracle server where most of the heavy lifting is done.</w:t>
      </w:r>
    </w:p>
    <w:p w14:paraId="20A47FFF" w14:textId="77777777" w:rsidR="0051175F" w:rsidRDefault="0051175F" w:rsidP="004B1F09">
      <w:pPr>
        <w:keepNext/>
      </w:pPr>
    </w:p>
    <w:p w14:paraId="58F43F9A" w14:textId="77777777" w:rsidR="004B1F09" w:rsidRDefault="004B1F09" w:rsidP="004B1F09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14:paraId="58F43F9B" w14:textId="77777777" w:rsidR="004B1F09" w:rsidRDefault="004B1F09" w:rsidP="004B1F09">
      <w:pPr>
        <w:pStyle w:val="Heading2"/>
        <w:keepNext w:val="0"/>
      </w:pPr>
      <w:r>
        <w:t xml:space="preserve">Start </w:t>
      </w:r>
      <w:r w:rsidRPr="007E2585">
        <w:rPr>
          <w:b/>
        </w:rPr>
        <w:t>SQL Developer</w:t>
      </w:r>
      <w:r>
        <w:t>.</w:t>
      </w:r>
    </w:p>
    <w:p w14:paraId="58F43F9C" w14:textId="77777777" w:rsidR="004B1F09" w:rsidRPr="00861328" w:rsidRDefault="004B1F09" w:rsidP="004B1F09">
      <w:pPr>
        <w:pStyle w:val="Heading2"/>
        <w:keepNext w:val="0"/>
      </w:pPr>
      <w:r>
        <w:t xml:space="preserve">Select </w:t>
      </w:r>
      <w:r w:rsidRPr="007E2585">
        <w:rPr>
          <w:b/>
        </w:rPr>
        <w:t xml:space="preserve">File </w:t>
      </w:r>
      <w:r w:rsidRPr="007E2585">
        <w:rPr>
          <w:b/>
        </w:rPr>
        <w:sym w:font="Wingdings" w:char="F0E0"/>
      </w:r>
      <w:r w:rsidRPr="007E2585">
        <w:rPr>
          <w:b/>
        </w:rPr>
        <w:t xml:space="preserve"> New </w:t>
      </w:r>
      <w:r w:rsidRPr="007E2585">
        <w:rPr>
          <w:b/>
        </w:rPr>
        <w:sym w:font="Wingdings" w:char="F0E0"/>
      </w:r>
      <w:r w:rsidRPr="007E2585">
        <w:rPr>
          <w:b/>
        </w:rPr>
        <w:t xml:space="preserve"> Database Connection</w:t>
      </w:r>
    </w:p>
    <w:p w14:paraId="58F43F9D" w14:textId="77777777" w:rsidR="004B1F09" w:rsidRDefault="004B1F09" w:rsidP="004B1F09">
      <w:pPr>
        <w:pStyle w:val="Heading2"/>
        <w:keepNext w:val="0"/>
      </w:pPr>
      <w:r>
        <w:t>Complete the window as follows:</w:t>
      </w:r>
    </w:p>
    <w:p w14:paraId="58F43F9E" w14:textId="77777777" w:rsidR="004B1F09" w:rsidRDefault="004B1F09" w:rsidP="004B1F09">
      <w:pPr>
        <w:pStyle w:val="Heading3"/>
        <w:keepNext w:val="0"/>
      </w:pPr>
      <w:r w:rsidRPr="00861328">
        <w:rPr>
          <w:b/>
        </w:rPr>
        <w:t>Connection Name</w:t>
      </w:r>
      <w:r>
        <w:t>: Anything you want - e.g. your username</w:t>
      </w:r>
    </w:p>
    <w:p w14:paraId="58F43F9F" w14:textId="77777777" w:rsidR="004B1F09" w:rsidRDefault="004B1F09" w:rsidP="004B1F09">
      <w:pPr>
        <w:pStyle w:val="Heading3"/>
        <w:keepNext w:val="0"/>
      </w:pPr>
      <w:r w:rsidRPr="00861328">
        <w:rPr>
          <w:b/>
        </w:rPr>
        <w:lastRenderedPageBreak/>
        <w:t>Username</w:t>
      </w:r>
      <w:r>
        <w:t xml:space="preserve">: Your </w:t>
      </w:r>
      <w:r w:rsidR="00CB6492">
        <w:t>short</w:t>
      </w:r>
      <w:r>
        <w:t xml:space="preserve"> username</w:t>
      </w:r>
      <w:r w:rsidR="00CB6492">
        <w:t xml:space="preserve"> (i.e. rchan)</w:t>
      </w:r>
    </w:p>
    <w:p w14:paraId="58F43FA0" w14:textId="1034AC62" w:rsidR="004B1F09" w:rsidRDefault="004B1F09" w:rsidP="004B1F09">
      <w:pPr>
        <w:pStyle w:val="Heading3"/>
        <w:keepNext w:val="0"/>
      </w:pPr>
      <w:r w:rsidRPr="00861328">
        <w:rPr>
          <w:b/>
        </w:rPr>
        <w:t>Password</w:t>
      </w:r>
      <w:r>
        <w:t xml:space="preserve">: </w:t>
      </w:r>
      <w:r w:rsidR="00297D71">
        <w:t>same as your username</w:t>
      </w:r>
    </w:p>
    <w:p w14:paraId="58F43FA1" w14:textId="77777777" w:rsidR="004B1F09" w:rsidRDefault="004B1F09" w:rsidP="004B1F09">
      <w:pPr>
        <w:pStyle w:val="Heading3"/>
        <w:keepNext w:val="0"/>
      </w:pPr>
      <w:r>
        <w:rPr>
          <w:b/>
        </w:rPr>
        <w:t>Role</w:t>
      </w:r>
      <w:r w:rsidRPr="00861328">
        <w:t>:</w:t>
      </w:r>
      <w:r>
        <w:t xml:space="preserve"> default</w:t>
      </w:r>
    </w:p>
    <w:p w14:paraId="58F43FA2" w14:textId="77777777" w:rsidR="004B1F09" w:rsidRDefault="004B1F09" w:rsidP="004B1F09">
      <w:pPr>
        <w:pStyle w:val="Heading3"/>
        <w:keepNext w:val="0"/>
      </w:pPr>
      <w:r>
        <w:rPr>
          <w:b/>
        </w:rPr>
        <w:t>Connection Type</w:t>
      </w:r>
      <w:r w:rsidRPr="00861328">
        <w:t>:</w:t>
      </w:r>
      <w:r>
        <w:t xml:space="preserve"> basic</w:t>
      </w:r>
    </w:p>
    <w:p w14:paraId="58F43FA3" w14:textId="77777777" w:rsidR="004B1F09" w:rsidRDefault="004B1F09" w:rsidP="004B1F09">
      <w:pPr>
        <w:pStyle w:val="Heading3"/>
        <w:keepNext w:val="0"/>
      </w:pPr>
      <w:r>
        <w:rPr>
          <w:b/>
        </w:rPr>
        <w:t>Hostname</w:t>
      </w:r>
      <w:r w:rsidRPr="00861328">
        <w:t>:</w:t>
      </w:r>
      <w:r>
        <w:t xml:space="preserve"> csoracle.cegep-heritage.qc.ca</w:t>
      </w:r>
    </w:p>
    <w:p w14:paraId="58F43FA4" w14:textId="77777777" w:rsidR="004B1F09" w:rsidRDefault="004B1F09" w:rsidP="004B1F09">
      <w:pPr>
        <w:pStyle w:val="Heading3"/>
        <w:keepNext w:val="0"/>
      </w:pPr>
      <w:r>
        <w:rPr>
          <w:b/>
        </w:rPr>
        <w:t>Port</w:t>
      </w:r>
      <w:r w:rsidRPr="00861328">
        <w:t>:</w:t>
      </w:r>
      <w:r>
        <w:t xml:space="preserve"> 1521</w:t>
      </w:r>
    </w:p>
    <w:p w14:paraId="58F43FA5" w14:textId="77777777" w:rsidR="004B1F09" w:rsidRDefault="004B1F09" w:rsidP="004B1F09">
      <w:pPr>
        <w:pStyle w:val="Heading3"/>
        <w:keepNext w:val="0"/>
      </w:pPr>
      <w:r>
        <w:rPr>
          <w:b/>
        </w:rPr>
        <w:t>SID</w:t>
      </w:r>
      <w:r w:rsidRPr="00861328">
        <w:t>:</w:t>
      </w:r>
      <w:r>
        <w:t xml:space="preserve"> xe</w:t>
      </w:r>
    </w:p>
    <w:p w14:paraId="58F43FA6" w14:textId="77777777" w:rsidR="004B1F09" w:rsidRDefault="004B1F09" w:rsidP="004B1F09">
      <w:pPr>
        <w:pStyle w:val="Heading2"/>
        <w:keepNext w:val="0"/>
      </w:pPr>
      <w:r>
        <w:t xml:space="preserve">Click </w:t>
      </w:r>
      <w:r>
        <w:rPr>
          <w:b/>
        </w:rPr>
        <w:t>Connect</w:t>
      </w:r>
      <w:r w:rsidRPr="00861328">
        <w:t>.</w:t>
      </w:r>
      <w:r>
        <w:t xml:space="preserve"> A window will open with your connection name in the tab.</w:t>
      </w:r>
    </w:p>
    <w:p w14:paraId="58F43FA7" w14:textId="77777777" w:rsidR="00D82F5E" w:rsidRDefault="004B1F09" w:rsidP="00D82F5E">
      <w:pPr>
        <w:pStyle w:val="Heading1"/>
      </w:pPr>
      <w:r>
        <w:t>Run an SQL Script</w:t>
      </w:r>
    </w:p>
    <w:p w14:paraId="58F43FA8" w14:textId="77777777" w:rsidR="00D82F5E" w:rsidRDefault="00D82F5E" w:rsidP="00D82F5E">
      <w:pPr>
        <w:keepNext/>
        <w:ind w:left="1440" w:hanging="1440"/>
      </w:pPr>
      <w:r>
        <w:rPr>
          <w:b/>
          <w:i/>
        </w:rPr>
        <w:t>Objectives</w:t>
      </w:r>
      <w:r>
        <w:t>:</w:t>
      </w:r>
      <w:r>
        <w:tab/>
      </w:r>
      <w:r w:rsidR="004B1F09">
        <w:t>Run an SQL script to create a sample database.</w:t>
      </w:r>
    </w:p>
    <w:p w14:paraId="58F43FA9" w14:textId="77777777" w:rsidR="004B1F09" w:rsidRDefault="004A4F75" w:rsidP="00D82F5E">
      <w:pPr>
        <w:keepNext/>
        <w:ind w:left="1440" w:hanging="1440"/>
      </w:pPr>
      <w:r>
        <w:rPr>
          <w:noProof/>
        </w:rPr>
        <w:drawing>
          <wp:inline distT="0" distB="0" distL="0" distR="0" wp14:anchorId="58F44038" wp14:editId="58F44039">
            <wp:extent cx="4742815" cy="3828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43FAA" w14:textId="773C5AB7" w:rsidR="00D82F5E" w:rsidRPr="00597CAB" w:rsidRDefault="004B1F09" w:rsidP="00D82F5E">
      <w:pPr>
        <w:keepNext/>
        <w:spacing w:before="120"/>
        <w:rPr>
          <w:b/>
        </w:rPr>
      </w:pPr>
      <w:r>
        <w:rPr>
          <w:b/>
          <w:i/>
        </w:rPr>
        <w:t>Chinook database</w:t>
      </w:r>
      <w:r w:rsidR="00BD39BE">
        <w:rPr>
          <w:b/>
          <w:i/>
        </w:rPr>
        <w:t>,. Step by step commands on how to run this</w:t>
      </w:r>
      <w:r w:rsidR="00297D71">
        <w:rPr>
          <w:b/>
          <w:i/>
        </w:rPr>
        <w:t xml:space="preserve"> will be demonstrated for you.</w:t>
      </w:r>
    </w:p>
    <w:p w14:paraId="58F43FAB" w14:textId="77777777" w:rsidR="00D82F5E" w:rsidRDefault="00D82F5E" w:rsidP="00D82F5E">
      <w:pPr>
        <w:rPr>
          <w:lang w:val="en-CA"/>
        </w:rPr>
      </w:pPr>
    </w:p>
    <w:p w14:paraId="58F43FAC" w14:textId="77777777" w:rsidR="007862F6" w:rsidRDefault="007862F6" w:rsidP="007862F6">
      <w:pPr>
        <w:pStyle w:val="Heading1"/>
      </w:pPr>
      <w:r>
        <w:lastRenderedPageBreak/>
        <w:t>Browsing and Navigating within SQL Developer</w:t>
      </w:r>
    </w:p>
    <w:p w14:paraId="58F43FAD" w14:textId="77777777" w:rsidR="00D7544B" w:rsidRDefault="007862F6" w:rsidP="007862F6">
      <w:pPr>
        <w:keepNext/>
        <w:ind w:left="1440" w:hanging="1440"/>
      </w:pPr>
      <w:r>
        <w:rPr>
          <w:b/>
          <w:i/>
        </w:rPr>
        <w:t>Objectives</w:t>
      </w:r>
      <w:r>
        <w:t>:</w:t>
      </w:r>
      <w:r>
        <w:tab/>
        <w:t>Learn how to browse a database using SQL Developer</w:t>
      </w:r>
      <w:r w:rsidR="00D7544B">
        <w:t xml:space="preserve">.  </w:t>
      </w:r>
    </w:p>
    <w:p w14:paraId="58F43FAE" w14:textId="77777777" w:rsidR="00D7544B" w:rsidRDefault="00D7544B" w:rsidP="007862F6">
      <w:pPr>
        <w:keepNext/>
        <w:ind w:left="1440" w:hanging="1440"/>
      </w:pPr>
      <w:r>
        <w:t>Note that there is a Connections window shows you all your sessions with the Oracle servers.</w:t>
      </w:r>
    </w:p>
    <w:p w14:paraId="58F43FAF" w14:textId="77777777" w:rsidR="007862F6" w:rsidRDefault="00D7544B" w:rsidP="007862F6">
      <w:pPr>
        <w:keepNext/>
        <w:ind w:left="1440" w:hanging="1440"/>
      </w:pPr>
      <w:r>
        <w:t xml:space="preserve">You can browse the database using this window. </w:t>
      </w:r>
    </w:p>
    <w:p w14:paraId="58F43FB0" w14:textId="77777777" w:rsidR="00BD39BE" w:rsidRDefault="00BD39BE" w:rsidP="007862F6">
      <w:pPr>
        <w:keepNext/>
        <w:ind w:left="1440" w:hanging="1440"/>
      </w:pPr>
      <w:r>
        <w:t>Class follow-along exercise.</w:t>
      </w:r>
    </w:p>
    <w:p w14:paraId="58F43FB1" w14:textId="77777777" w:rsidR="00184B95" w:rsidRDefault="00184B95" w:rsidP="007862F6">
      <w:pPr>
        <w:keepNext/>
        <w:ind w:left="1440" w:hanging="1440"/>
      </w:pPr>
    </w:p>
    <w:p w14:paraId="58F43FB2" w14:textId="4B3FA9AC" w:rsidR="00184B95" w:rsidRDefault="00184B95" w:rsidP="007862F6">
      <w:pPr>
        <w:keepNext/>
        <w:ind w:left="1440" w:hanging="1440"/>
      </w:pPr>
      <w:r>
        <w:t xml:space="preserve">Look for your session on the left.  (You can have </w:t>
      </w:r>
      <w:r w:rsidR="0012539B">
        <w:t>several</w:t>
      </w:r>
      <w:r>
        <w:t xml:space="preserve"> sessions open simultaneously to different databases.  For now</w:t>
      </w:r>
      <w:r w:rsidR="0012539B">
        <w:t>,</w:t>
      </w:r>
      <w:r>
        <w:t xml:space="preserve"> you just have one).</w:t>
      </w:r>
    </w:p>
    <w:p w14:paraId="58F43FB3" w14:textId="77777777" w:rsidR="00184B95" w:rsidRDefault="00184B95" w:rsidP="007862F6">
      <w:pPr>
        <w:keepNext/>
        <w:ind w:left="1440" w:hanging="1440"/>
      </w:pPr>
      <w:r>
        <w:t xml:space="preserve">Expand the “Tables” </w:t>
      </w:r>
    </w:p>
    <w:p w14:paraId="58F43FB4" w14:textId="77777777" w:rsidR="00BD39BE" w:rsidRDefault="00DC0700" w:rsidP="007862F6">
      <w:pPr>
        <w:keepNext/>
        <w:ind w:left="1440" w:hanging="1440"/>
      </w:pPr>
      <w:r>
        <w:pict w14:anchorId="58F44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55.8pt">
            <v:imagedata r:id="rId9" o:title="Oracle_SQL_Developer_1"/>
          </v:shape>
        </w:pict>
      </w:r>
    </w:p>
    <w:p w14:paraId="58F43FB5" w14:textId="77777777" w:rsidR="00184B95" w:rsidRDefault="00184B95" w:rsidP="007862F6">
      <w:pPr>
        <w:keepNext/>
        <w:ind w:left="1440" w:hanging="1440"/>
      </w:pPr>
    </w:p>
    <w:p w14:paraId="58F43FB6" w14:textId="77777777" w:rsidR="00184B95" w:rsidRDefault="00184B95" w:rsidP="007862F6">
      <w:pPr>
        <w:keepNext/>
        <w:ind w:left="1440" w:hanging="1440"/>
      </w:pPr>
      <w:r>
        <w:t xml:space="preserve">Note that the Tables contained in the database are now shown.  </w:t>
      </w:r>
    </w:p>
    <w:p w14:paraId="58F43FB7" w14:textId="77777777" w:rsidR="00184B95" w:rsidRDefault="00184B95" w:rsidP="007862F6">
      <w:pPr>
        <w:keepNext/>
        <w:ind w:left="1440" w:hanging="1440"/>
      </w:pPr>
      <w:r>
        <w:t>You can select a table to see details on a table.</w:t>
      </w:r>
    </w:p>
    <w:p w14:paraId="58F43FB8" w14:textId="77777777" w:rsidR="00184B95" w:rsidRDefault="00184B95">
      <w:r>
        <w:br w:type="page"/>
      </w:r>
    </w:p>
    <w:p w14:paraId="58F43FB9" w14:textId="77777777" w:rsidR="00184B95" w:rsidRDefault="00184B95" w:rsidP="007862F6">
      <w:pPr>
        <w:keepNext/>
        <w:ind w:left="1440" w:hanging="1440"/>
      </w:pPr>
      <w:r>
        <w:lastRenderedPageBreak/>
        <w:t>Click on the Customer table to see details on the CUSTOMER table.</w:t>
      </w:r>
    </w:p>
    <w:p w14:paraId="58F43FBA" w14:textId="77777777" w:rsidR="00184B95" w:rsidRDefault="00184B95" w:rsidP="007862F6">
      <w:pPr>
        <w:keepNext/>
        <w:ind w:left="1440" w:hanging="1440"/>
      </w:pPr>
      <w:r>
        <w:t>Note that a new tab opens up on the right window frame showing you details of the CUSTOMER table.</w:t>
      </w:r>
    </w:p>
    <w:p w14:paraId="58F43FBB" w14:textId="77777777" w:rsidR="00BD39BE" w:rsidRDefault="00DC0700" w:rsidP="007862F6">
      <w:pPr>
        <w:keepNext/>
        <w:ind w:left="1440" w:hanging="1440"/>
      </w:pPr>
      <w:r>
        <w:pict w14:anchorId="58F4403B">
          <v:shape id="_x0000_i1026" type="#_x0000_t75" style="width:468pt;height:240.3pt">
            <v:imagedata r:id="rId10" o:title="Oracle_SQL_Developer_3"/>
          </v:shape>
        </w:pict>
      </w:r>
    </w:p>
    <w:p w14:paraId="58F43FBC" w14:textId="77777777" w:rsidR="00184B95" w:rsidRDefault="00184B95" w:rsidP="007862F6">
      <w:pPr>
        <w:keepNext/>
        <w:ind w:left="1440" w:hanging="1440"/>
      </w:pPr>
    </w:p>
    <w:p w14:paraId="58F43FBD" w14:textId="77777777" w:rsidR="00184B95" w:rsidRDefault="00184B95" w:rsidP="007862F6">
      <w:pPr>
        <w:keepNext/>
        <w:ind w:left="1440" w:hanging="1440"/>
      </w:pPr>
      <w:r>
        <w:t>Note also that there are multiple sub-tabs within the new CUSTOMER frame.</w:t>
      </w:r>
    </w:p>
    <w:p w14:paraId="58F43FBE" w14:textId="77777777" w:rsidR="00184B95" w:rsidRDefault="00184B95" w:rsidP="007862F6">
      <w:pPr>
        <w:keepNext/>
        <w:ind w:left="1440" w:hanging="1440"/>
      </w:pPr>
      <w:r>
        <w:t>For now experiment with the “Columns” and the “Data” sub-tabs to see what the columns of the Customer table are, and what the raw data contained is.</w:t>
      </w:r>
    </w:p>
    <w:p w14:paraId="58F43FBF" w14:textId="77777777" w:rsidR="00BD39BE" w:rsidRDefault="00BD39BE" w:rsidP="007862F6">
      <w:pPr>
        <w:keepNext/>
        <w:ind w:left="1440" w:hanging="1440"/>
      </w:pPr>
    </w:p>
    <w:p w14:paraId="58F43FC0" w14:textId="77777777" w:rsidR="00BD39BE" w:rsidRDefault="00BD39BE" w:rsidP="007862F6">
      <w:pPr>
        <w:keepNext/>
        <w:ind w:left="1440" w:hanging="1440"/>
      </w:pPr>
    </w:p>
    <w:p w14:paraId="58F43FC1" w14:textId="77777777" w:rsidR="007862F6" w:rsidRDefault="007862F6" w:rsidP="007862F6">
      <w:pPr>
        <w:keepNext/>
        <w:ind w:left="1440" w:hanging="1440"/>
      </w:pPr>
    </w:p>
    <w:p w14:paraId="58F43FC2" w14:textId="77777777" w:rsidR="00184B95" w:rsidRDefault="00DC0700" w:rsidP="007862F6">
      <w:pPr>
        <w:keepNext/>
        <w:ind w:left="1440" w:hanging="1440"/>
      </w:pPr>
      <w:r>
        <w:pict w14:anchorId="58F4403C">
          <v:shape id="_x0000_i1027" type="#_x0000_t75" style="width:467.15pt;height:494.8pt">
            <v:imagedata r:id="rId11" o:title="Oracle_SQL_Developer_4"/>
          </v:shape>
        </w:pict>
      </w:r>
    </w:p>
    <w:p w14:paraId="58F43FC3" w14:textId="77777777" w:rsidR="00184B95" w:rsidRDefault="00184B95" w:rsidP="007862F6">
      <w:pPr>
        <w:keepNext/>
        <w:ind w:left="1440" w:hanging="1440"/>
      </w:pPr>
    </w:p>
    <w:p w14:paraId="58F43FC4" w14:textId="77777777" w:rsidR="00D661D0" w:rsidRDefault="00D661D0">
      <w:r>
        <w:t>Note that the column headers of the data allow you to sort and filter.  (Hint: This will come in handy later in this lab).</w:t>
      </w:r>
    </w:p>
    <w:p w14:paraId="58F43FC5" w14:textId="77777777" w:rsidR="00184B95" w:rsidRDefault="00184B95" w:rsidP="007862F6">
      <w:pPr>
        <w:keepNext/>
        <w:ind w:left="1440" w:hanging="1440"/>
      </w:pPr>
      <w:r>
        <w:t>Browse the database and complete the following table:</w:t>
      </w:r>
    </w:p>
    <w:tbl>
      <w:tblPr>
        <w:tblStyle w:val="GridTable2-Accent4"/>
        <w:tblW w:w="9356" w:type="dxa"/>
        <w:tblLook w:val="04A0" w:firstRow="1" w:lastRow="0" w:firstColumn="1" w:lastColumn="0" w:noHBand="0" w:noVBand="1"/>
      </w:tblPr>
      <w:tblGrid>
        <w:gridCol w:w="2852"/>
        <w:gridCol w:w="6504"/>
      </w:tblGrid>
      <w:tr w:rsidR="00A60FA6" w14:paraId="58F43FC8" w14:textId="77777777" w:rsidTr="00A6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C6" w14:textId="77777777" w:rsidR="00A60FA6" w:rsidRDefault="00A60FA6" w:rsidP="007862F6">
            <w:pPr>
              <w:keepNext/>
            </w:pPr>
            <w:r>
              <w:t>Question</w:t>
            </w:r>
          </w:p>
        </w:tc>
        <w:tc>
          <w:tcPr>
            <w:tcW w:w="6504" w:type="dxa"/>
          </w:tcPr>
          <w:p w14:paraId="58F43FC7" w14:textId="77777777" w:rsidR="00A60FA6" w:rsidRDefault="00A60FA6" w:rsidP="007862F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A60FA6" w14:paraId="58F43FCC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C9" w14:textId="77777777" w:rsidR="00A60FA6" w:rsidRDefault="00A60FA6" w:rsidP="007862F6">
            <w:pPr>
              <w:pStyle w:val="Heading2"/>
              <w:outlineLvl w:val="1"/>
            </w:pPr>
            <w:r>
              <w:t>What tables are part of the Chinook database?</w:t>
            </w:r>
          </w:p>
          <w:p w14:paraId="58F43FCA" w14:textId="77777777" w:rsidR="00A60FA6" w:rsidRDefault="00A60FA6" w:rsidP="007862F6">
            <w:pPr>
              <w:keepNext/>
            </w:pPr>
          </w:p>
        </w:tc>
        <w:tc>
          <w:tcPr>
            <w:tcW w:w="6504" w:type="dxa"/>
          </w:tcPr>
          <w:p w14:paraId="6BD888D5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ALBUM </w:t>
            </w:r>
          </w:p>
          <w:p w14:paraId="6D064E8F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ARTIST </w:t>
            </w:r>
          </w:p>
          <w:p w14:paraId="2600B578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CUSTOMER </w:t>
            </w:r>
          </w:p>
          <w:p w14:paraId="043E7744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EMPLOYEE </w:t>
            </w:r>
          </w:p>
          <w:p w14:paraId="6B7227CB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GENRE </w:t>
            </w:r>
          </w:p>
          <w:p w14:paraId="156D8A83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INVOICE </w:t>
            </w:r>
          </w:p>
          <w:p w14:paraId="26678F7E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INVOICELINE </w:t>
            </w:r>
          </w:p>
          <w:p w14:paraId="6DF8AEAF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MEDIATYPE </w:t>
            </w:r>
          </w:p>
          <w:p w14:paraId="78526E93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PLAYLIST </w:t>
            </w:r>
          </w:p>
          <w:p w14:paraId="0D68F91D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PLAYLISTTRACK </w:t>
            </w:r>
          </w:p>
          <w:p w14:paraId="0F297CD1" w14:textId="77777777" w:rsidR="00DC0700" w:rsidRPr="00DC0700" w:rsidRDefault="00DC0700" w:rsidP="00DC0700">
            <w:pPr>
              <w:numPr>
                <w:ilvl w:val="0"/>
                <w:numId w:val="3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pacing w:val="0"/>
                <w:szCs w:val="24"/>
              </w:rPr>
            </w:pPr>
            <w:r w:rsidRPr="00DC0700">
              <w:rPr>
                <w:rFonts w:ascii="Times New Roman" w:hAnsi="Times New Roman"/>
                <w:spacing w:val="0"/>
                <w:szCs w:val="24"/>
              </w:rPr>
              <w:t xml:space="preserve">TRACK </w:t>
            </w:r>
          </w:p>
          <w:p w14:paraId="58F43FCB" w14:textId="77777777" w:rsidR="00A60FA6" w:rsidRDefault="00A60FA6" w:rsidP="007862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FA6" w14:paraId="58F43FD0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CD" w14:textId="77777777" w:rsidR="00A60FA6" w:rsidRDefault="00A60FA6" w:rsidP="00A60FA6">
            <w:pPr>
              <w:pStyle w:val="Heading2"/>
              <w:outlineLvl w:val="1"/>
            </w:pPr>
            <w:r>
              <w:t>What fields are in the Employee table?</w:t>
            </w:r>
          </w:p>
          <w:p w14:paraId="58F43FCE" w14:textId="77777777" w:rsidR="00A60FA6" w:rsidRDefault="00A60FA6" w:rsidP="007862F6">
            <w:pPr>
              <w:keepNext/>
            </w:pPr>
          </w:p>
        </w:tc>
        <w:tc>
          <w:tcPr>
            <w:tcW w:w="6504" w:type="dxa"/>
          </w:tcPr>
          <w:p w14:paraId="6CEFDA5F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EMPLOYEEID</w:t>
            </w:r>
          </w:p>
          <w:p w14:paraId="48995264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  <w:p w14:paraId="3CFAA51D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  <w:p w14:paraId="769D1AC1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  <w:p w14:paraId="04185A6C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REPORTSTO</w:t>
            </w:r>
          </w:p>
          <w:p w14:paraId="3551A1E6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BIRTHDATE</w:t>
            </w:r>
          </w:p>
          <w:p w14:paraId="17BCC508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HIREDATE</w:t>
            </w:r>
          </w:p>
          <w:p w14:paraId="3FDF7A88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14:paraId="7B6C76D7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14:paraId="0B18023B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  <w:p w14:paraId="331A491B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  <w:p w14:paraId="12736914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POSTALCODE</w:t>
            </w:r>
          </w:p>
          <w:p w14:paraId="7092D6B1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  <w:p w14:paraId="4C432781" w14:textId="77777777" w:rsidR="00DC0700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FAX</w:t>
            </w:r>
          </w:p>
          <w:p w14:paraId="58F43FCF" w14:textId="474F6C96" w:rsidR="00A60FA6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A60FA6" w14:paraId="58F43FD4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D1" w14:textId="77777777" w:rsidR="00A60FA6" w:rsidRDefault="00A60FA6" w:rsidP="00A60FA6">
            <w:pPr>
              <w:pStyle w:val="Heading2"/>
              <w:outlineLvl w:val="1"/>
            </w:pPr>
            <w:r>
              <w:t>What datatype of field is the Employee phone number?  What is the maximum length (in characters) of the Employee phone number?</w:t>
            </w:r>
          </w:p>
          <w:p w14:paraId="58F43FD2" w14:textId="77777777" w:rsidR="00A60FA6" w:rsidRDefault="00A60FA6" w:rsidP="007862F6">
            <w:pPr>
              <w:keepNext/>
            </w:pPr>
          </w:p>
        </w:tc>
        <w:tc>
          <w:tcPr>
            <w:tcW w:w="6504" w:type="dxa"/>
          </w:tcPr>
          <w:p w14:paraId="3D42F252" w14:textId="027BBB04" w:rsidR="00A60FA6" w:rsidRDefault="00DC0700" w:rsidP="007862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Datatype: </w:t>
            </w:r>
            <w:r w:rsidRPr="00DC0700">
              <w:t>VARCHAR2</w:t>
            </w:r>
          </w:p>
          <w:p w14:paraId="58F43FD3" w14:textId="1937887C" w:rsidR="00DC0700" w:rsidRDefault="00DC0700" w:rsidP="007862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Length: 24 characters</w:t>
            </w:r>
          </w:p>
        </w:tc>
      </w:tr>
      <w:tr w:rsidR="00A60FA6" w14:paraId="58F43FD7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D5" w14:textId="77777777" w:rsidR="00A60FA6" w:rsidRDefault="00A60FA6" w:rsidP="00A60FA6">
            <w:pPr>
              <w:pStyle w:val="Heading2"/>
              <w:outlineLvl w:val="1"/>
            </w:pPr>
            <w:r>
              <w:t>How many Employee records are there in the database?</w:t>
            </w:r>
          </w:p>
        </w:tc>
        <w:tc>
          <w:tcPr>
            <w:tcW w:w="6504" w:type="dxa"/>
          </w:tcPr>
          <w:p w14:paraId="58F43FD6" w14:textId="5FC2443F" w:rsidR="00A60FA6" w:rsidRDefault="00DC0700" w:rsidP="007862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60FA6" w14:paraId="58F43FDA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D8" w14:textId="77777777" w:rsidR="00A60FA6" w:rsidRDefault="00A60FA6" w:rsidP="00A60FA6">
            <w:pPr>
              <w:pStyle w:val="Heading2"/>
              <w:outlineLvl w:val="1"/>
            </w:pPr>
            <w:r>
              <w:t>What is the name of EmployeeId 5?</w:t>
            </w:r>
          </w:p>
        </w:tc>
        <w:tc>
          <w:tcPr>
            <w:tcW w:w="6504" w:type="dxa"/>
          </w:tcPr>
          <w:p w14:paraId="58F43FD9" w14:textId="07122A91" w:rsidR="00A60FA6" w:rsidRDefault="00DC0700" w:rsidP="007862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0">
              <w:t>Steve</w:t>
            </w:r>
            <w:r>
              <w:t xml:space="preserve"> </w:t>
            </w:r>
            <w:r w:rsidRPr="00DC0700">
              <w:t>Johnson</w:t>
            </w:r>
          </w:p>
        </w:tc>
      </w:tr>
      <w:tr w:rsidR="00A60FA6" w14:paraId="58F43FDD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DB" w14:textId="77777777" w:rsidR="00A60FA6" w:rsidRDefault="00A60FA6" w:rsidP="00A60FA6">
            <w:pPr>
              <w:pStyle w:val="Heading2"/>
              <w:outlineLvl w:val="1"/>
            </w:pPr>
            <w:r>
              <w:t>Who is the manager of Laura Callahan</w:t>
            </w:r>
          </w:p>
        </w:tc>
        <w:tc>
          <w:tcPr>
            <w:tcW w:w="6504" w:type="dxa"/>
          </w:tcPr>
          <w:p w14:paraId="58F43FDC" w14:textId="74DB1C92" w:rsidR="00A60FA6" w:rsidRDefault="00DC0700" w:rsidP="007862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0">
              <w:t>Michael</w:t>
            </w:r>
            <w:r>
              <w:t xml:space="preserve"> </w:t>
            </w:r>
            <w:r w:rsidRPr="00DC0700">
              <w:t>Mitchell</w:t>
            </w:r>
          </w:p>
        </w:tc>
      </w:tr>
      <w:tr w:rsidR="00A60FA6" w14:paraId="58F43FE0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DE" w14:textId="77777777" w:rsidR="00A60FA6" w:rsidRDefault="00A60FA6" w:rsidP="00A60FA6">
            <w:pPr>
              <w:pStyle w:val="Heading2"/>
              <w:outlineLvl w:val="1"/>
            </w:pPr>
            <w:r>
              <w:t>Who reports to Nancy Edwards</w:t>
            </w:r>
          </w:p>
        </w:tc>
        <w:tc>
          <w:tcPr>
            <w:tcW w:w="6504" w:type="dxa"/>
          </w:tcPr>
          <w:p w14:paraId="729E7437" w14:textId="7FDE34F4" w:rsidR="00DC0700" w:rsidRDefault="00DC0700" w:rsidP="00DC07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Jane</w:t>
            </w:r>
            <w:r>
              <w:t xml:space="preserve"> </w:t>
            </w:r>
            <w:r>
              <w:t>Peacock</w:t>
            </w:r>
          </w:p>
          <w:p w14:paraId="43DD4B8E" w14:textId="146C2DA6" w:rsidR="00DC0700" w:rsidRDefault="00DC0700" w:rsidP="00DC07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Margaret</w:t>
            </w:r>
            <w:r>
              <w:t xml:space="preserve"> </w:t>
            </w:r>
            <w:r>
              <w:t>Park</w:t>
            </w:r>
            <w:r>
              <w:tab/>
            </w:r>
          </w:p>
          <w:p w14:paraId="58F43FDF" w14:textId="3FAFF6E0" w:rsidR="00A60FA6" w:rsidRDefault="00DC0700" w:rsidP="00DC07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  <w:r>
              <w:t xml:space="preserve"> </w:t>
            </w:r>
            <w:r>
              <w:t>Johnson</w:t>
            </w:r>
            <w:r>
              <w:tab/>
            </w:r>
          </w:p>
        </w:tc>
      </w:tr>
      <w:tr w:rsidR="00184B95" w14:paraId="58F43FE3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E1" w14:textId="77777777" w:rsidR="00184B95" w:rsidRDefault="00184B95" w:rsidP="00BF533B">
            <w:pPr>
              <w:pStyle w:val="Heading2"/>
              <w:outlineLvl w:val="1"/>
            </w:pPr>
            <w:r>
              <w:t xml:space="preserve">The company sells </w:t>
            </w:r>
            <w:r w:rsidR="00BF533B">
              <w:t>meda (video/audio)</w:t>
            </w:r>
            <w:r>
              <w:t xml:space="preserve"> online.  How many Genre categories are there?</w:t>
            </w:r>
          </w:p>
        </w:tc>
        <w:tc>
          <w:tcPr>
            <w:tcW w:w="6504" w:type="dxa"/>
          </w:tcPr>
          <w:p w14:paraId="58F43FE2" w14:textId="5C9EB9A1" w:rsidR="00184B95" w:rsidRDefault="00DC0700" w:rsidP="007862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184B95" w14:paraId="58F43FE6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E4" w14:textId="77777777" w:rsidR="00184B95" w:rsidRDefault="00BF533B" w:rsidP="00A60FA6">
            <w:pPr>
              <w:pStyle w:val="Heading2"/>
              <w:outlineLvl w:val="1"/>
            </w:pPr>
            <w:r>
              <w:t>Pick your favourite genre.  What is it and what is the corresponding GenreId?</w:t>
            </w:r>
          </w:p>
        </w:tc>
        <w:tc>
          <w:tcPr>
            <w:tcW w:w="6504" w:type="dxa"/>
          </w:tcPr>
          <w:p w14:paraId="50442F8D" w14:textId="77777777" w:rsidR="00184B95" w:rsidRDefault="00DC0700" w:rsidP="00A7493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Genreid: 1</w:t>
            </w:r>
          </w:p>
          <w:p w14:paraId="58F43FE5" w14:textId="178B1E5D" w:rsidR="00DC0700" w:rsidRDefault="00DC0700" w:rsidP="00A7493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Rock</w:t>
            </w:r>
          </w:p>
        </w:tc>
      </w:tr>
      <w:tr w:rsidR="00BF533B" w14:paraId="58F43FE9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E7" w14:textId="62E11ACC" w:rsidR="00BF533B" w:rsidRDefault="00BF533B" w:rsidP="00A60FA6">
            <w:pPr>
              <w:pStyle w:val="Heading2"/>
              <w:outlineLvl w:val="1"/>
            </w:pPr>
            <w:r>
              <w:t>How many different Artists are in the database?</w:t>
            </w:r>
          </w:p>
        </w:tc>
        <w:tc>
          <w:tcPr>
            <w:tcW w:w="6504" w:type="dxa"/>
          </w:tcPr>
          <w:p w14:paraId="58F43FE8" w14:textId="4B18F919" w:rsidR="00BF533B" w:rsidRDefault="00DC0700" w:rsidP="00DC07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0">
              <w:t>275</w:t>
            </w:r>
            <w:r w:rsidRPr="00DC0700">
              <w:tab/>
            </w:r>
          </w:p>
        </w:tc>
      </w:tr>
      <w:tr w:rsidR="00BF533B" w14:paraId="58F43FEC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EA" w14:textId="77777777" w:rsidR="00BF533B" w:rsidRDefault="00BF533B" w:rsidP="00A60FA6">
            <w:pPr>
              <w:pStyle w:val="Heading2"/>
              <w:outlineLvl w:val="1"/>
            </w:pPr>
            <w:r>
              <w:t>Who is the artist with artistID = 167</w:t>
            </w:r>
          </w:p>
        </w:tc>
        <w:tc>
          <w:tcPr>
            <w:tcW w:w="6504" w:type="dxa"/>
          </w:tcPr>
          <w:p w14:paraId="58F43FEB" w14:textId="7B723A01" w:rsidR="00BF533B" w:rsidRDefault="00DC0700" w:rsidP="00BF5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0">
              <w:t>Big &amp; Rich</w:t>
            </w:r>
          </w:p>
        </w:tc>
      </w:tr>
      <w:tr w:rsidR="00BF533B" w14:paraId="58F43FEF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ED" w14:textId="77777777" w:rsidR="00BF533B" w:rsidRDefault="00BF533B" w:rsidP="00BF533B">
            <w:pPr>
              <w:pStyle w:val="Heading2"/>
              <w:outlineLvl w:val="1"/>
            </w:pPr>
            <w:r>
              <w:t>What is the name of the Artist for the album American Idiot.  Explain how you figured this out</w:t>
            </w:r>
            <w:r w:rsidR="0061318C">
              <w:t xml:space="preserve"> using the table names, fields and values.</w:t>
            </w:r>
          </w:p>
        </w:tc>
        <w:tc>
          <w:tcPr>
            <w:tcW w:w="6504" w:type="dxa"/>
          </w:tcPr>
          <w:p w14:paraId="1D0E470B" w14:textId="77777777" w:rsidR="00BF533B" w:rsidRDefault="00DC0700" w:rsidP="00BF53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0">
              <w:t>Green Day</w:t>
            </w:r>
            <w:r>
              <w:t xml:space="preserve">. </w:t>
            </w:r>
          </w:p>
          <w:p w14:paraId="58F43FEE" w14:textId="3E37765C" w:rsidR="00DC0700" w:rsidRPr="00BF533B" w:rsidRDefault="00DC0700" w:rsidP="00BF53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 the album table to the title American Idiot, then find the artist ID. Then find the artist with the corresponding Id in the artist table. </w:t>
            </w:r>
          </w:p>
        </w:tc>
      </w:tr>
      <w:tr w:rsidR="00BF533B" w14:paraId="58F43FF2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F0" w14:textId="77777777" w:rsidR="00BF533B" w:rsidRDefault="00BF533B" w:rsidP="0061318C">
            <w:pPr>
              <w:pStyle w:val="Heading2"/>
              <w:outlineLvl w:val="1"/>
            </w:pPr>
            <w:r>
              <w:t xml:space="preserve">What is the name of the 11th track on the album American Idiot?  </w:t>
            </w:r>
            <w:r w:rsidR="0061318C">
              <w:t>Explain how you figured this out using the table names, fields and values.</w:t>
            </w:r>
          </w:p>
        </w:tc>
        <w:tc>
          <w:tcPr>
            <w:tcW w:w="6504" w:type="dxa"/>
          </w:tcPr>
          <w:p w14:paraId="01C90FA7" w14:textId="77777777" w:rsidR="00BF533B" w:rsidRDefault="00C04A57" w:rsidP="00BF5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A57">
              <w:t>Letterbomb</w:t>
            </w:r>
          </w:p>
          <w:p w14:paraId="58F43FF1" w14:textId="6079CC83" w:rsidR="00C04A57" w:rsidRDefault="00C04A57" w:rsidP="00BF5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the album table to American Idiot. Find the album Id. Go to the Track table and filter the album it to that of Green day. Find the 11</w:t>
            </w:r>
            <w:r w:rsidRPr="00C04A57">
              <w:rPr>
                <w:vertAlign w:val="superscript"/>
              </w:rPr>
              <w:t>th</w:t>
            </w:r>
            <w:r>
              <w:t xml:space="preserve"> track.</w:t>
            </w:r>
          </w:p>
        </w:tc>
      </w:tr>
      <w:tr w:rsidR="0061318C" w14:paraId="58F43FF5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F3" w14:textId="77777777" w:rsidR="0061318C" w:rsidRDefault="0061318C" w:rsidP="0061318C">
            <w:pPr>
              <w:pStyle w:val="Heading2"/>
              <w:outlineLvl w:val="1"/>
            </w:pPr>
            <w:r>
              <w:t>What albums by Queen are in the database? Explain how you figured this out using the table names, fields and values. (Do this for the rest of the questions)</w:t>
            </w:r>
          </w:p>
        </w:tc>
        <w:tc>
          <w:tcPr>
            <w:tcW w:w="6504" w:type="dxa"/>
          </w:tcPr>
          <w:p w14:paraId="4E3D12D3" w14:textId="77777777" w:rsidR="00C04A57" w:rsidRDefault="00C04A57" w:rsidP="00C04A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Greatest Hits II</w:t>
            </w:r>
            <w:bookmarkStart w:id="0" w:name="_GoBack"/>
            <w:bookmarkEnd w:id="0"/>
          </w:p>
          <w:p w14:paraId="1807FB27" w14:textId="77777777" w:rsidR="00C04A57" w:rsidRDefault="00C04A57" w:rsidP="00C04A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Greatest Hits I</w:t>
            </w:r>
          </w:p>
          <w:p w14:paraId="3902FE85" w14:textId="77777777" w:rsidR="0061318C" w:rsidRDefault="00C04A57" w:rsidP="00C04A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 Of The World</w:t>
            </w:r>
          </w:p>
          <w:p w14:paraId="42EB0431" w14:textId="77777777" w:rsidR="00C04A57" w:rsidRDefault="00C04A57" w:rsidP="00C04A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F43FF4" w14:textId="6E5C3BE1" w:rsidR="00C04A57" w:rsidRDefault="00C04A57" w:rsidP="00C04A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the artist ID for Queen. Filter the album table to albums with that album ID. </w:t>
            </w:r>
          </w:p>
        </w:tc>
      </w:tr>
      <w:tr w:rsidR="0061318C" w14:paraId="58F43FF8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F6" w14:textId="77777777" w:rsidR="0061318C" w:rsidRDefault="0061318C" w:rsidP="0061318C">
            <w:pPr>
              <w:pStyle w:val="Heading2"/>
              <w:outlineLvl w:val="1"/>
            </w:pPr>
            <w:r>
              <w:t>What is the 17</w:t>
            </w:r>
            <w:r w:rsidRPr="0061318C">
              <w:rPr>
                <w:vertAlign w:val="superscript"/>
              </w:rPr>
              <w:t>th</w:t>
            </w:r>
            <w:r>
              <w:t xml:space="preserve"> track of Queen’s “Greatest Hits I”</w:t>
            </w:r>
          </w:p>
        </w:tc>
        <w:tc>
          <w:tcPr>
            <w:tcW w:w="6504" w:type="dxa"/>
          </w:tcPr>
          <w:p w14:paraId="04DE9111" w14:textId="77777777" w:rsidR="0061318C" w:rsidRDefault="00C04A57" w:rsidP="00BF5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A57">
              <w:t>We Are The Champions</w:t>
            </w:r>
          </w:p>
          <w:p w14:paraId="58F43FF7" w14:textId="00F28594" w:rsidR="00C04A57" w:rsidRDefault="00C04A57" w:rsidP="00BF5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 the album table to the “Greatest Hits I” album. Find the album’s ID. Filter the track table to that </w:t>
            </w:r>
          </w:p>
        </w:tc>
      </w:tr>
      <w:tr w:rsidR="00D661D0" w14:paraId="58F43FFB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8F43FF9" w14:textId="77777777" w:rsidR="00D661D0" w:rsidRDefault="00D661D0" w:rsidP="0061318C">
            <w:pPr>
              <w:pStyle w:val="Heading2"/>
              <w:outlineLvl w:val="1"/>
            </w:pPr>
            <w:r>
              <w:t>What album is the song called “Cucamonga” from?  Who are the artist on that album?</w:t>
            </w:r>
          </w:p>
        </w:tc>
        <w:tc>
          <w:tcPr>
            <w:tcW w:w="6504" w:type="dxa"/>
          </w:tcPr>
          <w:p w14:paraId="58F43FFA" w14:textId="77777777" w:rsidR="00D661D0" w:rsidRDefault="00D661D0" w:rsidP="00BF53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F43FFC" w14:textId="77777777" w:rsidR="007862F6" w:rsidRPr="007862F6" w:rsidRDefault="007862F6" w:rsidP="007862F6">
      <w:pPr>
        <w:keepNext/>
        <w:ind w:left="1440" w:hanging="1440"/>
      </w:pPr>
    </w:p>
    <w:p w14:paraId="58F43FFD" w14:textId="77777777" w:rsidR="007862F6" w:rsidRDefault="007862F6" w:rsidP="007862F6">
      <w:pPr>
        <w:rPr>
          <w:lang w:val="en-CA"/>
        </w:rPr>
      </w:pPr>
    </w:p>
    <w:p w14:paraId="58F43FFE" w14:textId="77777777" w:rsidR="00597CAB" w:rsidRDefault="00597CAB" w:rsidP="00597CAB">
      <w:pPr>
        <w:rPr>
          <w:lang w:val="en-CA"/>
        </w:rPr>
      </w:pPr>
    </w:p>
    <w:p w14:paraId="58F43FFF" w14:textId="77777777" w:rsidR="007862F6" w:rsidRPr="00597CAB" w:rsidRDefault="007862F6" w:rsidP="00597CAB">
      <w:pPr>
        <w:rPr>
          <w:lang w:val="en-CA"/>
        </w:rPr>
      </w:pPr>
    </w:p>
    <w:p w14:paraId="58F44000" w14:textId="77777777" w:rsidR="00597CAB" w:rsidRDefault="004B1F09" w:rsidP="00597CAB">
      <w:pPr>
        <w:pStyle w:val="Heading1"/>
      </w:pPr>
      <w:r>
        <w:t>Queries</w:t>
      </w:r>
      <w:r w:rsidR="0054212B">
        <w:t xml:space="preserve"> I</w:t>
      </w:r>
    </w:p>
    <w:p w14:paraId="58F44001" w14:textId="77777777" w:rsidR="00597CAB" w:rsidRDefault="00597CAB" w:rsidP="00597CAB">
      <w:pPr>
        <w:keepNext/>
        <w:ind w:left="1440" w:hanging="1440"/>
      </w:pPr>
      <w:r>
        <w:rPr>
          <w:b/>
          <w:i/>
        </w:rPr>
        <w:t>Objectives</w:t>
      </w:r>
      <w:r>
        <w:t>:</w:t>
      </w:r>
      <w:r>
        <w:tab/>
      </w:r>
      <w:r w:rsidR="004B1F09">
        <w:t>Learn the Select command to answer simple queries.</w:t>
      </w:r>
    </w:p>
    <w:p w14:paraId="58F44002" w14:textId="77777777" w:rsidR="004A4F75" w:rsidRDefault="00A77FEA" w:rsidP="00597CAB">
      <w:pPr>
        <w:keepNext/>
        <w:ind w:left="1440" w:hanging="1440"/>
      </w:pPr>
      <w:r>
        <w:t xml:space="preserve">Research:  W3Schools </w:t>
      </w:r>
      <w:hyperlink r:id="rId12" w:history="1">
        <w:r w:rsidRPr="00A77FEA">
          <w:rPr>
            <w:rStyle w:val="Hyperlink"/>
          </w:rPr>
          <w:t>Select</w:t>
        </w:r>
      </w:hyperlink>
      <w:r>
        <w:t xml:space="preserve"> page.</w:t>
      </w:r>
      <w:r w:rsidR="00A400C7">
        <w:t xml:space="preserve"> Learn Select, Where, Distinct, Like</w:t>
      </w:r>
      <w:r w:rsidR="00FC6507">
        <w:t>, order by</w:t>
      </w:r>
    </w:p>
    <w:p w14:paraId="58F44003" w14:textId="77777777" w:rsidR="004A4F75" w:rsidRDefault="004A4F75" w:rsidP="00597CAB">
      <w:pPr>
        <w:keepNext/>
        <w:ind w:left="1440" w:hanging="1440"/>
      </w:pPr>
      <w:r>
        <w:t>All queries start with the CUSTOMER table.  Provide the SQL query and the output.</w:t>
      </w:r>
    </w:p>
    <w:p w14:paraId="58F44004" w14:textId="77777777" w:rsidR="003E1434" w:rsidRDefault="003E1434" w:rsidP="00597CAB">
      <w:pPr>
        <w:keepNext/>
        <w:ind w:left="1440" w:hanging="1440"/>
      </w:pPr>
    </w:p>
    <w:p w14:paraId="58F44005" w14:textId="77777777" w:rsidR="003E1434" w:rsidRDefault="003E1434" w:rsidP="00597CAB">
      <w:pPr>
        <w:keepNext/>
        <w:ind w:left="1440" w:hanging="1440"/>
      </w:pPr>
      <w:r>
        <w:t>Let’s make sure that you’ve setup everything properly for future logins.</w:t>
      </w:r>
    </w:p>
    <w:p w14:paraId="58F44006" w14:textId="77777777" w:rsidR="003E1434" w:rsidRDefault="003E1434" w:rsidP="00597CAB">
      <w:pPr>
        <w:keepNext/>
        <w:ind w:left="1440" w:hanging="1440"/>
      </w:pPr>
    </w:p>
    <w:p w14:paraId="58F44007" w14:textId="77777777" w:rsidR="003E1434" w:rsidRDefault="003E1434" w:rsidP="00597CAB">
      <w:pPr>
        <w:keepNext/>
        <w:ind w:left="1440" w:hanging="1440"/>
      </w:pPr>
      <w:r>
        <w:t>Exit from Oracle SQL Developer.</w:t>
      </w:r>
    </w:p>
    <w:p w14:paraId="58F44008" w14:textId="77777777" w:rsidR="003E1434" w:rsidRDefault="003E1434" w:rsidP="00597CAB">
      <w:pPr>
        <w:keepNext/>
        <w:ind w:left="1440" w:hanging="1440"/>
      </w:pPr>
      <w:r>
        <w:t>Restart Oracle SQL Developer, login as yourself and ensure that you can still browse the tables in the database.</w:t>
      </w:r>
    </w:p>
    <w:p w14:paraId="58F44009" w14:textId="77777777" w:rsidR="00184B95" w:rsidRPr="0000565E" w:rsidRDefault="00AE6D81" w:rsidP="00597CAB">
      <w:pPr>
        <w:keepNext/>
        <w:ind w:left="1440" w:hanging="1440"/>
        <w:rPr>
          <w:b/>
        </w:rPr>
      </w:pPr>
      <w:r w:rsidRPr="0000565E">
        <w:rPr>
          <w:b/>
        </w:rPr>
        <w:t>Teacher will demonstrate how to run SQL commands in lab session.</w:t>
      </w:r>
    </w:p>
    <w:p w14:paraId="58F4400A" w14:textId="77777777" w:rsidR="0000565E" w:rsidRDefault="0000565E" w:rsidP="00597CAB">
      <w:pPr>
        <w:keepNext/>
        <w:ind w:left="1440" w:hanging="1440"/>
      </w:pPr>
      <w:r>
        <w:t xml:space="preserve">Reference: </w:t>
      </w:r>
      <w:hyperlink r:id="rId13" w:anchor="intro" w:history="1">
        <w:r w:rsidRPr="005C29DE">
          <w:rPr>
            <w:rStyle w:val="Hyperlink"/>
          </w:rPr>
          <w:t>http://www.oracle.com/technetwork/developer-tools/sql-developer/query-intro-1-161240.html#intro</w:t>
        </w:r>
      </w:hyperlink>
      <w:r>
        <w:t xml:space="preserve"> shows the basics on how to run SQL statements in Oracle SQL Developer.</w:t>
      </w:r>
    </w:p>
    <w:p w14:paraId="58F4400B" w14:textId="77777777" w:rsidR="00184B95" w:rsidRDefault="00184B95" w:rsidP="00597CAB">
      <w:pPr>
        <w:keepNext/>
        <w:ind w:left="1440" w:hanging="1440"/>
      </w:pPr>
    </w:p>
    <w:p w14:paraId="58F4400C" w14:textId="77777777" w:rsidR="00184B95" w:rsidRDefault="00184B95" w:rsidP="00597CAB">
      <w:pPr>
        <w:keepNext/>
        <w:ind w:left="1440" w:hanging="1440"/>
      </w:pPr>
      <w:r>
        <w:rPr>
          <w:noProof/>
        </w:rPr>
        <w:drawing>
          <wp:inline distT="0" distB="0" distL="0" distR="0" wp14:anchorId="58F4403D" wp14:editId="58F4403E">
            <wp:extent cx="5943600" cy="3452495"/>
            <wp:effectExtent l="0" t="0" r="0" b="0"/>
            <wp:docPr id="2" name="Picture 2" descr="Oracle_SQL_Develope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acle_SQL_Developer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400D" w14:textId="77777777" w:rsidR="003E1434" w:rsidRDefault="003E1434" w:rsidP="00597CAB">
      <w:pPr>
        <w:keepNext/>
        <w:ind w:left="1440" w:hanging="1440"/>
      </w:pPr>
      <w:r>
        <w:t>Perform the following queries:</w:t>
      </w:r>
    </w:p>
    <w:p w14:paraId="58F4400E" w14:textId="77777777" w:rsidR="00A60FA6" w:rsidRDefault="00A60FA6" w:rsidP="00597CAB">
      <w:pPr>
        <w:keepNext/>
        <w:ind w:left="1440" w:hanging="1440"/>
      </w:pP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2280"/>
        <w:gridCol w:w="3880"/>
        <w:gridCol w:w="3200"/>
      </w:tblGrid>
      <w:tr w:rsidR="00A60FA6" w14:paraId="58F44012" w14:textId="77777777" w:rsidTr="00A6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0F" w14:textId="77777777" w:rsidR="00A60FA6" w:rsidRDefault="00A60FA6" w:rsidP="00CD10D1">
            <w:pPr>
              <w:keepNext/>
            </w:pPr>
            <w:r>
              <w:t>Question</w:t>
            </w:r>
          </w:p>
        </w:tc>
        <w:tc>
          <w:tcPr>
            <w:tcW w:w="3880" w:type="dxa"/>
          </w:tcPr>
          <w:p w14:paraId="58F44010" w14:textId="77777777" w:rsidR="00A60FA6" w:rsidRDefault="00A60FA6" w:rsidP="00CD10D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 Answer</w:t>
            </w:r>
          </w:p>
        </w:tc>
        <w:tc>
          <w:tcPr>
            <w:tcW w:w="3200" w:type="dxa"/>
          </w:tcPr>
          <w:p w14:paraId="58F44011" w14:textId="77777777" w:rsidR="00A60FA6" w:rsidRDefault="00A60FA6" w:rsidP="00CD10D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Paste SQL output</w:t>
            </w:r>
          </w:p>
        </w:tc>
      </w:tr>
      <w:tr w:rsidR="00A60FA6" w14:paraId="58F44016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13" w14:textId="77777777" w:rsidR="00A60FA6" w:rsidRPr="00A60FA6" w:rsidRDefault="00A60FA6" w:rsidP="00A60FA6">
            <w:pPr>
              <w:pStyle w:val="Heading2"/>
              <w:outlineLvl w:val="1"/>
            </w:pPr>
            <w:r>
              <w:t xml:space="preserve">List all customers </w:t>
            </w:r>
          </w:p>
        </w:tc>
        <w:tc>
          <w:tcPr>
            <w:tcW w:w="3880" w:type="dxa"/>
          </w:tcPr>
          <w:p w14:paraId="58F44014" w14:textId="77777777" w:rsidR="00A60FA6" w:rsidRPr="00A60FA6" w:rsidRDefault="00A60FA6" w:rsidP="00A6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200" w:type="dxa"/>
          </w:tcPr>
          <w:p w14:paraId="58F44015" w14:textId="77777777" w:rsidR="00A60FA6" w:rsidRDefault="00A60FA6" w:rsidP="00A6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60FA6" w14:paraId="58F4401A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17" w14:textId="77777777" w:rsidR="00A60FA6" w:rsidRPr="00A60FA6" w:rsidRDefault="00A60FA6" w:rsidP="00A60FA6">
            <w:pPr>
              <w:pStyle w:val="Heading2"/>
              <w:outlineLvl w:val="1"/>
            </w:pPr>
            <w:r>
              <w:t>List all customers whose address is in CANADA</w:t>
            </w:r>
          </w:p>
        </w:tc>
        <w:tc>
          <w:tcPr>
            <w:tcW w:w="3880" w:type="dxa"/>
          </w:tcPr>
          <w:p w14:paraId="58F44018" w14:textId="77777777" w:rsidR="00A60FA6" w:rsidRDefault="00A60FA6" w:rsidP="00A60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200" w:type="dxa"/>
          </w:tcPr>
          <w:p w14:paraId="58F44019" w14:textId="77777777" w:rsidR="00A60FA6" w:rsidRPr="00FC6507" w:rsidRDefault="00A60FA6" w:rsidP="00A60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60FA6" w14:paraId="58F4401E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1B" w14:textId="77777777" w:rsidR="00A60FA6" w:rsidRPr="00A60FA6" w:rsidRDefault="00A60FA6" w:rsidP="00A60FA6">
            <w:pPr>
              <w:pStyle w:val="Heading2"/>
              <w:outlineLvl w:val="1"/>
            </w:pPr>
            <w:r>
              <w:t>List all customers whose address is in Quebec</w:t>
            </w:r>
          </w:p>
        </w:tc>
        <w:tc>
          <w:tcPr>
            <w:tcW w:w="3880" w:type="dxa"/>
          </w:tcPr>
          <w:p w14:paraId="58F4401C" w14:textId="77777777" w:rsidR="00A60FA6" w:rsidRPr="00FC6507" w:rsidRDefault="00A60FA6" w:rsidP="00A6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200" w:type="dxa"/>
          </w:tcPr>
          <w:p w14:paraId="58F4401D" w14:textId="77777777" w:rsidR="00A60FA6" w:rsidRPr="00FC6507" w:rsidRDefault="00A60FA6" w:rsidP="00A6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60FA6" w14:paraId="58F44022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1F" w14:textId="77777777" w:rsidR="00A60FA6" w:rsidRPr="00A60FA6" w:rsidRDefault="00A60FA6" w:rsidP="00A60FA6">
            <w:pPr>
              <w:pStyle w:val="Heading2"/>
              <w:outlineLvl w:val="1"/>
            </w:pPr>
            <w:r>
              <w:t>List all customers who is not in USA.</w:t>
            </w:r>
          </w:p>
        </w:tc>
        <w:tc>
          <w:tcPr>
            <w:tcW w:w="3880" w:type="dxa"/>
          </w:tcPr>
          <w:p w14:paraId="58F44020" w14:textId="77777777" w:rsidR="00A60FA6" w:rsidRDefault="00A60FA6" w:rsidP="00A60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200" w:type="dxa"/>
          </w:tcPr>
          <w:p w14:paraId="58F44021" w14:textId="77777777" w:rsidR="00A60FA6" w:rsidRPr="00FC6507" w:rsidRDefault="00A60FA6" w:rsidP="00A60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60FA6" w14:paraId="58F44026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23" w14:textId="77777777" w:rsidR="00A60FA6" w:rsidRPr="00A60FA6" w:rsidRDefault="00A60FA6" w:rsidP="00A60FA6">
            <w:pPr>
              <w:pStyle w:val="Heading2"/>
              <w:outlineLvl w:val="1"/>
            </w:pPr>
            <w:r>
              <w:t>Show only the first and last name, and email of all customers</w:t>
            </w:r>
          </w:p>
        </w:tc>
        <w:tc>
          <w:tcPr>
            <w:tcW w:w="3880" w:type="dxa"/>
          </w:tcPr>
          <w:p w14:paraId="58F44024" w14:textId="77777777" w:rsidR="00A60FA6" w:rsidRDefault="00A60FA6" w:rsidP="00A6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200" w:type="dxa"/>
          </w:tcPr>
          <w:p w14:paraId="58F44025" w14:textId="77777777" w:rsidR="00A60FA6" w:rsidRPr="00FC6507" w:rsidRDefault="00A60FA6" w:rsidP="00A6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60FA6" w14:paraId="58F4402B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27" w14:textId="77777777" w:rsidR="00E04271" w:rsidRDefault="00E04271" w:rsidP="00E04271">
            <w:pPr>
              <w:pStyle w:val="Heading2"/>
              <w:outlineLvl w:val="1"/>
            </w:pPr>
            <w:r>
              <w:t>Show all distinct cities that the customers are in.   How many unique cities are your customers in?</w:t>
            </w:r>
          </w:p>
          <w:p w14:paraId="58F44028" w14:textId="77777777" w:rsidR="00A60FA6" w:rsidRDefault="00A60FA6" w:rsidP="00E0427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3880" w:type="dxa"/>
          </w:tcPr>
          <w:p w14:paraId="58F44029" w14:textId="77777777" w:rsidR="00A60FA6" w:rsidRDefault="00A60FA6" w:rsidP="00A60FA6">
            <w:pPr>
              <w:pStyle w:val="Heading2"/>
              <w:numPr>
                <w:ilvl w:val="0"/>
                <w:numId w:val="0"/>
              </w:numPr>
              <w:ind w:left="36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14:paraId="58F4402A" w14:textId="77777777" w:rsidR="00A60FA6" w:rsidRPr="00FC6507" w:rsidRDefault="00A60FA6" w:rsidP="00A60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04271" w14:paraId="58F4402F" w14:textId="77777777" w:rsidTr="00A6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2C" w14:textId="77777777" w:rsidR="00E04271" w:rsidRPr="00E04271" w:rsidRDefault="00E04271" w:rsidP="00E04271">
            <w:pPr>
              <w:pStyle w:val="Heading2"/>
              <w:outlineLvl w:val="1"/>
            </w:pPr>
            <w:r>
              <w:t>Show only the first and last name of all customers with a gmail address</w:t>
            </w:r>
          </w:p>
        </w:tc>
        <w:tc>
          <w:tcPr>
            <w:tcW w:w="3880" w:type="dxa"/>
          </w:tcPr>
          <w:p w14:paraId="58F4402D" w14:textId="77777777" w:rsidR="00E04271" w:rsidRDefault="00E04271" w:rsidP="00E0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200" w:type="dxa"/>
          </w:tcPr>
          <w:p w14:paraId="58F4402E" w14:textId="77777777" w:rsidR="00E04271" w:rsidRPr="00FC6507" w:rsidRDefault="00E04271" w:rsidP="00A6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04271" w14:paraId="58F44033" w14:textId="77777777" w:rsidTr="00A6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8F44030" w14:textId="77777777" w:rsidR="00E04271" w:rsidRPr="00E04271" w:rsidRDefault="00E04271" w:rsidP="00E04271">
            <w:pPr>
              <w:pStyle w:val="Heading2"/>
              <w:outlineLvl w:val="1"/>
            </w:pPr>
            <w:r>
              <w:t>List all customers that have provided a Company, sorted by company name</w:t>
            </w:r>
          </w:p>
        </w:tc>
        <w:tc>
          <w:tcPr>
            <w:tcW w:w="3880" w:type="dxa"/>
          </w:tcPr>
          <w:p w14:paraId="58F44031" w14:textId="77777777" w:rsidR="00E04271" w:rsidRDefault="00E04271" w:rsidP="00E04271">
            <w:pPr>
              <w:pStyle w:val="Heading2"/>
              <w:numPr>
                <w:ilvl w:val="0"/>
                <w:numId w:val="0"/>
              </w:numPr>
              <w:ind w:left="36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14:paraId="58F44032" w14:textId="77777777" w:rsidR="00E04271" w:rsidRPr="00FC6507" w:rsidRDefault="00E04271" w:rsidP="00A60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14:paraId="58F44034" w14:textId="77777777" w:rsidR="00A60FA6" w:rsidRPr="004A4F75" w:rsidRDefault="00A60FA6" w:rsidP="00597CAB">
      <w:pPr>
        <w:keepNext/>
        <w:ind w:left="1440" w:hanging="1440"/>
      </w:pPr>
    </w:p>
    <w:p w14:paraId="58F44035" w14:textId="77777777" w:rsidR="009D06AA" w:rsidRDefault="009D06AA" w:rsidP="004A4F75">
      <w:pPr>
        <w:rPr>
          <w:lang w:val="en-CA"/>
        </w:rPr>
      </w:pPr>
    </w:p>
    <w:p w14:paraId="58F44036" w14:textId="77777777" w:rsidR="004A4F75" w:rsidRDefault="004A4F75" w:rsidP="004A4F75">
      <w:pPr>
        <w:rPr>
          <w:lang w:val="en-CA"/>
        </w:rPr>
      </w:pPr>
    </w:p>
    <w:p w14:paraId="58F44037" w14:textId="77777777" w:rsidR="00A400C7" w:rsidRDefault="00A400C7" w:rsidP="00A400C7">
      <w:pPr>
        <w:ind w:firstLine="360"/>
        <w:rPr>
          <w:lang w:val="en-CA"/>
        </w:rPr>
      </w:pPr>
    </w:p>
    <w:sectPr w:rsidR="00A400C7">
      <w:footerReference w:type="default" r:id="rId15"/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44041" w14:textId="77777777" w:rsidR="00C82605" w:rsidRDefault="00C82605">
      <w:r>
        <w:separator/>
      </w:r>
    </w:p>
  </w:endnote>
  <w:endnote w:type="continuationSeparator" w:id="0">
    <w:p w14:paraId="58F44042" w14:textId="77777777" w:rsidR="00C82605" w:rsidRDefault="00C8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44043" w14:textId="3689D8C6" w:rsidR="00172D9E" w:rsidRDefault="00172D9E">
    <w:pPr>
      <w:pStyle w:val="Footer"/>
      <w:pBdr>
        <w:top w:val="single" w:sz="4" w:space="1" w:color="auto"/>
      </w:pBdr>
      <w:tabs>
        <w:tab w:val="clear" w:pos="8640"/>
        <w:tab w:val="right" w:pos="9350"/>
      </w:tabs>
      <w:rPr>
        <w:i/>
        <w:iCs/>
        <w:sz w:val="20"/>
      </w:rPr>
    </w:pPr>
    <w:r>
      <w:rPr>
        <w:i/>
        <w:iCs/>
        <w:sz w:val="20"/>
      </w:rPr>
      <w:t>4</w:t>
    </w:r>
    <w:r w:rsidR="00AE3132">
      <w:rPr>
        <w:i/>
        <w:iCs/>
        <w:sz w:val="20"/>
      </w:rPr>
      <w:t>20-D10 Lab 03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C04A57">
      <w:rPr>
        <w:rStyle w:val="PageNumber"/>
        <w:i/>
        <w:iCs/>
        <w:noProof/>
        <w:sz w:val="20"/>
      </w:rPr>
      <w:t>9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4403F" w14:textId="77777777" w:rsidR="00C82605" w:rsidRDefault="00C82605">
      <w:r>
        <w:separator/>
      </w:r>
    </w:p>
  </w:footnote>
  <w:footnote w:type="continuationSeparator" w:id="0">
    <w:p w14:paraId="58F44040" w14:textId="77777777" w:rsidR="00C82605" w:rsidRDefault="00C8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DD6E628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0794F46"/>
    <w:multiLevelType w:val="singleLevel"/>
    <w:tmpl w:val="C3E496BC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3" w15:restartNumberingAfterBreak="0">
    <w:nsid w:val="02093FEE"/>
    <w:multiLevelType w:val="multilevel"/>
    <w:tmpl w:val="5D88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25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24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96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46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540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612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6840" w:hanging="720"/>
      </w:pPr>
      <w:rPr>
        <w:rFonts w:hint="default"/>
      </w:rPr>
    </w:lvl>
  </w:abstractNum>
  <w:abstractNum w:abstractNumId="4" w15:restartNumberingAfterBreak="0">
    <w:nsid w:val="064B1354"/>
    <w:multiLevelType w:val="hybridMultilevel"/>
    <w:tmpl w:val="366AF6E8"/>
    <w:lvl w:ilvl="0" w:tplc="8EE6B6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B49321C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3A14C6E"/>
    <w:multiLevelType w:val="hybridMultilevel"/>
    <w:tmpl w:val="2AC63128"/>
    <w:lvl w:ilvl="0" w:tplc="5A502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F8C2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7E47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B4E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2A6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4A9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868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4A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22E2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A00EC2"/>
    <w:multiLevelType w:val="hybridMultilevel"/>
    <w:tmpl w:val="38686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0CB0D0A"/>
    <w:multiLevelType w:val="hybridMultilevel"/>
    <w:tmpl w:val="D56C3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814566"/>
    <w:multiLevelType w:val="hybridMultilevel"/>
    <w:tmpl w:val="A4AAB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967099"/>
    <w:multiLevelType w:val="hybridMultilevel"/>
    <w:tmpl w:val="BA6EBA6A"/>
    <w:lvl w:ilvl="0" w:tplc="FFFFFFFF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5C4D7C"/>
    <w:multiLevelType w:val="hybridMultilevel"/>
    <w:tmpl w:val="8F7AB670"/>
    <w:lvl w:ilvl="0" w:tplc="8D9632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4" w15:restartNumberingAfterBreak="0">
    <w:nsid w:val="3CA961A4"/>
    <w:multiLevelType w:val="hybridMultilevel"/>
    <w:tmpl w:val="3E0E11AA"/>
    <w:lvl w:ilvl="0" w:tplc="B7A278BA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E648A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F872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C1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49A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EA5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28A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8C5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C62F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6" w15:restartNumberingAfterBreak="0">
    <w:nsid w:val="40CE4D96"/>
    <w:multiLevelType w:val="hybridMultilevel"/>
    <w:tmpl w:val="175EC964"/>
    <w:lvl w:ilvl="0" w:tplc="FC8C4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EA5857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5BBD28A4"/>
    <w:multiLevelType w:val="hybridMultilevel"/>
    <w:tmpl w:val="04FED4D2"/>
    <w:lvl w:ilvl="0" w:tplc="2C7618E2">
      <w:start w:val="5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DF6A8D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7039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00E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56DC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4461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067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AC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36EC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DC52D8"/>
    <w:multiLevelType w:val="multilevel"/>
    <w:tmpl w:val="BDB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07D7F"/>
    <w:multiLevelType w:val="multilevel"/>
    <w:tmpl w:val="9620A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720"/>
      </w:pPr>
      <w:rPr>
        <w:rFonts w:ascii="Wingdings" w:hAnsi="Wingdings"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1" w15:restartNumberingAfterBreak="0">
    <w:nsid w:val="6F9A3452"/>
    <w:multiLevelType w:val="hybridMultilevel"/>
    <w:tmpl w:val="DA98AA18"/>
    <w:lvl w:ilvl="0" w:tplc="4986083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2" w15:restartNumberingAfterBreak="0">
    <w:nsid w:val="793A7832"/>
    <w:multiLevelType w:val="hybridMultilevel"/>
    <w:tmpl w:val="D0C247B4"/>
    <w:lvl w:ilvl="0" w:tplc="0409000F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712F27"/>
    <w:multiLevelType w:val="hybridMultilevel"/>
    <w:tmpl w:val="A454DE20"/>
    <w:lvl w:ilvl="0" w:tplc="8D963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170FB7"/>
    <w:multiLevelType w:val="hybridMultilevel"/>
    <w:tmpl w:val="424272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0"/>
  </w:num>
  <w:num w:numId="5">
    <w:abstractNumId w:val="1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5"/>
  </w:num>
  <w:num w:numId="12">
    <w:abstractNumId w:val="5"/>
  </w:num>
  <w:num w:numId="13">
    <w:abstractNumId w:val="3"/>
  </w:num>
  <w:num w:numId="14">
    <w:abstractNumId w:val="17"/>
  </w:num>
  <w:num w:numId="15">
    <w:abstractNumId w:val="6"/>
  </w:num>
  <w:num w:numId="16">
    <w:abstractNumId w:val="7"/>
  </w:num>
  <w:num w:numId="17">
    <w:abstractNumId w:val="12"/>
  </w:num>
  <w:num w:numId="18">
    <w:abstractNumId w:val="14"/>
  </w:num>
  <w:num w:numId="19">
    <w:abstractNumId w:val="18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2">
    <w:abstractNumId w:val="23"/>
  </w:num>
  <w:num w:numId="23">
    <w:abstractNumId w:val="11"/>
  </w:num>
  <w:num w:numId="24">
    <w:abstractNumId w:val="9"/>
  </w:num>
  <w:num w:numId="25">
    <w:abstractNumId w:val="21"/>
  </w:num>
  <w:num w:numId="26">
    <w:abstractNumId w:val="22"/>
  </w:num>
  <w:num w:numId="27">
    <w:abstractNumId w:val="10"/>
  </w:num>
  <w:num w:numId="28">
    <w:abstractNumId w:val="8"/>
  </w:num>
  <w:num w:numId="29">
    <w:abstractNumId w:val="2"/>
  </w:num>
  <w:num w:numId="30">
    <w:abstractNumId w:val="16"/>
  </w:num>
  <w:num w:numId="31">
    <w:abstractNumId w:val="24"/>
  </w:num>
  <w:num w:numId="32">
    <w:abstractNumId w:val="2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8"/>
    <w:rsid w:val="0000565E"/>
    <w:rsid w:val="00011E0D"/>
    <w:rsid w:val="00073ACD"/>
    <w:rsid w:val="00093E63"/>
    <w:rsid w:val="000E6854"/>
    <w:rsid w:val="0012539B"/>
    <w:rsid w:val="00131200"/>
    <w:rsid w:val="00142B77"/>
    <w:rsid w:val="00161299"/>
    <w:rsid w:val="00172D9E"/>
    <w:rsid w:val="00184B95"/>
    <w:rsid w:val="001A553A"/>
    <w:rsid w:val="001A647F"/>
    <w:rsid w:val="00203902"/>
    <w:rsid w:val="00297D71"/>
    <w:rsid w:val="002D6A9A"/>
    <w:rsid w:val="002F2A3A"/>
    <w:rsid w:val="002F3AD3"/>
    <w:rsid w:val="0035467F"/>
    <w:rsid w:val="00366E44"/>
    <w:rsid w:val="003D20F8"/>
    <w:rsid w:val="003E03FF"/>
    <w:rsid w:val="003E1434"/>
    <w:rsid w:val="00411E2D"/>
    <w:rsid w:val="00435963"/>
    <w:rsid w:val="00444078"/>
    <w:rsid w:val="004500FE"/>
    <w:rsid w:val="00480AA4"/>
    <w:rsid w:val="004A4F75"/>
    <w:rsid w:val="004B1F09"/>
    <w:rsid w:val="004F3CF3"/>
    <w:rsid w:val="0051175F"/>
    <w:rsid w:val="005168FE"/>
    <w:rsid w:val="005216B0"/>
    <w:rsid w:val="0054212B"/>
    <w:rsid w:val="00586F45"/>
    <w:rsid w:val="00597CAB"/>
    <w:rsid w:val="005C1FA8"/>
    <w:rsid w:val="005C4272"/>
    <w:rsid w:val="0061318C"/>
    <w:rsid w:val="006428D2"/>
    <w:rsid w:val="00656CFD"/>
    <w:rsid w:val="00670B21"/>
    <w:rsid w:val="00674675"/>
    <w:rsid w:val="0069238D"/>
    <w:rsid w:val="006B6199"/>
    <w:rsid w:val="006C1859"/>
    <w:rsid w:val="006C6E68"/>
    <w:rsid w:val="00703A33"/>
    <w:rsid w:val="007862F6"/>
    <w:rsid w:val="007F43F9"/>
    <w:rsid w:val="00807AB8"/>
    <w:rsid w:val="0083042A"/>
    <w:rsid w:val="00835A4F"/>
    <w:rsid w:val="00871F6D"/>
    <w:rsid w:val="00872FED"/>
    <w:rsid w:val="008E3299"/>
    <w:rsid w:val="00953A0F"/>
    <w:rsid w:val="00953BF7"/>
    <w:rsid w:val="00960CE2"/>
    <w:rsid w:val="009A6914"/>
    <w:rsid w:val="009A7E47"/>
    <w:rsid w:val="009D06AA"/>
    <w:rsid w:val="00A07840"/>
    <w:rsid w:val="00A400C7"/>
    <w:rsid w:val="00A50A3F"/>
    <w:rsid w:val="00A60FA6"/>
    <w:rsid w:val="00A74930"/>
    <w:rsid w:val="00A77FEA"/>
    <w:rsid w:val="00AC7AC9"/>
    <w:rsid w:val="00AE3132"/>
    <w:rsid w:val="00AE6D81"/>
    <w:rsid w:val="00AF7968"/>
    <w:rsid w:val="00B45F00"/>
    <w:rsid w:val="00BB5522"/>
    <w:rsid w:val="00BD3068"/>
    <w:rsid w:val="00BD39BE"/>
    <w:rsid w:val="00BF533B"/>
    <w:rsid w:val="00C04A57"/>
    <w:rsid w:val="00C2023A"/>
    <w:rsid w:val="00C226ED"/>
    <w:rsid w:val="00C41809"/>
    <w:rsid w:val="00C70F1B"/>
    <w:rsid w:val="00C82605"/>
    <w:rsid w:val="00C8452B"/>
    <w:rsid w:val="00CB6492"/>
    <w:rsid w:val="00CC1DA5"/>
    <w:rsid w:val="00D13CBE"/>
    <w:rsid w:val="00D16C4D"/>
    <w:rsid w:val="00D21B6F"/>
    <w:rsid w:val="00D661D0"/>
    <w:rsid w:val="00D71EED"/>
    <w:rsid w:val="00D7544B"/>
    <w:rsid w:val="00D82F5E"/>
    <w:rsid w:val="00D87BAF"/>
    <w:rsid w:val="00DC0700"/>
    <w:rsid w:val="00DF553E"/>
    <w:rsid w:val="00E04271"/>
    <w:rsid w:val="00E30DD6"/>
    <w:rsid w:val="00E35D7C"/>
    <w:rsid w:val="00E40EC3"/>
    <w:rsid w:val="00E859C2"/>
    <w:rsid w:val="00EF0D12"/>
    <w:rsid w:val="00EF1798"/>
    <w:rsid w:val="00F1010D"/>
    <w:rsid w:val="00F66D64"/>
    <w:rsid w:val="00FA131C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8F43F5D"/>
  <w15:docId w15:val="{592B7FC5-B48E-4867-B90C-0A060C8F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pacing w:val="-3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b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spacing w:before="120"/>
      <w:outlineLvl w:val="1"/>
    </w:pPr>
    <w:rPr>
      <w:lang w:val="en-C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120"/>
      <w:outlineLvl w:val="2"/>
    </w:pPr>
    <w:rPr>
      <w:lang w:val="en-C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spacing w:before="120"/>
      <w:outlineLvl w:val="3"/>
    </w:pPr>
    <w:rPr>
      <w:i/>
      <w:lang w:val="en-CA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  <w:lang w:val="en-CA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74"/>
      </w:tabs>
      <w:ind w:left="374" w:hanging="374"/>
    </w:pPr>
  </w:style>
  <w:style w:type="paragraph" w:customStyle="1" w:styleId="tb">
    <w:name w:val="tb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val="en-CA"/>
    </w:rPr>
  </w:style>
  <w:style w:type="paragraph" w:styleId="PlainText">
    <w:name w:val="Plain Text"/>
    <w:basedOn w:val="Normal"/>
    <w:rPr>
      <w:rFonts w:ascii="Courier New" w:hAnsi="Courier New" w:cs="Courier New"/>
      <w:spacing w:val="0"/>
      <w:sz w:val="20"/>
      <w:lang w:val="en-CA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748" w:right="-738"/>
    </w:pPr>
    <w:rPr>
      <w:rFonts w:ascii="Courier New" w:hAnsi="Courier New" w:cs="Courier New"/>
      <w:spacing w:val="0"/>
      <w:sz w:val="20"/>
      <w:lang w:val="en-CA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DF553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66E44"/>
    <w:pPr>
      <w:spacing w:after="120"/>
    </w:pPr>
  </w:style>
  <w:style w:type="paragraph" w:styleId="EndnoteText">
    <w:name w:val="endnote text"/>
    <w:basedOn w:val="Normal"/>
    <w:semiHidden/>
    <w:rsid w:val="00366E44"/>
    <w:rPr>
      <w:rFonts w:ascii="Times New Roman" w:hAnsi="Times New Roman"/>
      <w:spacing w:val="0"/>
    </w:rPr>
  </w:style>
  <w:style w:type="paragraph" w:styleId="ListParagraph">
    <w:name w:val="List Paragraph"/>
    <w:basedOn w:val="Normal"/>
    <w:uiPriority w:val="34"/>
    <w:qFormat/>
    <w:rsid w:val="00597CAB"/>
    <w:pPr>
      <w:ind w:left="720"/>
      <w:contextualSpacing/>
    </w:pPr>
  </w:style>
  <w:style w:type="table" w:styleId="TableGrid">
    <w:name w:val="Table Grid"/>
    <w:basedOn w:val="TableNormal"/>
    <w:rsid w:val="00597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A60FA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racle.com/technetwork/developer-tools/sql-developer/query-intro-1-1612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rrM9HCLJn8" TargetMode="External"/><Relationship Id="rId12" Type="http://schemas.openxmlformats.org/officeDocument/2006/relationships/hyperlink" Target="http://www.w3schools.com/sql/sql_selec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402%20SQL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402 SQL lab</Template>
  <TotalTime>0</TotalTime>
  <Pages>12</Pages>
  <Words>1091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Chan Richard</dc:creator>
  <cp:lastModifiedBy>Admin lab</cp:lastModifiedBy>
  <cp:revision>2</cp:revision>
  <cp:lastPrinted>2008-10-15T19:15:00Z</cp:lastPrinted>
  <dcterms:created xsi:type="dcterms:W3CDTF">2016-09-09T14:43:00Z</dcterms:created>
  <dcterms:modified xsi:type="dcterms:W3CDTF">2016-09-09T14:43:00Z</dcterms:modified>
</cp:coreProperties>
</file>