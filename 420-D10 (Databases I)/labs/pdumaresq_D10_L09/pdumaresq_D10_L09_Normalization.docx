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3A" w:rsidRDefault="001A553A" w:rsidP="001A553A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>
        <w:rPr>
          <w:i/>
          <w:sz w:val="32"/>
        </w:rPr>
        <w:t>Database Management I (420-D10-HR)</w:t>
      </w:r>
    </w:p>
    <w:p w:rsidR="001A553A" w:rsidRDefault="001A553A" w:rsidP="001A553A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32"/>
        </w:rPr>
      </w:pPr>
      <w:r w:rsidRPr="00694157">
        <w:rPr>
          <w:i/>
          <w:sz w:val="32"/>
        </w:rPr>
        <w:t xml:space="preserve">Lab </w:t>
      </w:r>
      <w:r w:rsidR="00A125FD">
        <w:rPr>
          <w:i/>
          <w:sz w:val="32"/>
        </w:rPr>
        <w:t>09</w:t>
      </w:r>
      <w:r w:rsidRPr="00694157">
        <w:rPr>
          <w:i/>
          <w:sz w:val="32"/>
        </w:rPr>
        <w:t xml:space="preserve"> - </w:t>
      </w:r>
      <w:r w:rsidRPr="001A553A">
        <w:rPr>
          <w:i/>
          <w:sz w:val="32"/>
        </w:rPr>
        <w:t>Data Normalization</w:t>
      </w:r>
    </w:p>
    <w:p w:rsidR="001A553A" w:rsidRPr="00C90AD9" w:rsidRDefault="001A553A" w:rsidP="001A553A">
      <w:pPr>
        <w:rPr>
          <w:lang w:val="en-GB"/>
        </w:rPr>
      </w:pPr>
    </w:p>
    <w:p w:rsidR="001A553A" w:rsidRPr="00B61733" w:rsidRDefault="001A553A" w:rsidP="001A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A125FD">
        <w:t>Monday, October</w:t>
      </w:r>
      <w:r>
        <w:t xml:space="preserve"> </w:t>
      </w:r>
      <w:r w:rsidR="00A125FD">
        <w:t>3</w:t>
      </w:r>
      <w:r>
        <w:t>, 201</w:t>
      </w:r>
      <w:r w:rsidR="00A125FD">
        <w:t>6</w:t>
      </w:r>
    </w:p>
    <w:p w:rsidR="001A553A" w:rsidRPr="00B61733" w:rsidRDefault="001A553A" w:rsidP="001A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A125FD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 w:rsidR="00A125FD">
        <w:rPr>
          <w:b/>
          <w:color w:val="FF0000"/>
        </w:rPr>
        <w:t>October</w:t>
      </w:r>
      <w:r w:rsidRPr="00B61733">
        <w:rPr>
          <w:b/>
          <w:color w:val="FF0000"/>
        </w:rPr>
        <w:t xml:space="preserve"> </w:t>
      </w:r>
      <w:r w:rsidR="00A125FD">
        <w:rPr>
          <w:b/>
          <w:color w:val="FF0000"/>
        </w:rPr>
        <w:t>3</w:t>
      </w:r>
      <w:r w:rsidRPr="00B61733">
        <w:rPr>
          <w:b/>
          <w:color w:val="FF0000"/>
        </w:rPr>
        <w:t>, 201</w:t>
      </w:r>
      <w:r w:rsidR="00A125FD">
        <w:rPr>
          <w:b/>
          <w:color w:val="FF0000"/>
        </w:rPr>
        <w:t>6, 4:50pm</w:t>
      </w:r>
    </w:p>
    <w:p w:rsidR="001A553A" w:rsidRDefault="001A553A" w:rsidP="001A553A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1A553A" w:rsidRDefault="001A553A" w:rsidP="001A553A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366E44" w:rsidRPr="00366E44" w:rsidRDefault="00366E44" w:rsidP="00366E44">
      <w:pPr>
        <w:numPr>
          <w:ilvl w:val="0"/>
          <w:numId w:val="13"/>
        </w:numPr>
      </w:pPr>
      <w:r w:rsidRPr="00366E44">
        <w:t>convert a data model to third normal form</w:t>
      </w:r>
    </w:p>
    <w:p w:rsidR="00DF553E" w:rsidRPr="001A553A" w:rsidRDefault="00366E44" w:rsidP="001A553A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A553A">
        <w:rPr>
          <w:b/>
        </w:rPr>
        <w:t xml:space="preserve">To </w:t>
      </w:r>
      <w:r w:rsidR="00835A4F" w:rsidRPr="001A553A">
        <w:rPr>
          <w:b/>
        </w:rPr>
        <w:t>uploaded Moodle:</w:t>
      </w:r>
    </w:p>
    <w:p w:rsidR="00DF553E" w:rsidRDefault="00DF553E" w:rsidP="002F2A3A">
      <w:pPr>
        <w:numPr>
          <w:ilvl w:val="0"/>
          <w:numId w:val="15"/>
        </w:numPr>
      </w:pPr>
      <w:r>
        <w:t xml:space="preserve">The </w:t>
      </w:r>
      <w:r w:rsidR="00872FED" w:rsidRPr="00674675">
        <w:rPr>
          <w:b/>
          <w:i/>
          <w:iCs/>
        </w:rPr>
        <w:t>username_</w:t>
      </w:r>
      <w:r w:rsidR="00872FED" w:rsidRPr="00674675">
        <w:rPr>
          <w:b/>
        </w:rPr>
        <w:t>D10_</w:t>
      </w:r>
      <w:r w:rsidR="00A125FD">
        <w:rPr>
          <w:b/>
        </w:rPr>
        <w:t>L09</w:t>
      </w:r>
      <w:r w:rsidR="00203902">
        <w:rPr>
          <w:b/>
        </w:rPr>
        <w:t>_Normal</w:t>
      </w:r>
      <w:r w:rsidR="00656CFD">
        <w:rPr>
          <w:b/>
        </w:rPr>
        <w:t xml:space="preserve">ization.doc </w:t>
      </w:r>
      <w:r w:rsidR="00656CFD">
        <w:t>file</w:t>
      </w:r>
      <w:r w:rsidR="002F2A3A">
        <w:t xml:space="preserve"> completed as instructed in the lab. </w:t>
      </w:r>
    </w:p>
    <w:p w:rsidR="002F2A3A" w:rsidRPr="001A553A" w:rsidRDefault="002F2A3A" w:rsidP="001A553A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A553A">
        <w:rPr>
          <w:b/>
        </w:rPr>
        <w:t>To Start:</w:t>
      </w:r>
    </w:p>
    <w:p w:rsidR="002F2A3A" w:rsidRPr="00A125FD" w:rsidRDefault="00A125FD" w:rsidP="00D71EED">
      <w:pPr>
        <w:numPr>
          <w:ilvl w:val="0"/>
          <w:numId w:val="26"/>
        </w:numPr>
        <w:rPr>
          <w:lang w:val="en-GB"/>
        </w:rPr>
      </w:pPr>
      <w:r>
        <w:t>Paste in your solutions into this document.</w:t>
      </w:r>
      <w:r w:rsidR="002F2A3A">
        <w:t xml:space="preserve"> Complete the document as instructed in the lab.</w:t>
      </w:r>
    </w:p>
    <w:p w:rsidR="00A125FD" w:rsidRDefault="00A125FD" w:rsidP="00A125FD">
      <w:pPr>
        <w:pStyle w:val="ListParagraph"/>
        <w:ind w:left="360"/>
      </w:pPr>
    </w:p>
    <w:p w:rsidR="00A125FD" w:rsidRPr="001A553A" w:rsidRDefault="00A125FD" w:rsidP="00A125FD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Marks</w:t>
      </w:r>
      <w:r w:rsidRPr="001A553A">
        <w:rPr>
          <w:b/>
        </w:rPr>
        <w:t>:</w:t>
      </w:r>
    </w:p>
    <w:p w:rsidR="00A125FD" w:rsidRPr="00523419" w:rsidRDefault="00A125FD" w:rsidP="00A125FD">
      <w:pPr>
        <w:pStyle w:val="ListParagraph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994"/>
      </w:tblGrid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rPr>
                <w:rFonts w:cs="Arial"/>
                <w:b/>
              </w:rPr>
            </w:pPr>
            <w:r w:rsidRPr="00AF6823">
              <w:rPr>
                <w:rFonts w:cs="Arial"/>
                <w:b/>
              </w:rPr>
              <w:t>Question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rPr>
                <w:rFonts w:cs="Arial"/>
                <w:b/>
              </w:rPr>
            </w:pPr>
            <w:r w:rsidRPr="00AF6823">
              <w:rPr>
                <w:rFonts w:cs="Arial"/>
                <w:b/>
              </w:rPr>
              <w:t>Out Of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1a)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2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1b)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2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1c) Normalized Data Model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6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2a)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2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2b)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4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2c) Normalized Data Model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4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3a)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2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3b)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4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3c)</w:t>
            </w:r>
            <w:r w:rsidRPr="00AF6823">
              <w:rPr>
                <w:rFonts w:cs="Arial"/>
              </w:rPr>
              <w:tab/>
              <w:t>Normalized Data Model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7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4a)</w:t>
            </w:r>
          </w:p>
        </w:tc>
        <w:tc>
          <w:tcPr>
            <w:tcW w:w="994" w:type="dxa"/>
          </w:tcPr>
          <w:p w:rsidR="00A125FD" w:rsidRPr="009E7FB1" w:rsidRDefault="00A125FD" w:rsidP="00D55E84">
            <w:pPr>
              <w:jc w:val="right"/>
            </w:pPr>
            <w:r>
              <w:t>5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4b)</w:t>
            </w:r>
          </w:p>
        </w:tc>
        <w:tc>
          <w:tcPr>
            <w:tcW w:w="994" w:type="dxa"/>
          </w:tcPr>
          <w:p w:rsidR="00A125FD" w:rsidRPr="009E7FB1" w:rsidRDefault="00A125FD" w:rsidP="00D55E84">
            <w:pPr>
              <w:jc w:val="right"/>
            </w:pPr>
            <w:r>
              <w:t>6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tabs>
                <w:tab w:val="left" w:pos="343"/>
              </w:tabs>
              <w:rPr>
                <w:rFonts w:cs="Arial"/>
              </w:rPr>
            </w:pPr>
            <w:r w:rsidRPr="00AF6823">
              <w:rPr>
                <w:rFonts w:cs="Arial"/>
              </w:rPr>
              <w:t>4c)</w:t>
            </w:r>
            <w:r w:rsidRPr="00AF6823">
              <w:rPr>
                <w:rFonts w:cs="Arial"/>
              </w:rPr>
              <w:tab/>
              <w:t>Normalized Data Model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10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rPr>
                <w:rFonts w:cs="Arial"/>
              </w:rPr>
            </w:pPr>
            <w:r w:rsidRPr="00AF6823">
              <w:rPr>
                <w:rFonts w:cs="Arial"/>
              </w:rPr>
              <w:t>Organization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</w:rPr>
            </w:pPr>
            <w:r w:rsidRPr="00AF6823">
              <w:rPr>
                <w:rFonts w:cs="Arial"/>
              </w:rPr>
              <w:t>4</w:t>
            </w:r>
          </w:p>
        </w:tc>
      </w:tr>
      <w:tr w:rsidR="00A125FD" w:rsidRPr="00AF6823" w:rsidTr="00D55E84">
        <w:trPr>
          <w:jc w:val="center"/>
        </w:trPr>
        <w:tc>
          <w:tcPr>
            <w:tcW w:w="4763" w:type="dxa"/>
          </w:tcPr>
          <w:p w:rsidR="00A125FD" w:rsidRPr="00AF6823" w:rsidRDefault="00A125FD" w:rsidP="00D55E84">
            <w:pPr>
              <w:rPr>
                <w:rFonts w:cs="Arial"/>
                <w:b/>
              </w:rPr>
            </w:pPr>
            <w:r w:rsidRPr="00AF6823">
              <w:rPr>
                <w:rFonts w:cs="Arial"/>
                <w:b/>
              </w:rPr>
              <w:t>Total</w:t>
            </w:r>
          </w:p>
        </w:tc>
        <w:tc>
          <w:tcPr>
            <w:tcW w:w="994" w:type="dxa"/>
          </w:tcPr>
          <w:p w:rsidR="00A125FD" w:rsidRPr="00AF6823" w:rsidRDefault="00A125FD" w:rsidP="00D55E84">
            <w:pPr>
              <w:jc w:val="right"/>
              <w:rPr>
                <w:rFonts w:cs="Arial"/>
                <w:b/>
              </w:rPr>
            </w:pPr>
            <w:r w:rsidRPr="00AF6823">
              <w:rPr>
                <w:rFonts w:cs="Arial"/>
                <w:b/>
              </w:rPr>
              <w:fldChar w:fldCharType="begin"/>
            </w:r>
            <w:r w:rsidRPr="00AF6823">
              <w:rPr>
                <w:rFonts w:cs="Arial"/>
                <w:b/>
              </w:rPr>
              <w:instrText xml:space="preserve"> =SUM(ABOVE) </w:instrText>
            </w:r>
            <w:r w:rsidRPr="00AF6823">
              <w:rPr>
                <w:rFonts w:cs="Arial"/>
                <w:b/>
              </w:rPr>
              <w:fldChar w:fldCharType="separate"/>
            </w:r>
            <w:r>
              <w:rPr>
                <w:rFonts w:cs="Arial"/>
                <w:b/>
                <w:noProof/>
              </w:rPr>
              <w:t>58</w:t>
            </w:r>
            <w:r w:rsidRPr="00AF6823">
              <w:rPr>
                <w:rFonts w:cs="Arial"/>
                <w:b/>
              </w:rPr>
              <w:fldChar w:fldCharType="end"/>
            </w:r>
          </w:p>
        </w:tc>
      </w:tr>
    </w:tbl>
    <w:p w:rsidR="00A125FD" w:rsidRPr="00D71EED" w:rsidRDefault="00A125FD" w:rsidP="00A125FD">
      <w:pPr>
        <w:rPr>
          <w:lang w:val="en-GB"/>
        </w:rPr>
      </w:pPr>
    </w:p>
    <w:p w:rsidR="00C70F1B" w:rsidRDefault="00674675" w:rsidP="00A50A3F">
      <w:pPr>
        <w:pStyle w:val="Heading1"/>
      </w:pPr>
      <w:r>
        <w:lastRenderedPageBreak/>
        <w:t>Normalization</w:t>
      </w:r>
    </w:p>
    <w:p w:rsidR="00C70F1B" w:rsidRDefault="00C70F1B" w:rsidP="00A50A3F">
      <w:pPr>
        <w:keepNext/>
        <w:ind w:left="1440" w:hanging="1440"/>
      </w:pPr>
      <w:r>
        <w:rPr>
          <w:b/>
          <w:i/>
        </w:rPr>
        <w:t>Objectives</w:t>
      </w:r>
      <w:r>
        <w:t>:</w:t>
      </w:r>
      <w:r>
        <w:tab/>
        <w:t xml:space="preserve">Learn to </w:t>
      </w:r>
      <w:r w:rsidR="00674675">
        <w:t>normalize a data model.</w:t>
      </w:r>
    </w:p>
    <w:p w:rsidR="00C70F1B" w:rsidRDefault="00C70F1B" w:rsidP="00A50A3F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366E44" w:rsidRDefault="00366E44" w:rsidP="00366E44">
      <w:pPr>
        <w:pStyle w:val="Heading2"/>
      </w:pPr>
      <w:r>
        <w:t xml:space="preserve">The Entity Relationship Diagram for a video store movie rental system is shown below. Note that there is only one copy of each movie in the video store. Assume that only current rental information is maintained. </w:t>
      </w:r>
    </w:p>
    <w:p w:rsidR="00953A0F" w:rsidRDefault="00953A0F" w:rsidP="00953A0F">
      <w:pPr>
        <w:pStyle w:val="Heading3"/>
      </w:pPr>
      <w:r>
        <w:t>Indicate the normal form level for the diagram and explain why it is in that particular normal form</w:t>
      </w:r>
      <w:r w:rsidR="00A125FD">
        <w:t>:</w:t>
      </w:r>
    </w:p>
    <w:p w:rsidR="00A125FD" w:rsidRDefault="00A125FD" w:rsidP="00A125FD">
      <w:pPr>
        <w:rPr>
          <w:lang w:val="en-CA"/>
        </w:rPr>
      </w:pPr>
    </w:p>
    <w:p w:rsidR="00A125FD" w:rsidRDefault="00315B0A" w:rsidP="00315B0A">
      <w:pPr>
        <w:ind w:left="720"/>
        <w:rPr>
          <w:lang w:val="en-CA"/>
        </w:rPr>
      </w:pPr>
      <w:r>
        <w:rPr>
          <w:lang w:val="en-CA"/>
        </w:rPr>
        <w:t>0NF, there’s multiple of the same attribute for 1 entity</w:t>
      </w:r>
    </w:p>
    <w:p w:rsidR="00A125FD" w:rsidRPr="00A125FD" w:rsidRDefault="00A125FD" w:rsidP="00A125FD">
      <w:pPr>
        <w:rPr>
          <w:lang w:val="en-CA"/>
        </w:rPr>
      </w:pPr>
    </w:p>
    <w:p w:rsidR="00366E44" w:rsidRDefault="00366E44" w:rsidP="00366E44">
      <w:pPr>
        <w:pStyle w:val="Heading3"/>
      </w:pPr>
      <w:r>
        <w:t>List all the functional dependencies for the data model</w:t>
      </w:r>
      <w:r w:rsidR="00A125FD">
        <w:t>:</w:t>
      </w:r>
    </w:p>
    <w:p w:rsidR="00A125FD" w:rsidRDefault="00A125FD" w:rsidP="00A125FD">
      <w:pPr>
        <w:rPr>
          <w:lang w:val="en-CA"/>
        </w:rPr>
      </w:pPr>
    </w:p>
    <w:p w:rsidR="00A125FD" w:rsidRDefault="00315B0A" w:rsidP="00315B0A">
      <w:pPr>
        <w:ind w:left="720"/>
        <w:rPr>
          <w:lang w:val="en-CA"/>
        </w:rPr>
      </w:pPr>
      <w:r>
        <w:rPr>
          <w:lang w:val="en-CA"/>
        </w:rPr>
        <w:t>Customer-number &gt; customer-name</w:t>
      </w:r>
      <w:r w:rsidR="00FB5F5D">
        <w:rPr>
          <w:lang w:val="en-CA"/>
        </w:rPr>
        <w:t>,</w:t>
      </w:r>
      <w:r w:rsidR="00FB5F5D" w:rsidRPr="00FB5F5D">
        <w:rPr>
          <w:lang w:val="en-CA"/>
        </w:rPr>
        <w:t xml:space="preserve"> </w:t>
      </w:r>
      <w:r w:rsidR="00FB5F5D">
        <w:rPr>
          <w:lang w:val="en-CA"/>
        </w:rPr>
        <w:t>customer-phone</w:t>
      </w:r>
    </w:p>
    <w:p w:rsidR="00A125FD" w:rsidRPr="00A125FD" w:rsidRDefault="00A125FD" w:rsidP="00A125FD">
      <w:pPr>
        <w:rPr>
          <w:lang w:val="en-CA"/>
        </w:rPr>
      </w:pPr>
      <w:bookmarkStart w:id="0" w:name="_GoBack"/>
      <w:bookmarkEnd w:id="0"/>
    </w:p>
    <w:p w:rsidR="00366E44" w:rsidRDefault="00366E44" w:rsidP="00366E44">
      <w:pPr>
        <w:pStyle w:val="Heading3"/>
      </w:pPr>
      <w:r>
        <w:t xml:space="preserve">Redraw the diagram in 3NF using </w:t>
      </w:r>
      <w:r w:rsidR="00D71EED">
        <w:t xml:space="preserve">Oracle Data </w:t>
      </w:r>
      <w:proofErr w:type="spellStart"/>
      <w:r w:rsidR="00D71EED">
        <w:t>Modeler</w:t>
      </w:r>
      <w:proofErr w:type="spellEnd"/>
      <w:r w:rsidR="002F2A3A">
        <w:t xml:space="preserve"> and copy </w:t>
      </w:r>
      <w:r w:rsidR="00A125FD">
        <w:t>below:</w:t>
      </w:r>
    </w:p>
    <w:p w:rsidR="00366E44" w:rsidRPr="00366E44" w:rsidRDefault="00366E44" w:rsidP="00366E44">
      <w:pPr>
        <w:rPr>
          <w:lang w:val="en-CA"/>
        </w:rPr>
      </w:pPr>
    </w:p>
    <w:p w:rsidR="00366E44" w:rsidRPr="00B86465" w:rsidRDefault="00366E44" w:rsidP="00366E44">
      <w:pPr>
        <w:jc w:val="center"/>
        <w:rPr>
          <w:b/>
          <w:sz w:val="28"/>
          <w:szCs w:val="28"/>
        </w:rPr>
      </w:pPr>
      <w:r w:rsidRPr="00B86465">
        <w:rPr>
          <w:b/>
          <w:sz w:val="28"/>
          <w:szCs w:val="28"/>
        </w:rPr>
        <w:t>Movie Rental System</w:t>
      </w:r>
    </w:p>
    <w:p w:rsidR="00366E44" w:rsidRDefault="001A553A" w:rsidP="00366E44">
      <w:pPr>
        <w:pStyle w:val="EndnoteTex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650875</wp:posOffset>
                </wp:positionV>
                <wp:extent cx="1943100" cy="457200"/>
                <wp:effectExtent l="0" t="0" r="0" b="1905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457200"/>
                          <a:chOff x="6741" y="8644"/>
                          <a:chExt cx="3060" cy="720"/>
                        </a:xfrm>
                      </wpg:grpSpPr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6741" y="8644"/>
                            <a:ext cx="180" cy="720"/>
                          </a:xfrm>
                          <a:prstGeom prst="righ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8824"/>
                            <a:ext cx="27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2D9E" w:rsidRDefault="00172D9E" w:rsidP="00366E44">
                              <w:pPr>
                                <w:pStyle w:val="BodyTex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Repeats for each movie rented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235.8pt;margin-top:51.25pt;width:153pt;height:36pt;z-index:251657216" coordorigin="6741,8644" coordsize="30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" o:spid="_x0000_s1027" type="#_x0000_t88" style="position:absolute;left:6741;top:8644;width:1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/U1MQA&#10;AADaAAAADwAAAGRycy9kb3ducmV2LnhtbESPQWsCMRSE74X+h/AK3mpWpUVWo1hLQWpFagXx9tw8&#10;N0s3L0sS3fXfN4VCj8PMfMNM552txZV8qBwrGPQzEMSF0xWXCvZfb49jECEia6wdk4IbBZjP7u+m&#10;mGvX8iddd7EUCcIhRwUmxiaXMhSGLIa+a4iTd3beYkzSl1J7bBPc1nKYZc/SYsVpwWBDS0PF9+5i&#10;FZyPZuTeP17XJ+sPm339stie2lKp3kO3mICI1MX/8F97pRU8we+Vd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1NTEAAAA2g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101;top:8824;width:27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1McsIA&#10;AADaAAAADwAAAGRycy9kb3ducmV2LnhtbESPT4vCMBTE74LfIbyFvWm6e9BSjSKii4se/Hfx9mie&#10;TbF5qU1Wu9/eCILHYWZ+w4ynra3EjRpfOlbw1U9AEOdOl1woOB6WvRSED8gaK8ek4J88TCfdzhgz&#10;7e68o9s+FCJC2GeowIRQZ1L63JBF33c1cfTOrrEYomwKqRu8R7it5HeSDKTFkuOCwZrmhvLL/s8q&#10;WJ3Sw5p+f0y6XeCQtuyv8rRR6vOjnY1ABGrDO/xqr7SCATyvxBs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7UxywgAAANoAAAAPAAAAAAAAAAAAAAAAAJgCAABkcnMvZG93&#10;bnJldi54bWxQSwUGAAAAAAQABAD1AAAAhwMAAAAA&#10;" stroked="f">
                  <v:textbox inset="0,,0">
                    <w:txbxContent>
                      <w:p w:rsidR="00172D9E" w:rsidRDefault="00172D9E" w:rsidP="00366E44">
                        <w:pPr>
                          <w:pStyle w:val="BodyTex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Repeats for each movie rented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3A0F">
        <w:rPr>
          <w:b/>
          <w:noProof/>
        </w:rPr>
        <w:drawing>
          <wp:inline distT="0" distB="0" distL="0" distR="0">
            <wp:extent cx="1857375" cy="1219200"/>
            <wp:effectExtent l="0" t="0" r="9525" b="0"/>
            <wp:docPr id="7" name="Picture 7" descr="Movie_R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vie_R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FD" w:rsidRDefault="00A125FD" w:rsidP="00366E44">
      <w:pPr>
        <w:pStyle w:val="EndnoteText"/>
        <w:jc w:val="center"/>
        <w:rPr>
          <w:rFonts w:ascii="Arial" w:hAnsi="Arial" w:cs="Arial"/>
        </w:rPr>
      </w:pPr>
    </w:p>
    <w:p w:rsidR="00A125FD" w:rsidRDefault="00A125FD" w:rsidP="00366E44">
      <w:pPr>
        <w:pStyle w:val="EndnoteText"/>
        <w:jc w:val="center"/>
        <w:rPr>
          <w:rFonts w:ascii="Arial" w:hAnsi="Arial" w:cs="Arial"/>
        </w:rPr>
      </w:pPr>
    </w:p>
    <w:p w:rsidR="00A125FD" w:rsidRDefault="00A125FD" w:rsidP="00A125FD">
      <w:pPr>
        <w:pStyle w:val="EndnoteText"/>
        <w:rPr>
          <w:rFonts w:ascii="Arial" w:hAnsi="Arial" w:cs="Arial"/>
        </w:rPr>
      </w:pPr>
      <w:r>
        <w:rPr>
          <w:rFonts w:ascii="Arial" w:hAnsi="Arial" w:cs="Arial"/>
        </w:rPr>
        <w:t>3NF diagram:</w:t>
      </w:r>
      <w:r w:rsidR="00017945">
        <w:rPr>
          <w:rFonts w:ascii="Arial" w:hAnsi="Arial" w:cs="Arial"/>
          <w:noProof/>
        </w:rPr>
        <w:drawing>
          <wp:inline distT="0" distB="0" distL="0" distR="0">
            <wp:extent cx="5106113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45" w:rsidRDefault="00017945" w:rsidP="00A125FD">
      <w:pPr>
        <w:pStyle w:val="EndnoteText"/>
        <w:rPr>
          <w:rFonts w:ascii="Arial" w:hAnsi="Arial" w:cs="Arial"/>
        </w:rPr>
      </w:pPr>
    </w:p>
    <w:p w:rsidR="00017945" w:rsidRDefault="00017945" w:rsidP="00A125FD">
      <w:pPr>
        <w:pStyle w:val="EndnoteText"/>
        <w:rPr>
          <w:rFonts w:ascii="Arial" w:hAnsi="Arial" w:cs="Arial"/>
        </w:rPr>
      </w:pPr>
    </w:p>
    <w:p w:rsidR="00017945" w:rsidRDefault="00017945" w:rsidP="00A125FD">
      <w:pPr>
        <w:pStyle w:val="EndnoteText"/>
        <w:rPr>
          <w:rFonts w:ascii="Arial" w:hAnsi="Arial" w:cs="Arial"/>
        </w:rPr>
      </w:pPr>
    </w:p>
    <w:p w:rsidR="00366E44" w:rsidRDefault="00366E44" w:rsidP="002F3AD3">
      <w:pPr>
        <w:pStyle w:val="Heading2"/>
        <w:pageBreakBefore/>
      </w:pPr>
      <w:r>
        <w:lastRenderedPageBreak/>
        <w:t>The Entity Relationship Diagram for a college bookstore system is shown below. Assume that there is only one teacher per course and that the copies-ordered is the number of copies ordered for a particular course. The same textbook may be used in more than one course and a course may require more than one textbook.</w:t>
      </w:r>
    </w:p>
    <w:p w:rsidR="00953A0F" w:rsidRDefault="00953A0F" w:rsidP="00953A0F">
      <w:pPr>
        <w:pStyle w:val="Heading3"/>
      </w:pPr>
      <w:r>
        <w:t>Indicate the normal form level for the diagram and explain why it is in that particular normal form</w:t>
      </w:r>
      <w:r w:rsidR="00A125FD">
        <w:t>:</w:t>
      </w:r>
    </w:p>
    <w:p w:rsidR="00A125FD" w:rsidRDefault="00017945" w:rsidP="00017945">
      <w:pPr>
        <w:ind w:left="720"/>
        <w:rPr>
          <w:lang w:val="en-CA"/>
        </w:rPr>
      </w:pPr>
      <w:r>
        <w:rPr>
          <w:lang w:val="en-CA"/>
        </w:rPr>
        <w:t>This is in 1NF</w:t>
      </w:r>
    </w:p>
    <w:p w:rsidR="00A125FD" w:rsidRPr="00A125FD" w:rsidRDefault="00A125FD" w:rsidP="00017945">
      <w:pPr>
        <w:ind w:left="360"/>
        <w:rPr>
          <w:lang w:val="en-CA"/>
        </w:rPr>
      </w:pPr>
    </w:p>
    <w:p w:rsidR="00366E44" w:rsidRDefault="00366E44" w:rsidP="00366E44">
      <w:pPr>
        <w:pStyle w:val="Heading3"/>
      </w:pPr>
      <w:r>
        <w:t>List all the functional dependencies for the data model</w:t>
      </w:r>
      <w:r w:rsidR="00A125FD">
        <w:t>:</w:t>
      </w:r>
    </w:p>
    <w:p w:rsidR="00017945" w:rsidRDefault="00017945" w:rsidP="00017945">
      <w:pPr>
        <w:ind w:left="720"/>
        <w:rPr>
          <w:lang w:val="en-CA"/>
        </w:rPr>
      </w:pPr>
      <w:r>
        <w:rPr>
          <w:lang w:val="en-CA"/>
        </w:rPr>
        <w:t>Course-number &gt; course-name</w:t>
      </w:r>
    </w:p>
    <w:p w:rsidR="00017945" w:rsidRDefault="00017945" w:rsidP="00017945">
      <w:pPr>
        <w:ind w:left="720"/>
        <w:rPr>
          <w:lang w:val="en-CA"/>
        </w:rPr>
      </w:pPr>
      <w:proofErr w:type="spellStart"/>
      <w:proofErr w:type="gramStart"/>
      <w:r>
        <w:rPr>
          <w:lang w:val="en-CA"/>
        </w:rPr>
        <w:t>Isbn</w:t>
      </w:r>
      <w:proofErr w:type="spellEnd"/>
      <w:proofErr w:type="gramEnd"/>
      <w:r>
        <w:rPr>
          <w:lang w:val="en-CA"/>
        </w:rPr>
        <w:t xml:space="preserve"> &gt; author, title</w:t>
      </w:r>
    </w:p>
    <w:p w:rsidR="00A125FD" w:rsidRDefault="00FB5F5D" w:rsidP="00A125F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Course-number &gt; course-name, course-teacher</w:t>
      </w:r>
    </w:p>
    <w:p w:rsidR="00A125FD" w:rsidRPr="00A125FD" w:rsidRDefault="00A125FD" w:rsidP="00A125FD">
      <w:pPr>
        <w:rPr>
          <w:lang w:val="en-CA"/>
        </w:rPr>
      </w:pPr>
    </w:p>
    <w:p w:rsidR="00366E44" w:rsidRDefault="00366E44" w:rsidP="00366E44">
      <w:pPr>
        <w:pStyle w:val="Heading3"/>
      </w:pPr>
      <w:r>
        <w:t xml:space="preserve">Redraw the diagram in 3NF using </w:t>
      </w:r>
      <w:r w:rsidR="00D71EED">
        <w:t xml:space="preserve">Oracle Data </w:t>
      </w:r>
      <w:proofErr w:type="spellStart"/>
      <w:r w:rsidR="00D71EED">
        <w:t>Modeler</w:t>
      </w:r>
      <w:proofErr w:type="spellEnd"/>
      <w:r w:rsidR="002F2A3A" w:rsidRPr="002F2A3A">
        <w:t xml:space="preserve"> </w:t>
      </w:r>
      <w:r w:rsidR="002F2A3A">
        <w:t xml:space="preserve">and copy </w:t>
      </w:r>
      <w:r w:rsidR="00A125FD">
        <w:t>below:</w:t>
      </w:r>
    </w:p>
    <w:p w:rsidR="00366E44" w:rsidRDefault="001A553A" w:rsidP="00366E44">
      <w:pPr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93345</wp:posOffset>
                </wp:positionV>
                <wp:extent cx="2466975" cy="342900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D9E" w:rsidRPr="00366E44" w:rsidRDefault="00172D9E" w:rsidP="00366E4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66E4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  <w:t>College Bookstore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45.05pt;margin-top:7.35pt;width:194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ftugIAAMA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" filled="f" stroked="f">
                <v:textbox>
                  <w:txbxContent>
                    <w:p w:rsidR="00172D9E" w:rsidRPr="00366E44" w:rsidRDefault="00172D9E" w:rsidP="00366E4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366E44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CA"/>
                        </w:rPr>
                        <w:t>College Bookstore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66E44" w:rsidRDefault="00366E44" w:rsidP="00366E44">
      <w:pPr>
        <w:numPr>
          <w:ilvl w:val="12"/>
          <w:numId w:val="0"/>
        </w:numPr>
        <w:rPr>
          <w:rFonts w:cs="Arial"/>
        </w:rPr>
      </w:pPr>
    </w:p>
    <w:p w:rsidR="00366E44" w:rsidRDefault="001A553A" w:rsidP="00366E44">
      <w:pPr>
        <w:numPr>
          <w:ilvl w:val="12"/>
          <w:numId w:val="0"/>
        </w:numPr>
        <w:ind w:left="720" w:hanging="720"/>
        <w:rPr>
          <w:rFonts w:cs="Arial"/>
        </w:rPr>
      </w:pPr>
      <w:r>
        <w:rPr>
          <w:noProof/>
        </w:rPr>
        <w:drawing>
          <wp:inline distT="0" distB="0" distL="0" distR="0">
            <wp:extent cx="59436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FD" w:rsidRDefault="00A125FD" w:rsidP="00366E44">
      <w:pPr>
        <w:numPr>
          <w:ilvl w:val="12"/>
          <w:numId w:val="0"/>
        </w:numPr>
        <w:ind w:left="720" w:hanging="720"/>
        <w:rPr>
          <w:rFonts w:cs="Arial"/>
        </w:rPr>
      </w:pPr>
      <w:r>
        <w:rPr>
          <w:rFonts w:cs="Arial"/>
        </w:rPr>
        <w:t>3NF diagram:</w:t>
      </w:r>
    </w:p>
    <w:p w:rsidR="00A125FD" w:rsidRDefault="00A125FD" w:rsidP="00366E44">
      <w:pPr>
        <w:numPr>
          <w:ilvl w:val="12"/>
          <w:numId w:val="0"/>
        </w:numPr>
        <w:ind w:left="720" w:hanging="720"/>
        <w:rPr>
          <w:rFonts w:cs="Arial"/>
        </w:rPr>
      </w:pPr>
    </w:p>
    <w:p w:rsidR="00A125FD" w:rsidRDefault="00017945" w:rsidP="00366E44">
      <w:pPr>
        <w:numPr>
          <w:ilvl w:val="12"/>
          <w:numId w:val="0"/>
        </w:numPr>
        <w:ind w:left="720" w:hanging="72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639587" cy="990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FD" w:rsidRDefault="00A125FD" w:rsidP="00366E44">
      <w:pPr>
        <w:numPr>
          <w:ilvl w:val="12"/>
          <w:numId w:val="0"/>
        </w:numPr>
        <w:ind w:left="720" w:hanging="720"/>
        <w:rPr>
          <w:rFonts w:cs="Arial"/>
        </w:rPr>
      </w:pPr>
    </w:p>
    <w:p w:rsidR="00A125FD" w:rsidRDefault="00A125FD" w:rsidP="00366E44">
      <w:pPr>
        <w:numPr>
          <w:ilvl w:val="12"/>
          <w:numId w:val="0"/>
        </w:numPr>
        <w:ind w:left="720" w:hanging="720"/>
        <w:rPr>
          <w:rFonts w:cs="Arial"/>
        </w:rPr>
      </w:pPr>
    </w:p>
    <w:p w:rsidR="00A125FD" w:rsidRDefault="00A125FD" w:rsidP="00366E44">
      <w:pPr>
        <w:numPr>
          <w:ilvl w:val="12"/>
          <w:numId w:val="0"/>
        </w:numPr>
        <w:ind w:left="720" w:hanging="720"/>
        <w:rPr>
          <w:rFonts w:cs="Arial"/>
        </w:rPr>
      </w:pPr>
    </w:p>
    <w:p w:rsidR="00A125FD" w:rsidRDefault="00A125FD" w:rsidP="00366E44">
      <w:pPr>
        <w:numPr>
          <w:ilvl w:val="12"/>
          <w:numId w:val="0"/>
        </w:numPr>
        <w:ind w:left="720" w:hanging="720"/>
        <w:rPr>
          <w:rFonts w:cs="Arial"/>
        </w:rPr>
      </w:pPr>
    </w:p>
    <w:p w:rsidR="00953A0F" w:rsidRPr="00EC3C34" w:rsidRDefault="00953A0F" w:rsidP="00953A0F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 w:rsidRPr="00EC3C34">
        <w:rPr>
          <w:lang w:val="en-CA"/>
        </w:rPr>
        <w:lastRenderedPageBreak/>
        <w:t xml:space="preserve">The Entity Relationship Diagram for a software inventory system is show below. Assume that each piece of software is owned by only one department. </w:t>
      </w:r>
    </w:p>
    <w:p w:rsidR="00953A0F" w:rsidRDefault="00953A0F" w:rsidP="00953A0F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EC3C34">
        <w:rPr>
          <w:lang w:val="en-CA"/>
        </w:rPr>
        <w:t xml:space="preserve">Indicate the normal form level for the diagram and explain why it is in that particular normal form </w:t>
      </w:r>
      <w:r w:rsidR="00A125FD">
        <w:rPr>
          <w:lang w:val="en-CA"/>
        </w:rPr>
        <w:t>:</w:t>
      </w:r>
    </w:p>
    <w:p w:rsidR="007C13D6" w:rsidRPr="00EC3C34" w:rsidRDefault="00BB46C5" w:rsidP="007C13D6">
      <w:pPr>
        <w:keepNext/>
        <w:spacing w:before="120"/>
        <w:ind w:left="720"/>
        <w:outlineLvl w:val="2"/>
        <w:rPr>
          <w:lang w:val="en-CA"/>
        </w:rPr>
      </w:pPr>
      <w:r>
        <w:rPr>
          <w:lang w:val="en-CA"/>
        </w:rPr>
        <w:t>2NF, there’s nothing repeating, but there’s some attributes that don’t relate to the software entity that are inside it.</w:t>
      </w:r>
    </w:p>
    <w:p w:rsidR="00953A0F" w:rsidRDefault="00953A0F" w:rsidP="00953A0F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EC3C34">
        <w:rPr>
          <w:lang w:val="en-CA"/>
        </w:rPr>
        <w:t>List all the functional dependencies for the data model</w:t>
      </w:r>
      <w:r w:rsidR="007C13D6">
        <w:rPr>
          <w:lang w:val="en-CA"/>
        </w:rPr>
        <w:t>:</w:t>
      </w:r>
    </w:p>
    <w:p w:rsidR="007C13D6" w:rsidRDefault="00BB46C5" w:rsidP="007C13D6">
      <w:pPr>
        <w:keepNext/>
        <w:spacing w:before="120"/>
        <w:ind w:left="720"/>
        <w:outlineLvl w:val="2"/>
        <w:rPr>
          <w:lang w:val="en-CA"/>
        </w:rPr>
      </w:pPr>
      <w:r>
        <w:rPr>
          <w:lang w:val="en-CA"/>
        </w:rPr>
        <w:t>Vendor-id &gt; vendor-contact-name, vendor-name, vendor-phone</w:t>
      </w:r>
    </w:p>
    <w:p w:rsidR="007C13D6" w:rsidRDefault="00BB46C5" w:rsidP="007C13D6">
      <w:pPr>
        <w:keepNext/>
        <w:spacing w:before="120"/>
        <w:ind w:left="720"/>
        <w:outlineLvl w:val="2"/>
        <w:rPr>
          <w:lang w:val="en-CA"/>
        </w:rPr>
      </w:pPr>
      <w:r>
        <w:rPr>
          <w:lang w:val="en-CA"/>
        </w:rPr>
        <w:t>Software-id &gt; software-name, version, unit-cost, number-of-copies</w:t>
      </w:r>
    </w:p>
    <w:p w:rsidR="00BB46C5" w:rsidRPr="00EC3C34" w:rsidRDefault="00BB46C5" w:rsidP="007C13D6">
      <w:pPr>
        <w:keepNext/>
        <w:spacing w:before="120"/>
        <w:ind w:left="720"/>
        <w:outlineLvl w:val="2"/>
        <w:rPr>
          <w:lang w:val="en-CA"/>
        </w:rPr>
      </w:pPr>
      <w:r>
        <w:rPr>
          <w:lang w:val="en-CA"/>
        </w:rPr>
        <w:t xml:space="preserve">Department-code &gt; department-coordinator, department-name </w:t>
      </w:r>
    </w:p>
    <w:p w:rsidR="00953A0F" w:rsidRPr="00EC3C34" w:rsidRDefault="00953A0F" w:rsidP="00953A0F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EC3C34">
        <w:rPr>
          <w:lang w:val="en-CA"/>
        </w:rPr>
        <w:t xml:space="preserve">Redraw the diagram in 3NF using Oracle Data </w:t>
      </w:r>
      <w:proofErr w:type="spellStart"/>
      <w:r w:rsidRPr="00EC3C34">
        <w:rPr>
          <w:lang w:val="en-CA"/>
        </w:rPr>
        <w:t>Modeler</w:t>
      </w:r>
      <w:proofErr w:type="spellEnd"/>
      <w:r w:rsidRPr="00EC3C34">
        <w:rPr>
          <w:lang w:val="en-CA"/>
        </w:rPr>
        <w:t xml:space="preserve"> and copy </w:t>
      </w:r>
      <w:r w:rsidR="007C13D6">
        <w:rPr>
          <w:lang w:val="en-CA"/>
        </w:rPr>
        <w:t>below:</w:t>
      </w:r>
    </w:p>
    <w:p w:rsidR="00953A0F" w:rsidRPr="00EC3C34" w:rsidRDefault="00953A0F" w:rsidP="00953A0F"/>
    <w:p w:rsidR="00953A0F" w:rsidRDefault="00953A0F" w:rsidP="00953A0F">
      <w:pPr>
        <w:jc w:val="center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76200</wp:posOffset>
                </wp:positionV>
                <wp:extent cx="2286000" cy="342900"/>
                <wp:effectExtent l="3810" t="254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A0F" w:rsidRPr="00872FED" w:rsidRDefault="00953A0F" w:rsidP="00953A0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872FE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  <w:t>Software Inventory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1.05pt;margin-top:6pt;width:18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eeuQIAAMA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" filled="f" stroked="f">
                <v:textbox>
                  <w:txbxContent>
                    <w:p w:rsidR="00953A0F" w:rsidRPr="00872FED" w:rsidRDefault="00953A0F" w:rsidP="00953A0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872FE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CA"/>
                        </w:rPr>
                        <w:t>Software Inventory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>
            <wp:extent cx="621982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0" t="46463" r="20250" b="26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D6" w:rsidRDefault="007C13D6" w:rsidP="007C13D6">
      <w:pPr>
        <w:rPr>
          <w:rFonts w:cs="Arial"/>
        </w:rPr>
      </w:pPr>
      <w:r>
        <w:rPr>
          <w:rFonts w:cs="Arial"/>
        </w:rPr>
        <w:t>3NF Diagram:</w:t>
      </w:r>
      <w:r w:rsidR="00BB46C5">
        <w:rPr>
          <w:rFonts w:cs="Arial"/>
          <w:noProof/>
        </w:rPr>
        <w:drawing>
          <wp:inline distT="0" distB="0" distL="0" distR="0">
            <wp:extent cx="5943600" cy="1052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D6" w:rsidRDefault="007C13D6" w:rsidP="007C13D6">
      <w:pPr>
        <w:rPr>
          <w:rFonts w:cs="Arial"/>
        </w:rPr>
      </w:pPr>
    </w:p>
    <w:p w:rsidR="00953A0F" w:rsidRPr="00EC3C34" w:rsidRDefault="00BB46C5" w:rsidP="00953A0F">
      <w:pPr>
        <w:keepNext/>
        <w:numPr>
          <w:ilvl w:val="1"/>
          <w:numId w:val="6"/>
        </w:numPr>
        <w:spacing w:before="120"/>
        <w:outlineLvl w:val="1"/>
        <w:rPr>
          <w:lang w:val="en-CA"/>
        </w:rPr>
      </w:pPr>
      <w:r>
        <w:rPr>
          <w:lang w:val="en-CA"/>
        </w:rPr>
        <w:t>T</w:t>
      </w:r>
      <w:r w:rsidR="00953A0F" w:rsidRPr="00EC3C34">
        <w:rPr>
          <w:lang w:val="en-CA"/>
        </w:rPr>
        <w:t xml:space="preserve">he Entity Relationship Diagram for a dental care system is shown below. Each insurance company has a code and the insured maximum and the deductible are the same for all the clients of the insurance company. Individual members of a household are provided with a dental service and the </w:t>
      </w:r>
      <w:proofErr w:type="spellStart"/>
      <w:r w:rsidR="00953A0F" w:rsidRPr="00EC3C34">
        <w:rPr>
          <w:i/>
          <w:lang w:val="en-CA"/>
        </w:rPr>
        <w:t>insuree</w:t>
      </w:r>
      <w:proofErr w:type="spellEnd"/>
      <w:r w:rsidR="00953A0F" w:rsidRPr="00EC3C34">
        <w:rPr>
          <w:lang w:val="en-CA"/>
        </w:rPr>
        <w:t xml:space="preserve"> is charged for all the charges incurred by members of his/her household. The </w:t>
      </w:r>
      <w:proofErr w:type="spellStart"/>
      <w:r w:rsidR="00953A0F" w:rsidRPr="00EC3C34">
        <w:rPr>
          <w:i/>
          <w:lang w:val="en-CA"/>
        </w:rPr>
        <w:t>insuree</w:t>
      </w:r>
      <w:proofErr w:type="spellEnd"/>
      <w:r w:rsidR="00953A0F" w:rsidRPr="00EC3C34">
        <w:rPr>
          <w:lang w:val="en-CA"/>
        </w:rPr>
        <w:t xml:space="preserve"> may or may not be a patient. The </w:t>
      </w:r>
      <w:r w:rsidR="00953A0F">
        <w:rPr>
          <w:lang w:val="en-CA"/>
        </w:rPr>
        <w:t xml:space="preserve">head of household is </w:t>
      </w:r>
      <w:r w:rsidR="00953A0F" w:rsidRPr="00EC3C34">
        <w:rPr>
          <w:lang w:val="en-CA"/>
        </w:rPr>
        <w:t xml:space="preserve">the </w:t>
      </w:r>
      <w:proofErr w:type="spellStart"/>
      <w:r w:rsidR="00953A0F" w:rsidRPr="00EC3C34">
        <w:rPr>
          <w:i/>
          <w:lang w:val="en-CA"/>
        </w:rPr>
        <w:t>insuree</w:t>
      </w:r>
      <w:proofErr w:type="spellEnd"/>
      <w:r w:rsidR="00953A0F" w:rsidRPr="00EC3C34">
        <w:rPr>
          <w:lang w:val="en-CA"/>
        </w:rPr>
        <w:t xml:space="preserve">. </w:t>
      </w:r>
    </w:p>
    <w:p w:rsidR="00560CE5" w:rsidRDefault="00953A0F" w:rsidP="00953A0F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EC3C34">
        <w:rPr>
          <w:lang w:val="en-CA"/>
        </w:rPr>
        <w:t xml:space="preserve">Indicate the normal form level for each entity and explain why </w:t>
      </w:r>
      <w:r w:rsidR="00AC7AC9">
        <w:rPr>
          <w:lang w:val="en-CA"/>
        </w:rPr>
        <w:t xml:space="preserve">it </w:t>
      </w:r>
      <w:r w:rsidRPr="00EC3C34">
        <w:rPr>
          <w:lang w:val="en-CA"/>
        </w:rPr>
        <w:t>is in that particular normal form</w:t>
      </w:r>
      <w:r w:rsidR="00560CE5">
        <w:rPr>
          <w:lang w:val="en-CA"/>
        </w:rPr>
        <w:t>:</w:t>
      </w:r>
    </w:p>
    <w:p w:rsidR="00953A0F" w:rsidRDefault="00BB46C5" w:rsidP="00560CE5">
      <w:pPr>
        <w:keepNext/>
        <w:spacing w:before="120"/>
        <w:ind w:left="360"/>
        <w:outlineLvl w:val="2"/>
        <w:rPr>
          <w:lang w:val="en-CA"/>
        </w:rPr>
      </w:pPr>
      <w:r>
        <w:rPr>
          <w:lang w:val="en-CA"/>
        </w:rPr>
        <w:t xml:space="preserve">0NF – The patient info repeats in the household entity, so yea. 0NF. </w:t>
      </w:r>
    </w:p>
    <w:p w:rsidR="00BB46C5" w:rsidRDefault="00BB46C5" w:rsidP="00BB46C5">
      <w:pPr>
        <w:keepNext/>
        <w:spacing w:before="120"/>
        <w:ind w:left="720"/>
        <w:outlineLvl w:val="2"/>
        <w:rPr>
          <w:lang w:val="en-CA"/>
        </w:rPr>
      </w:pPr>
    </w:p>
    <w:p w:rsidR="00953A0F" w:rsidRDefault="00953A0F" w:rsidP="00953A0F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EC3C34">
        <w:rPr>
          <w:lang w:val="en-CA"/>
        </w:rPr>
        <w:t>List all the functional dependencies for the data model</w:t>
      </w:r>
      <w:r w:rsidR="00560CE5">
        <w:rPr>
          <w:lang w:val="en-CA"/>
        </w:rPr>
        <w:t>:</w:t>
      </w:r>
    </w:p>
    <w:p w:rsidR="00560CE5" w:rsidRDefault="00FB5F5D" w:rsidP="00BB46C5">
      <w:pPr>
        <w:ind w:left="360"/>
        <w:rPr>
          <w:lang w:val="en-CA"/>
        </w:rPr>
      </w:pPr>
      <w:r>
        <w:rPr>
          <w:lang w:val="en-CA"/>
        </w:rPr>
        <w:t>Household-number &gt; head-of-household-name, household-address</w:t>
      </w:r>
    </w:p>
    <w:p w:rsidR="00FB5F5D" w:rsidRDefault="00FB5F5D" w:rsidP="00BB46C5">
      <w:pPr>
        <w:ind w:left="360"/>
        <w:rPr>
          <w:lang w:val="en-CA"/>
        </w:rPr>
      </w:pPr>
      <w:r>
        <w:rPr>
          <w:lang w:val="en-CA"/>
        </w:rPr>
        <w:t>Insurance-code &gt; insurance-company-name, insurance-deductible, insured-maximum</w:t>
      </w:r>
    </w:p>
    <w:p w:rsidR="00560CE5" w:rsidRDefault="00FB5F5D" w:rsidP="00560CE5">
      <w:pPr>
        <w:rPr>
          <w:lang w:val="en-CA"/>
        </w:rPr>
      </w:pPr>
      <w:r>
        <w:rPr>
          <w:lang w:val="en-CA"/>
        </w:rPr>
        <w:tab/>
        <w:t>Patient-number &gt; patient-name, patient-birthday, relationship-to-household-head</w:t>
      </w:r>
    </w:p>
    <w:p w:rsidR="00560CE5" w:rsidRDefault="00FB5F5D" w:rsidP="00560CE5">
      <w:pPr>
        <w:rPr>
          <w:lang w:val="en-CA"/>
        </w:rPr>
      </w:pPr>
      <w:r>
        <w:rPr>
          <w:lang w:val="en-CA"/>
        </w:rPr>
        <w:tab/>
        <w:t>Service-code &gt; service-fee</w:t>
      </w:r>
    </w:p>
    <w:p w:rsidR="00FB5F5D" w:rsidRPr="00560CE5" w:rsidRDefault="00FB5F5D" w:rsidP="00560CE5">
      <w:pPr>
        <w:rPr>
          <w:lang w:val="en-CA"/>
        </w:rPr>
      </w:pPr>
    </w:p>
    <w:p w:rsidR="00953A0F" w:rsidRPr="00EC3C34" w:rsidRDefault="00953A0F" w:rsidP="00953A0F">
      <w:pPr>
        <w:keepNext/>
        <w:numPr>
          <w:ilvl w:val="2"/>
          <w:numId w:val="6"/>
        </w:numPr>
        <w:spacing w:before="120"/>
        <w:outlineLvl w:val="2"/>
        <w:rPr>
          <w:lang w:val="en-CA"/>
        </w:rPr>
      </w:pPr>
      <w:r w:rsidRPr="00EC3C34">
        <w:rPr>
          <w:lang w:val="en-CA"/>
        </w:rPr>
        <w:t xml:space="preserve">Redraw the 3NF data model using Oracle Data </w:t>
      </w:r>
      <w:proofErr w:type="spellStart"/>
      <w:r w:rsidRPr="00EC3C34">
        <w:rPr>
          <w:lang w:val="en-CA"/>
        </w:rPr>
        <w:t>Modeler</w:t>
      </w:r>
      <w:proofErr w:type="spellEnd"/>
      <w:r w:rsidRPr="00EC3C34">
        <w:rPr>
          <w:lang w:val="en-CA"/>
        </w:rPr>
        <w:t xml:space="preserve"> and copy </w:t>
      </w:r>
      <w:r w:rsidR="00560CE5">
        <w:rPr>
          <w:lang w:val="en-CA"/>
        </w:rPr>
        <w:t>below:</w:t>
      </w:r>
    </w:p>
    <w:p w:rsidR="00953A0F" w:rsidRPr="00EC3C34" w:rsidRDefault="00953A0F" w:rsidP="00953A0F">
      <w:pPr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89535</wp:posOffset>
                </wp:positionV>
                <wp:extent cx="1714500" cy="342900"/>
                <wp:effectExtent l="381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3A0F" w:rsidRPr="00366E44" w:rsidRDefault="00953A0F" w:rsidP="00953A0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66E4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CA"/>
                              </w:rPr>
                              <w:t>Dental Care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95.3pt;margin-top:7.05pt;width:13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Cl5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" filled="f" stroked="f">
                <v:textbox>
                  <w:txbxContent>
                    <w:p w:rsidR="00953A0F" w:rsidRPr="00366E44" w:rsidRDefault="00953A0F" w:rsidP="00953A0F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366E44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CA"/>
                        </w:rPr>
                        <w:t>Dental Care System</w:t>
                      </w:r>
                    </w:p>
                  </w:txbxContent>
                </v:textbox>
              </v:shape>
            </w:pict>
          </mc:Fallback>
        </mc:AlternateContent>
      </w:r>
      <w:r w:rsidRPr="00EC3C34">
        <w:rPr>
          <w:rFonts w:cs="Arial"/>
        </w:rPr>
        <w:t xml:space="preserve"> </w:t>
      </w:r>
    </w:p>
    <w:p w:rsidR="00953A0F" w:rsidRPr="00EC3C34" w:rsidRDefault="00953A0F" w:rsidP="00953A0F">
      <w:pPr>
        <w:rPr>
          <w:lang w:val="en-CA"/>
        </w:rPr>
      </w:pPr>
      <w:r>
        <w:rPr>
          <w:rFonts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1357630</wp:posOffset>
                </wp:positionV>
                <wp:extent cx="1768475" cy="543560"/>
                <wp:effectExtent l="12700" t="5080" r="0" b="133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8475" cy="543560"/>
                          <a:chOff x="3861" y="9120"/>
                          <a:chExt cx="2340" cy="1260"/>
                        </a:xfrm>
                      </wpg:grpSpPr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9480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3A0F" w:rsidRDefault="00953A0F" w:rsidP="00953A0F">
                              <w:proofErr w:type="gram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repeats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 xml:space="preserve"> for each member of the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household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3861" y="9120"/>
                            <a:ext cx="180" cy="1260"/>
                          </a:xfrm>
                          <a:prstGeom prst="righ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margin-left:172pt;margin-top:106.9pt;width:139.25pt;height:42.8pt;z-index:251663360" coordorigin="3861,9120" coordsize="234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">
                <v:shape id="Text Box 13" o:spid="_x0000_s1033" type="#_x0000_t202" style="position:absolute;left:4041;top:9480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AT78A&#10;AADbAAAADwAAAGRycy9kb3ducmV2LnhtbERPTYvCMBC9C/6HMII3TS2yLNUoIgp6Wla9eBubsa02&#10;k5JErf76jSDsbR7vc6bz1tTiTs5XlhWMhgkI4tzqigsFh/168A3CB2SNtWVS8CQP81m3M8VM2wf/&#10;0n0XChFD2GeooAyhyaT0eUkG/dA2xJE7W2cwROgKqR0+YripZZokX9JgxbGhxIaWJeXX3c0o2B7d&#10;z+rok5dNT2F5ya92/5Jjpfq9djEBEagN/+KPe6Pj/BTev8Q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sBPvwAAANsAAAAPAAAAAAAAAAAAAAAAAJgCAABkcnMvZG93bnJl&#10;di54bWxQSwUGAAAAAAQABAD1AAAAhAMAAAAA&#10;" stroked="f">
                  <v:textbox inset=",0,,0">
                    <w:txbxContent>
                      <w:p w:rsidR="00953A0F" w:rsidRDefault="00953A0F" w:rsidP="00953A0F">
                        <w:proofErr w:type="gramStart"/>
                        <w:r>
                          <w:rPr>
                            <w:i/>
                            <w:iCs/>
                            <w:sz w:val="18"/>
                          </w:rPr>
                          <w:t>repeats</w:t>
                        </w:r>
                        <w:proofErr w:type="gramEnd"/>
                        <w:r>
                          <w:rPr>
                            <w:i/>
                            <w:iCs/>
                            <w:sz w:val="18"/>
                          </w:rPr>
                          <w:t xml:space="preserve"> for each member of the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  <w:iCs/>
                            <w:sz w:val="18"/>
                          </w:rPr>
                          <w:t>household</w:t>
                        </w:r>
                      </w:p>
                    </w:txbxContent>
                  </v:textbox>
                </v:shape>
                <v:shape id="AutoShape 14" o:spid="_x0000_s1034" type="#_x0000_t88" style="position:absolute;left:3861;top:9120;width:1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KF8MA&#10;AADbAAAADwAAAGRycy9kb3ducmV2LnhtbERP22oCMRB9L/gPYYS+1awVSlmNohZBekG8gPg2bsbN&#10;4mayJKm7/fumUPBtDuc6k1lna3EjHyrHCoaDDARx4XTFpYLDfvX0CiJEZI21Y1LwQwFm097DBHPt&#10;Wt7SbRdLkUI45KjAxNjkUobCkMUwcA1x4i7OW4wJ+lJqj20Kt7V8zrIXabHi1GCwoaWh4rr7tgou&#10;JzNy759vH2frj1+HejHfnNtSqcd+Nx+DiNTFu/jfvdZp/gj+fkk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LKF8MAAADbAAAADwAAAAAAAAAAAAAAAACYAgAAZHJzL2Rv&#10;d25yZXYueG1sUEsFBgAAAAAEAAQA9QAAAIgDAAAAAA==&#10;"/>
              </v:group>
            </w:pict>
          </mc:Fallback>
        </mc:AlternateContent>
      </w:r>
    </w:p>
    <w:p w:rsidR="004F3CF3" w:rsidRDefault="00953A0F" w:rsidP="00172D9E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140585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CE5">
        <w:rPr>
          <w:lang w:val="en-CA"/>
        </w:rPr>
        <w:t>3NF Diagram:</w:t>
      </w:r>
      <w:r w:rsidR="00BB46C5">
        <w:rPr>
          <w:noProof/>
        </w:rPr>
        <w:drawing>
          <wp:inline distT="0" distB="0" distL="0" distR="0">
            <wp:extent cx="5943600" cy="2303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4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D3" w:rsidRDefault="002F3AD3">
      <w:pPr>
        <w:rPr>
          <w:lang w:val="en-CA"/>
        </w:rPr>
      </w:pPr>
    </w:p>
    <w:sectPr w:rsidR="002F3AD3">
      <w:footerReference w:type="default" r:id="rId15"/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854" w:rsidRDefault="000E6854">
      <w:r>
        <w:separator/>
      </w:r>
    </w:p>
  </w:endnote>
  <w:endnote w:type="continuationSeparator" w:id="0">
    <w:p w:rsidR="000E6854" w:rsidRDefault="000E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9E" w:rsidRDefault="00172D9E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</w:t>
    </w:r>
    <w:r w:rsidR="00124B39">
      <w:rPr>
        <w:i/>
        <w:iCs/>
        <w:sz w:val="20"/>
      </w:rPr>
      <w:t>20-D10 Lab 09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FB5F5D">
      <w:rPr>
        <w:rStyle w:val="PageNumber"/>
        <w:i/>
        <w:iCs/>
        <w:noProof/>
        <w:sz w:val="20"/>
      </w:rPr>
      <w:t>5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854" w:rsidRDefault="000E6854">
      <w:r>
        <w:separator/>
      </w:r>
    </w:p>
  </w:footnote>
  <w:footnote w:type="continuationSeparator" w:id="0">
    <w:p w:rsidR="000E6854" w:rsidRDefault="000E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DD6E628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794F46"/>
    <w:multiLevelType w:val="singleLevel"/>
    <w:tmpl w:val="C3E496BC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3" w15:restartNumberingAfterBreak="0">
    <w:nsid w:val="02093FEE"/>
    <w:multiLevelType w:val="multilevel"/>
    <w:tmpl w:val="5D88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25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24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96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46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540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61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6840" w:hanging="720"/>
      </w:pPr>
      <w:rPr>
        <w:rFonts w:hint="default"/>
      </w:rPr>
    </w:lvl>
  </w:abstractNum>
  <w:abstractNum w:abstractNumId="4" w15:restartNumberingAfterBreak="0">
    <w:nsid w:val="064B1354"/>
    <w:multiLevelType w:val="hybridMultilevel"/>
    <w:tmpl w:val="366AF6E8"/>
    <w:lvl w:ilvl="0" w:tplc="8EE6B6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B49321C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3A14C6E"/>
    <w:multiLevelType w:val="hybridMultilevel"/>
    <w:tmpl w:val="2AC63128"/>
    <w:lvl w:ilvl="0" w:tplc="5A502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F8C2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7E47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B4E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2A6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4A9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868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4A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22E2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A00EC2"/>
    <w:multiLevelType w:val="hybridMultilevel"/>
    <w:tmpl w:val="38686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0CB0D0A"/>
    <w:multiLevelType w:val="hybridMultilevel"/>
    <w:tmpl w:val="D56C3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814566"/>
    <w:multiLevelType w:val="hybridMultilevel"/>
    <w:tmpl w:val="A4AAB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967099"/>
    <w:multiLevelType w:val="hybridMultilevel"/>
    <w:tmpl w:val="BA6EBA6A"/>
    <w:lvl w:ilvl="0" w:tplc="FFFFFFFF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5C4D7C"/>
    <w:multiLevelType w:val="hybridMultilevel"/>
    <w:tmpl w:val="8F7AB670"/>
    <w:lvl w:ilvl="0" w:tplc="8D9632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4" w15:restartNumberingAfterBreak="0">
    <w:nsid w:val="3CA961A4"/>
    <w:multiLevelType w:val="hybridMultilevel"/>
    <w:tmpl w:val="3E0E11AA"/>
    <w:lvl w:ilvl="0" w:tplc="B7A278BA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E648A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F872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C1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49A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EA5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28A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8C5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C62F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6" w15:restartNumberingAfterBreak="0">
    <w:nsid w:val="42EA5857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BBD28A4"/>
    <w:multiLevelType w:val="hybridMultilevel"/>
    <w:tmpl w:val="04FED4D2"/>
    <w:lvl w:ilvl="0" w:tplc="2C7618E2">
      <w:start w:val="5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DF6A8D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7039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00E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56DC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4461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067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AC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36EC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9A3452"/>
    <w:multiLevelType w:val="hybridMultilevel"/>
    <w:tmpl w:val="DA98AA18"/>
    <w:lvl w:ilvl="0" w:tplc="4986083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93A7832"/>
    <w:multiLevelType w:val="hybridMultilevel"/>
    <w:tmpl w:val="D0C247B4"/>
    <w:lvl w:ilvl="0" w:tplc="0409000F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12F27"/>
    <w:multiLevelType w:val="hybridMultilevel"/>
    <w:tmpl w:val="A454DE20"/>
    <w:lvl w:ilvl="0" w:tplc="8D963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0"/>
  </w:num>
  <w:num w:numId="5">
    <w:abstractNumId w:val="1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7"/>
  </w:num>
  <w:num w:numId="17">
    <w:abstractNumId w:val="12"/>
  </w:num>
  <w:num w:numId="18">
    <w:abstractNumId w:val="14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2">
    <w:abstractNumId w:val="20"/>
  </w:num>
  <w:num w:numId="23">
    <w:abstractNumId w:val="11"/>
  </w:num>
  <w:num w:numId="24">
    <w:abstractNumId w:val="9"/>
  </w:num>
  <w:num w:numId="25">
    <w:abstractNumId w:val="18"/>
  </w:num>
  <w:num w:numId="26">
    <w:abstractNumId w:val="19"/>
  </w:num>
  <w:num w:numId="27">
    <w:abstractNumId w:val="10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8"/>
    <w:rsid w:val="00011E0D"/>
    <w:rsid w:val="00017945"/>
    <w:rsid w:val="00073ACD"/>
    <w:rsid w:val="00093E63"/>
    <w:rsid w:val="000E6854"/>
    <w:rsid w:val="00124B39"/>
    <w:rsid w:val="00131200"/>
    <w:rsid w:val="00142B77"/>
    <w:rsid w:val="00161299"/>
    <w:rsid w:val="00172D9E"/>
    <w:rsid w:val="001A553A"/>
    <w:rsid w:val="001A647F"/>
    <w:rsid w:val="00203902"/>
    <w:rsid w:val="002F2A3A"/>
    <w:rsid w:val="002F3AD3"/>
    <w:rsid w:val="00315B0A"/>
    <w:rsid w:val="0035467F"/>
    <w:rsid w:val="00366E44"/>
    <w:rsid w:val="003E03FF"/>
    <w:rsid w:val="00411E2D"/>
    <w:rsid w:val="00433F77"/>
    <w:rsid w:val="004500FE"/>
    <w:rsid w:val="004967E9"/>
    <w:rsid w:val="004F3CF3"/>
    <w:rsid w:val="005216B0"/>
    <w:rsid w:val="00560CE5"/>
    <w:rsid w:val="005C1FA8"/>
    <w:rsid w:val="005C4272"/>
    <w:rsid w:val="00656CFD"/>
    <w:rsid w:val="00670B21"/>
    <w:rsid w:val="00674675"/>
    <w:rsid w:val="0069238D"/>
    <w:rsid w:val="006B6199"/>
    <w:rsid w:val="006C1859"/>
    <w:rsid w:val="006C6E68"/>
    <w:rsid w:val="00703A33"/>
    <w:rsid w:val="007C13D6"/>
    <w:rsid w:val="00807AB8"/>
    <w:rsid w:val="0083042A"/>
    <w:rsid w:val="00835A4F"/>
    <w:rsid w:val="00871F6D"/>
    <w:rsid w:val="00872FED"/>
    <w:rsid w:val="00953A0F"/>
    <w:rsid w:val="009A7E47"/>
    <w:rsid w:val="00A07840"/>
    <w:rsid w:val="00A125FD"/>
    <w:rsid w:val="00A50A3F"/>
    <w:rsid w:val="00AC7AC9"/>
    <w:rsid w:val="00AF7968"/>
    <w:rsid w:val="00B45F00"/>
    <w:rsid w:val="00BB46C5"/>
    <w:rsid w:val="00C2023A"/>
    <w:rsid w:val="00C226ED"/>
    <w:rsid w:val="00C41809"/>
    <w:rsid w:val="00C70F1B"/>
    <w:rsid w:val="00C8452B"/>
    <w:rsid w:val="00CC1DA5"/>
    <w:rsid w:val="00D16C4D"/>
    <w:rsid w:val="00D21B6F"/>
    <w:rsid w:val="00D71EED"/>
    <w:rsid w:val="00D87BAF"/>
    <w:rsid w:val="00DF553E"/>
    <w:rsid w:val="00E30DD6"/>
    <w:rsid w:val="00E35D7C"/>
    <w:rsid w:val="00E859C2"/>
    <w:rsid w:val="00EF0D12"/>
    <w:rsid w:val="00F66D64"/>
    <w:rsid w:val="00FA131C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2454E1-5753-4DC9-8DF8-DB8BCECB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3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b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spacing w:before="120"/>
      <w:outlineLvl w:val="1"/>
    </w:pPr>
    <w:rPr>
      <w:lang w:val="en-C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120"/>
      <w:outlineLvl w:val="2"/>
    </w:pPr>
    <w:rPr>
      <w:lang w:val="en-C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120"/>
      <w:outlineLvl w:val="3"/>
    </w:pPr>
    <w:rPr>
      <w:i/>
      <w:lang w:val="en-CA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lang w:val="en-CA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74"/>
      </w:tabs>
      <w:ind w:left="374" w:hanging="374"/>
    </w:pPr>
  </w:style>
  <w:style w:type="paragraph" w:customStyle="1" w:styleId="tb">
    <w:name w:val="tb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val="en-CA"/>
    </w:rPr>
  </w:style>
  <w:style w:type="paragraph" w:styleId="PlainText">
    <w:name w:val="Plain Text"/>
    <w:basedOn w:val="Normal"/>
    <w:rPr>
      <w:rFonts w:ascii="Courier New" w:hAnsi="Courier New" w:cs="Courier New"/>
      <w:spacing w:val="0"/>
      <w:sz w:val="20"/>
      <w:lang w:val="en-CA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748" w:right="-738"/>
    </w:pPr>
    <w:rPr>
      <w:rFonts w:ascii="Courier New" w:hAnsi="Courier New" w:cs="Courier New"/>
      <w:spacing w:val="0"/>
      <w:sz w:val="20"/>
      <w:lang w:val="en-C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DF553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66E44"/>
    <w:pPr>
      <w:spacing w:after="120"/>
    </w:pPr>
  </w:style>
  <w:style w:type="paragraph" w:styleId="EndnoteText">
    <w:name w:val="endnote text"/>
    <w:basedOn w:val="Normal"/>
    <w:semiHidden/>
    <w:rsid w:val="00366E44"/>
    <w:rPr>
      <w:rFonts w:ascii="Times New Roman" w:hAnsi="Times New Roman"/>
      <w:spacing w:val="0"/>
    </w:rPr>
  </w:style>
  <w:style w:type="paragraph" w:styleId="ListParagraph">
    <w:name w:val="List Paragraph"/>
    <w:basedOn w:val="Normal"/>
    <w:uiPriority w:val="34"/>
    <w:qFormat/>
    <w:rsid w:val="00A1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402%20SQL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402 SQL lab</Template>
  <TotalTime>8</TotalTime>
  <Pages>5</Pages>
  <Words>601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Anne Hamilton</dc:creator>
  <cp:lastModifiedBy>Admin lab</cp:lastModifiedBy>
  <cp:revision>3</cp:revision>
  <cp:lastPrinted>2008-10-15T19:15:00Z</cp:lastPrinted>
  <dcterms:created xsi:type="dcterms:W3CDTF">2016-10-03T20:28:00Z</dcterms:created>
  <dcterms:modified xsi:type="dcterms:W3CDTF">2016-10-03T20:35:00Z</dcterms:modified>
</cp:coreProperties>
</file>