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57" w:rsidRDefault="00DD6057" w:rsidP="00DD6057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bookmarkStart w:id="0" w:name="_Toc42912755"/>
      <w:bookmarkStart w:id="1" w:name="_Toc42912756"/>
      <w:r>
        <w:rPr>
          <w:i/>
          <w:sz w:val="32"/>
        </w:rPr>
        <w:t>Database Management I (420-D10-HR)</w:t>
      </w:r>
    </w:p>
    <w:p w:rsidR="00DD6057" w:rsidRPr="00F138FB" w:rsidRDefault="00DD6057" w:rsidP="00DD6057">
      <w:pPr>
        <w:pStyle w:val="Heading1"/>
        <w:numPr>
          <w:ilvl w:val="0"/>
          <w:numId w:val="0"/>
        </w:numPr>
        <w:spacing w:before="0"/>
        <w:ind w:left="1350" w:hanging="1350"/>
        <w:rPr>
          <w:i/>
          <w:sz w:val="32"/>
        </w:rPr>
      </w:pPr>
      <w:r w:rsidRPr="00F138FB">
        <w:rPr>
          <w:i/>
          <w:sz w:val="32"/>
        </w:rPr>
        <w:t>Lab 1</w:t>
      </w:r>
      <w:r w:rsidR="00FF7E46">
        <w:rPr>
          <w:i/>
          <w:sz w:val="32"/>
        </w:rPr>
        <w:t>5</w:t>
      </w:r>
      <w:r w:rsidRPr="00F138FB">
        <w:rPr>
          <w:i/>
          <w:sz w:val="32"/>
        </w:rPr>
        <w:t xml:space="preserve"> </w:t>
      </w:r>
      <w:r>
        <w:rPr>
          <w:i/>
          <w:sz w:val="32"/>
        </w:rPr>
        <w:t>–</w:t>
      </w:r>
      <w:r w:rsidRPr="00F138FB">
        <w:rPr>
          <w:i/>
          <w:sz w:val="32"/>
        </w:rPr>
        <w:t xml:space="preserve"> </w:t>
      </w:r>
      <w:r w:rsidR="002B52E2">
        <w:rPr>
          <w:i/>
          <w:sz w:val="32"/>
        </w:rPr>
        <w:t>Views, Sequences, Indicies</w:t>
      </w:r>
    </w:p>
    <w:p w:rsidR="00DD6057" w:rsidRPr="005004DF" w:rsidRDefault="00DD6057" w:rsidP="00DD6057"/>
    <w:p w:rsidR="00DD6057" w:rsidRPr="00B61733" w:rsidRDefault="00DD6057" w:rsidP="00713B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016084">
        <w:t>Monday, November 21, 2016</w:t>
      </w:r>
    </w:p>
    <w:p w:rsidR="00DD6057" w:rsidRPr="00B61733" w:rsidRDefault="00DD6057" w:rsidP="00713B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016084">
        <w:rPr>
          <w:b/>
          <w:color w:val="FF0000"/>
        </w:rPr>
        <w:t>Monday, November 21, 2016</w:t>
      </w:r>
    </w:p>
    <w:p w:rsidR="00DD6057" w:rsidRDefault="00DD6057" w:rsidP="00DD6057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DD6057" w:rsidRDefault="00DD6057" w:rsidP="00DD6057">
      <w:pPr>
        <w:tabs>
          <w:tab w:val="left" w:pos="1800"/>
        </w:tabs>
        <w:suppressAutoHyphens/>
      </w:pPr>
      <w:r>
        <w:t xml:space="preserve">Upon successful completion of this lab exercise, the </w:t>
      </w:r>
      <w:bookmarkStart w:id="2" w:name="_GoBack"/>
      <w:bookmarkEnd w:id="2"/>
      <w:r>
        <w:t>student will be able to:</w:t>
      </w:r>
    </w:p>
    <w:bookmarkEnd w:id="0"/>
    <w:bookmarkEnd w:id="1"/>
    <w:p w:rsidR="0061786F" w:rsidRDefault="00866834">
      <w:pPr>
        <w:numPr>
          <w:ilvl w:val="1"/>
          <w:numId w:val="13"/>
        </w:numPr>
        <w:ind w:left="748" w:hanging="374"/>
      </w:pPr>
      <w:r>
        <w:t xml:space="preserve">Create </w:t>
      </w:r>
      <w:r w:rsidR="001D6503">
        <w:t xml:space="preserve">and use </w:t>
      </w:r>
      <w:r>
        <w:t xml:space="preserve">a </w:t>
      </w:r>
      <w:r w:rsidR="001D6503">
        <w:t>view;</w:t>
      </w:r>
    </w:p>
    <w:p w:rsidR="0061786F" w:rsidRDefault="001D6503">
      <w:pPr>
        <w:numPr>
          <w:ilvl w:val="1"/>
          <w:numId w:val="13"/>
        </w:numPr>
        <w:ind w:left="748" w:hanging="374"/>
      </w:pPr>
      <w:r>
        <w:t>Create and use a sequence;</w:t>
      </w:r>
    </w:p>
    <w:p w:rsidR="0061786F" w:rsidRDefault="002B52E2">
      <w:pPr>
        <w:numPr>
          <w:ilvl w:val="1"/>
          <w:numId w:val="13"/>
        </w:numPr>
        <w:ind w:left="748" w:hanging="374"/>
      </w:pPr>
      <w:r>
        <w:t>Create and use an index</w:t>
      </w:r>
      <w:r w:rsidR="001D6503">
        <w:t>;</w:t>
      </w:r>
    </w:p>
    <w:p w:rsidR="0061786F" w:rsidRDefault="0061786F">
      <w:pPr>
        <w:ind w:left="1440" w:hanging="1440"/>
        <w:rPr>
          <w:b/>
          <w:i/>
        </w:rPr>
      </w:pPr>
    </w:p>
    <w:p w:rsidR="000D3F6F" w:rsidRDefault="000D3F6F" w:rsidP="000D3F6F">
      <w:pPr>
        <w:rPr>
          <w:b/>
          <w:i/>
        </w:rPr>
      </w:pPr>
      <w:r>
        <w:rPr>
          <w:b/>
          <w:i/>
        </w:rPr>
        <w:t xml:space="preserve">To </w:t>
      </w:r>
      <w:r w:rsidR="009B6A8B">
        <w:rPr>
          <w:b/>
          <w:i/>
        </w:rPr>
        <w:t>uploaded</w:t>
      </w:r>
      <w:r>
        <w:rPr>
          <w:b/>
          <w:i/>
        </w:rPr>
        <w:t xml:space="preserve"> to </w:t>
      </w:r>
      <w:r w:rsidR="009B6A8B">
        <w:rPr>
          <w:b/>
          <w:i/>
        </w:rPr>
        <w:t>Moodle</w:t>
      </w:r>
      <w:r>
        <w:rPr>
          <w:b/>
          <w:i/>
        </w:rPr>
        <w:t>:</w:t>
      </w:r>
    </w:p>
    <w:p w:rsidR="000D3F6F" w:rsidRDefault="000D3F6F" w:rsidP="000D3F6F">
      <w:pPr>
        <w:numPr>
          <w:ilvl w:val="0"/>
          <w:numId w:val="15"/>
        </w:numPr>
      </w:pPr>
      <w:r>
        <w:t>The</w:t>
      </w:r>
      <w:r w:rsidR="00DD6057">
        <w:t xml:space="preserve"> </w:t>
      </w:r>
      <w:r w:rsidR="00866834">
        <w:rPr>
          <w:b/>
          <w:i/>
        </w:rPr>
        <w:t>username</w:t>
      </w:r>
      <w:r w:rsidR="005C4D3E">
        <w:rPr>
          <w:b/>
        </w:rPr>
        <w:t>_D10_L15</w:t>
      </w:r>
      <w:r w:rsidR="00866834" w:rsidRPr="00866834">
        <w:rPr>
          <w:b/>
        </w:rPr>
        <w:t>_Advanced_SQL</w:t>
      </w:r>
      <w:r w:rsidR="00DD6057">
        <w:rPr>
          <w:b/>
        </w:rPr>
        <w:t xml:space="preserve"> </w:t>
      </w:r>
      <w:r w:rsidR="00DD6057">
        <w:t xml:space="preserve">folder should be zipped and uploaded to </w:t>
      </w:r>
      <w:r w:rsidR="00DD6057" w:rsidRPr="00DD6057">
        <w:rPr>
          <w:b/>
        </w:rPr>
        <w:t>Moodle</w:t>
      </w:r>
      <w:r w:rsidR="00DD6057">
        <w:t>.</w:t>
      </w:r>
      <w:r>
        <w:t xml:space="preserve"> </w:t>
      </w:r>
    </w:p>
    <w:p w:rsidR="000D3F6F" w:rsidRDefault="000D3F6F" w:rsidP="000D3F6F">
      <w:pPr>
        <w:spacing w:before="120"/>
        <w:rPr>
          <w:b/>
          <w:i/>
        </w:rPr>
      </w:pPr>
      <w:r>
        <w:rPr>
          <w:b/>
          <w:i/>
        </w:rPr>
        <w:t>To Start:</w:t>
      </w:r>
    </w:p>
    <w:p w:rsidR="00DD6057" w:rsidRDefault="005C4D3E" w:rsidP="00DC3D9F">
      <w:pPr>
        <w:numPr>
          <w:ilvl w:val="0"/>
          <w:numId w:val="20"/>
        </w:numPr>
      </w:pPr>
      <w:r>
        <w:t>Rename this document</w:t>
      </w:r>
      <w:r w:rsidR="00DD6057">
        <w:t xml:space="preserve"> </w:t>
      </w:r>
      <w:r w:rsidR="00866834">
        <w:rPr>
          <w:b/>
          <w:i/>
        </w:rPr>
        <w:t>username</w:t>
      </w:r>
      <w:r>
        <w:rPr>
          <w:b/>
        </w:rPr>
        <w:t>_D10_L15</w:t>
      </w:r>
      <w:r w:rsidR="00866834" w:rsidRPr="00866834">
        <w:rPr>
          <w:b/>
        </w:rPr>
        <w:t>_Advanced_SQL</w:t>
      </w:r>
      <w:r w:rsidR="00DD6057">
        <w:t xml:space="preserve"> </w:t>
      </w:r>
      <w:r>
        <w:t>and submit it into Moodle with your answers.</w:t>
      </w:r>
    </w:p>
    <w:p w:rsidR="002B52E2" w:rsidRDefault="002B52E2" w:rsidP="00DC3D9F">
      <w:pPr>
        <w:numPr>
          <w:ilvl w:val="0"/>
          <w:numId w:val="20"/>
        </w:numPr>
      </w:pPr>
      <w:r>
        <w:t>Read the following links:</w:t>
      </w:r>
    </w:p>
    <w:p w:rsidR="001731B8" w:rsidRDefault="00C75975" w:rsidP="001731B8">
      <w:pPr>
        <w:numPr>
          <w:ilvl w:val="1"/>
          <w:numId w:val="20"/>
        </w:numPr>
      </w:pPr>
      <w:hyperlink r:id="rId7" w:history="1">
        <w:r w:rsidR="001731B8" w:rsidRPr="001731B8">
          <w:rPr>
            <w:rStyle w:val="Hyperlink"/>
          </w:rPr>
          <w:t>View Tutorial</w:t>
        </w:r>
      </w:hyperlink>
      <w:r w:rsidR="001731B8">
        <w:t xml:space="preserve">, more </w:t>
      </w:r>
      <w:hyperlink r:id="rId8" w:history="1">
        <w:r w:rsidR="001731B8" w:rsidRPr="001731B8">
          <w:rPr>
            <w:rStyle w:val="Hyperlink"/>
          </w:rPr>
          <w:t>advanced Views</w:t>
        </w:r>
      </w:hyperlink>
    </w:p>
    <w:p w:rsidR="001731B8" w:rsidRDefault="00C75975" w:rsidP="001731B8">
      <w:pPr>
        <w:numPr>
          <w:ilvl w:val="1"/>
          <w:numId w:val="20"/>
        </w:numPr>
      </w:pPr>
      <w:hyperlink r:id="rId9" w:history="1">
        <w:r w:rsidR="001731B8" w:rsidRPr="001731B8">
          <w:rPr>
            <w:rStyle w:val="Hyperlink"/>
          </w:rPr>
          <w:t>Indicies</w:t>
        </w:r>
      </w:hyperlink>
    </w:p>
    <w:p w:rsidR="001731B8" w:rsidRDefault="00C75975" w:rsidP="001731B8">
      <w:pPr>
        <w:numPr>
          <w:ilvl w:val="1"/>
          <w:numId w:val="20"/>
        </w:numPr>
      </w:pPr>
      <w:hyperlink r:id="rId10" w:history="1">
        <w:r w:rsidR="001731B8" w:rsidRPr="001731B8">
          <w:rPr>
            <w:rStyle w:val="Hyperlink"/>
          </w:rPr>
          <w:t>Sequences</w:t>
        </w:r>
      </w:hyperlink>
    </w:p>
    <w:p w:rsidR="00467D8D" w:rsidRDefault="00467D8D" w:rsidP="00467D8D">
      <w:pPr>
        <w:ind w:left="1440"/>
      </w:pPr>
    </w:p>
    <w:p w:rsidR="00467D8D" w:rsidRDefault="00467D8D" w:rsidP="00467D8D">
      <w:pPr>
        <w:ind w:left="1440"/>
      </w:pPr>
    </w:p>
    <w:p w:rsidR="00467D8D" w:rsidRDefault="00467D8D" w:rsidP="00467D8D">
      <w:pPr>
        <w:ind w:left="1440"/>
      </w:pPr>
    </w:p>
    <w:p w:rsidR="00467D8D" w:rsidRPr="00E423CA" w:rsidRDefault="00467D8D" w:rsidP="00467D8D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E423CA">
        <w:rPr>
          <w:b/>
        </w:rPr>
        <w:t>Marks:</w:t>
      </w:r>
    </w:p>
    <w:tbl>
      <w:tblPr>
        <w:tblW w:w="7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0"/>
        <w:gridCol w:w="910"/>
        <w:gridCol w:w="1123"/>
      </w:tblGrid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E423CA" w:rsidRDefault="00467D8D" w:rsidP="005B685E">
            <w:pPr>
              <w:rPr>
                <w:rFonts w:cs="Arial"/>
                <w:b/>
                <w:spacing w:val="0"/>
                <w:szCs w:val="24"/>
                <w:lang w:val="en-GB"/>
              </w:rPr>
            </w:pPr>
            <w:r w:rsidRPr="00E423CA">
              <w:rPr>
                <w:rFonts w:cs="Arial"/>
                <w:b/>
                <w:spacing w:val="0"/>
                <w:szCs w:val="24"/>
                <w:lang w:val="en-GB"/>
              </w:rPr>
              <w:t>Question</w:t>
            </w:r>
          </w:p>
        </w:tc>
        <w:tc>
          <w:tcPr>
            <w:tcW w:w="910" w:type="dxa"/>
          </w:tcPr>
          <w:p w:rsidR="00467D8D" w:rsidRPr="00E423CA" w:rsidRDefault="00467D8D" w:rsidP="005B685E">
            <w:pPr>
              <w:rPr>
                <w:rFonts w:cs="Arial"/>
                <w:b/>
                <w:spacing w:val="0"/>
                <w:szCs w:val="24"/>
                <w:lang w:val="en-GB"/>
              </w:rPr>
            </w:pPr>
            <w:r w:rsidRPr="00E423CA">
              <w:rPr>
                <w:rFonts w:cs="Arial"/>
                <w:b/>
                <w:spacing w:val="0"/>
                <w:szCs w:val="24"/>
                <w:lang w:val="en-GB"/>
              </w:rPr>
              <w:t>Mark</w:t>
            </w:r>
          </w:p>
        </w:tc>
        <w:tc>
          <w:tcPr>
            <w:tcW w:w="1123" w:type="dxa"/>
          </w:tcPr>
          <w:p w:rsidR="00467D8D" w:rsidRPr="00E423CA" w:rsidRDefault="00467D8D" w:rsidP="005B685E">
            <w:pPr>
              <w:rPr>
                <w:rFonts w:cs="Arial"/>
                <w:b/>
                <w:spacing w:val="0"/>
                <w:szCs w:val="24"/>
                <w:lang w:val="en-GB"/>
              </w:rPr>
            </w:pPr>
            <w:r w:rsidRPr="00E423CA">
              <w:rPr>
                <w:rFonts w:cs="Arial"/>
                <w:b/>
                <w:spacing w:val="0"/>
                <w:szCs w:val="24"/>
                <w:lang w:val="en-GB"/>
              </w:rPr>
              <w:t xml:space="preserve">Out of </w:t>
            </w:r>
          </w:p>
        </w:tc>
      </w:tr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467D8D" w:rsidRDefault="00467D8D" w:rsidP="005B685E">
            <w:pPr>
              <w:rPr>
                <w:spacing w:val="0"/>
                <w:szCs w:val="24"/>
              </w:rPr>
            </w:pPr>
            <w:r w:rsidRPr="00467D8D">
              <w:rPr>
                <w:spacing w:val="0"/>
                <w:szCs w:val="24"/>
              </w:rPr>
              <w:t>Part A –Views, Sequences, Indicies</w:t>
            </w:r>
          </w:p>
        </w:tc>
        <w:tc>
          <w:tcPr>
            <w:tcW w:w="910" w:type="dxa"/>
            <w:vAlign w:val="bottom"/>
          </w:tcPr>
          <w:p w:rsidR="00467D8D" w:rsidRPr="00467D8D" w:rsidRDefault="00467D8D" w:rsidP="005B685E">
            <w:pPr>
              <w:jc w:val="right"/>
              <w:rPr>
                <w:rFonts w:cs="Arial"/>
                <w:spacing w:val="0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467D8D" w:rsidRPr="00467D8D" w:rsidRDefault="00467D8D" w:rsidP="005B685E">
            <w:pPr>
              <w:jc w:val="right"/>
              <w:rPr>
                <w:rFonts w:cs="Arial"/>
                <w:spacing w:val="0"/>
                <w:szCs w:val="24"/>
              </w:rPr>
            </w:pPr>
          </w:p>
        </w:tc>
      </w:tr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E423CA" w:rsidRDefault="00467D8D" w:rsidP="00467D8D">
            <w:pPr>
              <w:rPr>
                <w:rFonts w:cs="Arial"/>
                <w:spacing w:val="0"/>
                <w:szCs w:val="24"/>
                <w:lang w:val="fr-FR"/>
              </w:rPr>
            </w:pPr>
            <w:r>
              <w:rPr>
                <w:spacing w:val="0"/>
                <w:szCs w:val="24"/>
                <w:lang w:val="fr-FR"/>
              </w:rPr>
              <w:t>1</w:t>
            </w:r>
          </w:p>
        </w:tc>
        <w:tc>
          <w:tcPr>
            <w:tcW w:w="910" w:type="dxa"/>
            <w:vAlign w:val="bottom"/>
          </w:tcPr>
          <w:p w:rsidR="00467D8D" w:rsidRPr="00E423CA" w:rsidRDefault="00467D8D" w:rsidP="00467D8D">
            <w:pPr>
              <w:jc w:val="right"/>
              <w:rPr>
                <w:rFonts w:cs="Arial"/>
                <w:spacing w:val="0"/>
                <w:szCs w:val="24"/>
                <w:lang w:val="fr-FR"/>
              </w:rPr>
            </w:pPr>
          </w:p>
        </w:tc>
        <w:tc>
          <w:tcPr>
            <w:tcW w:w="1123" w:type="dxa"/>
            <w:vAlign w:val="bottom"/>
          </w:tcPr>
          <w:p w:rsidR="00467D8D" w:rsidRPr="009D1A12" w:rsidRDefault="00467D8D" w:rsidP="00467D8D">
            <w:pPr>
              <w:jc w:val="right"/>
              <w:rPr>
                <w:rFonts w:cs="Arial"/>
                <w:lang w:val="en-CA"/>
              </w:rPr>
            </w:pPr>
            <w:r w:rsidRPr="009D1A12">
              <w:rPr>
                <w:rFonts w:cs="Arial"/>
                <w:lang w:val="en-CA"/>
              </w:rPr>
              <w:t>5</w:t>
            </w:r>
          </w:p>
        </w:tc>
      </w:tr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E423CA" w:rsidRDefault="00467D8D" w:rsidP="00467D8D">
            <w:pPr>
              <w:rPr>
                <w:spacing w:val="0"/>
                <w:szCs w:val="24"/>
                <w:lang w:val="fr-FR"/>
              </w:rPr>
            </w:pPr>
            <w:r>
              <w:rPr>
                <w:spacing w:val="0"/>
                <w:szCs w:val="24"/>
                <w:lang w:val="fr-FR"/>
              </w:rPr>
              <w:t>2</w:t>
            </w:r>
          </w:p>
        </w:tc>
        <w:tc>
          <w:tcPr>
            <w:tcW w:w="910" w:type="dxa"/>
            <w:vAlign w:val="bottom"/>
          </w:tcPr>
          <w:p w:rsidR="00467D8D" w:rsidRPr="00E423CA" w:rsidRDefault="00467D8D" w:rsidP="00467D8D">
            <w:pPr>
              <w:jc w:val="right"/>
              <w:rPr>
                <w:rFonts w:cs="Arial"/>
                <w:spacing w:val="0"/>
                <w:szCs w:val="24"/>
                <w:lang w:val="fr-FR"/>
              </w:rPr>
            </w:pPr>
          </w:p>
        </w:tc>
        <w:tc>
          <w:tcPr>
            <w:tcW w:w="1123" w:type="dxa"/>
            <w:vAlign w:val="bottom"/>
          </w:tcPr>
          <w:p w:rsidR="00467D8D" w:rsidRPr="009D1A12" w:rsidRDefault="00467D8D" w:rsidP="00467D8D">
            <w:pPr>
              <w:jc w:val="right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6</w:t>
            </w:r>
          </w:p>
        </w:tc>
      </w:tr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E423CA" w:rsidRDefault="00467D8D" w:rsidP="00467D8D">
            <w:pPr>
              <w:rPr>
                <w:rFonts w:cs="Arial"/>
                <w:spacing w:val="0"/>
                <w:szCs w:val="24"/>
                <w:lang w:val="fr-FR"/>
              </w:rPr>
            </w:pPr>
            <w:r>
              <w:rPr>
                <w:rFonts w:cs="Arial"/>
                <w:spacing w:val="0"/>
                <w:szCs w:val="24"/>
                <w:lang w:val="fr-FR"/>
              </w:rPr>
              <w:t>3</w:t>
            </w:r>
          </w:p>
        </w:tc>
        <w:tc>
          <w:tcPr>
            <w:tcW w:w="910" w:type="dxa"/>
            <w:vAlign w:val="bottom"/>
          </w:tcPr>
          <w:p w:rsidR="00467D8D" w:rsidRPr="00E423CA" w:rsidRDefault="00467D8D" w:rsidP="00467D8D">
            <w:pPr>
              <w:jc w:val="right"/>
              <w:rPr>
                <w:rFonts w:cs="Arial"/>
                <w:spacing w:val="0"/>
                <w:szCs w:val="24"/>
                <w:lang w:val="fr-FR"/>
              </w:rPr>
            </w:pPr>
          </w:p>
        </w:tc>
        <w:tc>
          <w:tcPr>
            <w:tcW w:w="1123" w:type="dxa"/>
            <w:vAlign w:val="bottom"/>
          </w:tcPr>
          <w:p w:rsidR="00467D8D" w:rsidRPr="009D1A12" w:rsidRDefault="00467D8D" w:rsidP="00467D8D">
            <w:pPr>
              <w:jc w:val="right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6</w:t>
            </w:r>
          </w:p>
        </w:tc>
      </w:tr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E423CA" w:rsidRDefault="00467D8D" w:rsidP="00467D8D">
            <w:pPr>
              <w:rPr>
                <w:rFonts w:cs="Arial"/>
                <w:spacing w:val="0"/>
                <w:szCs w:val="24"/>
                <w:lang w:val="fr-FR"/>
              </w:rPr>
            </w:pPr>
            <w:r>
              <w:rPr>
                <w:rFonts w:cs="Arial"/>
                <w:spacing w:val="0"/>
                <w:szCs w:val="24"/>
                <w:lang w:val="fr-FR"/>
              </w:rPr>
              <w:t>4</w:t>
            </w:r>
          </w:p>
        </w:tc>
        <w:tc>
          <w:tcPr>
            <w:tcW w:w="910" w:type="dxa"/>
            <w:vAlign w:val="bottom"/>
          </w:tcPr>
          <w:p w:rsidR="00467D8D" w:rsidRPr="00E423CA" w:rsidRDefault="00467D8D" w:rsidP="00467D8D">
            <w:pPr>
              <w:jc w:val="right"/>
              <w:rPr>
                <w:rFonts w:cs="Arial"/>
                <w:spacing w:val="0"/>
                <w:szCs w:val="24"/>
                <w:lang w:val="fr-FR"/>
              </w:rPr>
            </w:pPr>
          </w:p>
        </w:tc>
        <w:tc>
          <w:tcPr>
            <w:tcW w:w="1123" w:type="dxa"/>
            <w:vAlign w:val="bottom"/>
          </w:tcPr>
          <w:p w:rsidR="00467D8D" w:rsidRPr="009D1A12" w:rsidRDefault="00467D8D" w:rsidP="00467D8D">
            <w:pPr>
              <w:jc w:val="right"/>
              <w:rPr>
                <w:rFonts w:cs="Arial"/>
                <w:lang w:val="en-CA"/>
              </w:rPr>
            </w:pPr>
            <w:r w:rsidRPr="009D1A12">
              <w:rPr>
                <w:rFonts w:cs="Arial"/>
                <w:lang w:val="en-CA"/>
              </w:rPr>
              <w:t>2</w:t>
            </w:r>
          </w:p>
        </w:tc>
      </w:tr>
      <w:tr w:rsidR="004E60CE" w:rsidRPr="009D1A12" w:rsidTr="00A276C4">
        <w:trPr>
          <w:jc w:val="center"/>
        </w:trPr>
        <w:tc>
          <w:tcPr>
            <w:tcW w:w="5020" w:type="dxa"/>
          </w:tcPr>
          <w:p w:rsidR="004E60CE" w:rsidRPr="00E423CA" w:rsidRDefault="004E60CE" w:rsidP="00A276C4">
            <w:pPr>
              <w:rPr>
                <w:rFonts w:cs="Arial"/>
                <w:spacing w:val="0"/>
                <w:szCs w:val="24"/>
                <w:lang w:val="fr-FR"/>
              </w:rPr>
            </w:pPr>
            <w:r>
              <w:rPr>
                <w:rFonts w:cs="Arial"/>
                <w:spacing w:val="0"/>
                <w:szCs w:val="24"/>
                <w:lang w:val="fr-FR"/>
              </w:rPr>
              <w:t>5</w:t>
            </w:r>
          </w:p>
        </w:tc>
        <w:tc>
          <w:tcPr>
            <w:tcW w:w="910" w:type="dxa"/>
            <w:vAlign w:val="bottom"/>
          </w:tcPr>
          <w:p w:rsidR="004E60CE" w:rsidRPr="00E423CA" w:rsidRDefault="004E60CE" w:rsidP="00A276C4">
            <w:pPr>
              <w:jc w:val="right"/>
              <w:rPr>
                <w:rFonts w:cs="Arial"/>
                <w:spacing w:val="0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4E60CE" w:rsidRPr="009D1A12" w:rsidRDefault="004E60CE" w:rsidP="00A276C4">
            <w:pPr>
              <w:jc w:val="right"/>
              <w:rPr>
                <w:rFonts w:cs="Arial"/>
                <w:lang w:val="en-CA"/>
              </w:rPr>
            </w:pPr>
            <w:r w:rsidRPr="009D1A12">
              <w:rPr>
                <w:rFonts w:cs="Arial"/>
                <w:lang w:val="en-CA"/>
              </w:rPr>
              <w:t>6</w:t>
            </w:r>
          </w:p>
        </w:tc>
      </w:tr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E423CA" w:rsidRDefault="004E60CE" w:rsidP="00467D8D">
            <w:pPr>
              <w:rPr>
                <w:rFonts w:cs="Arial"/>
                <w:spacing w:val="0"/>
                <w:szCs w:val="24"/>
                <w:lang w:val="fr-FR"/>
              </w:rPr>
            </w:pPr>
            <w:r>
              <w:rPr>
                <w:rFonts w:cs="Arial"/>
                <w:spacing w:val="0"/>
                <w:szCs w:val="24"/>
                <w:lang w:val="fr-FR"/>
              </w:rPr>
              <w:t>6</w:t>
            </w:r>
          </w:p>
        </w:tc>
        <w:tc>
          <w:tcPr>
            <w:tcW w:w="910" w:type="dxa"/>
            <w:vAlign w:val="bottom"/>
          </w:tcPr>
          <w:p w:rsidR="00467D8D" w:rsidRPr="00E423CA" w:rsidRDefault="00467D8D" w:rsidP="00467D8D">
            <w:pPr>
              <w:jc w:val="right"/>
              <w:rPr>
                <w:rFonts w:cs="Arial"/>
                <w:spacing w:val="0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467D8D" w:rsidRPr="009D1A12" w:rsidRDefault="004E60CE" w:rsidP="00467D8D">
            <w:pPr>
              <w:jc w:val="right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8</w:t>
            </w:r>
          </w:p>
        </w:tc>
      </w:tr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467D8D" w:rsidRDefault="00467D8D" w:rsidP="00467D8D">
            <w:pPr>
              <w:rPr>
                <w:spacing w:val="0"/>
                <w:szCs w:val="24"/>
              </w:rPr>
            </w:pPr>
            <w:r w:rsidRPr="00467D8D">
              <w:rPr>
                <w:spacing w:val="0"/>
                <w:szCs w:val="24"/>
              </w:rPr>
              <w:t>Part B – SQL Developer ; Table Structure</w:t>
            </w:r>
          </w:p>
        </w:tc>
        <w:tc>
          <w:tcPr>
            <w:tcW w:w="910" w:type="dxa"/>
            <w:vAlign w:val="bottom"/>
          </w:tcPr>
          <w:p w:rsidR="00467D8D" w:rsidRPr="00E423CA" w:rsidRDefault="00467D8D" w:rsidP="00467D8D">
            <w:pPr>
              <w:jc w:val="right"/>
              <w:rPr>
                <w:spacing w:val="0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467D8D" w:rsidRPr="00E423CA" w:rsidRDefault="00467D8D" w:rsidP="00467D8D">
            <w:pPr>
              <w:jc w:val="right"/>
              <w:rPr>
                <w:spacing w:val="0"/>
                <w:szCs w:val="24"/>
              </w:rPr>
            </w:pPr>
            <w:r>
              <w:rPr>
                <w:spacing w:val="0"/>
                <w:szCs w:val="24"/>
              </w:rPr>
              <w:t>0</w:t>
            </w:r>
          </w:p>
        </w:tc>
      </w:tr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E423CA" w:rsidRDefault="00467D8D" w:rsidP="00467D8D">
            <w:pPr>
              <w:rPr>
                <w:spacing w:val="0"/>
                <w:szCs w:val="24"/>
                <w:lang w:val="fr-FR"/>
              </w:rPr>
            </w:pPr>
            <w:r>
              <w:rPr>
                <w:spacing w:val="0"/>
                <w:szCs w:val="24"/>
                <w:lang w:val="fr-FR"/>
              </w:rPr>
              <w:t>3</w:t>
            </w:r>
          </w:p>
        </w:tc>
        <w:tc>
          <w:tcPr>
            <w:tcW w:w="910" w:type="dxa"/>
            <w:vAlign w:val="bottom"/>
          </w:tcPr>
          <w:p w:rsidR="00467D8D" w:rsidRPr="00E423CA" w:rsidRDefault="00467D8D" w:rsidP="00467D8D">
            <w:pPr>
              <w:jc w:val="right"/>
              <w:rPr>
                <w:spacing w:val="0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467D8D" w:rsidRPr="00E423CA" w:rsidRDefault="00467D8D" w:rsidP="00467D8D">
            <w:pPr>
              <w:jc w:val="right"/>
              <w:rPr>
                <w:spacing w:val="0"/>
                <w:szCs w:val="24"/>
              </w:rPr>
            </w:pPr>
            <w:r w:rsidRPr="00E423CA">
              <w:rPr>
                <w:spacing w:val="0"/>
                <w:szCs w:val="24"/>
              </w:rPr>
              <w:t>2</w:t>
            </w:r>
          </w:p>
        </w:tc>
      </w:tr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467D8D" w:rsidRDefault="00467D8D" w:rsidP="00467D8D">
            <w:pPr>
              <w:rPr>
                <w:spacing w:val="0"/>
                <w:szCs w:val="24"/>
              </w:rPr>
            </w:pPr>
            <w:r>
              <w:rPr>
                <w:spacing w:val="0"/>
                <w:szCs w:val="24"/>
              </w:rPr>
              <w:t>Part C</w:t>
            </w:r>
            <w:r w:rsidRPr="00467D8D">
              <w:rPr>
                <w:spacing w:val="0"/>
                <w:szCs w:val="24"/>
              </w:rPr>
              <w:t xml:space="preserve"> – SQL Developer ; Table </w:t>
            </w:r>
            <w:r>
              <w:rPr>
                <w:spacing w:val="0"/>
                <w:szCs w:val="24"/>
              </w:rPr>
              <w:t>Data</w:t>
            </w:r>
          </w:p>
        </w:tc>
        <w:tc>
          <w:tcPr>
            <w:tcW w:w="910" w:type="dxa"/>
            <w:vAlign w:val="bottom"/>
          </w:tcPr>
          <w:p w:rsidR="00467D8D" w:rsidRPr="00E423CA" w:rsidRDefault="00467D8D" w:rsidP="00467D8D">
            <w:pPr>
              <w:jc w:val="right"/>
              <w:rPr>
                <w:spacing w:val="0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467D8D" w:rsidRPr="00E423CA" w:rsidRDefault="00467D8D" w:rsidP="00467D8D">
            <w:pPr>
              <w:jc w:val="right"/>
              <w:rPr>
                <w:spacing w:val="0"/>
                <w:szCs w:val="24"/>
              </w:rPr>
            </w:pPr>
            <w:r>
              <w:rPr>
                <w:spacing w:val="0"/>
                <w:szCs w:val="24"/>
              </w:rPr>
              <w:t>0</w:t>
            </w:r>
          </w:p>
        </w:tc>
      </w:tr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E423CA" w:rsidRDefault="00467D8D" w:rsidP="00467D8D">
            <w:pPr>
              <w:rPr>
                <w:spacing w:val="0"/>
                <w:szCs w:val="24"/>
                <w:lang w:val="fr-FR"/>
              </w:rPr>
            </w:pPr>
            <w:r>
              <w:rPr>
                <w:spacing w:val="0"/>
                <w:szCs w:val="24"/>
                <w:lang w:val="fr-FR"/>
              </w:rPr>
              <w:t>3</w:t>
            </w:r>
          </w:p>
        </w:tc>
        <w:tc>
          <w:tcPr>
            <w:tcW w:w="910" w:type="dxa"/>
            <w:vAlign w:val="bottom"/>
          </w:tcPr>
          <w:p w:rsidR="00467D8D" w:rsidRPr="00E423CA" w:rsidRDefault="00467D8D" w:rsidP="00467D8D">
            <w:pPr>
              <w:jc w:val="right"/>
              <w:rPr>
                <w:spacing w:val="0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467D8D" w:rsidRPr="00E423CA" w:rsidRDefault="00467D8D" w:rsidP="00467D8D">
            <w:pPr>
              <w:jc w:val="right"/>
              <w:rPr>
                <w:spacing w:val="0"/>
                <w:szCs w:val="24"/>
              </w:rPr>
            </w:pPr>
            <w:r w:rsidRPr="00E423CA">
              <w:rPr>
                <w:spacing w:val="0"/>
                <w:szCs w:val="24"/>
              </w:rPr>
              <w:t>2</w:t>
            </w:r>
          </w:p>
        </w:tc>
      </w:tr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E423CA" w:rsidRDefault="00467D8D" w:rsidP="00467D8D">
            <w:pPr>
              <w:rPr>
                <w:rFonts w:cs="Arial"/>
                <w:spacing w:val="0"/>
                <w:szCs w:val="24"/>
              </w:rPr>
            </w:pPr>
            <w:r w:rsidRPr="00E423CA">
              <w:rPr>
                <w:rFonts w:cs="Arial"/>
                <w:spacing w:val="0"/>
                <w:szCs w:val="24"/>
              </w:rPr>
              <w:t>Organization</w:t>
            </w:r>
          </w:p>
        </w:tc>
        <w:tc>
          <w:tcPr>
            <w:tcW w:w="910" w:type="dxa"/>
            <w:vAlign w:val="bottom"/>
          </w:tcPr>
          <w:p w:rsidR="00467D8D" w:rsidRPr="00E423CA" w:rsidRDefault="00467D8D" w:rsidP="00467D8D">
            <w:pPr>
              <w:jc w:val="right"/>
              <w:rPr>
                <w:rFonts w:cs="Arial"/>
                <w:b/>
                <w:spacing w:val="0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467D8D" w:rsidRPr="00E423CA" w:rsidRDefault="00467D8D" w:rsidP="00467D8D">
            <w:pPr>
              <w:jc w:val="right"/>
              <w:rPr>
                <w:rFonts w:cs="Arial"/>
                <w:spacing w:val="0"/>
                <w:szCs w:val="24"/>
              </w:rPr>
            </w:pPr>
            <w:r>
              <w:rPr>
                <w:rFonts w:cs="Arial"/>
                <w:spacing w:val="0"/>
                <w:szCs w:val="24"/>
              </w:rPr>
              <w:t>2</w:t>
            </w:r>
          </w:p>
        </w:tc>
      </w:tr>
      <w:tr w:rsidR="00467D8D" w:rsidRPr="00E423CA" w:rsidTr="005B685E">
        <w:trPr>
          <w:jc w:val="center"/>
        </w:trPr>
        <w:tc>
          <w:tcPr>
            <w:tcW w:w="5020" w:type="dxa"/>
          </w:tcPr>
          <w:p w:rsidR="00467D8D" w:rsidRPr="00E423CA" w:rsidRDefault="00467D8D" w:rsidP="00467D8D">
            <w:pPr>
              <w:rPr>
                <w:rFonts w:cs="Arial"/>
                <w:b/>
                <w:spacing w:val="0"/>
                <w:szCs w:val="24"/>
              </w:rPr>
            </w:pPr>
            <w:r w:rsidRPr="00E423CA">
              <w:rPr>
                <w:rFonts w:cs="Arial"/>
                <w:b/>
                <w:spacing w:val="0"/>
                <w:szCs w:val="24"/>
              </w:rPr>
              <w:t>Total</w:t>
            </w:r>
          </w:p>
        </w:tc>
        <w:tc>
          <w:tcPr>
            <w:tcW w:w="910" w:type="dxa"/>
            <w:vAlign w:val="bottom"/>
          </w:tcPr>
          <w:p w:rsidR="00467D8D" w:rsidRPr="00E423CA" w:rsidRDefault="00467D8D" w:rsidP="00467D8D">
            <w:pPr>
              <w:jc w:val="right"/>
              <w:rPr>
                <w:rFonts w:cs="Arial"/>
                <w:b/>
                <w:spacing w:val="0"/>
                <w:szCs w:val="24"/>
              </w:rPr>
            </w:pPr>
          </w:p>
        </w:tc>
        <w:tc>
          <w:tcPr>
            <w:tcW w:w="1123" w:type="dxa"/>
            <w:vAlign w:val="bottom"/>
          </w:tcPr>
          <w:p w:rsidR="00467D8D" w:rsidRPr="00E423CA" w:rsidRDefault="00467D8D" w:rsidP="00467D8D">
            <w:pPr>
              <w:jc w:val="right"/>
              <w:rPr>
                <w:rFonts w:cs="Arial"/>
                <w:b/>
                <w:spacing w:val="0"/>
                <w:szCs w:val="24"/>
              </w:rPr>
            </w:pPr>
            <w:r w:rsidRPr="00E423CA">
              <w:rPr>
                <w:rFonts w:cs="Arial"/>
                <w:b/>
                <w:spacing w:val="0"/>
                <w:szCs w:val="24"/>
              </w:rPr>
              <w:fldChar w:fldCharType="begin"/>
            </w:r>
            <w:r w:rsidRPr="00E423CA">
              <w:rPr>
                <w:rFonts w:cs="Arial"/>
                <w:b/>
                <w:spacing w:val="0"/>
                <w:szCs w:val="24"/>
              </w:rPr>
              <w:instrText xml:space="preserve"> =SUM(ABOVE) </w:instrText>
            </w:r>
            <w:r w:rsidRPr="00E423CA">
              <w:rPr>
                <w:rFonts w:cs="Arial"/>
                <w:b/>
                <w:spacing w:val="0"/>
                <w:szCs w:val="24"/>
              </w:rPr>
              <w:fldChar w:fldCharType="separate"/>
            </w:r>
            <w:r>
              <w:rPr>
                <w:rFonts w:cs="Arial"/>
                <w:b/>
                <w:noProof/>
                <w:spacing w:val="0"/>
                <w:szCs w:val="24"/>
              </w:rPr>
              <w:t>31</w:t>
            </w:r>
            <w:r w:rsidRPr="00E423CA">
              <w:rPr>
                <w:rFonts w:cs="Arial"/>
                <w:b/>
                <w:spacing w:val="0"/>
                <w:szCs w:val="24"/>
              </w:rPr>
              <w:fldChar w:fldCharType="end"/>
            </w:r>
          </w:p>
        </w:tc>
      </w:tr>
    </w:tbl>
    <w:p w:rsidR="00467D8D" w:rsidRDefault="00467D8D" w:rsidP="00467D8D"/>
    <w:p w:rsidR="00BC3133" w:rsidRDefault="00BC3133" w:rsidP="006B3C9F">
      <w:pPr>
        <w:pStyle w:val="Heading1"/>
        <w:pageBreakBefore/>
      </w:pPr>
      <w:r>
        <w:lastRenderedPageBreak/>
        <w:t xml:space="preserve">Views, </w:t>
      </w:r>
      <w:r w:rsidR="002B52E2">
        <w:t>Sequences, Indicies</w:t>
      </w:r>
    </w:p>
    <w:p w:rsidR="00BC3133" w:rsidRDefault="00BC3133" w:rsidP="00BC3133">
      <w:pPr>
        <w:spacing w:before="120"/>
        <w:ind w:left="1440" w:hanging="1440"/>
      </w:pPr>
      <w:r>
        <w:rPr>
          <w:b/>
        </w:rPr>
        <w:t>Objectives:</w:t>
      </w:r>
      <w:r>
        <w:rPr>
          <w:b/>
        </w:rPr>
        <w:tab/>
      </w:r>
      <w:r>
        <w:t xml:space="preserve">Learn to use SQL to create a view, an index and a sequence. </w:t>
      </w:r>
    </w:p>
    <w:p w:rsidR="00BC3133" w:rsidRDefault="00BC3133" w:rsidP="00BC3133">
      <w:pPr>
        <w:ind w:left="1440" w:hanging="1440"/>
      </w:pPr>
      <w:r>
        <w:rPr>
          <w:b/>
        </w:rPr>
        <w:tab/>
      </w:r>
      <w:r>
        <w:t>Learn to add a row to a table using a sequence for the primary key.</w:t>
      </w:r>
    </w:p>
    <w:p w:rsidR="00BC3133" w:rsidRDefault="00BC3133" w:rsidP="00BC3133">
      <w:pPr>
        <w:ind w:left="1440" w:hanging="1440"/>
      </w:pPr>
      <w:r>
        <w:tab/>
        <w:t xml:space="preserve"> </w:t>
      </w:r>
    </w:p>
    <w:p w:rsidR="005C4D3E" w:rsidRPr="00130CE0" w:rsidRDefault="005C4D3E" w:rsidP="00BC3133">
      <w:pPr>
        <w:ind w:left="1440" w:hanging="1440"/>
      </w:pPr>
      <w:r>
        <w:t>Use the NN database</w:t>
      </w:r>
      <w:r w:rsidR="00467D8D">
        <w:t xml:space="preserve"> and IU database</w:t>
      </w:r>
      <w:r>
        <w:t xml:space="preserve"> provided as part of the Shah DB package.  If you need a fresh copy of this, you can find it in Moodle under “Databases for labs”</w:t>
      </w:r>
    </w:p>
    <w:p w:rsidR="00BC3133" w:rsidRDefault="00BC3133" w:rsidP="00BC3133">
      <w:pPr>
        <w:spacing w:before="120"/>
        <w:rPr>
          <w:b/>
          <w:i/>
        </w:rPr>
      </w:pPr>
      <w:r>
        <w:rPr>
          <w:b/>
          <w:i/>
        </w:rPr>
        <w:t>To Do:</w:t>
      </w:r>
    </w:p>
    <w:p w:rsidR="00866834" w:rsidRDefault="005C4D3E" w:rsidP="00BC3133">
      <w:pPr>
        <w:pStyle w:val="Heading2"/>
      </w:pPr>
      <w:r>
        <w:t>Create a view to include department name and average salary by department</w:t>
      </w:r>
      <w:r w:rsidR="00BC3133">
        <w:t xml:space="preserve">. Call your view </w:t>
      </w:r>
      <w:r w:rsidR="00BC3133" w:rsidRPr="00766A73">
        <w:rPr>
          <w:b/>
        </w:rPr>
        <w:t>nn_dept_salaries_vw</w:t>
      </w:r>
      <w:r w:rsidR="00BC3133">
        <w:t>.</w:t>
      </w:r>
    </w:p>
    <w:p w:rsidR="005C4D3E" w:rsidRDefault="005C4D3E" w:rsidP="005C4D3E">
      <w:pPr>
        <w:rPr>
          <w:lang w:val="en-CA"/>
        </w:rPr>
      </w:pPr>
      <w:r>
        <w:rPr>
          <w:lang w:val="en-CA"/>
        </w:rPr>
        <w:t>Show me your SQL and a sample of your view output (select * from …)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DROP VIEW nn_dept_salaries_vw;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CREATE VIEW nn_dept_salaries_vw AS (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SELECT DISTINCT d.deptname, AVG(e.salary) AS "Average Salary"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FROM nn_dept d, nn_employee e 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WHERE e.deptid = d.deptid 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group by d.deptname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);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SELECT *</w:t>
      </w:r>
    </w:p>
    <w:p w:rsidR="005C4D3E" w:rsidRDefault="00C75975" w:rsidP="00C75975">
      <w:pPr>
        <w:rPr>
          <w:lang w:val="en-CA"/>
        </w:rPr>
      </w:pPr>
      <w:r w:rsidRPr="00C75975">
        <w:rPr>
          <w:lang w:val="en-CA"/>
        </w:rPr>
        <w:t>FROM nn_dept_salaries_vw;</w:t>
      </w:r>
    </w:p>
    <w:p w:rsidR="005C4D3E" w:rsidRDefault="005C4D3E" w:rsidP="005C4D3E">
      <w:pPr>
        <w:rPr>
          <w:lang w:val="en-CA"/>
        </w:rPr>
      </w:pPr>
    </w:p>
    <w:p w:rsidR="005C4D3E" w:rsidRPr="005C4D3E" w:rsidRDefault="005C4D3E" w:rsidP="005C4D3E">
      <w:pPr>
        <w:rPr>
          <w:lang w:val="en-CA"/>
        </w:rPr>
      </w:pPr>
    </w:p>
    <w:p w:rsidR="00BC3133" w:rsidRDefault="002E437A" w:rsidP="00BC3133">
      <w:pPr>
        <w:pStyle w:val="Heading2"/>
      </w:pPr>
      <w:r>
        <w:t>Write</w:t>
      </w:r>
      <w:r w:rsidR="00866834">
        <w:t xml:space="preserve"> a query </w:t>
      </w:r>
      <w:r w:rsidR="00A224A1">
        <w:t xml:space="preserve">that uses the </w:t>
      </w:r>
      <w:r w:rsidR="00A224A1" w:rsidRPr="00766A73">
        <w:rPr>
          <w:b/>
        </w:rPr>
        <w:t>nn_dept_salaries_vw</w:t>
      </w:r>
      <w:r w:rsidR="00A224A1">
        <w:t xml:space="preserve"> view to list all the employees whose salary is less than the average salary for their department.</w:t>
      </w:r>
      <w:r w:rsidR="00866834">
        <w:t xml:space="preserve"> </w:t>
      </w:r>
      <w:r w:rsidR="006B3C9F">
        <w:t>Your output should look like the following: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28"/>
        <w:gridCol w:w="2332"/>
        <w:gridCol w:w="1627"/>
        <w:gridCol w:w="1651"/>
        <w:gridCol w:w="2039"/>
      </w:tblGrid>
      <w:tr w:rsidR="006B3C9F" w:rsidRPr="006B3C9F" w:rsidTr="008B3217">
        <w:tc>
          <w:tcPr>
            <w:tcW w:w="1728" w:type="dxa"/>
            <w:shd w:val="clear" w:color="auto" w:fill="F2F2F2" w:themeFill="background1" w:themeFillShade="F2"/>
          </w:tcPr>
          <w:p w:rsidR="006B3C9F" w:rsidRPr="006B3C9F" w:rsidRDefault="006B3C9F" w:rsidP="006B3C9F">
            <w:pPr>
              <w:rPr>
                <w:b/>
                <w:lang w:val="en-CA"/>
              </w:rPr>
            </w:pPr>
            <w:r w:rsidRPr="006B3C9F">
              <w:rPr>
                <w:b/>
                <w:lang w:val="en-CA"/>
              </w:rPr>
              <w:t>Employee id</w:t>
            </w:r>
          </w:p>
        </w:tc>
        <w:tc>
          <w:tcPr>
            <w:tcW w:w="2332" w:type="dxa"/>
            <w:shd w:val="clear" w:color="auto" w:fill="F2F2F2" w:themeFill="background1" w:themeFillShade="F2"/>
          </w:tcPr>
          <w:p w:rsidR="006B3C9F" w:rsidRPr="006B3C9F" w:rsidRDefault="006B3C9F" w:rsidP="006B3C9F">
            <w:pPr>
              <w:rPr>
                <w:b/>
                <w:lang w:val="en-CA"/>
              </w:rPr>
            </w:pPr>
            <w:r w:rsidRPr="006B3C9F">
              <w:rPr>
                <w:b/>
                <w:lang w:val="en-CA"/>
              </w:rPr>
              <w:t>Name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8B3217" w:rsidRDefault="006B3C9F" w:rsidP="006B3C9F">
            <w:pPr>
              <w:rPr>
                <w:b/>
                <w:lang w:val="en-CA"/>
              </w:rPr>
            </w:pPr>
            <w:r w:rsidRPr="006B3C9F">
              <w:rPr>
                <w:b/>
                <w:lang w:val="en-CA"/>
              </w:rPr>
              <w:t xml:space="preserve">Employee </w:t>
            </w:r>
          </w:p>
          <w:p w:rsidR="006B3C9F" w:rsidRPr="006B3C9F" w:rsidRDefault="006B3C9F" w:rsidP="006B3C9F">
            <w:pPr>
              <w:rPr>
                <w:b/>
                <w:lang w:val="en-CA"/>
              </w:rPr>
            </w:pPr>
            <w:r w:rsidRPr="006B3C9F">
              <w:rPr>
                <w:b/>
                <w:lang w:val="en-CA"/>
              </w:rPr>
              <w:t>Salary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6B3C9F" w:rsidRPr="006B3C9F" w:rsidRDefault="006B3C9F" w:rsidP="006B3C9F">
            <w:pPr>
              <w:rPr>
                <w:b/>
                <w:lang w:val="en-CA"/>
              </w:rPr>
            </w:pPr>
            <w:r w:rsidRPr="006B3C9F">
              <w:rPr>
                <w:b/>
                <w:lang w:val="en-CA"/>
              </w:rPr>
              <w:t>Department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B3217" w:rsidRDefault="006B3C9F" w:rsidP="006B3C9F">
            <w:pPr>
              <w:rPr>
                <w:b/>
                <w:lang w:val="en-CA"/>
              </w:rPr>
            </w:pPr>
            <w:r w:rsidRPr="006B3C9F">
              <w:rPr>
                <w:b/>
                <w:lang w:val="en-CA"/>
              </w:rPr>
              <w:t xml:space="preserve">Department </w:t>
            </w:r>
          </w:p>
          <w:p w:rsidR="006B3C9F" w:rsidRPr="006B3C9F" w:rsidRDefault="006B3C9F" w:rsidP="006B3C9F">
            <w:pPr>
              <w:rPr>
                <w:b/>
                <w:lang w:val="en-CA"/>
              </w:rPr>
            </w:pPr>
            <w:r w:rsidRPr="006B3C9F">
              <w:rPr>
                <w:b/>
                <w:lang w:val="en-CA"/>
              </w:rPr>
              <w:t>Average Salary</w:t>
            </w:r>
          </w:p>
        </w:tc>
      </w:tr>
      <w:tr w:rsidR="006B3C9F" w:rsidRPr="008B3217" w:rsidTr="008B3217">
        <w:tc>
          <w:tcPr>
            <w:tcW w:w="1728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>433</w:t>
            </w:r>
          </w:p>
        </w:tc>
        <w:tc>
          <w:tcPr>
            <w:tcW w:w="2332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>McCall, Alex</w:t>
            </w:r>
          </w:p>
        </w:tc>
        <w:tc>
          <w:tcPr>
            <w:tcW w:w="1627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 xml:space="preserve">  $66,500</w:t>
            </w:r>
          </w:p>
        </w:tc>
        <w:tc>
          <w:tcPr>
            <w:tcW w:w="1651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>InfoSys</w:t>
            </w:r>
          </w:p>
        </w:tc>
        <w:tc>
          <w:tcPr>
            <w:tcW w:w="2039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 xml:space="preserve">  $73,250</w:t>
            </w:r>
          </w:p>
        </w:tc>
      </w:tr>
      <w:tr w:rsidR="006B3C9F" w:rsidRPr="008B3217" w:rsidTr="008B3217">
        <w:tc>
          <w:tcPr>
            <w:tcW w:w="1728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>222</w:t>
            </w:r>
          </w:p>
        </w:tc>
        <w:tc>
          <w:tcPr>
            <w:tcW w:w="2332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>Chen, Sunny</w:t>
            </w:r>
          </w:p>
        </w:tc>
        <w:tc>
          <w:tcPr>
            <w:tcW w:w="1627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 xml:space="preserve">  $35,000</w:t>
            </w:r>
          </w:p>
        </w:tc>
        <w:tc>
          <w:tcPr>
            <w:tcW w:w="1651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>Finance</w:t>
            </w:r>
          </w:p>
        </w:tc>
        <w:tc>
          <w:tcPr>
            <w:tcW w:w="2039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 xml:space="preserve"> $125,000</w:t>
            </w:r>
          </w:p>
        </w:tc>
      </w:tr>
      <w:tr w:rsidR="006B3C9F" w:rsidRPr="008B3217" w:rsidTr="008B3217">
        <w:tc>
          <w:tcPr>
            <w:tcW w:w="1728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>123</w:t>
            </w:r>
          </w:p>
        </w:tc>
        <w:tc>
          <w:tcPr>
            <w:tcW w:w="2332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>Roberts, Sandi</w:t>
            </w:r>
          </w:p>
        </w:tc>
        <w:tc>
          <w:tcPr>
            <w:tcW w:w="1627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 xml:space="preserve">  $75,000</w:t>
            </w:r>
          </w:p>
        </w:tc>
        <w:tc>
          <w:tcPr>
            <w:tcW w:w="1651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>Finance</w:t>
            </w:r>
          </w:p>
        </w:tc>
        <w:tc>
          <w:tcPr>
            <w:tcW w:w="2039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 xml:space="preserve"> $125,000</w:t>
            </w:r>
          </w:p>
        </w:tc>
      </w:tr>
      <w:tr w:rsidR="006B3C9F" w:rsidRPr="008B3217" w:rsidTr="008B3217">
        <w:tc>
          <w:tcPr>
            <w:tcW w:w="1728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>200</w:t>
            </w:r>
          </w:p>
        </w:tc>
        <w:tc>
          <w:tcPr>
            <w:tcW w:w="2332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>Shaw, Jinku</w:t>
            </w:r>
          </w:p>
        </w:tc>
        <w:tc>
          <w:tcPr>
            <w:tcW w:w="1627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 xml:space="preserve">  $24,500</w:t>
            </w:r>
          </w:p>
        </w:tc>
        <w:tc>
          <w:tcPr>
            <w:tcW w:w="1651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>Sales</w:t>
            </w:r>
          </w:p>
        </w:tc>
        <w:tc>
          <w:tcPr>
            <w:tcW w:w="2039" w:type="dxa"/>
          </w:tcPr>
          <w:p w:rsidR="006B3C9F" w:rsidRPr="008B3217" w:rsidRDefault="006B3C9F" w:rsidP="006B3C9F">
            <w:pPr>
              <w:rPr>
                <w:rFonts w:ascii="Courier New" w:hAnsi="Courier New" w:cs="Courier New"/>
                <w:lang w:val="en-CA"/>
              </w:rPr>
            </w:pPr>
            <w:r w:rsidRPr="008B3217">
              <w:rPr>
                <w:rFonts w:ascii="Courier New" w:hAnsi="Courier New" w:cs="Courier New"/>
                <w:lang w:val="en-CA"/>
              </w:rPr>
              <w:t xml:space="preserve">  $34,750</w:t>
            </w:r>
          </w:p>
        </w:tc>
      </w:tr>
    </w:tbl>
    <w:p w:rsidR="005C4D3E" w:rsidRDefault="005C4D3E" w:rsidP="005C4D3E">
      <w:r>
        <w:t>SQL and sample output: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SELECT e.employeeid, e.lname||' '||e.fname AS "Name", 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  e.salary, d.deptname, "Average Salary"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FROM nn_dept d, nn_employee e, nn_dept_salaries_vw s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WHERE e.salary &lt; s."Average Salary" </w:t>
      </w:r>
    </w:p>
    <w:p w:rsidR="005C4D3E" w:rsidRPr="005C4D3E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  AND d.deptid = e.deptid;</w:t>
      </w:r>
    </w:p>
    <w:p w:rsidR="005C4D3E" w:rsidRDefault="005C4D3E" w:rsidP="005C4D3E">
      <w:pPr>
        <w:pStyle w:val="Heading2"/>
        <w:numPr>
          <w:ilvl w:val="0"/>
          <w:numId w:val="0"/>
        </w:numPr>
        <w:ind w:left="360"/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Pr="00C75975" w:rsidRDefault="00C75975" w:rsidP="00C75975">
      <w:pPr>
        <w:rPr>
          <w:lang w:val="en-CA"/>
        </w:rPr>
      </w:pPr>
    </w:p>
    <w:p w:rsidR="00695BF5" w:rsidRDefault="005C4D3E" w:rsidP="00695BF5">
      <w:pPr>
        <w:pStyle w:val="Heading2"/>
      </w:pPr>
      <w:r>
        <w:t>Create a view that will display name, department number and total income (salary + commission) of each employee in Department 10.  Prevent a change of department through the view</w:t>
      </w:r>
      <w:r w:rsidR="00695BF5">
        <w:t xml:space="preserve">. Call your view </w:t>
      </w:r>
      <w:r w:rsidR="00695BF5" w:rsidRPr="00766A73">
        <w:rPr>
          <w:b/>
        </w:rPr>
        <w:t>nn_dept_</w:t>
      </w:r>
      <w:r w:rsidR="00695BF5">
        <w:rPr>
          <w:b/>
        </w:rPr>
        <w:t>10</w:t>
      </w:r>
      <w:r w:rsidR="00695BF5" w:rsidRPr="00766A73">
        <w:rPr>
          <w:b/>
        </w:rPr>
        <w:t>_vw</w:t>
      </w:r>
      <w:r w:rsidR="00695BF5">
        <w:t>.</w:t>
      </w:r>
      <w:r w:rsidR="003B41B1">
        <w:t xml:space="preserve"> The view should contain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1209"/>
        <w:gridCol w:w="1289"/>
      </w:tblGrid>
      <w:tr w:rsidR="003B41B1" w:rsidRPr="003B41B1" w:rsidTr="003B41B1">
        <w:tc>
          <w:tcPr>
            <w:tcW w:w="1829" w:type="dxa"/>
            <w:shd w:val="clear" w:color="auto" w:fill="F2F2F2" w:themeFill="background1" w:themeFillShade="F2"/>
          </w:tcPr>
          <w:p w:rsidR="003B41B1" w:rsidRPr="003B41B1" w:rsidRDefault="003B41B1" w:rsidP="003B41B1">
            <w:pPr>
              <w:rPr>
                <w:b/>
                <w:lang w:val="en-CA"/>
              </w:rPr>
            </w:pPr>
            <w:r w:rsidRPr="003B41B1">
              <w:rPr>
                <w:b/>
                <w:lang w:val="en-CA"/>
              </w:rPr>
              <w:t>NAME</w:t>
            </w:r>
          </w:p>
        </w:tc>
        <w:tc>
          <w:tcPr>
            <w:tcW w:w="1209" w:type="dxa"/>
            <w:shd w:val="clear" w:color="auto" w:fill="F2F2F2" w:themeFill="background1" w:themeFillShade="F2"/>
          </w:tcPr>
          <w:p w:rsidR="003B41B1" w:rsidRPr="003B41B1" w:rsidRDefault="003B41B1" w:rsidP="003B41B1">
            <w:pPr>
              <w:rPr>
                <w:b/>
                <w:lang w:val="en-CA"/>
              </w:rPr>
            </w:pPr>
            <w:r w:rsidRPr="003B41B1">
              <w:rPr>
                <w:b/>
                <w:lang w:val="en-CA"/>
              </w:rPr>
              <w:t>DEPTID</w:t>
            </w:r>
          </w:p>
        </w:tc>
        <w:tc>
          <w:tcPr>
            <w:tcW w:w="1289" w:type="dxa"/>
            <w:shd w:val="clear" w:color="auto" w:fill="F2F2F2" w:themeFill="background1" w:themeFillShade="F2"/>
          </w:tcPr>
          <w:p w:rsidR="003B41B1" w:rsidRPr="003B41B1" w:rsidRDefault="003B41B1" w:rsidP="003B41B1">
            <w:pPr>
              <w:rPr>
                <w:b/>
                <w:lang w:val="en-CA"/>
              </w:rPr>
            </w:pPr>
            <w:r w:rsidRPr="003B41B1">
              <w:rPr>
                <w:b/>
                <w:lang w:val="en-CA"/>
              </w:rPr>
              <w:t>INCOME</w:t>
            </w:r>
          </w:p>
        </w:tc>
      </w:tr>
      <w:tr w:rsidR="003B41B1" w:rsidRPr="003B41B1" w:rsidTr="003B41B1">
        <w:tc>
          <w:tcPr>
            <w:tcW w:w="1829" w:type="dxa"/>
          </w:tcPr>
          <w:p w:rsidR="003B41B1" w:rsidRPr="003B41B1" w:rsidRDefault="003B41B1" w:rsidP="003B41B1">
            <w:pPr>
              <w:rPr>
                <w:lang w:val="en-CA"/>
              </w:rPr>
            </w:pPr>
            <w:r w:rsidRPr="003B41B1">
              <w:rPr>
                <w:lang w:val="en-CA"/>
              </w:rPr>
              <w:t>John Smith</w:t>
            </w:r>
          </w:p>
        </w:tc>
        <w:tc>
          <w:tcPr>
            <w:tcW w:w="1209" w:type="dxa"/>
          </w:tcPr>
          <w:p w:rsidR="003B41B1" w:rsidRPr="003B41B1" w:rsidRDefault="003B41B1" w:rsidP="003B41B1">
            <w:pPr>
              <w:rPr>
                <w:lang w:val="en-CA"/>
              </w:rPr>
            </w:pPr>
            <w:r w:rsidRPr="003B41B1">
              <w:rPr>
                <w:lang w:val="en-CA"/>
              </w:rPr>
              <w:t>10</w:t>
            </w:r>
          </w:p>
        </w:tc>
        <w:tc>
          <w:tcPr>
            <w:tcW w:w="1289" w:type="dxa"/>
          </w:tcPr>
          <w:p w:rsidR="003B41B1" w:rsidRPr="003B41B1" w:rsidRDefault="003B41B1" w:rsidP="003B41B1">
            <w:pPr>
              <w:rPr>
                <w:lang w:val="en-CA"/>
              </w:rPr>
            </w:pPr>
            <w:r w:rsidRPr="003B41B1">
              <w:rPr>
                <w:lang w:val="en-CA"/>
              </w:rPr>
              <w:t>300000</w:t>
            </w:r>
          </w:p>
        </w:tc>
      </w:tr>
      <w:tr w:rsidR="003B41B1" w:rsidRPr="003B41B1" w:rsidTr="003B41B1">
        <w:tc>
          <w:tcPr>
            <w:tcW w:w="1829" w:type="dxa"/>
          </w:tcPr>
          <w:p w:rsidR="003B41B1" w:rsidRPr="003B41B1" w:rsidRDefault="003B41B1" w:rsidP="003B41B1">
            <w:pPr>
              <w:rPr>
                <w:lang w:val="en-CA"/>
              </w:rPr>
            </w:pPr>
            <w:r w:rsidRPr="003B41B1">
              <w:rPr>
                <w:lang w:val="en-CA"/>
              </w:rPr>
              <w:t>Sandi Roberts</w:t>
            </w:r>
          </w:p>
        </w:tc>
        <w:tc>
          <w:tcPr>
            <w:tcW w:w="1209" w:type="dxa"/>
          </w:tcPr>
          <w:p w:rsidR="003B41B1" w:rsidRPr="003B41B1" w:rsidRDefault="003B41B1" w:rsidP="003B41B1">
            <w:pPr>
              <w:rPr>
                <w:lang w:val="en-CA"/>
              </w:rPr>
            </w:pPr>
            <w:r w:rsidRPr="003B41B1">
              <w:rPr>
                <w:lang w:val="en-CA"/>
              </w:rPr>
              <w:t>10</w:t>
            </w:r>
          </w:p>
        </w:tc>
        <w:tc>
          <w:tcPr>
            <w:tcW w:w="1289" w:type="dxa"/>
          </w:tcPr>
          <w:p w:rsidR="003B41B1" w:rsidRPr="003B41B1" w:rsidRDefault="003B41B1" w:rsidP="003B41B1">
            <w:pPr>
              <w:rPr>
                <w:lang w:val="en-CA"/>
              </w:rPr>
            </w:pPr>
            <w:r w:rsidRPr="003B41B1">
              <w:rPr>
                <w:lang w:val="en-CA"/>
              </w:rPr>
              <w:t>75000</w:t>
            </w:r>
          </w:p>
        </w:tc>
      </w:tr>
      <w:tr w:rsidR="003B41B1" w:rsidRPr="003B41B1" w:rsidTr="003B41B1">
        <w:tc>
          <w:tcPr>
            <w:tcW w:w="1829" w:type="dxa"/>
          </w:tcPr>
          <w:p w:rsidR="003B41B1" w:rsidRPr="003B41B1" w:rsidRDefault="003B41B1" w:rsidP="003B41B1">
            <w:pPr>
              <w:rPr>
                <w:lang w:val="en-CA"/>
              </w:rPr>
            </w:pPr>
            <w:r w:rsidRPr="003B41B1">
              <w:rPr>
                <w:lang w:val="en-CA"/>
              </w:rPr>
              <w:t>Sunny Chen</w:t>
            </w:r>
          </w:p>
        </w:tc>
        <w:tc>
          <w:tcPr>
            <w:tcW w:w="1209" w:type="dxa"/>
          </w:tcPr>
          <w:p w:rsidR="003B41B1" w:rsidRPr="003B41B1" w:rsidRDefault="003B41B1" w:rsidP="003B41B1">
            <w:pPr>
              <w:rPr>
                <w:lang w:val="en-CA"/>
              </w:rPr>
            </w:pPr>
            <w:r w:rsidRPr="003B41B1">
              <w:rPr>
                <w:lang w:val="en-CA"/>
              </w:rPr>
              <w:t>10</w:t>
            </w:r>
          </w:p>
        </w:tc>
        <w:tc>
          <w:tcPr>
            <w:tcW w:w="1289" w:type="dxa"/>
          </w:tcPr>
          <w:p w:rsidR="003B41B1" w:rsidRPr="003B41B1" w:rsidRDefault="003B41B1" w:rsidP="003B41B1">
            <w:pPr>
              <w:rPr>
                <w:lang w:val="en-CA"/>
              </w:rPr>
            </w:pPr>
            <w:r w:rsidRPr="003B41B1">
              <w:rPr>
                <w:lang w:val="en-CA"/>
              </w:rPr>
              <w:t>35000</w:t>
            </w:r>
          </w:p>
        </w:tc>
      </w:tr>
    </w:tbl>
    <w:p w:rsidR="005C4D3E" w:rsidRDefault="005C4D3E" w:rsidP="005C4D3E">
      <w:r>
        <w:t>SQL and sample output: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DROP VIEW nn_dept_10_vw;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CREATE VIEW nn_dept_10_vw AS (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SELECT DISTINCT e.lname||', '||e.lname AS "Name", 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  e.deptid, e.salary + NVL(e.commission, 0) AS "Income"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FROM nn_employee e 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WHERE deptid = 10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) WITH READ ONLY;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SELECT *</w:t>
      </w:r>
    </w:p>
    <w:p w:rsidR="005C4D3E" w:rsidRDefault="00C75975" w:rsidP="00C75975">
      <w:pPr>
        <w:rPr>
          <w:lang w:val="en-CA"/>
        </w:rPr>
      </w:pPr>
      <w:r w:rsidRPr="00C75975">
        <w:rPr>
          <w:lang w:val="en-CA"/>
        </w:rPr>
        <w:t>FROM nn_dept_10_vw;</w:t>
      </w:r>
    </w:p>
    <w:p w:rsidR="005C4D3E" w:rsidRDefault="005C4D3E" w:rsidP="005C4D3E">
      <w:pPr>
        <w:rPr>
          <w:lang w:val="en-CA"/>
        </w:rPr>
      </w:pPr>
    </w:p>
    <w:p w:rsidR="005C4D3E" w:rsidRDefault="005C4D3E" w:rsidP="005C4D3E">
      <w:pPr>
        <w:rPr>
          <w:lang w:val="en-CA"/>
        </w:rPr>
      </w:pPr>
    </w:p>
    <w:p w:rsidR="005C4D3E" w:rsidRDefault="005C4D3E" w:rsidP="005C4D3E">
      <w:pPr>
        <w:rPr>
          <w:lang w:val="en-CA"/>
        </w:rPr>
      </w:pPr>
    </w:p>
    <w:p w:rsidR="005C4D3E" w:rsidRPr="005C4D3E" w:rsidRDefault="005C4D3E" w:rsidP="005C4D3E">
      <w:pPr>
        <w:rPr>
          <w:lang w:val="en-CA"/>
        </w:rPr>
      </w:pPr>
    </w:p>
    <w:p w:rsidR="00BC3133" w:rsidRDefault="005C4D3E" w:rsidP="00BC3133">
      <w:pPr>
        <w:pStyle w:val="Heading2"/>
      </w:pPr>
      <w:r>
        <w:t>Create an index to search students faster based on their Major ID</w:t>
      </w:r>
      <w:r w:rsidR="00BC3133">
        <w:t xml:space="preserve">. Call your index </w:t>
      </w:r>
      <w:r w:rsidR="001A6C8F">
        <w:rPr>
          <w:b/>
        </w:rPr>
        <w:t>iu</w:t>
      </w:r>
      <w:r w:rsidR="00BC3133">
        <w:rPr>
          <w:b/>
        </w:rPr>
        <w:t>_student_majorid_idx</w:t>
      </w:r>
      <w:r w:rsidR="00BC3133" w:rsidRPr="00766A73">
        <w:t>.</w:t>
      </w:r>
      <w:r w:rsidR="001268FB">
        <w:t xml:space="preserve">  Answer the following: What is the benefit of an index?</w:t>
      </w:r>
    </w:p>
    <w:p w:rsidR="001268FB" w:rsidRDefault="001268FB" w:rsidP="001268FB">
      <w:pPr>
        <w:rPr>
          <w:lang w:val="en-CA"/>
        </w:rPr>
      </w:pPr>
    </w:p>
    <w:p w:rsidR="001268FB" w:rsidRPr="001268FB" w:rsidRDefault="001268FB" w:rsidP="001268FB">
      <w:pPr>
        <w:rPr>
          <w:lang w:val="en-CA"/>
        </w:rPr>
      </w:pPr>
    </w:p>
    <w:p w:rsidR="005C4D3E" w:rsidRDefault="005C4D3E" w:rsidP="005C4D3E">
      <w:r>
        <w:t xml:space="preserve">SQL </w:t>
      </w:r>
      <w:r w:rsidR="001268FB">
        <w:t>to create your index</w:t>
      </w:r>
      <w:r>
        <w:t>:</w:t>
      </w:r>
    </w:p>
    <w:p w:rsidR="005C4D3E" w:rsidRDefault="005C4D3E" w:rsidP="005C4D3E"/>
    <w:p w:rsidR="00C75975" w:rsidRDefault="00C75975" w:rsidP="00C75975">
      <w:r>
        <w:t>DROP INDEX iu_student_majorid_idx;</w:t>
      </w:r>
    </w:p>
    <w:p w:rsidR="00C75975" w:rsidRDefault="00C75975" w:rsidP="00C75975">
      <w:r>
        <w:t xml:space="preserve">CREATE INDEX iu_student_majorid_idx </w:t>
      </w:r>
    </w:p>
    <w:p w:rsidR="001268FB" w:rsidRDefault="00C75975" w:rsidP="00C75975">
      <w:r>
        <w:t xml:space="preserve">  ON iu_student (majorid);</w:t>
      </w:r>
    </w:p>
    <w:p w:rsidR="001268FB" w:rsidRDefault="001268FB" w:rsidP="005C4D3E"/>
    <w:p w:rsidR="005C4D3E" w:rsidRDefault="005C4D3E" w:rsidP="005C4D3E"/>
    <w:p w:rsidR="005C4D3E" w:rsidRDefault="005C4D3E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Pr="005C4D3E" w:rsidRDefault="00C75975" w:rsidP="005C4D3E">
      <w:pPr>
        <w:rPr>
          <w:lang w:val="en-CA"/>
        </w:rPr>
      </w:pPr>
    </w:p>
    <w:p w:rsidR="00BC3133" w:rsidRDefault="005C4D3E" w:rsidP="00BC3133">
      <w:pPr>
        <w:pStyle w:val="Heading2"/>
      </w:pPr>
      <w:r>
        <w:t>Create a sequence to add room IDs, and then insert a new room into the LOCATION table using the newly created sequence.  What is the CURRVAL after the new row is inserted?</w:t>
      </w:r>
      <w:r w:rsidR="00BC3133">
        <w:t xml:space="preserve">. Call your sequence </w:t>
      </w:r>
      <w:r w:rsidR="00BC3133" w:rsidRPr="00766A73">
        <w:rPr>
          <w:b/>
        </w:rPr>
        <w:t>iu_location_roomid_seq</w:t>
      </w:r>
      <w:r w:rsidR="00BC3133">
        <w:t xml:space="preserve">. It should start with </w:t>
      </w:r>
      <w:r w:rsidR="001A6C8F">
        <w:t>45</w:t>
      </w:r>
      <w:r w:rsidR="00BC3133">
        <w:t xml:space="preserve">. </w:t>
      </w:r>
      <w:r w:rsidR="001A6C8F">
        <w:t xml:space="preserve">For the insert, add room 221 in the building 'Heritage'. It is a classroom and has a capacity of 40. </w:t>
      </w:r>
    </w:p>
    <w:p w:rsidR="005C4D3E" w:rsidRDefault="005C4D3E" w:rsidP="005C4D3E">
      <w:pPr>
        <w:rPr>
          <w:lang w:val="en-CA"/>
        </w:rPr>
      </w:pPr>
    </w:p>
    <w:p w:rsidR="005C4D3E" w:rsidRDefault="005C4D3E" w:rsidP="005C4D3E">
      <w:pPr>
        <w:rPr>
          <w:lang w:val="en-CA"/>
        </w:rPr>
      </w:pPr>
      <w:r>
        <w:t>SQL and sample output:</w:t>
      </w:r>
    </w:p>
    <w:p w:rsidR="005C4D3E" w:rsidRDefault="005C4D3E" w:rsidP="005C4D3E">
      <w:pPr>
        <w:rPr>
          <w:lang w:val="en-CA"/>
        </w:rPr>
      </w:pP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DROP SEQUENCE iu_location_roomid_seq;</w:t>
      </w:r>
    </w:p>
    <w:p w:rsidR="00C75975" w:rsidRPr="00C75975" w:rsidRDefault="00C75975" w:rsidP="00C75975">
      <w:pPr>
        <w:rPr>
          <w:lang w:val="en-CA"/>
        </w:rPr>
      </w:pP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CREATE SEQUENCE iu_location_roomid_seq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Start With 45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increment by 1;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INSERT INTO iu_location (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  roomid, building, roomno, capacity, roomtype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) 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values (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  iu_location_roomid_seq.NEXTVAL, 'Heritage', 221, 40 , 'C'</w:t>
      </w:r>
    </w:p>
    <w:p w:rsidR="004E60CE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);</w:t>
      </w: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Default="00C75975" w:rsidP="00C75975">
      <w:pPr>
        <w:rPr>
          <w:lang w:val="en-CA"/>
        </w:rPr>
      </w:pPr>
    </w:p>
    <w:p w:rsidR="00C75975" w:rsidRPr="005C4D3E" w:rsidRDefault="00C75975" w:rsidP="00C75975">
      <w:pPr>
        <w:rPr>
          <w:lang w:val="en-CA"/>
        </w:rPr>
      </w:pPr>
    </w:p>
    <w:p w:rsidR="004E60CE" w:rsidRDefault="004E60CE" w:rsidP="004E60CE">
      <w:pPr>
        <w:pStyle w:val="Heading2"/>
      </w:pPr>
      <w:r>
        <w:t xml:space="preserve">Create a sequence deptid_seq to generate department ID (in the DEPT table) and another sequence empid_seq to generate employee Id (in the EMPLOYEE table).  Use depid_seq to add a new department in the DEPT table.  Now, add yourself as a new employee with empid_seq in the department you just added.  Be sure to configure your sequences to start with values larger than in the current database. </w:t>
      </w:r>
    </w:p>
    <w:p w:rsidR="004E60CE" w:rsidRDefault="004E60CE" w:rsidP="004E60CE">
      <w:pPr>
        <w:rPr>
          <w:lang w:val="en-CA"/>
        </w:rPr>
      </w:pPr>
    </w:p>
    <w:p w:rsidR="004E60CE" w:rsidRDefault="0084558A" w:rsidP="004E60CE">
      <w:pPr>
        <w:rPr>
          <w:lang w:val="en-CA"/>
        </w:rPr>
      </w:pPr>
      <w:r>
        <w:t>SQL and sample outputs:</w:t>
      </w:r>
    </w:p>
    <w:p w:rsidR="004E60CE" w:rsidRDefault="004E60CE" w:rsidP="004E60CE">
      <w:pPr>
        <w:rPr>
          <w:lang w:val="en-CA"/>
        </w:rPr>
      </w:pP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DROP SEQUENCE deptid_seq;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DROP SEQUENCE empid_seq;</w:t>
      </w:r>
    </w:p>
    <w:p w:rsidR="00C75975" w:rsidRPr="00C75975" w:rsidRDefault="00C75975" w:rsidP="00C75975">
      <w:pPr>
        <w:rPr>
          <w:lang w:val="en-CA"/>
        </w:rPr>
      </w:pP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CREATE SEQUENCE deptid_seq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START WITH 50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INCREMENT BY 10;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CREATE SEQUENCE empid_seq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START WITH 544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INCREMENT BY 1;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INSERT INTO nn_dept (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  deptid, deptname, location, employeeid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) 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values (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  deptid_seq.nextval, 'Web dev', 'Ottawa', empid_seq.nextval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);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>INSERT INTO nn_employee (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  employeeid, lname, fname, positionid, supervisor, 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  hiredate, salary, commission, deptid, qualid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)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values (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  empid_seq.nextval, 'Dumaresq', 'Philip', 3, 111, </w:t>
      </w:r>
    </w:p>
    <w:p w:rsidR="00C75975" w:rsidRPr="00C75975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  TO_DATE('30-MAY-2017', 'DD-MON-RR'), 100000, null, deptid_seq.currval, 1</w:t>
      </w:r>
    </w:p>
    <w:p w:rsidR="004E60CE" w:rsidRDefault="00C75975" w:rsidP="00C75975">
      <w:pPr>
        <w:rPr>
          <w:lang w:val="en-CA"/>
        </w:rPr>
      </w:pPr>
      <w:r w:rsidRPr="00C75975">
        <w:rPr>
          <w:lang w:val="en-CA"/>
        </w:rPr>
        <w:t xml:space="preserve">  );</w:t>
      </w:r>
    </w:p>
    <w:p w:rsidR="005C4D3E" w:rsidRDefault="005C4D3E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C75975" w:rsidRDefault="00C75975" w:rsidP="005C4D3E">
      <w:pPr>
        <w:rPr>
          <w:lang w:val="en-CA"/>
        </w:rPr>
      </w:pPr>
    </w:p>
    <w:p w:rsidR="0061786F" w:rsidRDefault="0061786F">
      <w:pPr>
        <w:pStyle w:val="Heading1"/>
      </w:pPr>
      <w:r>
        <w:t>Working with a Table Structure</w:t>
      </w:r>
      <w:r w:rsidR="002B52E2">
        <w:t xml:space="preserve"> in SQL Developer</w:t>
      </w:r>
    </w:p>
    <w:p w:rsidR="0061786F" w:rsidRDefault="0061786F">
      <w:pPr>
        <w:ind w:left="1122" w:hanging="1122"/>
        <w:rPr>
          <w:lang w:val="en-CA"/>
        </w:rPr>
      </w:pPr>
      <w:r>
        <w:rPr>
          <w:b/>
          <w:bCs/>
          <w:i/>
          <w:iCs/>
          <w:lang w:val="en-CA"/>
        </w:rPr>
        <w:t>Purpose</w:t>
      </w:r>
      <w:r>
        <w:rPr>
          <w:lang w:val="en-CA"/>
        </w:rPr>
        <w:t xml:space="preserve">: </w:t>
      </w:r>
      <w:r>
        <w:rPr>
          <w:lang w:val="en-CA"/>
        </w:rPr>
        <w:tab/>
        <w:t xml:space="preserve">Learn to view and modify a table structure and to add </w:t>
      </w:r>
      <w:r w:rsidR="000D3F6F">
        <w:rPr>
          <w:lang w:val="en-CA"/>
        </w:rPr>
        <w:t>c</w:t>
      </w:r>
      <w:r>
        <w:rPr>
          <w:lang w:val="en-CA"/>
        </w:rPr>
        <w:t>onstraint</w:t>
      </w:r>
      <w:r w:rsidR="000D3F6F">
        <w:rPr>
          <w:lang w:val="en-CA"/>
        </w:rPr>
        <w:t>s</w:t>
      </w:r>
      <w:r>
        <w:rPr>
          <w:lang w:val="en-CA"/>
        </w:rPr>
        <w:t xml:space="preserve"> to an existing table using </w:t>
      </w:r>
      <w:r w:rsidR="002601B0" w:rsidRPr="005C4D3E">
        <w:rPr>
          <w:b/>
          <w:lang w:val="en-CA"/>
        </w:rPr>
        <w:t>SQL Developer</w:t>
      </w:r>
      <w:r>
        <w:rPr>
          <w:lang w:val="en-CA"/>
        </w:rPr>
        <w:t>.</w:t>
      </w:r>
    </w:p>
    <w:p w:rsidR="0061786F" w:rsidRDefault="0061786F">
      <w:pPr>
        <w:spacing w:before="120"/>
        <w:rPr>
          <w:b/>
          <w:bCs/>
          <w:i/>
          <w:iCs/>
          <w:lang w:val="en-CA"/>
        </w:rPr>
      </w:pPr>
      <w:r>
        <w:rPr>
          <w:b/>
          <w:bCs/>
          <w:i/>
          <w:iCs/>
          <w:lang w:val="en-CA"/>
        </w:rPr>
        <w:t>To Do:</w:t>
      </w:r>
    </w:p>
    <w:p w:rsidR="0061786F" w:rsidRDefault="009B6A8B">
      <w:pPr>
        <w:pStyle w:val="Heading2"/>
      </w:pPr>
      <w:r>
        <w:t>Open</w:t>
      </w:r>
      <w:r w:rsidR="0061786F">
        <w:t xml:space="preserve"> the </w:t>
      </w:r>
      <w:r w:rsidRPr="009B6A8B">
        <w:rPr>
          <w:b/>
        </w:rPr>
        <w:t>iu_</w:t>
      </w:r>
      <w:r>
        <w:rPr>
          <w:b/>
          <w:bCs/>
        </w:rPr>
        <w:t>c</w:t>
      </w:r>
      <w:r w:rsidR="0061786F">
        <w:rPr>
          <w:b/>
          <w:bCs/>
        </w:rPr>
        <w:t xml:space="preserve">ourse </w:t>
      </w:r>
      <w:r w:rsidR="0061786F">
        <w:t>table.</w:t>
      </w:r>
    </w:p>
    <w:p w:rsidR="0061786F" w:rsidRDefault="0061786F">
      <w:pPr>
        <w:pStyle w:val="Heading2"/>
      </w:pPr>
      <w:r>
        <w:t xml:space="preserve">Add </w:t>
      </w:r>
      <w:r w:rsidR="009B6A8B">
        <w:t>a</w:t>
      </w:r>
      <w:r>
        <w:t xml:space="preserve"> new </w:t>
      </w:r>
      <w:r w:rsidR="006B3C9F">
        <w:t>column by</w:t>
      </w:r>
      <w:r w:rsidR="002601B0">
        <w:t xml:space="preserve"> selecting</w:t>
      </w:r>
      <w:r w:rsidR="000D3F6F">
        <w:t xml:space="preserve"> the </w:t>
      </w:r>
      <w:r w:rsidR="002601B0" w:rsidRPr="00E85C71">
        <w:rPr>
          <w:b/>
        </w:rPr>
        <w:t>Action</w:t>
      </w:r>
      <w:r w:rsidR="00E85C71">
        <w:t xml:space="preserve"> </w:t>
      </w:r>
      <w:r w:rsidR="000D3F6F">
        <w:t>icon and then selecting</w:t>
      </w:r>
      <w:r w:rsidR="002601B0">
        <w:t xml:space="preserve"> </w:t>
      </w:r>
      <w:r w:rsidR="00E85C71">
        <w:rPr>
          <w:b/>
        </w:rPr>
        <w:t>C</w:t>
      </w:r>
      <w:r w:rsidR="002601B0" w:rsidRPr="00E85C71">
        <w:rPr>
          <w:b/>
        </w:rPr>
        <w:t>olumn</w:t>
      </w:r>
      <w:r w:rsidR="00E85C71">
        <w:t xml:space="preserve"> </w:t>
      </w:r>
      <w:r w:rsidR="00E85C71">
        <w:sym w:font="Wingdings" w:char="F0E0"/>
      </w:r>
      <w:r w:rsidR="002601B0">
        <w:t xml:space="preserve"> </w:t>
      </w:r>
      <w:r w:rsidR="002601B0" w:rsidRPr="00E85C71">
        <w:rPr>
          <w:b/>
        </w:rPr>
        <w:t>Add</w:t>
      </w:r>
      <w:r w:rsidR="00E85C71">
        <w:t>.</w:t>
      </w:r>
      <w:r w:rsidR="002601B0">
        <w:t xml:space="preserve"> </w:t>
      </w:r>
      <w:r>
        <w:t xml:space="preserve">The new column </w:t>
      </w:r>
      <w:r w:rsidR="009B6A8B">
        <w:t>is</w:t>
      </w:r>
      <w:r>
        <w:t>:</w:t>
      </w:r>
    </w:p>
    <w:p w:rsidR="00E85C71" w:rsidRDefault="0061786F">
      <w:pPr>
        <w:ind w:left="720"/>
        <w:rPr>
          <w:lang w:val="en-CA"/>
        </w:rPr>
      </w:pPr>
      <w:r>
        <w:rPr>
          <w:lang w:val="en-CA"/>
        </w:rPr>
        <w:t>DeptId – number(3</w:t>
      </w:r>
      <w:r w:rsidR="00E85C71">
        <w:rPr>
          <w:lang w:val="en-CA"/>
        </w:rPr>
        <w:t>,0</w:t>
      </w:r>
      <w:r>
        <w:rPr>
          <w:lang w:val="en-CA"/>
        </w:rPr>
        <w:t>), allow</w:t>
      </w:r>
      <w:r w:rsidR="000D3F6F">
        <w:rPr>
          <w:lang w:val="en-CA"/>
        </w:rPr>
        <w:t>s</w:t>
      </w:r>
      <w:r>
        <w:rPr>
          <w:lang w:val="en-CA"/>
        </w:rPr>
        <w:t xml:space="preserve"> nulls</w:t>
      </w:r>
    </w:p>
    <w:p w:rsidR="00E85C71" w:rsidRDefault="00630EDE" w:rsidP="00E85C71">
      <w:pPr>
        <w:ind w:left="360"/>
        <w:rPr>
          <w:lang w:val="en-CA"/>
        </w:rPr>
      </w:pPr>
      <w:r>
        <w:rPr>
          <w:lang w:val="en-CA"/>
        </w:rPr>
        <w:t xml:space="preserve">If you don't see your new column in the display, </w:t>
      </w:r>
      <w:r w:rsidR="00E85C71">
        <w:rPr>
          <w:lang w:val="en-CA"/>
        </w:rPr>
        <w:t xml:space="preserve">click the </w:t>
      </w:r>
      <w:r w:rsidR="00E85C71">
        <w:rPr>
          <w:b/>
          <w:lang w:val="en-CA"/>
        </w:rPr>
        <w:t>R</w:t>
      </w:r>
      <w:r w:rsidR="00E85C71" w:rsidRPr="00E85C71">
        <w:rPr>
          <w:b/>
          <w:lang w:val="en-CA"/>
        </w:rPr>
        <w:t>efresh</w:t>
      </w:r>
      <w:r w:rsidR="00E85C71">
        <w:rPr>
          <w:lang w:val="en-CA"/>
        </w:rPr>
        <w:t xml:space="preserve"> button. </w:t>
      </w:r>
    </w:p>
    <w:p w:rsidR="0061786F" w:rsidRDefault="0061786F">
      <w:pPr>
        <w:pStyle w:val="Heading2"/>
      </w:pPr>
      <w:r>
        <w:t xml:space="preserve">Click the </w:t>
      </w:r>
      <w:r>
        <w:rPr>
          <w:b/>
          <w:bCs/>
        </w:rPr>
        <w:t>Constraints</w:t>
      </w:r>
      <w:r>
        <w:t xml:space="preserve"> tab. </w:t>
      </w:r>
      <w:r w:rsidR="00630EDE">
        <w:t xml:space="preserve">Click the edit symbol (The pencil and paper icon.) </w:t>
      </w:r>
      <w:r w:rsidR="000D3F6F">
        <w:t>A</w:t>
      </w:r>
      <w:r>
        <w:t xml:space="preserve">dd a foreign key constraint for </w:t>
      </w:r>
      <w:r>
        <w:rPr>
          <w:b/>
          <w:bCs/>
        </w:rPr>
        <w:t>DeptId</w:t>
      </w:r>
      <w:r>
        <w:t xml:space="preserve">. Call the constraint </w:t>
      </w:r>
      <w:r w:rsidR="001F417B">
        <w:rPr>
          <w:b/>
        </w:rPr>
        <w:t>IU</w:t>
      </w:r>
      <w:r w:rsidR="001F417B" w:rsidRPr="001F417B">
        <w:rPr>
          <w:b/>
        </w:rPr>
        <w:t>_</w:t>
      </w:r>
      <w:r>
        <w:rPr>
          <w:b/>
          <w:bCs/>
        </w:rPr>
        <w:t>COURSE_DEPARTMENT_FK</w:t>
      </w:r>
      <w:r>
        <w:t xml:space="preserve">. It should reference the </w:t>
      </w:r>
      <w:r w:rsidR="001F417B" w:rsidRPr="001F417B">
        <w:rPr>
          <w:b/>
        </w:rPr>
        <w:t>iu_</w:t>
      </w:r>
      <w:r w:rsidR="001F417B" w:rsidRPr="001F417B">
        <w:rPr>
          <w:b/>
          <w:bCs/>
        </w:rPr>
        <w:t>d</w:t>
      </w:r>
      <w:r>
        <w:rPr>
          <w:b/>
          <w:bCs/>
        </w:rPr>
        <w:t xml:space="preserve">epartment </w:t>
      </w:r>
      <w:r>
        <w:t xml:space="preserve">table. It should cascade on delete. </w:t>
      </w:r>
    </w:p>
    <w:p w:rsidR="002B52E2" w:rsidRDefault="002B52E2" w:rsidP="002B52E2">
      <w:pPr>
        <w:rPr>
          <w:lang w:val="en-CA"/>
        </w:rPr>
      </w:pPr>
      <w:r>
        <w:rPr>
          <w:lang w:val="en-CA"/>
        </w:rPr>
        <w:t xml:space="preserve">Show me </w:t>
      </w:r>
      <w:r w:rsidR="00687410">
        <w:rPr>
          <w:lang w:val="en-CA"/>
        </w:rPr>
        <w:t>a screen capture</w:t>
      </w:r>
      <w:r>
        <w:rPr>
          <w:lang w:val="en-CA"/>
        </w:rPr>
        <w:t xml:space="preserve"> of your new Constraint:</w:t>
      </w:r>
    </w:p>
    <w:p w:rsidR="002B52E2" w:rsidRDefault="002B52E2" w:rsidP="002B52E2">
      <w:pPr>
        <w:rPr>
          <w:lang w:val="en-CA"/>
        </w:rPr>
      </w:pPr>
    </w:p>
    <w:p w:rsidR="00687410" w:rsidRPr="002B52E2" w:rsidRDefault="00687410" w:rsidP="002B52E2">
      <w:pPr>
        <w:rPr>
          <w:lang w:val="en-CA"/>
        </w:rPr>
      </w:pPr>
    </w:p>
    <w:p w:rsidR="0061786F" w:rsidRDefault="0061786F" w:rsidP="007C32F9">
      <w:pPr>
        <w:pStyle w:val="Heading1"/>
      </w:pPr>
      <w:r>
        <w:lastRenderedPageBreak/>
        <w:t>Working with Table Data</w:t>
      </w:r>
    </w:p>
    <w:p w:rsidR="0061786F" w:rsidRDefault="0061786F" w:rsidP="007C32F9">
      <w:pPr>
        <w:keepNext/>
        <w:ind w:left="1122" w:hanging="1122"/>
        <w:rPr>
          <w:lang w:val="en-CA"/>
        </w:rPr>
      </w:pPr>
      <w:r>
        <w:rPr>
          <w:b/>
          <w:bCs/>
          <w:i/>
          <w:iCs/>
          <w:lang w:val="en-CA"/>
        </w:rPr>
        <w:t>Purpose</w:t>
      </w:r>
      <w:r>
        <w:rPr>
          <w:lang w:val="en-CA"/>
        </w:rPr>
        <w:t xml:space="preserve">: </w:t>
      </w:r>
      <w:r>
        <w:rPr>
          <w:lang w:val="en-CA"/>
        </w:rPr>
        <w:tab/>
        <w:t xml:space="preserve">Learn to view and </w:t>
      </w:r>
      <w:r w:rsidR="001649A8">
        <w:rPr>
          <w:lang w:val="en-CA"/>
        </w:rPr>
        <w:t xml:space="preserve">modify table data using </w:t>
      </w:r>
      <w:r w:rsidR="002601B0" w:rsidRPr="005C4D3E">
        <w:rPr>
          <w:b/>
          <w:lang w:val="en-CA"/>
        </w:rPr>
        <w:t>SQL Developer</w:t>
      </w:r>
      <w:r>
        <w:rPr>
          <w:lang w:val="en-CA"/>
        </w:rPr>
        <w:t>.</w:t>
      </w:r>
    </w:p>
    <w:p w:rsidR="0061786F" w:rsidRDefault="0061786F" w:rsidP="007C32F9">
      <w:pPr>
        <w:keepNext/>
        <w:spacing w:before="120"/>
        <w:rPr>
          <w:b/>
          <w:bCs/>
          <w:i/>
          <w:iCs/>
          <w:lang w:val="en-CA"/>
        </w:rPr>
      </w:pPr>
      <w:r>
        <w:rPr>
          <w:b/>
          <w:bCs/>
          <w:i/>
          <w:iCs/>
          <w:lang w:val="en-CA"/>
        </w:rPr>
        <w:t>To Do:</w:t>
      </w:r>
    </w:p>
    <w:p w:rsidR="0061786F" w:rsidRDefault="009B6A8B">
      <w:pPr>
        <w:pStyle w:val="Heading2"/>
      </w:pPr>
      <w:r>
        <w:t>Use the update statement to c</w:t>
      </w:r>
      <w:r w:rsidR="0061786F">
        <w:t xml:space="preserve">hange the </w:t>
      </w:r>
      <w:r w:rsidR="0061786F">
        <w:rPr>
          <w:b/>
          <w:bCs/>
        </w:rPr>
        <w:t>DeptId</w:t>
      </w:r>
      <w:r w:rsidR="0061786F">
        <w:t xml:space="preserve"> </w:t>
      </w:r>
      <w:r w:rsidR="00500E74">
        <w:t xml:space="preserve">to 420 </w:t>
      </w:r>
      <w:r w:rsidR="0061786F">
        <w:t xml:space="preserve">for the Heritage </w:t>
      </w:r>
      <w:r w:rsidR="00630EDE">
        <w:t xml:space="preserve">Computer Science </w:t>
      </w:r>
      <w:r w:rsidR="00A948E4">
        <w:t xml:space="preserve">courses </w:t>
      </w:r>
      <w:r w:rsidR="00630EDE">
        <w:t>(</w:t>
      </w:r>
      <w:r w:rsidR="0061786F">
        <w:t>course</w:t>
      </w:r>
      <w:r w:rsidR="00630EDE">
        <w:t xml:space="preserve"> number begin</w:t>
      </w:r>
      <w:r w:rsidR="0061786F">
        <w:t xml:space="preserve">s </w:t>
      </w:r>
      <w:r w:rsidR="00630EDE">
        <w:t>with</w:t>
      </w:r>
      <w:r w:rsidR="0061786F">
        <w:t xml:space="preserve"> </w:t>
      </w:r>
      <w:r w:rsidR="0061786F">
        <w:rPr>
          <w:b/>
          <w:bCs/>
        </w:rPr>
        <w:t>420</w:t>
      </w:r>
      <w:r w:rsidR="0061786F">
        <w:t>.</w:t>
      </w:r>
      <w:r w:rsidR="00630EDE">
        <w:t>)</w:t>
      </w:r>
      <w:r w:rsidR="0061786F">
        <w:t xml:space="preserve"> </w:t>
      </w:r>
      <w:r w:rsidR="001649A8" w:rsidRPr="009B6A8B">
        <w:rPr>
          <w:bCs/>
        </w:rPr>
        <w:t xml:space="preserve">Commit </w:t>
      </w:r>
      <w:r w:rsidRPr="009B6A8B">
        <w:rPr>
          <w:bCs/>
        </w:rPr>
        <w:t>your changes.</w:t>
      </w:r>
      <w:r>
        <w:rPr>
          <w:b/>
          <w:bCs/>
        </w:rPr>
        <w:t xml:space="preserve"> </w:t>
      </w:r>
      <w:r w:rsidR="0061786F">
        <w:t xml:space="preserve"> </w:t>
      </w:r>
    </w:p>
    <w:p w:rsidR="005C4D3E" w:rsidRPr="005C4D3E" w:rsidRDefault="005C4D3E" w:rsidP="005C4D3E">
      <w:pPr>
        <w:rPr>
          <w:lang w:val="en-CA"/>
        </w:rPr>
      </w:pPr>
    </w:p>
    <w:p w:rsidR="0061786F" w:rsidRDefault="009B6A8B">
      <w:pPr>
        <w:pStyle w:val="Heading2"/>
      </w:pPr>
      <w:r>
        <w:t xml:space="preserve">Open the </w:t>
      </w:r>
      <w:r w:rsidRPr="009B6A8B">
        <w:rPr>
          <w:b/>
        </w:rPr>
        <w:t>iu_courses</w:t>
      </w:r>
      <w:r>
        <w:t xml:space="preserve"> table and select the </w:t>
      </w:r>
      <w:r w:rsidRPr="009B6A8B">
        <w:rPr>
          <w:b/>
        </w:rPr>
        <w:t>Data</w:t>
      </w:r>
      <w:r>
        <w:t xml:space="preserve"> tab. </w:t>
      </w:r>
      <w:r w:rsidR="0061786F">
        <w:t>Add a new row for course 420-D20 – Database Manag</w:t>
      </w:r>
      <w:r w:rsidR="001F417B">
        <w:t xml:space="preserve">ement II. It has 2 theory hours, </w:t>
      </w:r>
      <w:r w:rsidR="0061786F">
        <w:t>2 lab hours</w:t>
      </w:r>
      <w:r w:rsidR="001F417B">
        <w:t>, 2 homework hours</w:t>
      </w:r>
      <w:r w:rsidR="0061786F">
        <w:t xml:space="preserve"> and is worth 2 credits.</w:t>
      </w:r>
      <w:r w:rsidR="001649A8">
        <w:t xml:space="preserve"> 420-D10 is a prerequisite for it. It belongs to department 420.</w:t>
      </w:r>
      <w:r w:rsidR="0061786F">
        <w:t xml:space="preserve"> </w:t>
      </w:r>
      <w:r w:rsidR="001649A8">
        <w:rPr>
          <w:b/>
          <w:bCs/>
        </w:rPr>
        <w:t xml:space="preserve">Commit </w:t>
      </w:r>
      <w:r w:rsidR="001649A8">
        <w:rPr>
          <w:bCs/>
        </w:rPr>
        <w:t>the changes</w:t>
      </w:r>
      <w:r w:rsidR="0061786F">
        <w:t>.</w:t>
      </w:r>
    </w:p>
    <w:p w:rsidR="002B52E2" w:rsidRDefault="004D23D6" w:rsidP="002B52E2">
      <w:pPr>
        <w:pStyle w:val="Heading2"/>
      </w:pPr>
      <w:r>
        <w:t>Now we want to see only those rows with 2 credits and in dept 420</w:t>
      </w:r>
      <w:r w:rsidR="00E80081">
        <w:t xml:space="preserve">. </w:t>
      </w:r>
      <w:r>
        <w:t xml:space="preserve">Type </w:t>
      </w:r>
      <w:r w:rsidRPr="00E80081">
        <w:rPr>
          <w:i/>
        </w:rPr>
        <w:t xml:space="preserve">credits = 2 and deptid = 420 </w:t>
      </w:r>
      <w:r>
        <w:t xml:space="preserve">in the </w:t>
      </w:r>
      <w:r w:rsidRPr="00E80081">
        <w:rPr>
          <w:b/>
        </w:rPr>
        <w:t>Filter</w:t>
      </w:r>
      <w:r>
        <w:t xml:space="preserve"> text field</w:t>
      </w:r>
      <w:r w:rsidR="00E80081">
        <w:t xml:space="preserve"> and hit enter</w:t>
      </w:r>
      <w:r>
        <w:t>.</w:t>
      </w:r>
    </w:p>
    <w:p w:rsidR="002B52E2" w:rsidRDefault="002B52E2" w:rsidP="002B52E2">
      <w:pPr>
        <w:rPr>
          <w:lang w:val="en-CA"/>
        </w:rPr>
      </w:pPr>
      <w:r>
        <w:rPr>
          <w:lang w:val="en-CA"/>
        </w:rPr>
        <w:t xml:space="preserve">Show me </w:t>
      </w:r>
      <w:r w:rsidR="00687410">
        <w:rPr>
          <w:lang w:val="en-CA"/>
        </w:rPr>
        <w:t>a screen capture of this last step:</w:t>
      </w:r>
    </w:p>
    <w:p w:rsidR="002B52E2" w:rsidRPr="002B52E2" w:rsidRDefault="002B52E2" w:rsidP="002B52E2">
      <w:pPr>
        <w:rPr>
          <w:lang w:val="en-CA"/>
        </w:rPr>
      </w:pPr>
    </w:p>
    <w:sectPr w:rsidR="002B52E2" w:rsidRPr="002B52E2" w:rsidSect="006117EC">
      <w:footerReference w:type="default" r:id="rId11"/>
      <w:pgSz w:w="12240" w:h="15840"/>
      <w:pgMar w:top="1440" w:right="1440" w:bottom="1440" w:left="1440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F7F" w:rsidRDefault="005F2F7F">
      <w:r>
        <w:separator/>
      </w:r>
    </w:p>
  </w:endnote>
  <w:endnote w:type="continuationSeparator" w:id="0">
    <w:p w:rsidR="005F2F7F" w:rsidRDefault="005F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F7F" w:rsidRDefault="005F2F7F">
    <w:pPr>
      <w:pStyle w:val="Footer"/>
      <w:pBdr>
        <w:top w:val="single" w:sz="4" w:space="1" w:color="auto"/>
      </w:pBdr>
      <w:tabs>
        <w:tab w:val="clear" w:pos="8640"/>
        <w:tab w:val="right" w:pos="9350"/>
      </w:tabs>
      <w:rPr>
        <w:i/>
        <w:iCs/>
        <w:sz w:val="20"/>
      </w:rPr>
    </w:pPr>
    <w:r>
      <w:rPr>
        <w:i/>
        <w:iCs/>
        <w:sz w:val="20"/>
      </w:rPr>
      <w:t>4</w:t>
    </w:r>
    <w:r w:rsidR="002B52E2">
      <w:rPr>
        <w:i/>
        <w:iCs/>
        <w:sz w:val="20"/>
      </w:rPr>
      <w:t>20-D10 Lab 15</w:t>
    </w:r>
    <w:r>
      <w:rPr>
        <w:i/>
        <w:iCs/>
        <w:sz w:val="20"/>
      </w:rPr>
      <w:tab/>
    </w:r>
    <w:r>
      <w:rPr>
        <w:i/>
        <w:iCs/>
        <w:sz w:val="20"/>
      </w:rPr>
      <w:tab/>
      <w:t xml:space="preserve">Page </w:t>
    </w:r>
    <w:r>
      <w:rPr>
        <w:rStyle w:val="PageNumber"/>
        <w:i/>
        <w:iCs/>
        <w:sz w:val="20"/>
      </w:rPr>
      <w:fldChar w:fldCharType="begin"/>
    </w:r>
    <w:r>
      <w:rPr>
        <w:rStyle w:val="PageNumber"/>
        <w:i/>
        <w:iCs/>
        <w:sz w:val="20"/>
      </w:rPr>
      <w:instrText xml:space="preserve"> PAGE </w:instrText>
    </w:r>
    <w:r>
      <w:rPr>
        <w:rStyle w:val="PageNumber"/>
        <w:i/>
        <w:iCs/>
        <w:sz w:val="20"/>
      </w:rPr>
      <w:fldChar w:fldCharType="separate"/>
    </w:r>
    <w:r w:rsidR="00C75975">
      <w:rPr>
        <w:rStyle w:val="PageNumber"/>
        <w:i/>
        <w:iCs/>
        <w:noProof/>
        <w:sz w:val="20"/>
      </w:rPr>
      <w:t>2</w:t>
    </w:r>
    <w:r>
      <w:rPr>
        <w:rStyle w:val="PageNumber"/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F7F" w:rsidRDefault="005F2F7F">
      <w:r>
        <w:separator/>
      </w:r>
    </w:p>
  </w:footnote>
  <w:footnote w:type="continuationSeparator" w:id="0">
    <w:p w:rsidR="005F2F7F" w:rsidRDefault="005F2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3D035E4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093FEE"/>
    <w:multiLevelType w:val="multilevel"/>
    <w:tmpl w:val="5D88A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3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49321C"/>
    <w:multiLevelType w:val="singleLevel"/>
    <w:tmpl w:val="8D9632E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3A14C6E"/>
    <w:multiLevelType w:val="hybridMultilevel"/>
    <w:tmpl w:val="2AC631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5C4D7C"/>
    <w:multiLevelType w:val="hybridMultilevel"/>
    <w:tmpl w:val="8F7AB67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8" w15:restartNumberingAfterBreak="0">
    <w:nsid w:val="3CA961A4"/>
    <w:multiLevelType w:val="hybridMultilevel"/>
    <w:tmpl w:val="3E0E11AA"/>
    <w:lvl w:ilvl="0" w:tplc="8D9632E2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10" w15:restartNumberingAfterBreak="0">
    <w:nsid w:val="42EA5857"/>
    <w:multiLevelType w:val="singleLevel"/>
    <w:tmpl w:val="8D9632E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53C74C1A"/>
    <w:multiLevelType w:val="multilevel"/>
    <w:tmpl w:val="40D80F2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67D1056D"/>
    <w:multiLevelType w:val="hybridMultilevel"/>
    <w:tmpl w:val="86F04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E28D9"/>
    <w:multiLevelType w:val="hybridMultilevel"/>
    <w:tmpl w:val="8E5CFEB8"/>
    <w:lvl w:ilvl="0" w:tplc="8D9632E2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9"/>
  </w:num>
  <w:num w:numId="12">
    <w:abstractNumId w:val="3"/>
  </w:num>
  <w:num w:numId="13">
    <w:abstractNumId w:val="2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8"/>
  </w:num>
  <w:num w:numId="19">
    <w:abstractNumId w:val="11"/>
  </w:num>
  <w:num w:numId="20">
    <w:abstractNumId w:val="13"/>
  </w:num>
  <w:num w:numId="21">
    <w:abstractNumId w:val="12"/>
  </w:num>
  <w:num w:numId="22">
    <w:abstractNumId w:val="1"/>
  </w:num>
  <w:num w:numId="23">
    <w:abstractNumId w:val="1"/>
  </w:num>
  <w:num w:numId="24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5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6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7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6F"/>
    <w:rsid w:val="00016084"/>
    <w:rsid w:val="00024A7B"/>
    <w:rsid w:val="00051D13"/>
    <w:rsid w:val="00073D04"/>
    <w:rsid w:val="000852E5"/>
    <w:rsid w:val="000A24F6"/>
    <w:rsid w:val="000D3F6F"/>
    <w:rsid w:val="00101179"/>
    <w:rsid w:val="00113512"/>
    <w:rsid w:val="00116CDE"/>
    <w:rsid w:val="001268FB"/>
    <w:rsid w:val="00142EDF"/>
    <w:rsid w:val="001607B0"/>
    <w:rsid w:val="001649A8"/>
    <w:rsid w:val="001731B8"/>
    <w:rsid w:val="001A6C8F"/>
    <w:rsid w:val="001D6503"/>
    <w:rsid w:val="001D7770"/>
    <w:rsid w:val="001F417B"/>
    <w:rsid w:val="0020711E"/>
    <w:rsid w:val="002601B0"/>
    <w:rsid w:val="002642E3"/>
    <w:rsid w:val="0027532E"/>
    <w:rsid w:val="0029797C"/>
    <w:rsid w:val="002B1EFF"/>
    <w:rsid w:val="002B3CC4"/>
    <w:rsid w:val="002B52E2"/>
    <w:rsid w:val="002E437A"/>
    <w:rsid w:val="00300641"/>
    <w:rsid w:val="00306272"/>
    <w:rsid w:val="00323915"/>
    <w:rsid w:val="003675CF"/>
    <w:rsid w:val="0037379C"/>
    <w:rsid w:val="003B41B1"/>
    <w:rsid w:val="003E0CDB"/>
    <w:rsid w:val="004117EE"/>
    <w:rsid w:val="00422CD9"/>
    <w:rsid w:val="0045468D"/>
    <w:rsid w:val="00467D8D"/>
    <w:rsid w:val="00485F36"/>
    <w:rsid w:val="00491935"/>
    <w:rsid w:val="00497570"/>
    <w:rsid w:val="004D1DFE"/>
    <w:rsid w:val="004D23D6"/>
    <w:rsid w:val="004E60CE"/>
    <w:rsid w:val="004F4DE7"/>
    <w:rsid w:val="00500E74"/>
    <w:rsid w:val="00504E67"/>
    <w:rsid w:val="0052638D"/>
    <w:rsid w:val="00574205"/>
    <w:rsid w:val="005746EC"/>
    <w:rsid w:val="005C4D3E"/>
    <w:rsid w:val="005F2F7F"/>
    <w:rsid w:val="006117EC"/>
    <w:rsid w:val="006175AC"/>
    <w:rsid w:val="0061786F"/>
    <w:rsid w:val="00630EDE"/>
    <w:rsid w:val="006664C5"/>
    <w:rsid w:val="006828BC"/>
    <w:rsid w:val="00687410"/>
    <w:rsid w:val="00695BF5"/>
    <w:rsid w:val="006B3C9F"/>
    <w:rsid w:val="006D5525"/>
    <w:rsid w:val="006E5777"/>
    <w:rsid w:val="007009F3"/>
    <w:rsid w:val="0070305F"/>
    <w:rsid w:val="00713B1E"/>
    <w:rsid w:val="00724F75"/>
    <w:rsid w:val="00752000"/>
    <w:rsid w:val="00753551"/>
    <w:rsid w:val="0078636C"/>
    <w:rsid w:val="007C32F9"/>
    <w:rsid w:val="007D4043"/>
    <w:rsid w:val="007F69C3"/>
    <w:rsid w:val="008023CE"/>
    <w:rsid w:val="00827CF2"/>
    <w:rsid w:val="0084558A"/>
    <w:rsid w:val="0086677C"/>
    <w:rsid w:val="00866834"/>
    <w:rsid w:val="008A2952"/>
    <w:rsid w:val="008B3217"/>
    <w:rsid w:val="00907741"/>
    <w:rsid w:val="009770A4"/>
    <w:rsid w:val="009B19E7"/>
    <w:rsid w:val="009B6A8B"/>
    <w:rsid w:val="009F6A23"/>
    <w:rsid w:val="00A04736"/>
    <w:rsid w:val="00A224A1"/>
    <w:rsid w:val="00A45BB3"/>
    <w:rsid w:val="00A5559E"/>
    <w:rsid w:val="00A77432"/>
    <w:rsid w:val="00A948E4"/>
    <w:rsid w:val="00AA1485"/>
    <w:rsid w:val="00AB4240"/>
    <w:rsid w:val="00AB59AE"/>
    <w:rsid w:val="00B22737"/>
    <w:rsid w:val="00BC3133"/>
    <w:rsid w:val="00BC626A"/>
    <w:rsid w:val="00BD73AD"/>
    <w:rsid w:val="00C41893"/>
    <w:rsid w:val="00C65FEA"/>
    <w:rsid w:val="00C70711"/>
    <w:rsid w:val="00C75975"/>
    <w:rsid w:val="00CA6500"/>
    <w:rsid w:val="00CD20CF"/>
    <w:rsid w:val="00CF1270"/>
    <w:rsid w:val="00D01361"/>
    <w:rsid w:val="00D36586"/>
    <w:rsid w:val="00D446EF"/>
    <w:rsid w:val="00D83F9C"/>
    <w:rsid w:val="00D97EEA"/>
    <w:rsid w:val="00DA32EB"/>
    <w:rsid w:val="00DC3D9F"/>
    <w:rsid w:val="00DD6057"/>
    <w:rsid w:val="00DD78C3"/>
    <w:rsid w:val="00DF3FAA"/>
    <w:rsid w:val="00E02F72"/>
    <w:rsid w:val="00E26F86"/>
    <w:rsid w:val="00E36027"/>
    <w:rsid w:val="00E74771"/>
    <w:rsid w:val="00E80081"/>
    <w:rsid w:val="00E85C71"/>
    <w:rsid w:val="00ED1E45"/>
    <w:rsid w:val="00EE32F5"/>
    <w:rsid w:val="00EF475D"/>
    <w:rsid w:val="00F03FD7"/>
    <w:rsid w:val="00F57D1C"/>
    <w:rsid w:val="00F639F4"/>
    <w:rsid w:val="00F7605F"/>
    <w:rsid w:val="00FA4C8C"/>
    <w:rsid w:val="00FA7D9B"/>
    <w:rsid w:val="00FF58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2AC357-2DD3-4827-B7B8-E9B3B724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pacing w:val="-3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C3D9F"/>
    <w:pPr>
      <w:keepNext/>
      <w:numPr>
        <w:numId w:val="6"/>
      </w:numPr>
      <w:spacing w:before="240" w:after="60"/>
      <w:outlineLvl w:val="0"/>
    </w:pPr>
    <w:rPr>
      <w:b/>
      <w:kern w:val="28"/>
      <w:sz w:val="28"/>
      <w:lang w:val="en-CA"/>
    </w:rPr>
  </w:style>
  <w:style w:type="paragraph" w:styleId="Heading2">
    <w:name w:val="heading 2"/>
    <w:basedOn w:val="Normal"/>
    <w:next w:val="Normal"/>
    <w:qFormat/>
    <w:rsid w:val="00DC3D9F"/>
    <w:pPr>
      <w:numPr>
        <w:ilvl w:val="1"/>
        <w:numId w:val="6"/>
      </w:numPr>
      <w:spacing w:before="120"/>
      <w:outlineLvl w:val="1"/>
    </w:pPr>
    <w:rPr>
      <w:lang w:val="en-CA"/>
    </w:rPr>
  </w:style>
  <w:style w:type="paragraph" w:styleId="Heading3">
    <w:name w:val="heading 3"/>
    <w:basedOn w:val="Normal"/>
    <w:next w:val="Normal"/>
    <w:qFormat/>
    <w:rsid w:val="00CD20CF"/>
    <w:pPr>
      <w:numPr>
        <w:ilvl w:val="2"/>
        <w:numId w:val="6"/>
      </w:numPr>
      <w:tabs>
        <w:tab w:val="clear" w:pos="2520"/>
      </w:tabs>
      <w:spacing w:before="120"/>
      <w:ind w:left="720"/>
      <w:outlineLvl w:val="2"/>
    </w:pPr>
    <w:rPr>
      <w:lang w:val="en-CA"/>
    </w:rPr>
  </w:style>
  <w:style w:type="paragraph" w:styleId="Heading4">
    <w:name w:val="heading 4"/>
    <w:basedOn w:val="Normal"/>
    <w:next w:val="Normal"/>
    <w:qFormat/>
    <w:rsid w:val="0037379C"/>
    <w:pPr>
      <w:keepNext/>
      <w:numPr>
        <w:ilvl w:val="3"/>
        <w:numId w:val="6"/>
      </w:numPr>
      <w:spacing w:before="120"/>
      <w:outlineLvl w:val="3"/>
    </w:pPr>
    <w:rPr>
      <w:lang w:val="en-CA"/>
    </w:rPr>
  </w:style>
  <w:style w:type="paragraph" w:styleId="Heading5">
    <w:name w:val="heading 5"/>
    <w:basedOn w:val="Normal"/>
    <w:next w:val="Normal"/>
    <w:qFormat/>
    <w:rsid w:val="00DC3D9F"/>
    <w:pPr>
      <w:numPr>
        <w:ilvl w:val="4"/>
        <w:numId w:val="6"/>
      </w:numPr>
      <w:spacing w:before="240" w:after="60"/>
      <w:outlineLvl w:val="4"/>
    </w:pPr>
    <w:rPr>
      <w:sz w:val="22"/>
      <w:lang w:val="en-CA"/>
    </w:rPr>
  </w:style>
  <w:style w:type="paragraph" w:styleId="Heading6">
    <w:name w:val="heading 6"/>
    <w:basedOn w:val="Normal"/>
    <w:next w:val="Normal"/>
    <w:qFormat/>
    <w:rsid w:val="00DC3D9F"/>
    <w:pPr>
      <w:numPr>
        <w:ilvl w:val="5"/>
        <w:numId w:val="6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qFormat/>
    <w:rsid w:val="00DC3D9F"/>
    <w:pPr>
      <w:numPr>
        <w:ilvl w:val="6"/>
        <w:numId w:val="6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rsid w:val="00DC3D9F"/>
    <w:pPr>
      <w:numPr>
        <w:ilvl w:val="7"/>
        <w:numId w:val="6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lang w:val="en-GB"/>
    </w:rPr>
  </w:style>
  <w:style w:type="paragraph" w:customStyle="1" w:styleId="cplus">
    <w:name w:val="cplus"/>
    <w:basedOn w:val="6POINT"/>
    <w:rPr>
      <w:rFonts w:ascii="Courier New" w:hAnsi="Courier New"/>
      <w:b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left" w:pos="72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374"/>
      </w:tabs>
      <w:ind w:left="374" w:hanging="374"/>
    </w:pPr>
  </w:style>
  <w:style w:type="paragraph" w:customStyle="1" w:styleId="tb">
    <w:name w:val="tb"/>
    <w:basedOn w:val="Normal"/>
    <w:pPr>
      <w:spacing w:before="100" w:beforeAutospacing="1" w:after="100" w:afterAutospacing="1"/>
    </w:pPr>
    <w:rPr>
      <w:rFonts w:ascii="Times New Roman" w:hAnsi="Times New Roman"/>
      <w:szCs w:val="24"/>
      <w:lang w:val="en-CA"/>
    </w:rPr>
  </w:style>
  <w:style w:type="paragraph" w:styleId="PlainText">
    <w:name w:val="Plain Text"/>
    <w:basedOn w:val="Normal"/>
    <w:rPr>
      <w:rFonts w:ascii="Courier New" w:hAnsi="Courier New" w:cs="Courier New"/>
      <w:spacing w:val="0"/>
      <w:sz w:val="20"/>
      <w:lang w:val="en-CA"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748" w:right="-738"/>
    </w:pPr>
    <w:rPr>
      <w:rFonts w:ascii="Courier New" w:hAnsi="Courier New" w:cs="Courier New"/>
      <w:spacing w:val="0"/>
      <w:sz w:val="20"/>
      <w:lang w:val="en-CA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  <w:rPr>
      <w:lang w:val="en-CA"/>
    </w:rPr>
  </w:style>
  <w:style w:type="paragraph" w:customStyle="1" w:styleId="sqloutput">
    <w:name w:val="sqloutpu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60"/>
    </w:pPr>
    <w:rPr>
      <w:rFonts w:ascii="Courier New" w:hAnsi="Courier New" w:cs="Courier New"/>
      <w:lang w:val="en-CA"/>
    </w:rPr>
  </w:style>
  <w:style w:type="table" w:styleId="TableGrid">
    <w:name w:val="Table Grid"/>
    <w:basedOn w:val="TableNormal"/>
    <w:uiPriority w:val="59"/>
    <w:rsid w:val="00160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852E5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CA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19306_01/server.102/b14200/statements_8004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honthenet.com/oracle/view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techonthenet.com/oracle/sequenc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onthenet.com/oracle/indexes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402%20SQL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402 SQL lab</Template>
  <TotalTime>0</TotalTime>
  <Pages>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420-402</vt:lpstr>
    </vt:vector>
  </TitlesOfParts>
  <Company>Heritage College</Company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420-402</dc:title>
  <dc:creator>Anne Hamilton</dc:creator>
  <cp:lastModifiedBy>Admin lab</cp:lastModifiedBy>
  <cp:revision>2</cp:revision>
  <cp:lastPrinted>2006-11-27T14:39:00Z</cp:lastPrinted>
  <dcterms:created xsi:type="dcterms:W3CDTF">2016-11-21T21:55:00Z</dcterms:created>
  <dcterms:modified xsi:type="dcterms:W3CDTF">2016-11-21T21:55:00Z</dcterms:modified>
</cp:coreProperties>
</file>