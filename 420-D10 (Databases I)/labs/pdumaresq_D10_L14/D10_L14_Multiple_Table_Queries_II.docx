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04DF" w:rsidRDefault="005004DF" w:rsidP="005004DF">
      <w:pPr>
        <w:pStyle w:val="Heading1"/>
        <w:numPr>
          <w:ilvl w:val="0"/>
          <w:numId w:val="0"/>
        </w:numPr>
        <w:spacing w:before="0"/>
        <w:rPr>
          <w:i/>
          <w:sz w:val="32"/>
        </w:rPr>
      </w:pPr>
      <w:bookmarkStart w:id="0" w:name="_Toc42912755"/>
      <w:bookmarkStart w:id="1" w:name="_Toc42912756"/>
      <w:r>
        <w:rPr>
          <w:i/>
          <w:sz w:val="32"/>
        </w:rPr>
        <w:t>Database Management I (420-D10-HR)</w:t>
      </w:r>
    </w:p>
    <w:p w:rsidR="005004DF" w:rsidRPr="00F138FB" w:rsidRDefault="005004DF" w:rsidP="005004DF">
      <w:pPr>
        <w:pStyle w:val="Heading1"/>
        <w:numPr>
          <w:ilvl w:val="0"/>
          <w:numId w:val="0"/>
        </w:numPr>
        <w:spacing w:before="0"/>
        <w:ind w:left="1350" w:hanging="1350"/>
        <w:rPr>
          <w:i/>
          <w:sz w:val="32"/>
        </w:rPr>
      </w:pPr>
      <w:r w:rsidRPr="00F138FB">
        <w:rPr>
          <w:i/>
          <w:sz w:val="32"/>
        </w:rPr>
        <w:t>Lab 1</w:t>
      </w:r>
      <w:r w:rsidR="004220CD">
        <w:rPr>
          <w:i/>
          <w:sz w:val="32"/>
        </w:rPr>
        <w:t>3</w:t>
      </w:r>
      <w:r w:rsidRPr="00F138FB">
        <w:rPr>
          <w:i/>
          <w:sz w:val="32"/>
        </w:rPr>
        <w:t xml:space="preserve"> - Multiple Table Queries </w:t>
      </w:r>
      <w:r>
        <w:rPr>
          <w:i/>
          <w:sz w:val="32"/>
        </w:rPr>
        <w:t>II</w:t>
      </w:r>
    </w:p>
    <w:p w:rsidR="005004DF" w:rsidRPr="005004DF" w:rsidRDefault="005004DF" w:rsidP="005004DF"/>
    <w:p w:rsidR="005004DF" w:rsidRPr="00B61733" w:rsidRDefault="005004DF" w:rsidP="0036665C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0"/>
          <w:tab w:val="left" w:pos="2160"/>
          <w:tab w:val="left" w:pos="2880"/>
          <w:tab w:val="left" w:pos="3840"/>
        </w:tabs>
        <w:suppressAutoHyphens/>
      </w:pPr>
      <w:r>
        <w:t>Date assigned:</w:t>
      </w:r>
      <w:r>
        <w:tab/>
      </w:r>
      <w:r w:rsidR="000E0244">
        <w:t>Monday</w:t>
      </w:r>
      <w:r>
        <w:t xml:space="preserve">, November </w:t>
      </w:r>
      <w:r w:rsidR="000E0244">
        <w:t>14</w:t>
      </w:r>
      <w:r>
        <w:t>, 201</w:t>
      </w:r>
      <w:r w:rsidR="000E0244">
        <w:t>6</w:t>
      </w:r>
    </w:p>
    <w:p w:rsidR="005004DF" w:rsidRPr="00B61733" w:rsidRDefault="005004DF" w:rsidP="0036665C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0"/>
        </w:tabs>
        <w:suppressAutoHyphens/>
        <w:rPr>
          <w:b/>
          <w:color w:val="FF0000"/>
        </w:rPr>
      </w:pPr>
      <w:r>
        <w:t>Date due:</w:t>
      </w:r>
      <w:r w:rsidRPr="00B61733">
        <w:rPr>
          <w:color w:val="FF0000"/>
        </w:rPr>
        <w:tab/>
      </w:r>
      <w:r w:rsidR="000E0244">
        <w:rPr>
          <w:b/>
          <w:color w:val="FF0000"/>
        </w:rPr>
        <w:t>Monday</w:t>
      </w:r>
      <w:r w:rsidRPr="00B61733">
        <w:rPr>
          <w:b/>
          <w:color w:val="FF0000"/>
        </w:rPr>
        <w:t xml:space="preserve">, </w:t>
      </w:r>
      <w:r>
        <w:rPr>
          <w:b/>
          <w:color w:val="FF0000"/>
        </w:rPr>
        <w:t>November</w:t>
      </w:r>
      <w:r w:rsidRPr="00B61733">
        <w:rPr>
          <w:b/>
          <w:color w:val="FF0000"/>
        </w:rPr>
        <w:t xml:space="preserve"> </w:t>
      </w:r>
      <w:r w:rsidR="000E0244">
        <w:rPr>
          <w:b/>
          <w:color w:val="FF0000"/>
        </w:rPr>
        <w:t>14</w:t>
      </w:r>
      <w:r w:rsidRPr="00B61733">
        <w:rPr>
          <w:b/>
          <w:color w:val="FF0000"/>
        </w:rPr>
        <w:t>, 201</w:t>
      </w:r>
      <w:r w:rsidR="000E0244">
        <w:rPr>
          <w:b/>
          <w:color w:val="FF0000"/>
        </w:rPr>
        <w:t>6, 3:50pm</w:t>
      </w:r>
    </w:p>
    <w:p w:rsidR="005004DF" w:rsidRDefault="005004DF" w:rsidP="005004DF">
      <w:pPr>
        <w:pBdr>
          <w:bottom w:val="single" w:sz="4" w:space="1" w:color="auto"/>
        </w:pBdr>
        <w:suppressAutoHyphens/>
        <w:spacing w:before="240"/>
      </w:pPr>
      <w:r w:rsidRPr="00B61733">
        <w:rPr>
          <w:b/>
        </w:rPr>
        <w:t>Learning Objectives</w:t>
      </w:r>
    </w:p>
    <w:p w:rsidR="005004DF" w:rsidRDefault="005004DF" w:rsidP="005004DF">
      <w:pPr>
        <w:tabs>
          <w:tab w:val="left" w:pos="1800"/>
        </w:tabs>
        <w:suppressAutoHyphens/>
      </w:pPr>
      <w:r>
        <w:t>Upon successful completion of this lab exercise, the student will be able to:</w:t>
      </w:r>
    </w:p>
    <w:bookmarkEnd w:id="0"/>
    <w:bookmarkEnd w:id="1"/>
    <w:p w:rsidR="00823974" w:rsidRDefault="00823974" w:rsidP="00823974">
      <w:pPr>
        <w:numPr>
          <w:ilvl w:val="1"/>
          <w:numId w:val="13"/>
        </w:numPr>
        <w:ind w:left="748" w:hanging="374"/>
      </w:pPr>
      <w:r>
        <w:t>write SQL queries using a sub-query</w:t>
      </w:r>
    </w:p>
    <w:p w:rsidR="00823974" w:rsidRDefault="00823974" w:rsidP="00823974">
      <w:pPr>
        <w:numPr>
          <w:ilvl w:val="1"/>
          <w:numId w:val="13"/>
        </w:numPr>
        <w:ind w:left="748" w:hanging="374"/>
      </w:pPr>
      <w:r>
        <w:t>create a table using a sub-query</w:t>
      </w:r>
    </w:p>
    <w:p w:rsidR="00823974" w:rsidRDefault="00823974" w:rsidP="00823974">
      <w:pPr>
        <w:numPr>
          <w:ilvl w:val="1"/>
          <w:numId w:val="13"/>
        </w:numPr>
        <w:ind w:left="748" w:hanging="374"/>
      </w:pPr>
      <w:r>
        <w:t>insert data into a table using a sub-query</w:t>
      </w:r>
    </w:p>
    <w:p w:rsidR="00823974" w:rsidRDefault="00823974" w:rsidP="00823974">
      <w:pPr>
        <w:numPr>
          <w:ilvl w:val="1"/>
          <w:numId w:val="13"/>
        </w:numPr>
        <w:ind w:left="748" w:hanging="374"/>
      </w:pPr>
      <w:r>
        <w:t>update data in a table using a sub-query</w:t>
      </w:r>
    </w:p>
    <w:p w:rsidR="00823974" w:rsidRDefault="00823974" w:rsidP="00823974">
      <w:pPr>
        <w:numPr>
          <w:ilvl w:val="1"/>
          <w:numId w:val="13"/>
        </w:numPr>
        <w:ind w:left="748" w:hanging="374"/>
      </w:pPr>
      <w:r>
        <w:t>delete a row from a table using a sub-query</w:t>
      </w:r>
    </w:p>
    <w:p w:rsidR="00823974" w:rsidRDefault="00823974" w:rsidP="00823974">
      <w:pPr>
        <w:numPr>
          <w:ilvl w:val="1"/>
          <w:numId w:val="13"/>
        </w:numPr>
        <w:ind w:left="748" w:hanging="374"/>
      </w:pPr>
      <w:r>
        <w:t>use IN, ALL and ANY in a sub-query</w:t>
      </w:r>
    </w:p>
    <w:p w:rsidR="00823974" w:rsidRDefault="00823974" w:rsidP="00823974">
      <w:pPr>
        <w:numPr>
          <w:ilvl w:val="1"/>
          <w:numId w:val="13"/>
        </w:numPr>
        <w:ind w:left="748" w:hanging="374"/>
      </w:pPr>
      <w:r>
        <w:t>create a query to do top-n analysis</w:t>
      </w:r>
    </w:p>
    <w:p w:rsidR="00AA509B" w:rsidRDefault="00AA509B" w:rsidP="00823974">
      <w:pPr>
        <w:numPr>
          <w:ilvl w:val="1"/>
          <w:numId w:val="13"/>
        </w:numPr>
        <w:ind w:left="748" w:hanging="374"/>
      </w:pPr>
      <w:r>
        <w:t xml:space="preserve">write a correlated </w:t>
      </w:r>
      <w:r w:rsidRPr="003C28E5">
        <w:t>subquery</w:t>
      </w:r>
    </w:p>
    <w:p w:rsidR="001B48C4" w:rsidRDefault="001B48C4" w:rsidP="00823974">
      <w:pPr>
        <w:numPr>
          <w:ilvl w:val="1"/>
          <w:numId w:val="13"/>
        </w:numPr>
        <w:ind w:left="748" w:hanging="374"/>
      </w:pPr>
      <w:r>
        <w:t xml:space="preserve">use the </w:t>
      </w:r>
      <w:smartTag w:uri="urn:schemas-microsoft-com:office:smarttags" w:element="place">
        <w:r>
          <w:t>UNION</w:t>
        </w:r>
      </w:smartTag>
      <w:r>
        <w:t>, INTERSECT and MINUS set operations in a query</w:t>
      </w:r>
    </w:p>
    <w:p w:rsidR="00823974" w:rsidRDefault="00823974">
      <w:pPr>
        <w:pStyle w:val="Footer"/>
        <w:tabs>
          <w:tab w:val="clear" w:pos="4320"/>
          <w:tab w:val="clear" w:pos="8640"/>
        </w:tabs>
      </w:pPr>
    </w:p>
    <w:p w:rsidR="00823974" w:rsidRDefault="00027943" w:rsidP="00027943">
      <w:pPr>
        <w:ind w:left="1440" w:hanging="1440"/>
      </w:pPr>
      <w:r>
        <w:rPr>
          <w:b/>
          <w:i/>
        </w:rPr>
        <w:t>Reference</w:t>
      </w:r>
      <w:r w:rsidR="00823974">
        <w:rPr>
          <w:b/>
          <w:i/>
        </w:rPr>
        <w:t>:</w:t>
      </w:r>
      <w:r w:rsidR="00823974">
        <w:tab/>
      </w:r>
      <w:r>
        <w:t xml:space="preserve"> </w:t>
      </w:r>
      <w:r w:rsidR="000E0244">
        <w:t>SQL Cheat Sheet (M</w:t>
      </w:r>
      <w:r w:rsidR="000E0244" w:rsidRPr="000E0244">
        <w:t>oodle)</w:t>
      </w:r>
      <w:r w:rsidR="00823974">
        <w:t xml:space="preserve">  </w:t>
      </w:r>
    </w:p>
    <w:p w:rsidR="006E2BAB" w:rsidRDefault="00A36163" w:rsidP="006E2BAB">
      <w:hyperlink r:id="rId7" w:history="1">
        <w:r w:rsidR="006E2BAB" w:rsidRPr="006E2BAB">
          <w:rPr>
            <w:rStyle w:val="Hyperlink"/>
          </w:rPr>
          <w:t>Sub-queries</w:t>
        </w:r>
      </w:hyperlink>
    </w:p>
    <w:p w:rsidR="009F6920" w:rsidRDefault="00A36163" w:rsidP="006E2BAB">
      <w:hyperlink r:id="rId8" w:anchor="SQLRF01606" w:history="1">
        <w:r w:rsidR="009F6920" w:rsidRPr="009F6920">
          <w:rPr>
            <w:rStyle w:val="Hyperlink"/>
          </w:rPr>
          <w:t>Merge SQL Command</w:t>
        </w:r>
      </w:hyperlink>
    </w:p>
    <w:p w:rsidR="009F6920" w:rsidRPr="009F6920" w:rsidRDefault="009F6920" w:rsidP="009F6920">
      <w:pPr>
        <w:rPr>
          <w:rStyle w:val="Hyperlink"/>
        </w:rPr>
      </w:pPr>
      <w:r w:rsidRPr="009F6920">
        <w:rPr>
          <w:rStyle w:val="Hyperlink"/>
        </w:rPr>
        <w:t xml:space="preserve">ALL, ANY and SOME </w:t>
      </w:r>
      <w:hyperlink r:id="rId9" w:history="1">
        <w:r w:rsidRPr="009F6920">
          <w:rPr>
            <w:rStyle w:val="Hyperlink"/>
          </w:rPr>
          <w:t>Comparison</w:t>
        </w:r>
      </w:hyperlink>
      <w:r w:rsidRPr="009F6920">
        <w:rPr>
          <w:rStyle w:val="Hyperlink"/>
        </w:rPr>
        <w:t xml:space="preserve"> Conditions in SQL</w:t>
      </w:r>
    </w:p>
    <w:p w:rsidR="00FE4302" w:rsidRPr="00FE4302" w:rsidRDefault="00FE4302" w:rsidP="00FE4302">
      <w:pPr>
        <w:rPr>
          <w:rStyle w:val="Hyperlink"/>
        </w:rPr>
      </w:pPr>
      <w:r>
        <w:rPr>
          <w:rStyle w:val="Hyperlink"/>
        </w:rPr>
        <w:fldChar w:fldCharType="begin"/>
      </w:r>
      <w:r>
        <w:rPr>
          <w:rStyle w:val="Hyperlink"/>
        </w:rPr>
        <w:instrText xml:space="preserve"> HYPERLINK "https://www.techonthenet.com/sql/tables/create_table2.php" </w:instrText>
      </w:r>
      <w:r>
        <w:rPr>
          <w:rStyle w:val="Hyperlink"/>
        </w:rPr>
        <w:fldChar w:fldCharType="separate"/>
      </w:r>
      <w:r w:rsidRPr="00FE4302">
        <w:rPr>
          <w:rStyle w:val="Hyperlink"/>
        </w:rPr>
        <w:t>SQL: CREATE TABLE AS Statement</w:t>
      </w:r>
    </w:p>
    <w:p w:rsidR="009F6920" w:rsidRPr="006E2BAB" w:rsidRDefault="00FE4302" w:rsidP="006E2BAB">
      <w:r>
        <w:rPr>
          <w:rStyle w:val="Hyperlink"/>
        </w:rPr>
        <w:fldChar w:fldCharType="end"/>
      </w:r>
    </w:p>
    <w:p w:rsidR="0026531A" w:rsidRPr="005004DF" w:rsidRDefault="0026531A" w:rsidP="005004DF">
      <w:pPr>
        <w:pBdr>
          <w:bottom w:val="single" w:sz="4" w:space="1" w:color="auto"/>
        </w:pBdr>
        <w:suppressAutoHyphens/>
        <w:spacing w:before="240"/>
        <w:rPr>
          <w:b/>
        </w:rPr>
      </w:pPr>
      <w:r w:rsidRPr="005004DF">
        <w:rPr>
          <w:b/>
        </w:rPr>
        <w:t xml:space="preserve">To </w:t>
      </w:r>
      <w:r w:rsidR="005004DF">
        <w:rPr>
          <w:b/>
        </w:rPr>
        <w:t>uploaded</w:t>
      </w:r>
      <w:r w:rsidRPr="005004DF">
        <w:rPr>
          <w:b/>
        </w:rPr>
        <w:t xml:space="preserve"> to </w:t>
      </w:r>
      <w:r w:rsidR="009730BD" w:rsidRPr="005004DF">
        <w:rPr>
          <w:b/>
        </w:rPr>
        <w:t>M</w:t>
      </w:r>
      <w:r w:rsidR="005004DF">
        <w:rPr>
          <w:b/>
        </w:rPr>
        <w:t>oodle</w:t>
      </w:r>
      <w:r w:rsidRPr="005004DF">
        <w:rPr>
          <w:b/>
        </w:rPr>
        <w:t>:</w:t>
      </w:r>
    </w:p>
    <w:p w:rsidR="0026531A" w:rsidRDefault="000E0244" w:rsidP="0026531A">
      <w:pPr>
        <w:numPr>
          <w:ilvl w:val="0"/>
          <w:numId w:val="15"/>
        </w:numPr>
      </w:pPr>
      <w:r>
        <w:t>Rename this document to</w:t>
      </w:r>
      <w:r w:rsidR="0026531A">
        <w:t xml:space="preserve"> </w:t>
      </w:r>
      <w:r w:rsidR="0026531A">
        <w:rPr>
          <w:b/>
          <w:bCs/>
          <w:i/>
          <w:iCs/>
        </w:rPr>
        <w:t>username</w:t>
      </w:r>
      <w:r w:rsidR="00915FFA">
        <w:rPr>
          <w:b/>
          <w:bCs/>
          <w:i/>
          <w:iCs/>
        </w:rPr>
        <w:t>_</w:t>
      </w:r>
      <w:r w:rsidR="001B0BA3">
        <w:rPr>
          <w:b/>
          <w:bCs/>
          <w:iCs/>
        </w:rPr>
        <w:t>D10_</w:t>
      </w:r>
      <w:r>
        <w:rPr>
          <w:b/>
          <w:bCs/>
          <w:iCs/>
        </w:rPr>
        <w:t>L14</w:t>
      </w:r>
      <w:r w:rsidR="008F188E">
        <w:rPr>
          <w:b/>
          <w:bCs/>
          <w:iCs/>
        </w:rPr>
        <w:t>_Multiple_Queries_II</w:t>
      </w:r>
      <w:r w:rsidR="0026531A">
        <w:rPr>
          <w:b/>
          <w:bCs/>
        </w:rPr>
        <w:t>.doc</w:t>
      </w:r>
      <w:r w:rsidR="00915FFA">
        <w:rPr>
          <w:b/>
          <w:bCs/>
        </w:rPr>
        <w:t>x</w:t>
      </w:r>
      <w:r w:rsidR="0026531A">
        <w:t xml:space="preserve"> file containing the SELECT statements you wrote for this lab. </w:t>
      </w:r>
    </w:p>
    <w:p w:rsidR="00260463" w:rsidRPr="005004DF" w:rsidRDefault="00260463" w:rsidP="005004DF">
      <w:pPr>
        <w:pBdr>
          <w:bottom w:val="single" w:sz="4" w:space="1" w:color="auto"/>
        </w:pBdr>
        <w:suppressAutoHyphens/>
        <w:spacing w:before="240"/>
        <w:rPr>
          <w:b/>
        </w:rPr>
      </w:pPr>
      <w:r w:rsidRPr="005004DF">
        <w:rPr>
          <w:b/>
        </w:rPr>
        <w:t>To Start:</w:t>
      </w:r>
    </w:p>
    <w:p w:rsidR="000E0244" w:rsidRDefault="000E0244" w:rsidP="000E0244">
      <w:r>
        <w:t xml:space="preserve">Copy the </w:t>
      </w:r>
      <w:r w:rsidRPr="00A204BC">
        <w:rPr>
          <w:b/>
        </w:rPr>
        <w:t>SELECT</w:t>
      </w:r>
      <w:r>
        <w:t xml:space="preserve"> statements that you code for the questions in this lab into the appropriate locations in this file. </w:t>
      </w:r>
    </w:p>
    <w:p w:rsidR="000E0244" w:rsidRDefault="000E0244" w:rsidP="000E0244">
      <w:r>
        <w:t>I also want to see a sample of your output.  Include the column headers and the first 5-20 lines of output.</w:t>
      </w:r>
    </w:p>
    <w:p w:rsidR="00E423CA" w:rsidRDefault="00E423CA" w:rsidP="000E0244"/>
    <w:p w:rsidR="00E423CA" w:rsidRPr="00E423CA" w:rsidRDefault="00E423CA" w:rsidP="00E423CA">
      <w:pPr>
        <w:pBdr>
          <w:bottom w:val="single" w:sz="4" w:space="1" w:color="auto"/>
        </w:pBdr>
        <w:suppressAutoHyphens/>
        <w:spacing w:before="240"/>
        <w:rPr>
          <w:b/>
        </w:rPr>
      </w:pPr>
      <w:r w:rsidRPr="00E423CA">
        <w:rPr>
          <w:b/>
        </w:rPr>
        <w:t>Marks:</w:t>
      </w:r>
    </w:p>
    <w:tbl>
      <w:tblPr>
        <w:tblW w:w="705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020"/>
        <w:gridCol w:w="910"/>
        <w:gridCol w:w="1123"/>
      </w:tblGrid>
      <w:tr w:rsidR="00E423CA" w:rsidRPr="00E423CA" w:rsidTr="005D69E1">
        <w:trPr>
          <w:jc w:val="center"/>
        </w:trPr>
        <w:tc>
          <w:tcPr>
            <w:tcW w:w="5020" w:type="dxa"/>
          </w:tcPr>
          <w:p w:rsidR="00E423CA" w:rsidRPr="00E423CA" w:rsidRDefault="00E423CA" w:rsidP="00E423CA">
            <w:pPr>
              <w:rPr>
                <w:rFonts w:ascii="Arial" w:hAnsi="Arial" w:cs="Arial"/>
                <w:b/>
                <w:spacing w:val="0"/>
                <w:sz w:val="24"/>
                <w:szCs w:val="24"/>
                <w:lang w:val="en-GB"/>
              </w:rPr>
            </w:pPr>
            <w:r w:rsidRPr="00E423CA">
              <w:rPr>
                <w:rFonts w:ascii="Arial" w:hAnsi="Arial" w:cs="Arial"/>
                <w:b/>
                <w:spacing w:val="0"/>
                <w:sz w:val="24"/>
                <w:szCs w:val="24"/>
                <w:lang w:val="en-GB"/>
              </w:rPr>
              <w:t>Question</w:t>
            </w:r>
          </w:p>
        </w:tc>
        <w:tc>
          <w:tcPr>
            <w:tcW w:w="910" w:type="dxa"/>
          </w:tcPr>
          <w:p w:rsidR="00E423CA" w:rsidRPr="00E423CA" w:rsidRDefault="00E423CA" w:rsidP="00E423CA">
            <w:pPr>
              <w:rPr>
                <w:rFonts w:ascii="Arial" w:hAnsi="Arial" w:cs="Arial"/>
                <w:b/>
                <w:spacing w:val="0"/>
                <w:sz w:val="24"/>
                <w:szCs w:val="24"/>
                <w:lang w:val="en-GB"/>
              </w:rPr>
            </w:pPr>
            <w:r w:rsidRPr="00E423CA">
              <w:rPr>
                <w:rFonts w:ascii="Arial" w:hAnsi="Arial" w:cs="Arial"/>
                <w:b/>
                <w:spacing w:val="0"/>
                <w:sz w:val="24"/>
                <w:szCs w:val="24"/>
                <w:lang w:val="en-GB"/>
              </w:rPr>
              <w:t>Mark</w:t>
            </w:r>
          </w:p>
        </w:tc>
        <w:tc>
          <w:tcPr>
            <w:tcW w:w="1123" w:type="dxa"/>
          </w:tcPr>
          <w:p w:rsidR="00E423CA" w:rsidRPr="00E423CA" w:rsidRDefault="00E423CA" w:rsidP="00E423CA">
            <w:pPr>
              <w:rPr>
                <w:rFonts w:ascii="Arial" w:hAnsi="Arial" w:cs="Arial"/>
                <w:b/>
                <w:spacing w:val="0"/>
                <w:sz w:val="24"/>
                <w:szCs w:val="24"/>
                <w:lang w:val="en-GB"/>
              </w:rPr>
            </w:pPr>
            <w:r w:rsidRPr="00E423CA">
              <w:rPr>
                <w:rFonts w:ascii="Arial" w:hAnsi="Arial" w:cs="Arial"/>
                <w:b/>
                <w:spacing w:val="0"/>
                <w:sz w:val="24"/>
                <w:szCs w:val="24"/>
                <w:lang w:val="en-GB"/>
              </w:rPr>
              <w:t xml:space="preserve">Out of </w:t>
            </w:r>
          </w:p>
        </w:tc>
      </w:tr>
      <w:tr w:rsidR="00E423CA" w:rsidRPr="00E423CA" w:rsidTr="005D69E1">
        <w:trPr>
          <w:jc w:val="center"/>
        </w:trPr>
        <w:tc>
          <w:tcPr>
            <w:tcW w:w="5020" w:type="dxa"/>
          </w:tcPr>
          <w:p w:rsidR="00E423CA" w:rsidRPr="00E423CA" w:rsidRDefault="00E423CA" w:rsidP="00E423CA">
            <w:pPr>
              <w:rPr>
                <w:rFonts w:ascii="Arial" w:hAnsi="Arial"/>
                <w:spacing w:val="0"/>
                <w:sz w:val="24"/>
                <w:szCs w:val="24"/>
                <w:lang w:val="fr-FR"/>
              </w:rPr>
            </w:pPr>
            <w:r>
              <w:rPr>
                <w:rFonts w:ascii="Arial" w:hAnsi="Arial"/>
                <w:spacing w:val="0"/>
                <w:sz w:val="24"/>
                <w:szCs w:val="24"/>
                <w:lang w:val="fr-FR"/>
              </w:rPr>
              <w:t>Part A</w:t>
            </w:r>
          </w:p>
        </w:tc>
        <w:tc>
          <w:tcPr>
            <w:tcW w:w="910" w:type="dxa"/>
            <w:vAlign w:val="bottom"/>
          </w:tcPr>
          <w:p w:rsidR="00E423CA" w:rsidRPr="00E423CA" w:rsidRDefault="00E423CA" w:rsidP="00E423CA">
            <w:pPr>
              <w:jc w:val="right"/>
              <w:rPr>
                <w:rFonts w:ascii="Arial" w:hAnsi="Arial" w:cs="Arial"/>
                <w:spacing w:val="0"/>
                <w:sz w:val="24"/>
                <w:szCs w:val="24"/>
                <w:lang w:val="fr-FR"/>
              </w:rPr>
            </w:pPr>
          </w:p>
        </w:tc>
        <w:tc>
          <w:tcPr>
            <w:tcW w:w="1123" w:type="dxa"/>
            <w:vAlign w:val="bottom"/>
          </w:tcPr>
          <w:p w:rsidR="00E423CA" w:rsidRPr="00E423CA" w:rsidRDefault="00E423CA" w:rsidP="00E423CA">
            <w:pPr>
              <w:jc w:val="right"/>
              <w:rPr>
                <w:rFonts w:ascii="Arial" w:hAnsi="Arial" w:cs="Arial"/>
                <w:spacing w:val="0"/>
                <w:sz w:val="24"/>
                <w:szCs w:val="24"/>
                <w:lang w:val="fr-FR"/>
              </w:rPr>
            </w:pPr>
          </w:p>
        </w:tc>
      </w:tr>
      <w:tr w:rsidR="00E423CA" w:rsidRPr="00E423CA" w:rsidTr="005D69E1">
        <w:trPr>
          <w:jc w:val="center"/>
        </w:trPr>
        <w:tc>
          <w:tcPr>
            <w:tcW w:w="5020" w:type="dxa"/>
          </w:tcPr>
          <w:p w:rsidR="00E423CA" w:rsidRPr="00E423CA" w:rsidRDefault="00E423CA" w:rsidP="00E423CA">
            <w:pPr>
              <w:rPr>
                <w:rFonts w:ascii="Arial" w:hAnsi="Arial" w:cs="Arial"/>
                <w:spacing w:val="0"/>
                <w:sz w:val="24"/>
                <w:szCs w:val="24"/>
                <w:lang w:val="fr-FR"/>
              </w:rPr>
            </w:pPr>
            <w:r>
              <w:rPr>
                <w:rFonts w:ascii="Arial" w:hAnsi="Arial"/>
                <w:spacing w:val="0"/>
                <w:sz w:val="24"/>
                <w:szCs w:val="24"/>
                <w:lang w:val="fr-FR"/>
              </w:rPr>
              <w:t>1</w:t>
            </w:r>
          </w:p>
        </w:tc>
        <w:tc>
          <w:tcPr>
            <w:tcW w:w="910" w:type="dxa"/>
            <w:vAlign w:val="bottom"/>
          </w:tcPr>
          <w:p w:rsidR="00E423CA" w:rsidRPr="00E423CA" w:rsidRDefault="00E423CA" w:rsidP="00E423CA">
            <w:pPr>
              <w:jc w:val="right"/>
              <w:rPr>
                <w:rFonts w:ascii="Arial" w:hAnsi="Arial" w:cs="Arial"/>
                <w:spacing w:val="0"/>
                <w:sz w:val="24"/>
                <w:szCs w:val="24"/>
                <w:lang w:val="fr-FR"/>
              </w:rPr>
            </w:pPr>
          </w:p>
        </w:tc>
        <w:tc>
          <w:tcPr>
            <w:tcW w:w="1123" w:type="dxa"/>
            <w:vAlign w:val="bottom"/>
          </w:tcPr>
          <w:p w:rsidR="00E423CA" w:rsidRPr="00E423CA" w:rsidRDefault="00E423CA" w:rsidP="00E423CA">
            <w:pPr>
              <w:jc w:val="right"/>
              <w:rPr>
                <w:rFonts w:ascii="Arial" w:hAnsi="Arial" w:cs="Arial"/>
                <w:spacing w:val="0"/>
                <w:sz w:val="24"/>
                <w:szCs w:val="24"/>
                <w:lang w:val="fr-FR"/>
              </w:rPr>
            </w:pPr>
            <w:r w:rsidRPr="00E423CA">
              <w:rPr>
                <w:rFonts w:ascii="Arial" w:hAnsi="Arial" w:cs="Arial"/>
                <w:spacing w:val="0"/>
                <w:sz w:val="24"/>
                <w:szCs w:val="24"/>
                <w:lang w:val="fr-FR"/>
              </w:rPr>
              <w:t>2</w:t>
            </w:r>
          </w:p>
        </w:tc>
      </w:tr>
      <w:tr w:rsidR="00E423CA" w:rsidRPr="00E423CA" w:rsidTr="005D69E1">
        <w:trPr>
          <w:jc w:val="center"/>
        </w:trPr>
        <w:tc>
          <w:tcPr>
            <w:tcW w:w="5020" w:type="dxa"/>
          </w:tcPr>
          <w:p w:rsidR="00E423CA" w:rsidRPr="00E423CA" w:rsidRDefault="00E423CA" w:rsidP="00E423CA">
            <w:pPr>
              <w:rPr>
                <w:rFonts w:ascii="Arial" w:hAnsi="Arial"/>
                <w:spacing w:val="0"/>
                <w:sz w:val="24"/>
                <w:szCs w:val="24"/>
                <w:lang w:val="fr-FR"/>
              </w:rPr>
            </w:pPr>
            <w:r>
              <w:rPr>
                <w:rFonts w:ascii="Arial" w:hAnsi="Arial"/>
                <w:spacing w:val="0"/>
                <w:sz w:val="24"/>
                <w:szCs w:val="24"/>
                <w:lang w:val="fr-FR"/>
              </w:rPr>
              <w:t>2</w:t>
            </w:r>
          </w:p>
        </w:tc>
        <w:tc>
          <w:tcPr>
            <w:tcW w:w="910" w:type="dxa"/>
            <w:vAlign w:val="bottom"/>
          </w:tcPr>
          <w:p w:rsidR="00E423CA" w:rsidRPr="00E423CA" w:rsidRDefault="00E423CA" w:rsidP="00E423CA">
            <w:pPr>
              <w:jc w:val="right"/>
              <w:rPr>
                <w:rFonts w:ascii="Arial" w:hAnsi="Arial" w:cs="Arial"/>
                <w:spacing w:val="0"/>
                <w:sz w:val="24"/>
                <w:szCs w:val="24"/>
                <w:lang w:val="fr-FR"/>
              </w:rPr>
            </w:pPr>
          </w:p>
        </w:tc>
        <w:tc>
          <w:tcPr>
            <w:tcW w:w="1123" w:type="dxa"/>
            <w:vAlign w:val="bottom"/>
          </w:tcPr>
          <w:p w:rsidR="00E423CA" w:rsidRPr="00E423CA" w:rsidRDefault="00E423CA" w:rsidP="00E423CA">
            <w:pPr>
              <w:jc w:val="right"/>
              <w:rPr>
                <w:rFonts w:ascii="Arial" w:hAnsi="Arial" w:cs="Arial"/>
                <w:spacing w:val="0"/>
                <w:sz w:val="24"/>
                <w:szCs w:val="24"/>
                <w:lang w:val="fr-FR"/>
              </w:rPr>
            </w:pPr>
            <w:r w:rsidRPr="00E423CA">
              <w:rPr>
                <w:rFonts w:ascii="Arial" w:hAnsi="Arial" w:cs="Arial"/>
                <w:spacing w:val="0"/>
                <w:sz w:val="24"/>
                <w:szCs w:val="24"/>
                <w:lang w:val="fr-FR"/>
              </w:rPr>
              <w:t>3</w:t>
            </w:r>
          </w:p>
        </w:tc>
      </w:tr>
      <w:tr w:rsidR="00E423CA" w:rsidRPr="00E423CA" w:rsidTr="005D69E1">
        <w:trPr>
          <w:jc w:val="center"/>
        </w:trPr>
        <w:tc>
          <w:tcPr>
            <w:tcW w:w="5020" w:type="dxa"/>
          </w:tcPr>
          <w:p w:rsidR="00E423CA" w:rsidRPr="00E423CA" w:rsidRDefault="00E423CA" w:rsidP="00E423CA">
            <w:pPr>
              <w:rPr>
                <w:rFonts w:ascii="Arial" w:hAnsi="Arial" w:cs="Arial"/>
                <w:spacing w:val="0"/>
                <w:sz w:val="24"/>
                <w:szCs w:val="24"/>
                <w:lang w:val="fr-FR"/>
              </w:rPr>
            </w:pPr>
            <w:r>
              <w:rPr>
                <w:rFonts w:ascii="Arial" w:hAnsi="Arial" w:cs="Arial"/>
                <w:spacing w:val="0"/>
                <w:sz w:val="24"/>
                <w:szCs w:val="24"/>
                <w:lang w:val="fr-FR"/>
              </w:rPr>
              <w:t>3</w:t>
            </w:r>
          </w:p>
        </w:tc>
        <w:tc>
          <w:tcPr>
            <w:tcW w:w="910" w:type="dxa"/>
            <w:vAlign w:val="bottom"/>
          </w:tcPr>
          <w:p w:rsidR="00E423CA" w:rsidRPr="00E423CA" w:rsidRDefault="00E423CA" w:rsidP="00E423CA">
            <w:pPr>
              <w:jc w:val="right"/>
              <w:rPr>
                <w:rFonts w:ascii="Arial" w:hAnsi="Arial" w:cs="Arial"/>
                <w:spacing w:val="0"/>
                <w:sz w:val="24"/>
                <w:szCs w:val="24"/>
                <w:lang w:val="fr-FR"/>
              </w:rPr>
            </w:pPr>
          </w:p>
        </w:tc>
        <w:tc>
          <w:tcPr>
            <w:tcW w:w="1123" w:type="dxa"/>
            <w:vAlign w:val="bottom"/>
          </w:tcPr>
          <w:p w:rsidR="00E423CA" w:rsidRPr="00E423CA" w:rsidRDefault="00E423CA" w:rsidP="00E423CA">
            <w:pPr>
              <w:jc w:val="right"/>
              <w:rPr>
                <w:rFonts w:ascii="Arial" w:hAnsi="Arial" w:cs="Arial"/>
                <w:spacing w:val="0"/>
                <w:sz w:val="24"/>
                <w:szCs w:val="24"/>
                <w:lang w:val="fr-FR"/>
              </w:rPr>
            </w:pPr>
            <w:r w:rsidRPr="00E423CA">
              <w:rPr>
                <w:rFonts w:ascii="Arial" w:hAnsi="Arial" w:cs="Arial"/>
                <w:spacing w:val="0"/>
                <w:sz w:val="24"/>
                <w:szCs w:val="24"/>
                <w:lang w:val="fr-FR"/>
              </w:rPr>
              <w:t>8</w:t>
            </w:r>
          </w:p>
        </w:tc>
      </w:tr>
      <w:tr w:rsidR="00E423CA" w:rsidRPr="00E423CA" w:rsidTr="005D69E1">
        <w:trPr>
          <w:jc w:val="center"/>
        </w:trPr>
        <w:tc>
          <w:tcPr>
            <w:tcW w:w="5020" w:type="dxa"/>
          </w:tcPr>
          <w:p w:rsidR="00E423CA" w:rsidRPr="00E423CA" w:rsidRDefault="00E423CA" w:rsidP="00E423CA">
            <w:pPr>
              <w:rPr>
                <w:rFonts w:ascii="Arial" w:hAnsi="Arial" w:cs="Arial"/>
                <w:spacing w:val="0"/>
                <w:sz w:val="24"/>
                <w:szCs w:val="24"/>
                <w:lang w:val="fr-FR"/>
              </w:rPr>
            </w:pPr>
            <w:r>
              <w:rPr>
                <w:rFonts w:ascii="Arial" w:hAnsi="Arial" w:cs="Arial"/>
                <w:spacing w:val="0"/>
                <w:sz w:val="24"/>
                <w:szCs w:val="24"/>
                <w:lang w:val="fr-FR"/>
              </w:rPr>
              <w:t>4</w:t>
            </w:r>
          </w:p>
        </w:tc>
        <w:tc>
          <w:tcPr>
            <w:tcW w:w="910" w:type="dxa"/>
            <w:vAlign w:val="bottom"/>
          </w:tcPr>
          <w:p w:rsidR="00E423CA" w:rsidRPr="00E423CA" w:rsidRDefault="00E423CA" w:rsidP="00E423CA">
            <w:pPr>
              <w:jc w:val="right"/>
              <w:rPr>
                <w:rFonts w:ascii="Arial" w:hAnsi="Arial" w:cs="Arial"/>
                <w:spacing w:val="0"/>
                <w:sz w:val="24"/>
                <w:szCs w:val="24"/>
                <w:lang w:val="fr-FR"/>
              </w:rPr>
            </w:pPr>
          </w:p>
        </w:tc>
        <w:tc>
          <w:tcPr>
            <w:tcW w:w="1123" w:type="dxa"/>
            <w:vAlign w:val="bottom"/>
          </w:tcPr>
          <w:p w:rsidR="00E423CA" w:rsidRPr="00E423CA" w:rsidRDefault="00E423CA" w:rsidP="00E423CA">
            <w:pPr>
              <w:jc w:val="right"/>
              <w:rPr>
                <w:rFonts w:ascii="Arial" w:hAnsi="Arial" w:cs="Arial"/>
                <w:spacing w:val="0"/>
                <w:sz w:val="24"/>
                <w:szCs w:val="24"/>
                <w:lang w:val="fr-FR"/>
              </w:rPr>
            </w:pPr>
            <w:r w:rsidRPr="00E423CA">
              <w:rPr>
                <w:rFonts w:ascii="Arial" w:hAnsi="Arial" w:cs="Arial"/>
                <w:spacing w:val="0"/>
                <w:sz w:val="24"/>
                <w:szCs w:val="24"/>
                <w:lang w:val="fr-FR"/>
              </w:rPr>
              <w:t>3</w:t>
            </w:r>
          </w:p>
        </w:tc>
      </w:tr>
      <w:tr w:rsidR="00E423CA" w:rsidRPr="00E423CA" w:rsidTr="005D69E1">
        <w:trPr>
          <w:jc w:val="center"/>
        </w:trPr>
        <w:tc>
          <w:tcPr>
            <w:tcW w:w="5020" w:type="dxa"/>
          </w:tcPr>
          <w:p w:rsidR="00E423CA" w:rsidRPr="00E423CA" w:rsidRDefault="00E423CA" w:rsidP="00E423CA">
            <w:pPr>
              <w:rPr>
                <w:rFonts w:ascii="Arial" w:hAnsi="Arial" w:cs="Arial"/>
                <w:spacing w:val="0"/>
                <w:sz w:val="24"/>
                <w:szCs w:val="24"/>
                <w:lang w:val="fr-FR"/>
              </w:rPr>
            </w:pPr>
            <w:r>
              <w:rPr>
                <w:rFonts w:ascii="Arial" w:hAnsi="Arial" w:cs="Arial"/>
                <w:spacing w:val="0"/>
                <w:sz w:val="24"/>
                <w:szCs w:val="24"/>
                <w:lang w:val="fr-FR"/>
              </w:rPr>
              <w:t>5</w:t>
            </w:r>
          </w:p>
        </w:tc>
        <w:tc>
          <w:tcPr>
            <w:tcW w:w="910" w:type="dxa"/>
            <w:vAlign w:val="bottom"/>
          </w:tcPr>
          <w:p w:rsidR="00E423CA" w:rsidRPr="00E423CA" w:rsidRDefault="00E423CA" w:rsidP="00E423CA">
            <w:pPr>
              <w:jc w:val="right"/>
              <w:rPr>
                <w:rFonts w:ascii="Arial" w:hAnsi="Arial" w:cs="Arial"/>
                <w:spacing w:val="0"/>
                <w:sz w:val="24"/>
                <w:szCs w:val="24"/>
                <w:lang w:val="en-US"/>
              </w:rPr>
            </w:pPr>
          </w:p>
        </w:tc>
        <w:tc>
          <w:tcPr>
            <w:tcW w:w="1123" w:type="dxa"/>
            <w:vAlign w:val="bottom"/>
          </w:tcPr>
          <w:p w:rsidR="00E423CA" w:rsidRPr="00E423CA" w:rsidRDefault="00E423CA" w:rsidP="00E423CA">
            <w:pPr>
              <w:jc w:val="right"/>
              <w:rPr>
                <w:rFonts w:ascii="Arial" w:hAnsi="Arial" w:cs="Arial"/>
                <w:spacing w:val="0"/>
                <w:sz w:val="24"/>
                <w:szCs w:val="24"/>
                <w:lang w:val="en-US"/>
              </w:rPr>
            </w:pPr>
            <w:r w:rsidRPr="00E423CA">
              <w:rPr>
                <w:rFonts w:ascii="Arial" w:hAnsi="Arial" w:cs="Arial"/>
                <w:spacing w:val="0"/>
                <w:sz w:val="24"/>
                <w:szCs w:val="24"/>
                <w:lang w:val="en-US"/>
              </w:rPr>
              <w:t>5</w:t>
            </w:r>
          </w:p>
        </w:tc>
      </w:tr>
      <w:tr w:rsidR="00E423CA" w:rsidRPr="00E423CA" w:rsidTr="005D69E1">
        <w:trPr>
          <w:jc w:val="center"/>
        </w:trPr>
        <w:tc>
          <w:tcPr>
            <w:tcW w:w="5020" w:type="dxa"/>
          </w:tcPr>
          <w:p w:rsidR="00E423CA" w:rsidRPr="00E423CA" w:rsidRDefault="00E423CA" w:rsidP="00E423CA">
            <w:pPr>
              <w:rPr>
                <w:rFonts w:ascii="Arial" w:hAnsi="Arial" w:cs="Arial"/>
                <w:spacing w:val="0"/>
                <w:sz w:val="24"/>
                <w:szCs w:val="24"/>
                <w:lang w:val="fr-FR"/>
              </w:rPr>
            </w:pPr>
            <w:r>
              <w:rPr>
                <w:rFonts w:ascii="Arial" w:hAnsi="Arial" w:cs="Arial"/>
                <w:spacing w:val="0"/>
                <w:sz w:val="24"/>
                <w:szCs w:val="24"/>
                <w:lang w:val="fr-FR"/>
              </w:rPr>
              <w:t>6</w:t>
            </w:r>
          </w:p>
        </w:tc>
        <w:tc>
          <w:tcPr>
            <w:tcW w:w="910" w:type="dxa"/>
            <w:vAlign w:val="bottom"/>
          </w:tcPr>
          <w:p w:rsidR="00E423CA" w:rsidRPr="00E423CA" w:rsidRDefault="00E423CA" w:rsidP="00E423CA">
            <w:pPr>
              <w:jc w:val="right"/>
              <w:rPr>
                <w:rFonts w:ascii="Arial" w:hAnsi="Arial" w:cs="Arial"/>
                <w:spacing w:val="0"/>
                <w:sz w:val="24"/>
                <w:szCs w:val="24"/>
                <w:lang w:val="en-US"/>
              </w:rPr>
            </w:pPr>
          </w:p>
        </w:tc>
        <w:tc>
          <w:tcPr>
            <w:tcW w:w="1123" w:type="dxa"/>
            <w:vAlign w:val="bottom"/>
          </w:tcPr>
          <w:p w:rsidR="00E423CA" w:rsidRPr="00E423CA" w:rsidRDefault="00E423CA" w:rsidP="00E423CA">
            <w:pPr>
              <w:jc w:val="right"/>
              <w:rPr>
                <w:rFonts w:ascii="Arial" w:hAnsi="Arial" w:cs="Arial"/>
                <w:spacing w:val="0"/>
                <w:sz w:val="24"/>
                <w:szCs w:val="24"/>
                <w:lang w:val="en-US"/>
              </w:rPr>
            </w:pPr>
            <w:r w:rsidRPr="00E423CA">
              <w:rPr>
                <w:rFonts w:ascii="Arial" w:hAnsi="Arial" w:cs="Arial"/>
                <w:spacing w:val="0"/>
                <w:sz w:val="24"/>
                <w:szCs w:val="24"/>
                <w:lang w:val="en-US"/>
              </w:rPr>
              <w:t>5</w:t>
            </w:r>
          </w:p>
        </w:tc>
      </w:tr>
      <w:tr w:rsidR="00E423CA" w:rsidRPr="00E423CA" w:rsidTr="005D69E1">
        <w:trPr>
          <w:jc w:val="center"/>
        </w:trPr>
        <w:tc>
          <w:tcPr>
            <w:tcW w:w="5020" w:type="dxa"/>
          </w:tcPr>
          <w:p w:rsidR="00E423CA" w:rsidRPr="00E423CA" w:rsidRDefault="00E423CA" w:rsidP="00E423CA">
            <w:pPr>
              <w:rPr>
                <w:rFonts w:ascii="Arial" w:hAnsi="Arial" w:cs="Arial"/>
                <w:spacing w:val="0"/>
                <w:sz w:val="24"/>
                <w:szCs w:val="24"/>
                <w:lang w:val="fr-FR"/>
              </w:rPr>
            </w:pPr>
            <w:r>
              <w:rPr>
                <w:rFonts w:ascii="Arial" w:hAnsi="Arial" w:cs="Arial"/>
                <w:spacing w:val="0"/>
                <w:sz w:val="24"/>
                <w:szCs w:val="24"/>
                <w:lang w:val="fr-FR"/>
              </w:rPr>
              <w:t>7</w:t>
            </w:r>
          </w:p>
        </w:tc>
        <w:tc>
          <w:tcPr>
            <w:tcW w:w="910" w:type="dxa"/>
            <w:vAlign w:val="bottom"/>
          </w:tcPr>
          <w:p w:rsidR="00E423CA" w:rsidRPr="00E423CA" w:rsidRDefault="00E423CA" w:rsidP="00E423CA">
            <w:pPr>
              <w:jc w:val="right"/>
              <w:rPr>
                <w:rFonts w:ascii="Arial" w:hAnsi="Arial" w:cs="Arial"/>
                <w:spacing w:val="0"/>
                <w:sz w:val="24"/>
                <w:szCs w:val="24"/>
                <w:lang w:val="en-US"/>
              </w:rPr>
            </w:pPr>
          </w:p>
        </w:tc>
        <w:tc>
          <w:tcPr>
            <w:tcW w:w="1123" w:type="dxa"/>
            <w:vAlign w:val="bottom"/>
          </w:tcPr>
          <w:p w:rsidR="00E423CA" w:rsidRPr="00E423CA" w:rsidRDefault="00E423CA" w:rsidP="00E423CA">
            <w:pPr>
              <w:jc w:val="right"/>
              <w:rPr>
                <w:rFonts w:ascii="Arial" w:hAnsi="Arial" w:cs="Arial"/>
                <w:spacing w:val="0"/>
                <w:sz w:val="24"/>
                <w:szCs w:val="24"/>
                <w:lang w:val="en-US"/>
              </w:rPr>
            </w:pPr>
            <w:r w:rsidRPr="00E423CA">
              <w:rPr>
                <w:rFonts w:ascii="Arial" w:hAnsi="Arial" w:cs="Arial"/>
                <w:spacing w:val="0"/>
                <w:sz w:val="24"/>
                <w:szCs w:val="24"/>
                <w:lang w:val="en-US"/>
              </w:rPr>
              <w:t>13</w:t>
            </w:r>
          </w:p>
        </w:tc>
      </w:tr>
      <w:tr w:rsidR="00E423CA" w:rsidRPr="00E423CA" w:rsidTr="005D69E1">
        <w:trPr>
          <w:jc w:val="center"/>
        </w:trPr>
        <w:tc>
          <w:tcPr>
            <w:tcW w:w="5020" w:type="dxa"/>
          </w:tcPr>
          <w:p w:rsidR="00E423CA" w:rsidRPr="00E423CA" w:rsidRDefault="00E423CA" w:rsidP="00E423CA">
            <w:pPr>
              <w:rPr>
                <w:rFonts w:ascii="Arial" w:hAnsi="Arial" w:cs="Arial"/>
                <w:spacing w:val="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pacing w:val="0"/>
                <w:sz w:val="24"/>
                <w:szCs w:val="24"/>
                <w:lang w:val="en-US"/>
              </w:rPr>
              <w:lastRenderedPageBreak/>
              <w:t>8</w:t>
            </w:r>
          </w:p>
        </w:tc>
        <w:tc>
          <w:tcPr>
            <w:tcW w:w="910" w:type="dxa"/>
            <w:vAlign w:val="bottom"/>
          </w:tcPr>
          <w:p w:rsidR="00E423CA" w:rsidRPr="00E423CA" w:rsidRDefault="00E423CA" w:rsidP="00E423CA">
            <w:pPr>
              <w:jc w:val="right"/>
              <w:rPr>
                <w:rFonts w:ascii="Arial" w:hAnsi="Arial"/>
                <w:spacing w:val="0"/>
                <w:sz w:val="24"/>
                <w:szCs w:val="24"/>
                <w:lang w:val="en-US"/>
              </w:rPr>
            </w:pPr>
          </w:p>
        </w:tc>
        <w:tc>
          <w:tcPr>
            <w:tcW w:w="1123" w:type="dxa"/>
            <w:vAlign w:val="bottom"/>
          </w:tcPr>
          <w:p w:rsidR="00E423CA" w:rsidRPr="00E423CA" w:rsidRDefault="00E423CA" w:rsidP="00E423CA">
            <w:pPr>
              <w:jc w:val="right"/>
              <w:rPr>
                <w:rFonts w:ascii="Arial" w:hAnsi="Arial"/>
                <w:spacing w:val="0"/>
                <w:sz w:val="24"/>
                <w:szCs w:val="24"/>
                <w:lang w:val="en-US"/>
              </w:rPr>
            </w:pPr>
            <w:r w:rsidRPr="00E423CA">
              <w:rPr>
                <w:rFonts w:ascii="Arial" w:hAnsi="Arial"/>
                <w:spacing w:val="0"/>
                <w:sz w:val="24"/>
                <w:szCs w:val="24"/>
                <w:lang w:val="en-US"/>
              </w:rPr>
              <w:t>4</w:t>
            </w:r>
          </w:p>
        </w:tc>
      </w:tr>
      <w:tr w:rsidR="00E423CA" w:rsidRPr="00E423CA" w:rsidTr="005D69E1">
        <w:trPr>
          <w:jc w:val="center"/>
        </w:trPr>
        <w:tc>
          <w:tcPr>
            <w:tcW w:w="5020" w:type="dxa"/>
          </w:tcPr>
          <w:p w:rsidR="00E423CA" w:rsidRPr="00E423CA" w:rsidRDefault="00E423CA" w:rsidP="00E423CA">
            <w:pPr>
              <w:rPr>
                <w:rFonts w:ascii="Arial" w:hAnsi="Arial" w:cs="Arial"/>
                <w:spacing w:val="0"/>
                <w:sz w:val="24"/>
                <w:szCs w:val="24"/>
                <w:lang w:val="fr-FR"/>
              </w:rPr>
            </w:pPr>
            <w:r>
              <w:rPr>
                <w:rFonts w:ascii="Arial" w:hAnsi="Arial" w:cs="Arial"/>
                <w:spacing w:val="0"/>
                <w:sz w:val="24"/>
                <w:szCs w:val="24"/>
                <w:lang w:val="fr-FR"/>
              </w:rPr>
              <w:t>9</w:t>
            </w:r>
          </w:p>
        </w:tc>
        <w:tc>
          <w:tcPr>
            <w:tcW w:w="910" w:type="dxa"/>
            <w:vAlign w:val="bottom"/>
          </w:tcPr>
          <w:p w:rsidR="00E423CA" w:rsidRPr="00E423CA" w:rsidRDefault="00E423CA" w:rsidP="00E423CA">
            <w:pPr>
              <w:jc w:val="right"/>
              <w:rPr>
                <w:rFonts w:ascii="Arial" w:hAnsi="Arial"/>
                <w:spacing w:val="0"/>
                <w:sz w:val="24"/>
                <w:szCs w:val="24"/>
                <w:lang w:val="en-US"/>
              </w:rPr>
            </w:pPr>
          </w:p>
        </w:tc>
        <w:tc>
          <w:tcPr>
            <w:tcW w:w="1123" w:type="dxa"/>
            <w:vAlign w:val="bottom"/>
          </w:tcPr>
          <w:p w:rsidR="00E423CA" w:rsidRPr="00E423CA" w:rsidRDefault="00E423CA" w:rsidP="00E423CA">
            <w:pPr>
              <w:jc w:val="right"/>
              <w:rPr>
                <w:rFonts w:ascii="Arial" w:hAnsi="Arial"/>
                <w:spacing w:val="0"/>
                <w:sz w:val="24"/>
                <w:szCs w:val="24"/>
                <w:lang w:val="en-US"/>
              </w:rPr>
            </w:pPr>
            <w:r w:rsidRPr="00E423CA">
              <w:rPr>
                <w:rFonts w:ascii="Arial" w:hAnsi="Arial"/>
                <w:spacing w:val="0"/>
                <w:sz w:val="24"/>
                <w:szCs w:val="24"/>
                <w:lang w:val="en-US"/>
              </w:rPr>
              <w:t>5</w:t>
            </w:r>
          </w:p>
        </w:tc>
      </w:tr>
      <w:tr w:rsidR="00E423CA" w:rsidRPr="00E423CA" w:rsidTr="005D69E1">
        <w:trPr>
          <w:jc w:val="center"/>
        </w:trPr>
        <w:tc>
          <w:tcPr>
            <w:tcW w:w="5020" w:type="dxa"/>
          </w:tcPr>
          <w:p w:rsidR="00E423CA" w:rsidRPr="00E423CA" w:rsidRDefault="00E423CA" w:rsidP="00E423CA">
            <w:pPr>
              <w:rPr>
                <w:rFonts w:ascii="Arial" w:hAnsi="Arial" w:cs="Arial"/>
                <w:spacing w:val="0"/>
                <w:sz w:val="24"/>
                <w:szCs w:val="24"/>
                <w:lang w:val="fr-FR"/>
              </w:rPr>
            </w:pPr>
            <w:r>
              <w:rPr>
                <w:rFonts w:ascii="Arial" w:hAnsi="Arial" w:cs="Arial"/>
                <w:spacing w:val="0"/>
                <w:sz w:val="24"/>
                <w:szCs w:val="24"/>
                <w:lang w:val="fr-FR"/>
              </w:rPr>
              <w:t>10</w:t>
            </w:r>
          </w:p>
        </w:tc>
        <w:tc>
          <w:tcPr>
            <w:tcW w:w="910" w:type="dxa"/>
            <w:vAlign w:val="bottom"/>
          </w:tcPr>
          <w:p w:rsidR="00E423CA" w:rsidRPr="00E423CA" w:rsidRDefault="00E423CA" w:rsidP="00E423CA">
            <w:pPr>
              <w:jc w:val="right"/>
              <w:rPr>
                <w:rFonts w:ascii="Arial" w:hAnsi="Arial"/>
                <w:spacing w:val="0"/>
                <w:sz w:val="24"/>
                <w:szCs w:val="24"/>
                <w:lang w:val="en-US"/>
              </w:rPr>
            </w:pPr>
          </w:p>
        </w:tc>
        <w:tc>
          <w:tcPr>
            <w:tcW w:w="1123" w:type="dxa"/>
            <w:vAlign w:val="bottom"/>
          </w:tcPr>
          <w:p w:rsidR="00E423CA" w:rsidRPr="00E423CA" w:rsidRDefault="00E423CA" w:rsidP="00E423CA">
            <w:pPr>
              <w:jc w:val="right"/>
              <w:rPr>
                <w:rFonts w:ascii="Arial" w:hAnsi="Arial"/>
                <w:spacing w:val="0"/>
                <w:sz w:val="24"/>
                <w:szCs w:val="24"/>
                <w:lang w:val="en-US"/>
              </w:rPr>
            </w:pPr>
            <w:r w:rsidRPr="00E423CA">
              <w:rPr>
                <w:rFonts w:ascii="Arial" w:hAnsi="Arial"/>
                <w:spacing w:val="0"/>
                <w:sz w:val="24"/>
                <w:szCs w:val="24"/>
                <w:lang w:val="en-US"/>
              </w:rPr>
              <w:t>6</w:t>
            </w:r>
          </w:p>
        </w:tc>
      </w:tr>
      <w:tr w:rsidR="00E423CA" w:rsidRPr="00E423CA" w:rsidTr="005D69E1">
        <w:trPr>
          <w:jc w:val="center"/>
        </w:trPr>
        <w:tc>
          <w:tcPr>
            <w:tcW w:w="5020" w:type="dxa"/>
          </w:tcPr>
          <w:p w:rsidR="00E423CA" w:rsidRPr="00E423CA" w:rsidRDefault="00E423CA" w:rsidP="00E423CA">
            <w:pPr>
              <w:rPr>
                <w:rFonts w:ascii="Arial" w:hAnsi="Arial"/>
                <w:spacing w:val="0"/>
                <w:sz w:val="24"/>
                <w:szCs w:val="24"/>
                <w:lang w:val="fr-FR"/>
              </w:rPr>
            </w:pPr>
            <w:r>
              <w:rPr>
                <w:rFonts w:ascii="Arial" w:hAnsi="Arial"/>
                <w:spacing w:val="0"/>
                <w:sz w:val="24"/>
                <w:szCs w:val="24"/>
                <w:lang w:val="fr-FR"/>
              </w:rPr>
              <w:t>Part B</w:t>
            </w:r>
          </w:p>
        </w:tc>
        <w:tc>
          <w:tcPr>
            <w:tcW w:w="910" w:type="dxa"/>
            <w:vAlign w:val="bottom"/>
          </w:tcPr>
          <w:p w:rsidR="00E423CA" w:rsidRPr="00E423CA" w:rsidRDefault="00E423CA" w:rsidP="00E423CA">
            <w:pPr>
              <w:jc w:val="right"/>
              <w:rPr>
                <w:rFonts w:ascii="Arial" w:hAnsi="Arial"/>
                <w:spacing w:val="0"/>
                <w:sz w:val="24"/>
                <w:szCs w:val="24"/>
                <w:lang w:val="en-US"/>
              </w:rPr>
            </w:pPr>
          </w:p>
        </w:tc>
        <w:tc>
          <w:tcPr>
            <w:tcW w:w="1123" w:type="dxa"/>
            <w:vAlign w:val="bottom"/>
          </w:tcPr>
          <w:p w:rsidR="00E423CA" w:rsidRPr="00E423CA" w:rsidRDefault="00E423CA" w:rsidP="00E423CA">
            <w:pPr>
              <w:jc w:val="right"/>
              <w:rPr>
                <w:rFonts w:ascii="Arial" w:hAnsi="Arial"/>
                <w:spacing w:val="0"/>
                <w:sz w:val="24"/>
                <w:szCs w:val="24"/>
                <w:lang w:val="en-US"/>
              </w:rPr>
            </w:pPr>
          </w:p>
        </w:tc>
      </w:tr>
      <w:tr w:rsidR="00E423CA" w:rsidRPr="00E423CA" w:rsidTr="005D69E1">
        <w:trPr>
          <w:jc w:val="center"/>
        </w:trPr>
        <w:tc>
          <w:tcPr>
            <w:tcW w:w="5020" w:type="dxa"/>
          </w:tcPr>
          <w:p w:rsidR="00E423CA" w:rsidRPr="00E423CA" w:rsidRDefault="00E423CA" w:rsidP="00E423CA">
            <w:pPr>
              <w:rPr>
                <w:rFonts w:ascii="Arial" w:hAnsi="Arial" w:cs="Arial"/>
                <w:spacing w:val="0"/>
                <w:sz w:val="24"/>
                <w:szCs w:val="24"/>
                <w:lang w:val="fr-FR"/>
              </w:rPr>
            </w:pPr>
            <w:r>
              <w:rPr>
                <w:rFonts w:ascii="Arial" w:hAnsi="Arial"/>
                <w:spacing w:val="0"/>
                <w:sz w:val="24"/>
                <w:szCs w:val="24"/>
                <w:lang w:val="fr-FR"/>
              </w:rPr>
              <w:t>1</w:t>
            </w:r>
          </w:p>
        </w:tc>
        <w:tc>
          <w:tcPr>
            <w:tcW w:w="910" w:type="dxa"/>
            <w:vAlign w:val="bottom"/>
          </w:tcPr>
          <w:p w:rsidR="00E423CA" w:rsidRPr="00E423CA" w:rsidRDefault="00E423CA" w:rsidP="00E423CA">
            <w:pPr>
              <w:jc w:val="right"/>
              <w:rPr>
                <w:rFonts w:ascii="Arial" w:hAnsi="Arial"/>
                <w:spacing w:val="0"/>
                <w:sz w:val="24"/>
                <w:szCs w:val="24"/>
                <w:lang w:val="en-US"/>
              </w:rPr>
            </w:pPr>
          </w:p>
        </w:tc>
        <w:tc>
          <w:tcPr>
            <w:tcW w:w="1123" w:type="dxa"/>
            <w:vAlign w:val="bottom"/>
          </w:tcPr>
          <w:p w:rsidR="00E423CA" w:rsidRPr="00E423CA" w:rsidRDefault="00E423CA" w:rsidP="00E423CA">
            <w:pPr>
              <w:jc w:val="right"/>
              <w:rPr>
                <w:rFonts w:ascii="Arial" w:hAnsi="Arial"/>
                <w:spacing w:val="0"/>
                <w:sz w:val="24"/>
                <w:szCs w:val="24"/>
                <w:lang w:val="en-US"/>
              </w:rPr>
            </w:pPr>
            <w:r w:rsidRPr="00E423CA">
              <w:rPr>
                <w:rFonts w:ascii="Arial" w:hAnsi="Arial"/>
                <w:spacing w:val="0"/>
                <w:sz w:val="24"/>
                <w:szCs w:val="24"/>
                <w:lang w:val="en-US"/>
              </w:rPr>
              <w:t>8</w:t>
            </w:r>
          </w:p>
        </w:tc>
      </w:tr>
      <w:tr w:rsidR="00E423CA" w:rsidRPr="00E423CA" w:rsidTr="005D69E1">
        <w:trPr>
          <w:jc w:val="center"/>
        </w:trPr>
        <w:tc>
          <w:tcPr>
            <w:tcW w:w="5020" w:type="dxa"/>
          </w:tcPr>
          <w:p w:rsidR="00E423CA" w:rsidRPr="00E423CA" w:rsidRDefault="00E423CA" w:rsidP="00E423CA">
            <w:pPr>
              <w:rPr>
                <w:rFonts w:ascii="Arial" w:hAnsi="Arial" w:cs="Arial"/>
                <w:spacing w:val="0"/>
                <w:sz w:val="24"/>
                <w:szCs w:val="24"/>
                <w:lang w:val="fr-FR"/>
              </w:rPr>
            </w:pPr>
            <w:r>
              <w:rPr>
                <w:rFonts w:ascii="Arial" w:hAnsi="Arial"/>
                <w:spacing w:val="0"/>
                <w:sz w:val="24"/>
                <w:szCs w:val="24"/>
                <w:lang w:val="fr-FR"/>
              </w:rPr>
              <w:t>2</w:t>
            </w:r>
          </w:p>
        </w:tc>
        <w:tc>
          <w:tcPr>
            <w:tcW w:w="910" w:type="dxa"/>
            <w:vAlign w:val="bottom"/>
          </w:tcPr>
          <w:p w:rsidR="00E423CA" w:rsidRPr="00E423CA" w:rsidRDefault="00E423CA" w:rsidP="00E423CA">
            <w:pPr>
              <w:jc w:val="right"/>
              <w:rPr>
                <w:rFonts w:ascii="Arial" w:hAnsi="Arial"/>
                <w:spacing w:val="0"/>
                <w:sz w:val="24"/>
                <w:szCs w:val="24"/>
                <w:lang w:val="en-US"/>
              </w:rPr>
            </w:pPr>
          </w:p>
        </w:tc>
        <w:tc>
          <w:tcPr>
            <w:tcW w:w="1123" w:type="dxa"/>
            <w:vAlign w:val="bottom"/>
          </w:tcPr>
          <w:p w:rsidR="00E423CA" w:rsidRPr="00E423CA" w:rsidRDefault="00E423CA" w:rsidP="00E423CA">
            <w:pPr>
              <w:jc w:val="right"/>
              <w:rPr>
                <w:rFonts w:ascii="Arial" w:hAnsi="Arial"/>
                <w:spacing w:val="0"/>
                <w:sz w:val="24"/>
                <w:szCs w:val="24"/>
                <w:lang w:val="en-US"/>
              </w:rPr>
            </w:pPr>
            <w:r w:rsidRPr="00E423CA">
              <w:rPr>
                <w:rFonts w:ascii="Arial" w:hAnsi="Arial"/>
                <w:spacing w:val="0"/>
                <w:sz w:val="24"/>
                <w:szCs w:val="24"/>
                <w:lang w:val="en-US"/>
              </w:rPr>
              <w:t>2</w:t>
            </w:r>
          </w:p>
        </w:tc>
      </w:tr>
      <w:tr w:rsidR="00E423CA" w:rsidRPr="00E423CA" w:rsidTr="005D69E1">
        <w:trPr>
          <w:jc w:val="center"/>
        </w:trPr>
        <w:tc>
          <w:tcPr>
            <w:tcW w:w="5020" w:type="dxa"/>
          </w:tcPr>
          <w:p w:rsidR="00E423CA" w:rsidRPr="00E423CA" w:rsidRDefault="00E423CA" w:rsidP="00E423CA">
            <w:pPr>
              <w:rPr>
                <w:rFonts w:ascii="Arial" w:hAnsi="Arial"/>
                <w:spacing w:val="0"/>
                <w:sz w:val="24"/>
                <w:szCs w:val="24"/>
                <w:lang w:val="fr-FR"/>
              </w:rPr>
            </w:pPr>
            <w:r>
              <w:rPr>
                <w:rFonts w:ascii="Arial" w:hAnsi="Arial"/>
                <w:spacing w:val="0"/>
                <w:sz w:val="24"/>
                <w:szCs w:val="24"/>
                <w:lang w:val="fr-FR"/>
              </w:rPr>
              <w:t>3</w:t>
            </w:r>
          </w:p>
        </w:tc>
        <w:tc>
          <w:tcPr>
            <w:tcW w:w="910" w:type="dxa"/>
            <w:vAlign w:val="bottom"/>
          </w:tcPr>
          <w:p w:rsidR="00E423CA" w:rsidRPr="00E423CA" w:rsidRDefault="00E423CA" w:rsidP="00E423CA">
            <w:pPr>
              <w:jc w:val="right"/>
              <w:rPr>
                <w:rFonts w:ascii="Arial" w:hAnsi="Arial"/>
                <w:spacing w:val="0"/>
                <w:sz w:val="24"/>
                <w:szCs w:val="24"/>
                <w:lang w:val="en-US"/>
              </w:rPr>
            </w:pPr>
          </w:p>
        </w:tc>
        <w:tc>
          <w:tcPr>
            <w:tcW w:w="1123" w:type="dxa"/>
            <w:vAlign w:val="bottom"/>
          </w:tcPr>
          <w:p w:rsidR="00E423CA" w:rsidRPr="00E423CA" w:rsidRDefault="00E423CA" w:rsidP="00E423CA">
            <w:pPr>
              <w:jc w:val="right"/>
              <w:rPr>
                <w:rFonts w:ascii="Arial" w:hAnsi="Arial"/>
                <w:spacing w:val="0"/>
                <w:sz w:val="24"/>
                <w:szCs w:val="24"/>
                <w:lang w:val="en-US"/>
              </w:rPr>
            </w:pPr>
            <w:r w:rsidRPr="00E423CA">
              <w:rPr>
                <w:rFonts w:ascii="Arial" w:hAnsi="Arial"/>
                <w:spacing w:val="0"/>
                <w:sz w:val="24"/>
                <w:szCs w:val="24"/>
                <w:lang w:val="en-US"/>
              </w:rPr>
              <w:t>2</w:t>
            </w:r>
          </w:p>
        </w:tc>
      </w:tr>
      <w:tr w:rsidR="00E423CA" w:rsidRPr="00E423CA" w:rsidTr="005D69E1">
        <w:trPr>
          <w:jc w:val="center"/>
        </w:trPr>
        <w:tc>
          <w:tcPr>
            <w:tcW w:w="5020" w:type="dxa"/>
          </w:tcPr>
          <w:p w:rsidR="00E423CA" w:rsidRPr="00E423CA" w:rsidRDefault="00E423CA" w:rsidP="00E423CA">
            <w:pPr>
              <w:rPr>
                <w:rFonts w:ascii="Arial" w:hAnsi="Arial"/>
                <w:spacing w:val="0"/>
                <w:sz w:val="24"/>
                <w:szCs w:val="24"/>
                <w:lang w:val="fr-FR"/>
              </w:rPr>
            </w:pPr>
            <w:r>
              <w:rPr>
                <w:rFonts w:ascii="Arial" w:hAnsi="Arial"/>
                <w:spacing w:val="0"/>
                <w:sz w:val="24"/>
                <w:szCs w:val="24"/>
                <w:lang w:val="fr-FR"/>
              </w:rPr>
              <w:t>4</w:t>
            </w:r>
          </w:p>
        </w:tc>
        <w:tc>
          <w:tcPr>
            <w:tcW w:w="910" w:type="dxa"/>
            <w:vAlign w:val="bottom"/>
          </w:tcPr>
          <w:p w:rsidR="00E423CA" w:rsidRPr="00E423CA" w:rsidRDefault="00E423CA" w:rsidP="00E423CA">
            <w:pPr>
              <w:jc w:val="right"/>
              <w:rPr>
                <w:rFonts w:ascii="Arial" w:hAnsi="Arial"/>
                <w:spacing w:val="0"/>
                <w:sz w:val="24"/>
                <w:szCs w:val="24"/>
                <w:lang w:val="en-US"/>
              </w:rPr>
            </w:pPr>
          </w:p>
        </w:tc>
        <w:tc>
          <w:tcPr>
            <w:tcW w:w="1123" w:type="dxa"/>
            <w:vAlign w:val="bottom"/>
          </w:tcPr>
          <w:p w:rsidR="00E423CA" w:rsidRPr="00E423CA" w:rsidRDefault="00E423CA" w:rsidP="00E423CA">
            <w:pPr>
              <w:jc w:val="right"/>
              <w:rPr>
                <w:rFonts w:ascii="Arial" w:hAnsi="Arial"/>
                <w:spacing w:val="0"/>
                <w:sz w:val="24"/>
                <w:szCs w:val="24"/>
                <w:lang w:val="en-US"/>
              </w:rPr>
            </w:pPr>
            <w:r w:rsidRPr="00E423CA">
              <w:rPr>
                <w:rFonts w:ascii="Arial" w:hAnsi="Arial"/>
                <w:spacing w:val="0"/>
                <w:sz w:val="24"/>
                <w:szCs w:val="24"/>
                <w:lang w:val="en-US"/>
              </w:rPr>
              <w:t>7</w:t>
            </w:r>
          </w:p>
        </w:tc>
      </w:tr>
      <w:tr w:rsidR="00E423CA" w:rsidRPr="00E423CA" w:rsidTr="005D69E1">
        <w:trPr>
          <w:jc w:val="center"/>
        </w:trPr>
        <w:tc>
          <w:tcPr>
            <w:tcW w:w="5020" w:type="dxa"/>
          </w:tcPr>
          <w:p w:rsidR="00E423CA" w:rsidRPr="00E423CA" w:rsidRDefault="00E423CA" w:rsidP="00E423CA">
            <w:pPr>
              <w:rPr>
                <w:rFonts w:ascii="Arial" w:hAnsi="Arial"/>
                <w:spacing w:val="0"/>
                <w:sz w:val="24"/>
                <w:szCs w:val="24"/>
                <w:lang w:val="fr-FR"/>
              </w:rPr>
            </w:pPr>
            <w:r>
              <w:rPr>
                <w:rFonts w:ascii="Arial" w:hAnsi="Arial"/>
                <w:spacing w:val="0"/>
                <w:sz w:val="24"/>
                <w:szCs w:val="24"/>
                <w:lang w:val="fr-FR"/>
              </w:rPr>
              <w:t>5</w:t>
            </w:r>
          </w:p>
        </w:tc>
        <w:tc>
          <w:tcPr>
            <w:tcW w:w="910" w:type="dxa"/>
            <w:vAlign w:val="bottom"/>
          </w:tcPr>
          <w:p w:rsidR="00E423CA" w:rsidRPr="00E423CA" w:rsidRDefault="00E423CA" w:rsidP="00E423CA">
            <w:pPr>
              <w:jc w:val="right"/>
              <w:rPr>
                <w:rFonts w:ascii="Arial" w:hAnsi="Arial"/>
                <w:spacing w:val="0"/>
                <w:sz w:val="24"/>
                <w:szCs w:val="24"/>
                <w:lang w:val="en-US"/>
              </w:rPr>
            </w:pPr>
          </w:p>
        </w:tc>
        <w:tc>
          <w:tcPr>
            <w:tcW w:w="1123" w:type="dxa"/>
            <w:vAlign w:val="bottom"/>
          </w:tcPr>
          <w:p w:rsidR="00E423CA" w:rsidRPr="00E423CA" w:rsidRDefault="00E423CA" w:rsidP="00E423CA">
            <w:pPr>
              <w:jc w:val="right"/>
              <w:rPr>
                <w:rFonts w:ascii="Arial" w:hAnsi="Arial"/>
                <w:spacing w:val="0"/>
                <w:sz w:val="24"/>
                <w:szCs w:val="24"/>
                <w:lang w:val="en-US"/>
              </w:rPr>
            </w:pPr>
            <w:r w:rsidRPr="00E423CA">
              <w:rPr>
                <w:rFonts w:ascii="Arial" w:hAnsi="Arial"/>
                <w:spacing w:val="0"/>
                <w:sz w:val="24"/>
                <w:szCs w:val="24"/>
                <w:lang w:val="en-US"/>
              </w:rPr>
              <w:t>5</w:t>
            </w:r>
          </w:p>
        </w:tc>
      </w:tr>
      <w:tr w:rsidR="00E423CA" w:rsidRPr="00E423CA" w:rsidTr="005D69E1">
        <w:trPr>
          <w:jc w:val="center"/>
        </w:trPr>
        <w:tc>
          <w:tcPr>
            <w:tcW w:w="5020" w:type="dxa"/>
          </w:tcPr>
          <w:p w:rsidR="00E423CA" w:rsidRPr="00E423CA" w:rsidRDefault="00E423CA" w:rsidP="00E423CA">
            <w:pPr>
              <w:rPr>
                <w:rFonts w:ascii="Arial" w:hAnsi="Arial"/>
                <w:spacing w:val="0"/>
                <w:sz w:val="24"/>
                <w:szCs w:val="24"/>
                <w:lang w:val="fr-FR"/>
              </w:rPr>
            </w:pPr>
            <w:r>
              <w:rPr>
                <w:rFonts w:ascii="Arial" w:hAnsi="Arial"/>
                <w:spacing w:val="0"/>
                <w:sz w:val="24"/>
                <w:szCs w:val="24"/>
                <w:lang w:val="fr-FR"/>
              </w:rPr>
              <w:t>6a</w:t>
            </w:r>
          </w:p>
        </w:tc>
        <w:tc>
          <w:tcPr>
            <w:tcW w:w="910" w:type="dxa"/>
            <w:vAlign w:val="bottom"/>
          </w:tcPr>
          <w:p w:rsidR="00E423CA" w:rsidRPr="00E423CA" w:rsidRDefault="00E423CA" w:rsidP="00E423CA">
            <w:pPr>
              <w:jc w:val="right"/>
              <w:rPr>
                <w:rFonts w:ascii="Arial" w:hAnsi="Arial"/>
                <w:spacing w:val="0"/>
                <w:sz w:val="24"/>
                <w:szCs w:val="24"/>
                <w:lang w:val="en-US"/>
              </w:rPr>
            </w:pPr>
          </w:p>
        </w:tc>
        <w:tc>
          <w:tcPr>
            <w:tcW w:w="1123" w:type="dxa"/>
            <w:vAlign w:val="bottom"/>
          </w:tcPr>
          <w:p w:rsidR="00E423CA" w:rsidRPr="00E423CA" w:rsidRDefault="00E423CA" w:rsidP="00E423CA">
            <w:pPr>
              <w:jc w:val="right"/>
              <w:rPr>
                <w:rFonts w:ascii="Arial" w:hAnsi="Arial"/>
                <w:spacing w:val="0"/>
                <w:sz w:val="24"/>
                <w:szCs w:val="24"/>
                <w:lang w:val="en-US"/>
              </w:rPr>
            </w:pPr>
            <w:r w:rsidRPr="00E423CA">
              <w:rPr>
                <w:rFonts w:ascii="Arial" w:hAnsi="Arial"/>
                <w:spacing w:val="0"/>
                <w:sz w:val="24"/>
                <w:szCs w:val="24"/>
                <w:lang w:val="en-US"/>
              </w:rPr>
              <w:t>3</w:t>
            </w:r>
          </w:p>
        </w:tc>
      </w:tr>
      <w:tr w:rsidR="00E423CA" w:rsidRPr="00E423CA" w:rsidTr="005D69E1">
        <w:trPr>
          <w:jc w:val="center"/>
        </w:trPr>
        <w:tc>
          <w:tcPr>
            <w:tcW w:w="5020" w:type="dxa"/>
          </w:tcPr>
          <w:p w:rsidR="00E423CA" w:rsidRPr="00E423CA" w:rsidRDefault="00E423CA" w:rsidP="00E423CA">
            <w:pPr>
              <w:rPr>
                <w:rFonts w:ascii="Arial" w:hAnsi="Arial"/>
                <w:spacing w:val="0"/>
                <w:sz w:val="24"/>
                <w:szCs w:val="24"/>
                <w:lang w:val="fr-FR"/>
              </w:rPr>
            </w:pPr>
            <w:r>
              <w:rPr>
                <w:rFonts w:ascii="Arial" w:hAnsi="Arial"/>
                <w:spacing w:val="0"/>
                <w:sz w:val="24"/>
                <w:szCs w:val="24"/>
                <w:lang w:val="fr-FR"/>
              </w:rPr>
              <w:t>6b</w:t>
            </w:r>
          </w:p>
        </w:tc>
        <w:tc>
          <w:tcPr>
            <w:tcW w:w="910" w:type="dxa"/>
            <w:vAlign w:val="bottom"/>
          </w:tcPr>
          <w:p w:rsidR="00E423CA" w:rsidRPr="00E423CA" w:rsidRDefault="00E423CA" w:rsidP="00E423CA">
            <w:pPr>
              <w:jc w:val="right"/>
              <w:rPr>
                <w:rFonts w:ascii="Arial" w:hAnsi="Arial"/>
                <w:spacing w:val="0"/>
                <w:sz w:val="24"/>
                <w:szCs w:val="24"/>
                <w:lang w:val="en-US"/>
              </w:rPr>
            </w:pPr>
          </w:p>
        </w:tc>
        <w:tc>
          <w:tcPr>
            <w:tcW w:w="1123" w:type="dxa"/>
            <w:vAlign w:val="bottom"/>
          </w:tcPr>
          <w:p w:rsidR="00E423CA" w:rsidRPr="00E423CA" w:rsidRDefault="00E423CA" w:rsidP="00E423CA">
            <w:pPr>
              <w:jc w:val="right"/>
              <w:rPr>
                <w:rFonts w:ascii="Arial" w:hAnsi="Arial"/>
                <w:spacing w:val="0"/>
                <w:sz w:val="24"/>
                <w:szCs w:val="24"/>
                <w:lang w:val="en-US"/>
              </w:rPr>
            </w:pPr>
            <w:r w:rsidRPr="00E423CA">
              <w:rPr>
                <w:rFonts w:ascii="Arial" w:hAnsi="Arial"/>
                <w:spacing w:val="0"/>
                <w:sz w:val="24"/>
                <w:szCs w:val="24"/>
                <w:lang w:val="en-US"/>
              </w:rPr>
              <w:t>5</w:t>
            </w:r>
          </w:p>
        </w:tc>
      </w:tr>
      <w:tr w:rsidR="00E423CA" w:rsidRPr="00E423CA" w:rsidTr="005D69E1">
        <w:trPr>
          <w:jc w:val="center"/>
        </w:trPr>
        <w:tc>
          <w:tcPr>
            <w:tcW w:w="5020" w:type="dxa"/>
          </w:tcPr>
          <w:p w:rsidR="00E423CA" w:rsidRPr="00E423CA" w:rsidRDefault="00E423CA" w:rsidP="00E423CA">
            <w:pPr>
              <w:rPr>
                <w:rFonts w:ascii="Arial" w:hAnsi="Arial" w:cs="Arial"/>
                <w:spacing w:val="0"/>
                <w:sz w:val="24"/>
                <w:szCs w:val="24"/>
                <w:lang w:val="fr-FR"/>
              </w:rPr>
            </w:pPr>
            <w:r>
              <w:rPr>
                <w:rFonts w:ascii="Arial" w:hAnsi="Arial"/>
                <w:spacing w:val="0"/>
                <w:sz w:val="24"/>
                <w:szCs w:val="24"/>
                <w:lang w:val="fr-FR"/>
              </w:rPr>
              <w:t>7</w:t>
            </w:r>
          </w:p>
        </w:tc>
        <w:tc>
          <w:tcPr>
            <w:tcW w:w="910" w:type="dxa"/>
            <w:vAlign w:val="bottom"/>
          </w:tcPr>
          <w:p w:rsidR="00E423CA" w:rsidRPr="00E423CA" w:rsidRDefault="00E423CA" w:rsidP="00E423CA">
            <w:pPr>
              <w:jc w:val="right"/>
              <w:rPr>
                <w:rFonts w:ascii="Arial" w:hAnsi="Arial"/>
                <w:spacing w:val="0"/>
                <w:sz w:val="24"/>
                <w:szCs w:val="24"/>
                <w:lang w:val="en-US"/>
              </w:rPr>
            </w:pPr>
          </w:p>
        </w:tc>
        <w:tc>
          <w:tcPr>
            <w:tcW w:w="1123" w:type="dxa"/>
            <w:vAlign w:val="bottom"/>
          </w:tcPr>
          <w:p w:rsidR="00E423CA" w:rsidRPr="00E423CA" w:rsidRDefault="00E423CA" w:rsidP="00E423CA">
            <w:pPr>
              <w:jc w:val="right"/>
              <w:rPr>
                <w:rFonts w:ascii="Arial" w:hAnsi="Arial"/>
                <w:spacing w:val="0"/>
                <w:sz w:val="24"/>
                <w:szCs w:val="24"/>
                <w:lang w:val="en-US"/>
              </w:rPr>
            </w:pPr>
            <w:r w:rsidRPr="00E423CA">
              <w:rPr>
                <w:rFonts w:ascii="Arial" w:hAnsi="Arial"/>
                <w:spacing w:val="0"/>
                <w:sz w:val="24"/>
                <w:szCs w:val="24"/>
                <w:lang w:val="en-US"/>
              </w:rPr>
              <w:t>6</w:t>
            </w:r>
          </w:p>
        </w:tc>
      </w:tr>
      <w:tr w:rsidR="00E423CA" w:rsidRPr="00E423CA" w:rsidTr="005D69E1">
        <w:trPr>
          <w:jc w:val="center"/>
        </w:trPr>
        <w:tc>
          <w:tcPr>
            <w:tcW w:w="5020" w:type="dxa"/>
          </w:tcPr>
          <w:p w:rsidR="00E423CA" w:rsidRPr="00E423CA" w:rsidRDefault="00E423CA" w:rsidP="00E423CA">
            <w:pPr>
              <w:rPr>
                <w:rFonts w:ascii="Arial" w:hAnsi="Arial" w:cs="Arial"/>
                <w:spacing w:val="0"/>
                <w:sz w:val="24"/>
                <w:szCs w:val="24"/>
                <w:lang w:val="en-US"/>
              </w:rPr>
            </w:pPr>
            <w:r w:rsidRPr="00E423CA">
              <w:rPr>
                <w:rFonts w:ascii="Arial" w:hAnsi="Arial" w:cs="Arial"/>
                <w:spacing w:val="0"/>
                <w:sz w:val="24"/>
                <w:szCs w:val="24"/>
                <w:lang w:val="en-US"/>
              </w:rPr>
              <w:t>Organization</w:t>
            </w:r>
          </w:p>
        </w:tc>
        <w:tc>
          <w:tcPr>
            <w:tcW w:w="910" w:type="dxa"/>
            <w:vAlign w:val="bottom"/>
          </w:tcPr>
          <w:p w:rsidR="00E423CA" w:rsidRPr="00E423CA" w:rsidRDefault="00E423CA" w:rsidP="00E423CA">
            <w:pPr>
              <w:jc w:val="right"/>
              <w:rPr>
                <w:rFonts w:ascii="Arial" w:hAnsi="Arial" w:cs="Arial"/>
                <w:b/>
                <w:spacing w:val="0"/>
                <w:sz w:val="24"/>
                <w:szCs w:val="24"/>
                <w:lang w:val="en-US"/>
              </w:rPr>
            </w:pPr>
          </w:p>
        </w:tc>
        <w:tc>
          <w:tcPr>
            <w:tcW w:w="1123" w:type="dxa"/>
            <w:vAlign w:val="bottom"/>
          </w:tcPr>
          <w:p w:rsidR="00E423CA" w:rsidRPr="00E423CA" w:rsidRDefault="00E423CA" w:rsidP="00E423CA">
            <w:pPr>
              <w:jc w:val="right"/>
              <w:rPr>
                <w:rFonts w:ascii="Arial" w:hAnsi="Arial" w:cs="Arial"/>
                <w:spacing w:val="0"/>
                <w:sz w:val="24"/>
                <w:szCs w:val="24"/>
                <w:lang w:val="en-US"/>
              </w:rPr>
            </w:pPr>
            <w:r w:rsidRPr="00E423CA">
              <w:rPr>
                <w:rFonts w:ascii="Arial" w:hAnsi="Arial" w:cs="Arial"/>
                <w:spacing w:val="0"/>
                <w:sz w:val="24"/>
                <w:szCs w:val="24"/>
                <w:lang w:val="en-US"/>
              </w:rPr>
              <w:t>5</w:t>
            </w:r>
          </w:p>
        </w:tc>
      </w:tr>
      <w:tr w:rsidR="00E423CA" w:rsidRPr="00E423CA" w:rsidTr="005D69E1">
        <w:trPr>
          <w:jc w:val="center"/>
        </w:trPr>
        <w:tc>
          <w:tcPr>
            <w:tcW w:w="5020" w:type="dxa"/>
          </w:tcPr>
          <w:p w:rsidR="00E423CA" w:rsidRPr="00E423CA" w:rsidRDefault="00E423CA" w:rsidP="00E423CA">
            <w:pPr>
              <w:rPr>
                <w:rFonts w:ascii="Arial" w:hAnsi="Arial" w:cs="Arial"/>
                <w:b/>
                <w:spacing w:val="0"/>
                <w:sz w:val="24"/>
                <w:szCs w:val="24"/>
                <w:lang w:val="en-US"/>
              </w:rPr>
            </w:pPr>
            <w:r w:rsidRPr="00E423CA">
              <w:rPr>
                <w:rFonts w:ascii="Arial" w:hAnsi="Arial" w:cs="Arial"/>
                <w:b/>
                <w:spacing w:val="0"/>
                <w:sz w:val="24"/>
                <w:szCs w:val="24"/>
                <w:lang w:val="en-US"/>
              </w:rPr>
              <w:t>Total</w:t>
            </w:r>
          </w:p>
        </w:tc>
        <w:tc>
          <w:tcPr>
            <w:tcW w:w="910" w:type="dxa"/>
            <w:vAlign w:val="bottom"/>
          </w:tcPr>
          <w:p w:rsidR="00E423CA" w:rsidRPr="00E423CA" w:rsidRDefault="00E423CA" w:rsidP="00E423CA">
            <w:pPr>
              <w:jc w:val="right"/>
              <w:rPr>
                <w:rFonts w:ascii="Arial" w:hAnsi="Arial" w:cs="Arial"/>
                <w:b/>
                <w:spacing w:val="0"/>
                <w:sz w:val="24"/>
                <w:szCs w:val="24"/>
                <w:lang w:val="en-US"/>
              </w:rPr>
            </w:pPr>
          </w:p>
        </w:tc>
        <w:tc>
          <w:tcPr>
            <w:tcW w:w="1123" w:type="dxa"/>
            <w:vAlign w:val="bottom"/>
          </w:tcPr>
          <w:p w:rsidR="00E423CA" w:rsidRPr="00E423CA" w:rsidRDefault="00E423CA" w:rsidP="00E423CA">
            <w:pPr>
              <w:jc w:val="right"/>
              <w:rPr>
                <w:rFonts w:ascii="Arial" w:hAnsi="Arial" w:cs="Arial"/>
                <w:b/>
                <w:spacing w:val="0"/>
                <w:sz w:val="24"/>
                <w:szCs w:val="24"/>
                <w:lang w:val="en-US"/>
              </w:rPr>
            </w:pPr>
            <w:r w:rsidRPr="00E423CA">
              <w:rPr>
                <w:rFonts w:ascii="Arial" w:hAnsi="Arial" w:cs="Arial"/>
                <w:b/>
                <w:spacing w:val="0"/>
                <w:sz w:val="24"/>
                <w:szCs w:val="24"/>
                <w:lang w:val="en-US"/>
              </w:rPr>
              <w:fldChar w:fldCharType="begin"/>
            </w:r>
            <w:r w:rsidRPr="00E423CA">
              <w:rPr>
                <w:rFonts w:ascii="Arial" w:hAnsi="Arial" w:cs="Arial"/>
                <w:b/>
                <w:spacing w:val="0"/>
                <w:sz w:val="24"/>
                <w:szCs w:val="24"/>
                <w:lang w:val="en-US"/>
              </w:rPr>
              <w:instrText xml:space="preserve"> =SUM(ABOVE) </w:instrText>
            </w:r>
            <w:r w:rsidRPr="00E423CA">
              <w:rPr>
                <w:rFonts w:ascii="Arial" w:hAnsi="Arial" w:cs="Arial"/>
                <w:b/>
                <w:spacing w:val="0"/>
                <w:sz w:val="24"/>
                <w:szCs w:val="24"/>
                <w:lang w:val="en-US"/>
              </w:rPr>
              <w:fldChar w:fldCharType="separate"/>
            </w:r>
            <w:r w:rsidRPr="00E423CA">
              <w:rPr>
                <w:rFonts w:ascii="Arial" w:hAnsi="Arial" w:cs="Arial"/>
                <w:b/>
                <w:noProof/>
                <w:spacing w:val="0"/>
                <w:sz w:val="24"/>
                <w:szCs w:val="24"/>
                <w:lang w:val="en-US"/>
              </w:rPr>
              <w:t>97</w:t>
            </w:r>
            <w:r w:rsidRPr="00E423CA">
              <w:rPr>
                <w:rFonts w:ascii="Arial" w:hAnsi="Arial" w:cs="Arial"/>
                <w:b/>
                <w:spacing w:val="0"/>
                <w:sz w:val="24"/>
                <w:szCs w:val="24"/>
                <w:lang w:val="en-US"/>
              </w:rPr>
              <w:fldChar w:fldCharType="end"/>
            </w:r>
          </w:p>
        </w:tc>
      </w:tr>
    </w:tbl>
    <w:p w:rsidR="00E423CA" w:rsidRDefault="00E423CA" w:rsidP="000E0244"/>
    <w:p w:rsidR="000E0244" w:rsidRPr="005004DF" w:rsidRDefault="00260463" w:rsidP="005004DF">
      <w:pPr>
        <w:pBdr>
          <w:bottom w:val="single" w:sz="4" w:space="1" w:color="auto"/>
        </w:pBdr>
        <w:suppressAutoHyphens/>
        <w:spacing w:before="240"/>
        <w:rPr>
          <w:b/>
        </w:rPr>
      </w:pPr>
      <w:r w:rsidRPr="005004DF">
        <w:rPr>
          <w:b/>
        </w:rPr>
        <w:t>To Do:</w:t>
      </w:r>
    </w:p>
    <w:p w:rsidR="000E0244" w:rsidRDefault="000E0244" w:rsidP="000E0244">
      <w:pPr>
        <w:pStyle w:val="Heading1"/>
      </w:pPr>
      <w:r>
        <w:t>Part A</w:t>
      </w:r>
    </w:p>
    <w:p w:rsidR="000E0244" w:rsidRDefault="000E0244" w:rsidP="000E0244">
      <w:r>
        <w:t>Using the N2 Corporation database from the Shah database</w:t>
      </w:r>
      <w:r w:rsidR="00653624">
        <w:t xml:space="preserve"> package</w:t>
      </w:r>
      <w:r>
        <w:t>, answer the following.</w:t>
      </w:r>
    </w:p>
    <w:p w:rsidR="00653624" w:rsidRDefault="00653624" w:rsidP="000E0244">
      <w:r>
        <w:t xml:space="preserve">All queries </w:t>
      </w:r>
      <w:r w:rsidRPr="000E0244">
        <w:rPr>
          <w:b/>
          <w:u w:val="single"/>
        </w:rPr>
        <w:t>must</w:t>
      </w:r>
      <w:r w:rsidRPr="000E0244">
        <w:rPr>
          <w:b/>
        </w:rPr>
        <w:t xml:space="preserve"> </w:t>
      </w:r>
      <w:r>
        <w:t>use a subquery</w:t>
      </w:r>
      <w:r w:rsidR="006E2BAB">
        <w:t xml:space="preserve"> (i.e. a nested query)</w:t>
      </w:r>
      <w:r>
        <w:t>. None of the queries or subqueries should use a join. When asked to find employees, display the employee's last name followed by a comma and the employee's first name.</w:t>
      </w:r>
    </w:p>
    <w:p w:rsidR="000E0244" w:rsidRDefault="000E0244" w:rsidP="000E0244"/>
    <w:p w:rsidR="000E0244" w:rsidRDefault="000E0244" w:rsidP="000E0244">
      <w:pPr>
        <w:pStyle w:val="ListParagraph"/>
        <w:numPr>
          <w:ilvl w:val="0"/>
          <w:numId w:val="22"/>
        </w:numPr>
      </w:pPr>
      <w:r>
        <w:t>Find the name of the supervisor for employee number 433.</w:t>
      </w:r>
    </w:p>
    <w:p w:rsidR="00653624" w:rsidRDefault="00653624" w:rsidP="00653624"/>
    <w:p w:rsidR="004802B8" w:rsidRDefault="004802B8" w:rsidP="004802B8">
      <w:r>
        <w:t>SELECT e1.fName||' '||e1.lName AS "Employee"</w:t>
      </w:r>
    </w:p>
    <w:p w:rsidR="004802B8" w:rsidRDefault="004802B8" w:rsidP="004802B8">
      <w:r>
        <w:t xml:space="preserve">  FROM </w:t>
      </w:r>
      <w:proofErr w:type="spellStart"/>
      <w:r>
        <w:t>nn_employee</w:t>
      </w:r>
      <w:proofErr w:type="spellEnd"/>
      <w:r>
        <w:t xml:space="preserve"> e1</w:t>
      </w:r>
    </w:p>
    <w:p w:rsidR="004802B8" w:rsidRDefault="004802B8" w:rsidP="004802B8">
      <w:r>
        <w:t xml:space="preserve">  WHERE e1.employeeid = (</w:t>
      </w:r>
    </w:p>
    <w:p w:rsidR="004802B8" w:rsidRDefault="004802B8" w:rsidP="004802B8">
      <w:r>
        <w:t xml:space="preserve">    SELECT e2.supervisor</w:t>
      </w:r>
    </w:p>
    <w:p w:rsidR="004802B8" w:rsidRDefault="004802B8" w:rsidP="004802B8">
      <w:r>
        <w:t xml:space="preserve">    FROM </w:t>
      </w:r>
      <w:proofErr w:type="spellStart"/>
      <w:r>
        <w:t>nn_employee</w:t>
      </w:r>
      <w:proofErr w:type="spellEnd"/>
      <w:r>
        <w:t xml:space="preserve"> e2</w:t>
      </w:r>
    </w:p>
    <w:p w:rsidR="004802B8" w:rsidRDefault="004802B8" w:rsidP="004802B8">
      <w:r>
        <w:t xml:space="preserve">    WHERE e2.employeeid = 433</w:t>
      </w:r>
    </w:p>
    <w:p w:rsidR="00653624" w:rsidRDefault="004802B8" w:rsidP="004802B8">
      <w:r>
        <w:t xml:space="preserve">  );</w:t>
      </w:r>
    </w:p>
    <w:p w:rsidR="00721ADE" w:rsidRDefault="00721ADE" w:rsidP="004802B8"/>
    <w:p w:rsidR="00653624" w:rsidRDefault="00721ADE" w:rsidP="00653624">
      <w:r>
        <w:rPr>
          <w:noProof/>
          <w:lang w:val="en-US"/>
        </w:rPr>
        <w:drawing>
          <wp:inline distT="0" distB="0" distL="0" distR="0" wp14:anchorId="49F7E4C1" wp14:editId="460FAE7C">
            <wp:extent cx="1400370" cy="552527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0370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ADE" w:rsidRDefault="00721ADE" w:rsidP="00653624"/>
    <w:p w:rsidR="00721ADE" w:rsidRDefault="00721ADE" w:rsidP="00653624"/>
    <w:p w:rsidR="00721ADE" w:rsidRDefault="00721ADE" w:rsidP="00653624"/>
    <w:p w:rsidR="00721ADE" w:rsidRDefault="00721ADE" w:rsidP="00653624"/>
    <w:p w:rsidR="00721ADE" w:rsidRDefault="00721ADE" w:rsidP="00653624"/>
    <w:p w:rsidR="00721ADE" w:rsidRDefault="00721ADE" w:rsidP="00653624"/>
    <w:p w:rsidR="00721ADE" w:rsidRDefault="00721ADE" w:rsidP="00653624"/>
    <w:p w:rsidR="00721ADE" w:rsidRDefault="00721ADE" w:rsidP="00653624"/>
    <w:p w:rsidR="000E0244" w:rsidRDefault="000E0244" w:rsidP="000E0244">
      <w:pPr>
        <w:pStyle w:val="ListParagraph"/>
        <w:numPr>
          <w:ilvl w:val="0"/>
          <w:numId w:val="22"/>
        </w:numPr>
      </w:pPr>
      <w:r>
        <w:lastRenderedPageBreak/>
        <w:t>Who has the same qualification as Stanley Garner?</w:t>
      </w:r>
    </w:p>
    <w:p w:rsidR="00653624" w:rsidRDefault="00653624" w:rsidP="00653624"/>
    <w:p w:rsidR="00721ADE" w:rsidRDefault="00721ADE" w:rsidP="00721ADE">
      <w:r>
        <w:t>SELECT e1.lname||', '||e1.fname AS "Employee"</w:t>
      </w:r>
    </w:p>
    <w:p w:rsidR="00721ADE" w:rsidRDefault="00721ADE" w:rsidP="00721ADE">
      <w:r>
        <w:t xml:space="preserve">  FROM </w:t>
      </w:r>
      <w:proofErr w:type="spellStart"/>
      <w:r>
        <w:t>nn_employee</w:t>
      </w:r>
      <w:proofErr w:type="spellEnd"/>
      <w:r>
        <w:t xml:space="preserve"> e1</w:t>
      </w:r>
    </w:p>
    <w:p w:rsidR="00721ADE" w:rsidRDefault="00721ADE" w:rsidP="00721ADE">
      <w:r>
        <w:t xml:space="preserve">  WHERE e1.qualid = (</w:t>
      </w:r>
    </w:p>
    <w:p w:rsidR="00721ADE" w:rsidRDefault="00721ADE" w:rsidP="00721ADE">
      <w:r>
        <w:t xml:space="preserve">    SELECT e2.qualid</w:t>
      </w:r>
    </w:p>
    <w:p w:rsidR="00721ADE" w:rsidRDefault="00721ADE" w:rsidP="00721ADE">
      <w:r>
        <w:t xml:space="preserve">    FROM </w:t>
      </w:r>
      <w:proofErr w:type="spellStart"/>
      <w:r>
        <w:t>nn_employee</w:t>
      </w:r>
      <w:proofErr w:type="spellEnd"/>
      <w:r>
        <w:t xml:space="preserve"> e2 </w:t>
      </w:r>
    </w:p>
    <w:p w:rsidR="00721ADE" w:rsidRDefault="00721ADE" w:rsidP="00721ADE">
      <w:r>
        <w:t xml:space="preserve">    WHERE e2.fname = 'Stanley'</w:t>
      </w:r>
    </w:p>
    <w:p w:rsidR="00721ADE" w:rsidRDefault="00721ADE" w:rsidP="00721ADE">
      <w:r>
        <w:t xml:space="preserve">      AND e2.lname = 'Garner'</w:t>
      </w:r>
    </w:p>
    <w:p w:rsidR="00653624" w:rsidRDefault="00721ADE" w:rsidP="00721ADE">
      <w:r>
        <w:t xml:space="preserve">  );</w:t>
      </w:r>
    </w:p>
    <w:p w:rsidR="00721ADE" w:rsidRDefault="00721ADE" w:rsidP="00721ADE"/>
    <w:p w:rsidR="00721ADE" w:rsidRDefault="00721ADE" w:rsidP="00721ADE">
      <w:r>
        <w:rPr>
          <w:noProof/>
          <w:lang w:val="en-US"/>
        </w:rPr>
        <w:drawing>
          <wp:inline distT="0" distB="0" distL="0" distR="0">
            <wp:extent cx="1562318" cy="51442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244" w:rsidRDefault="000E0244" w:rsidP="000E0244">
      <w:pPr>
        <w:pStyle w:val="ListParagraph"/>
        <w:numPr>
          <w:ilvl w:val="0"/>
          <w:numId w:val="22"/>
        </w:numPr>
      </w:pPr>
      <w:r>
        <w:t>Which department has more employees than Department 20?</w:t>
      </w:r>
    </w:p>
    <w:p w:rsidR="00653624" w:rsidRDefault="00653624" w:rsidP="00653624"/>
    <w:p w:rsidR="00721ADE" w:rsidRDefault="00721ADE" w:rsidP="00721ADE">
      <w:r>
        <w:t xml:space="preserve">SELECT </w:t>
      </w:r>
      <w:proofErr w:type="spellStart"/>
      <w:r>
        <w:t>deptname</w:t>
      </w:r>
      <w:proofErr w:type="spellEnd"/>
      <w:r>
        <w:t xml:space="preserve">, </w:t>
      </w:r>
      <w:proofErr w:type="spellStart"/>
      <w:r>
        <w:t>deptid</w:t>
      </w:r>
      <w:proofErr w:type="spellEnd"/>
    </w:p>
    <w:p w:rsidR="00721ADE" w:rsidRDefault="00721ADE" w:rsidP="00721ADE">
      <w:r>
        <w:t xml:space="preserve">  FROM </w:t>
      </w:r>
      <w:proofErr w:type="spellStart"/>
      <w:r>
        <w:t>nn_dept</w:t>
      </w:r>
      <w:proofErr w:type="spellEnd"/>
    </w:p>
    <w:p w:rsidR="00721ADE" w:rsidRDefault="00721ADE" w:rsidP="00721ADE">
      <w:r>
        <w:t xml:space="preserve">  WHERE (</w:t>
      </w:r>
    </w:p>
    <w:p w:rsidR="00721ADE" w:rsidRDefault="00721ADE" w:rsidP="00721ADE">
      <w:r>
        <w:t xml:space="preserve">    SELECT DISTINCT </w:t>
      </w:r>
      <w:proofErr w:type="gramStart"/>
      <w:r>
        <w:t>COUNT(</w:t>
      </w:r>
      <w:proofErr w:type="spellStart"/>
      <w:proofErr w:type="gramEnd"/>
      <w:r>
        <w:t>deptid</w:t>
      </w:r>
      <w:proofErr w:type="spellEnd"/>
      <w:r>
        <w:t xml:space="preserve">) </w:t>
      </w:r>
    </w:p>
    <w:p w:rsidR="00721ADE" w:rsidRDefault="00721ADE" w:rsidP="00721ADE">
      <w:r>
        <w:t xml:space="preserve">    FROM </w:t>
      </w:r>
      <w:proofErr w:type="spellStart"/>
      <w:r>
        <w:t>nn_employee</w:t>
      </w:r>
      <w:proofErr w:type="spellEnd"/>
      <w:r>
        <w:t xml:space="preserve"> </w:t>
      </w:r>
    </w:p>
    <w:p w:rsidR="00721ADE" w:rsidRDefault="00721ADE" w:rsidP="00721ADE">
      <w:r>
        <w:t xml:space="preserve">    WHERE </w:t>
      </w:r>
      <w:proofErr w:type="spellStart"/>
      <w:r>
        <w:t>deptid</w:t>
      </w:r>
      <w:proofErr w:type="spellEnd"/>
      <w:r>
        <w:t xml:space="preserve"> = </w:t>
      </w:r>
      <w:proofErr w:type="spellStart"/>
      <w:r>
        <w:t>nn_dept.deptid</w:t>
      </w:r>
      <w:proofErr w:type="spellEnd"/>
    </w:p>
    <w:p w:rsidR="00721ADE" w:rsidRDefault="00721ADE" w:rsidP="00721ADE">
      <w:r>
        <w:t xml:space="preserve">  ) &gt; (</w:t>
      </w:r>
    </w:p>
    <w:p w:rsidR="00721ADE" w:rsidRDefault="00721ADE" w:rsidP="00721ADE">
      <w:r>
        <w:t xml:space="preserve">    SELECT </w:t>
      </w:r>
      <w:proofErr w:type="gramStart"/>
      <w:r>
        <w:t>COUNT(</w:t>
      </w:r>
      <w:proofErr w:type="spellStart"/>
      <w:proofErr w:type="gramEnd"/>
      <w:r>
        <w:t>deptid</w:t>
      </w:r>
      <w:proofErr w:type="spellEnd"/>
      <w:r>
        <w:t>)</w:t>
      </w:r>
    </w:p>
    <w:p w:rsidR="00721ADE" w:rsidRDefault="00721ADE" w:rsidP="00721ADE">
      <w:r>
        <w:t xml:space="preserve">    FROM </w:t>
      </w:r>
      <w:proofErr w:type="spellStart"/>
      <w:r>
        <w:t>nn_employee</w:t>
      </w:r>
      <w:proofErr w:type="spellEnd"/>
    </w:p>
    <w:p w:rsidR="00721ADE" w:rsidRDefault="00721ADE" w:rsidP="00721ADE">
      <w:r>
        <w:t xml:space="preserve">    WHERE </w:t>
      </w:r>
      <w:proofErr w:type="spellStart"/>
      <w:r>
        <w:t>deptid</w:t>
      </w:r>
      <w:proofErr w:type="spellEnd"/>
      <w:r>
        <w:t xml:space="preserve"> = 20</w:t>
      </w:r>
    </w:p>
    <w:p w:rsidR="00721ADE" w:rsidRDefault="00721ADE" w:rsidP="00721ADE">
      <w:r>
        <w:t xml:space="preserve">  );</w:t>
      </w:r>
    </w:p>
    <w:p w:rsidR="00721ADE" w:rsidRDefault="00721ADE" w:rsidP="00653624"/>
    <w:p w:rsidR="00721ADE" w:rsidRDefault="00721ADE" w:rsidP="00653624">
      <w:r>
        <w:rPr>
          <w:noProof/>
          <w:lang w:val="en-US"/>
        </w:rPr>
        <w:drawing>
          <wp:inline distT="0" distB="0" distL="0" distR="0">
            <wp:extent cx="1838582" cy="609685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ADE" w:rsidRDefault="00721ADE" w:rsidP="00653624"/>
    <w:p w:rsidR="000E0244" w:rsidRDefault="000E0244" w:rsidP="000E0244">
      <w:pPr>
        <w:pStyle w:val="ListParagraph"/>
        <w:numPr>
          <w:ilvl w:val="0"/>
          <w:numId w:val="22"/>
        </w:numPr>
      </w:pPr>
      <w:r>
        <w:t>Which employees have been working in the company longer than Larry Houston?</w:t>
      </w:r>
    </w:p>
    <w:p w:rsidR="00721ADE" w:rsidRDefault="00721ADE" w:rsidP="00721ADE">
      <w:pPr>
        <w:ind w:left="360"/>
      </w:pPr>
    </w:p>
    <w:p w:rsidR="00721ADE" w:rsidRDefault="00721ADE" w:rsidP="00721ADE">
      <w:pPr>
        <w:ind w:left="360"/>
      </w:pPr>
      <w:r>
        <w:t>SELECT e1.lname||', '||e1.fname AS "employee"</w:t>
      </w:r>
    </w:p>
    <w:p w:rsidR="00721ADE" w:rsidRDefault="00721ADE" w:rsidP="00721ADE">
      <w:pPr>
        <w:ind w:left="360"/>
      </w:pPr>
      <w:r>
        <w:t xml:space="preserve">  FROM </w:t>
      </w:r>
      <w:proofErr w:type="spellStart"/>
      <w:r>
        <w:t>nn_employee</w:t>
      </w:r>
      <w:proofErr w:type="spellEnd"/>
      <w:r>
        <w:t xml:space="preserve"> e1</w:t>
      </w:r>
    </w:p>
    <w:p w:rsidR="00721ADE" w:rsidRDefault="00721ADE" w:rsidP="00721ADE">
      <w:pPr>
        <w:ind w:left="360"/>
      </w:pPr>
      <w:r>
        <w:t xml:space="preserve">  WHERE e1.hiredate &lt; (</w:t>
      </w:r>
    </w:p>
    <w:p w:rsidR="00721ADE" w:rsidRDefault="00721ADE" w:rsidP="00721ADE">
      <w:pPr>
        <w:ind w:left="360"/>
      </w:pPr>
      <w:r>
        <w:t xml:space="preserve">    SELECT e2.hiredate </w:t>
      </w:r>
    </w:p>
    <w:p w:rsidR="00721ADE" w:rsidRDefault="00721ADE" w:rsidP="00721ADE">
      <w:pPr>
        <w:ind w:left="360"/>
      </w:pPr>
      <w:r>
        <w:t xml:space="preserve">    FROM </w:t>
      </w:r>
      <w:proofErr w:type="spellStart"/>
      <w:r>
        <w:t>nn_employee</w:t>
      </w:r>
      <w:proofErr w:type="spellEnd"/>
      <w:r>
        <w:t xml:space="preserve"> e2</w:t>
      </w:r>
    </w:p>
    <w:p w:rsidR="00721ADE" w:rsidRDefault="00721ADE" w:rsidP="00721ADE">
      <w:pPr>
        <w:ind w:left="360"/>
      </w:pPr>
      <w:r>
        <w:t xml:space="preserve">    WHERE e2.fname = 'Larry'</w:t>
      </w:r>
    </w:p>
    <w:p w:rsidR="00721ADE" w:rsidRDefault="00721ADE" w:rsidP="00721ADE">
      <w:pPr>
        <w:ind w:left="360"/>
      </w:pPr>
      <w:r>
        <w:t xml:space="preserve">      AND e2.lname = 'Houston'</w:t>
      </w:r>
    </w:p>
    <w:p w:rsidR="00721ADE" w:rsidRDefault="00721ADE" w:rsidP="00721ADE">
      <w:pPr>
        <w:ind w:left="360"/>
      </w:pPr>
      <w:r>
        <w:t xml:space="preserve">  );</w:t>
      </w:r>
    </w:p>
    <w:p w:rsidR="00653624" w:rsidRDefault="00653624" w:rsidP="00653624"/>
    <w:p w:rsidR="00721ADE" w:rsidRDefault="00721ADE" w:rsidP="00653624">
      <w:r>
        <w:rPr>
          <w:noProof/>
          <w:lang w:val="en-US"/>
        </w:rPr>
        <w:drawing>
          <wp:inline distT="0" distB="0" distL="0" distR="0">
            <wp:extent cx="924054" cy="36200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4054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ADE" w:rsidRDefault="00721ADE" w:rsidP="00653624"/>
    <w:p w:rsidR="00653624" w:rsidRDefault="000E0244" w:rsidP="000E0244">
      <w:pPr>
        <w:pStyle w:val="ListParagraph"/>
        <w:numPr>
          <w:ilvl w:val="0"/>
          <w:numId w:val="22"/>
        </w:numPr>
      </w:pPr>
      <w:r>
        <w:lastRenderedPageBreak/>
        <w:t xml:space="preserve">Create a new table, EMP30, and populate it with employees in Department 30 by using and </w:t>
      </w:r>
      <w:proofErr w:type="spellStart"/>
      <w:r>
        <w:t>esi</w:t>
      </w:r>
      <w:r w:rsidR="00653624">
        <w:t>ting</w:t>
      </w:r>
      <w:proofErr w:type="spellEnd"/>
      <w:r w:rsidR="00653624">
        <w:t xml:space="preserve"> table and a subquery.  Use</w:t>
      </w:r>
      <w:r>
        <w:t xml:space="preserve"> </w:t>
      </w:r>
      <w:proofErr w:type="spellStart"/>
      <w:r>
        <w:t>EmployeeId</w:t>
      </w:r>
      <w:proofErr w:type="spellEnd"/>
      <w:r>
        <w:t xml:space="preserve">, </w:t>
      </w:r>
      <w:proofErr w:type="spellStart"/>
      <w:r>
        <w:t>Lname,Fname</w:t>
      </w:r>
      <w:proofErr w:type="spellEnd"/>
      <w:r>
        <w:t xml:space="preserve">, </w:t>
      </w:r>
      <w:proofErr w:type="spellStart"/>
      <w:r>
        <w:t>HireDate</w:t>
      </w:r>
      <w:proofErr w:type="spellEnd"/>
      <w:r>
        <w:t xml:space="preserve">, </w:t>
      </w:r>
      <w:r w:rsidR="00653624">
        <w:t>and Salary columns.</w:t>
      </w:r>
    </w:p>
    <w:p w:rsidR="00653624" w:rsidRDefault="00653624" w:rsidP="00653624"/>
    <w:p w:rsidR="003B76FE" w:rsidRDefault="003B76FE" w:rsidP="003B76FE">
      <w:r>
        <w:t>DROP TABLE EMP30; --Just so that it doesn’t give errors when run if table exists</w:t>
      </w:r>
    </w:p>
    <w:p w:rsidR="003B76FE" w:rsidRDefault="003B76FE" w:rsidP="003B76FE">
      <w:r>
        <w:t>CREATE TABLE EMP30 AS (</w:t>
      </w:r>
    </w:p>
    <w:p w:rsidR="003B76FE" w:rsidRDefault="003B76FE" w:rsidP="003B76FE">
      <w:r>
        <w:t xml:space="preserve">  SELECT EMPLOYEEID, LNAME, FNAME,</w:t>
      </w:r>
    </w:p>
    <w:p w:rsidR="003B76FE" w:rsidRDefault="003B76FE" w:rsidP="003B76FE">
      <w:r>
        <w:t xml:space="preserve">        HIREDATE, SALARY</w:t>
      </w:r>
    </w:p>
    <w:p w:rsidR="003B76FE" w:rsidRDefault="003B76FE" w:rsidP="003B76FE">
      <w:r>
        <w:t xml:space="preserve">  FROM </w:t>
      </w:r>
      <w:proofErr w:type="spellStart"/>
      <w:r>
        <w:t>nn_employee</w:t>
      </w:r>
      <w:proofErr w:type="spellEnd"/>
    </w:p>
    <w:p w:rsidR="003B76FE" w:rsidRDefault="003B76FE" w:rsidP="003B76FE">
      <w:r>
        <w:t xml:space="preserve">  WHERE </w:t>
      </w:r>
      <w:proofErr w:type="spellStart"/>
      <w:r>
        <w:t>deptid</w:t>
      </w:r>
      <w:proofErr w:type="spellEnd"/>
      <w:r>
        <w:t xml:space="preserve"> = 30</w:t>
      </w:r>
    </w:p>
    <w:p w:rsidR="003B76FE" w:rsidRDefault="003B76FE" w:rsidP="00653624"/>
    <w:p w:rsidR="00653624" w:rsidRDefault="00653624" w:rsidP="00653624"/>
    <w:p w:rsidR="00653624" w:rsidRDefault="00653624" w:rsidP="000E0244">
      <w:pPr>
        <w:pStyle w:val="ListParagraph"/>
        <w:numPr>
          <w:ilvl w:val="0"/>
          <w:numId w:val="22"/>
        </w:numPr>
      </w:pPr>
      <w:r>
        <w:t xml:space="preserve">Add more rows to the EMP30 table with employees in </w:t>
      </w:r>
      <w:proofErr w:type="spellStart"/>
      <w:r>
        <w:t>Dpeartment</w:t>
      </w:r>
      <w:proofErr w:type="spellEnd"/>
      <w:r>
        <w:t xml:space="preserve"> 40.  Do not transfer the employee’s salary.</w:t>
      </w:r>
    </w:p>
    <w:p w:rsidR="00653624" w:rsidRDefault="00653624" w:rsidP="00653624"/>
    <w:p w:rsidR="003B76FE" w:rsidRDefault="003B76FE" w:rsidP="003B76FE">
      <w:r>
        <w:t>INSERT INTO EMP30 (</w:t>
      </w:r>
    </w:p>
    <w:p w:rsidR="003B76FE" w:rsidRDefault="003B76FE" w:rsidP="003B76FE">
      <w:r>
        <w:t xml:space="preserve">  SELECT EMPLOYEEID, LNAME, FNAME,</w:t>
      </w:r>
    </w:p>
    <w:p w:rsidR="003B76FE" w:rsidRDefault="003B76FE" w:rsidP="003B76FE">
      <w:r>
        <w:t xml:space="preserve">        HIREDATE, null</w:t>
      </w:r>
    </w:p>
    <w:p w:rsidR="003B76FE" w:rsidRDefault="003B76FE" w:rsidP="003B76FE">
      <w:r>
        <w:t xml:space="preserve">  FROM </w:t>
      </w:r>
      <w:proofErr w:type="spellStart"/>
      <w:r>
        <w:t>nn_employee</w:t>
      </w:r>
      <w:proofErr w:type="spellEnd"/>
    </w:p>
    <w:p w:rsidR="003B76FE" w:rsidRDefault="003B76FE" w:rsidP="003B76FE">
      <w:r>
        <w:t xml:space="preserve">  WHERE </w:t>
      </w:r>
      <w:proofErr w:type="spellStart"/>
      <w:r>
        <w:t>deptid</w:t>
      </w:r>
      <w:proofErr w:type="spellEnd"/>
      <w:r>
        <w:t xml:space="preserve"> = 40</w:t>
      </w:r>
    </w:p>
    <w:p w:rsidR="00653624" w:rsidRDefault="003B76FE" w:rsidP="003B76FE">
      <w:r>
        <w:t>);</w:t>
      </w:r>
    </w:p>
    <w:p w:rsidR="00653624" w:rsidRDefault="00653624" w:rsidP="00653624"/>
    <w:p w:rsidR="00653624" w:rsidRDefault="00653624" w:rsidP="000E0244">
      <w:pPr>
        <w:pStyle w:val="ListParagraph"/>
        <w:numPr>
          <w:ilvl w:val="0"/>
          <w:numId w:val="22"/>
        </w:numPr>
      </w:pPr>
      <w:r>
        <w:t>Update the salary of the newly transferred employees from the EMPLOYEE table to the EMP30 table with a MERGE statement, and insert employees who are not in the EMP30 table.</w:t>
      </w:r>
    </w:p>
    <w:p w:rsidR="004406AE" w:rsidRDefault="004406AE" w:rsidP="004406AE">
      <w:r>
        <w:t>MERGE INTO EMP30 e1</w:t>
      </w:r>
    </w:p>
    <w:p w:rsidR="004406AE" w:rsidRDefault="004406AE" w:rsidP="004406AE">
      <w:r>
        <w:t xml:space="preserve">  USING (</w:t>
      </w:r>
    </w:p>
    <w:p w:rsidR="004406AE" w:rsidRDefault="004406AE" w:rsidP="004406AE">
      <w:r>
        <w:t xml:space="preserve">    SELECT </w:t>
      </w:r>
      <w:proofErr w:type="spellStart"/>
      <w:r>
        <w:t>employeeid</w:t>
      </w:r>
      <w:proofErr w:type="spellEnd"/>
      <w:r>
        <w:t xml:space="preserve">, </w:t>
      </w:r>
      <w:proofErr w:type="spellStart"/>
      <w:r>
        <w:t>lname</w:t>
      </w:r>
      <w:proofErr w:type="spellEnd"/>
      <w:r>
        <w:t xml:space="preserve">, </w:t>
      </w:r>
      <w:proofErr w:type="spellStart"/>
      <w:r>
        <w:t>fname</w:t>
      </w:r>
      <w:proofErr w:type="spellEnd"/>
      <w:r>
        <w:t>,</w:t>
      </w:r>
    </w:p>
    <w:p w:rsidR="004406AE" w:rsidRDefault="004406AE" w:rsidP="004406AE">
      <w:r>
        <w:t xml:space="preserve">        </w:t>
      </w:r>
      <w:proofErr w:type="spellStart"/>
      <w:proofErr w:type="gramStart"/>
      <w:r>
        <w:t>hiredate</w:t>
      </w:r>
      <w:proofErr w:type="spellEnd"/>
      <w:proofErr w:type="gramEnd"/>
      <w:r>
        <w:t>, salary</w:t>
      </w:r>
    </w:p>
    <w:p w:rsidR="004406AE" w:rsidRDefault="004406AE" w:rsidP="004406AE">
      <w:r>
        <w:t xml:space="preserve">    FROM </w:t>
      </w:r>
      <w:proofErr w:type="spellStart"/>
      <w:r>
        <w:t>nn_employee</w:t>
      </w:r>
      <w:proofErr w:type="spellEnd"/>
    </w:p>
    <w:p w:rsidR="004406AE" w:rsidRDefault="004406AE" w:rsidP="004406AE">
      <w:r>
        <w:t xml:space="preserve">  ) e2</w:t>
      </w:r>
    </w:p>
    <w:p w:rsidR="004406AE" w:rsidRDefault="004406AE" w:rsidP="004406AE">
      <w:r>
        <w:t xml:space="preserve">  ON (e1.employeeid = e2.employeeid)</w:t>
      </w:r>
    </w:p>
    <w:p w:rsidR="004406AE" w:rsidRDefault="004406AE" w:rsidP="004406AE">
      <w:r>
        <w:t xml:space="preserve">  WHEN MATCHED THEN UPDATE SET</w:t>
      </w:r>
    </w:p>
    <w:p w:rsidR="004406AE" w:rsidRDefault="004406AE" w:rsidP="004406AE">
      <w:r>
        <w:t xml:space="preserve">    e1.fname = e2.fname, </w:t>
      </w:r>
    </w:p>
    <w:p w:rsidR="004406AE" w:rsidRDefault="004406AE" w:rsidP="004406AE">
      <w:r>
        <w:t xml:space="preserve">    e1.lname = e2.lname,</w:t>
      </w:r>
    </w:p>
    <w:p w:rsidR="004406AE" w:rsidRDefault="004406AE" w:rsidP="004406AE">
      <w:r>
        <w:t xml:space="preserve">    e1.hiredate = e2.hiredate,</w:t>
      </w:r>
    </w:p>
    <w:p w:rsidR="004406AE" w:rsidRDefault="004406AE" w:rsidP="004406AE">
      <w:r>
        <w:t xml:space="preserve">    e1.salary = e2.salary</w:t>
      </w:r>
    </w:p>
    <w:p w:rsidR="004406AE" w:rsidRDefault="004406AE" w:rsidP="004406AE">
      <w:r>
        <w:t xml:space="preserve">  WHEN NOT MATCHED THEN INSERT (e1.employeeid, e1.fname, e1.lname, e1.hiredate, e1.salary)</w:t>
      </w:r>
    </w:p>
    <w:p w:rsidR="00653624" w:rsidRDefault="004406AE" w:rsidP="004406AE">
      <w:r>
        <w:t xml:space="preserve">    VALUES (e2.employeeid, e2.fname, e2.lname, e2.hiredate, e2.salary);</w:t>
      </w:r>
    </w:p>
    <w:p w:rsidR="004406AE" w:rsidRDefault="004406AE" w:rsidP="00653624"/>
    <w:p w:rsidR="004406AE" w:rsidRDefault="004406AE" w:rsidP="00653624"/>
    <w:p w:rsidR="00721ADE" w:rsidRDefault="00721ADE" w:rsidP="00653624"/>
    <w:p w:rsidR="00721ADE" w:rsidRDefault="00721ADE" w:rsidP="00653624"/>
    <w:p w:rsidR="00721ADE" w:rsidRDefault="00721ADE" w:rsidP="00653624"/>
    <w:p w:rsidR="00721ADE" w:rsidRDefault="00721ADE" w:rsidP="00653624"/>
    <w:p w:rsidR="00721ADE" w:rsidRDefault="00721ADE" w:rsidP="00653624"/>
    <w:p w:rsidR="00653624" w:rsidRDefault="00653624" w:rsidP="000E0244">
      <w:pPr>
        <w:pStyle w:val="ListParagraph"/>
        <w:numPr>
          <w:ilvl w:val="0"/>
          <w:numId w:val="22"/>
        </w:numPr>
      </w:pPr>
      <w:r>
        <w:t>Find employees with the minimum salary in their own department with the use of a correlated subquery.</w:t>
      </w:r>
    </w:p>
    <w:p w:rsidR="00EF3D73" w:rsidRDefault="00EF3D73" w:rsidP="00EF3D73">
      <w:r>
        <w:t>SELECT e1.lname||', '||e1.fname AS "Name"</w:t>
      </w:r>
    </w:p>
    <w:p w:rsidR="00EF3D73" w:rsidRDefault="00EF3D73" w:rsidP="00EF3D73">
      <w:r>
        <w:t xml:space="preserve">  FROM </w:t>
      </w:r>
      <w:proofErr w:type="spellStart"/>
      <w:r>
        <w:t>nn_employee</w:t>
      </w:r>
      <w:proofErr w:type="spellEnd"/>
      <w:r>
        <w:t xml:space="preserve"> e1</w:t>
      </w:r>
    </w:p>
    <w:p w:rsidR="00EF3D73" w:rsidRDefault="00EF3D73" w:rsidP="00EF3D73">
      <w:r>
        <w:t xml:space="preserve">  WHERE e1.salary IN (</w:t>
      </w:r>
    </w:p>
    <w:p w:rsidR="00EF3D73" w:rsidRDefault="00EF3D73" w:rsidP="00EF3D73">
      <w:r>
        <w:t xml:space="preserve">    SELECT </w:t>
      </w:r>
      <w:proofErr w:type="gramStart"/>
      <w:r>
        <w:t>MIN(</w:t>
      </w:r>
      <w:proofErr w:type="gramEnd"/>
      <w:r>
        <w:t>salary)</w:t>
      </w:r>
    </w:p>
    <w:p w:rsidR="00EF3D73" w:rsidRDefault="00EF3D73" w:rsidP="00EF3D73">
      <w:r>
        <w:t xml:space="preserve">    FROM </w:t>
      </w:r>
      <w:proofErr w:type="spellStart"/>
      <w:r>
        <w:t>nn_employee</w:t>
      </w:r>
      <w:proofErr w:type="spellEnd"/>
    </w:p>
    <w:p w:rsidR="00EF3D73" w:rsidRDefault="00EF3D73" w:rsidP="00EF3D73">
      <w:r>
        <w:t xml:space="preserve">    GROUP BY </w:t>
      </w:r>
      <w:proofErr w:type="spellStart"/>
      <w:r>
        <w:t>deptid</w:t>
      </w:r>
      <w:proofErr w:type="spellEnd"/>
    </w:p>
    <w:p w:rsidR="00653624" w:rsidRDefault="00EF3D73" w:rsidP="00EF3D73">
      <w:r>
        <w:t xml:space="preserve">  );</w:t>
      </w:r>
    </w:p>
    <w:p w:rsidR="00721ADE" w:rsidRDefault="00721ADE" w:rsidP="00EF3D73">
      <w:r>
        <w:rPr>
          <w:noProof/>
          <w:lang w:val="en-US"/>
        </w:rPr>
        <w:drawing>
          <wp:inline distT="0" distB="0" distL="0" distR="0">
            <wp:extent cx="1143160" cy="95263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8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160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624" w:rsidRDefault="00653624" w:rsidP="00653624"/>
    <w:p w:rsidR="00653624" w:rsidRDefault="00653624" w:rsidP="000E0244">
      <w:pPr>
        <w:pStyle w:val="ListParagraph"/>
        <w:numPr>
          <w:ilvl w:val="0"/>
          <w:numId w:val="22"/>
        </w:numPr>
      </w:pPr>
      <w:r>
        <w:t>Use set operator and subquery to find employees who do not have any dependents.</w:t>
      </w:r>
    </w:p>
    <w:p w:rsidR="00653624" w:rsidRDefault="00653624" w:rsidP="00653624"/>
    <w:p w:rsidR="00650578" w:rsidRDefault="00650578" w:rsidP="00650578">
      <w:r>
        <w:t>SELECT DISTINCT e1.lname||', '||e1.fname AS "Name"</w:t>
      </w:r>
    </w:p>
    <w:p w:rsidR="00650578" w:rsidRDefault="00650578" w:rsidP="00650578">
      <w:r>
        <w:t xml:space="preserve">  FROM </w:t>
      </w:r>
      <w:proofErr w:type="spellStart"/>
      <w:r>
        <w:t>nn_employee</w:t>
      </w:r>
      <w:proofErr w:type="spellEnd"/>
      <w:r>
        <w:t xml:space="preserve"> e1</w:t>
      </w:r>
    </w:p>
    <w:p w:rsidR="00650578" w:rsidRDefault="00650578" w:rsidP="00650578">
      <w:r>
        <w:t xml:space="preserve">  WHERE e1.employeeid NOT IN (</w:t>
      </w:r>
    </w:p>
    <w:p w:rsidR="00650578" w:rsidRDefault="00650578" w:rsidP="00650578">
      <w:r>
        <w:t xml:space="preserve">    SELECT DISTINCT </w:t>
      </w:r>
      <w:proofErr w:type="spellStart"/>
      <w:r>
        <w:t>employeeid</w:t>
      </w:r>
      <w:proofErr w:type="spellEnd"/>
      <w:r>
        <w:t xml:space="preserve"> </w:t>
      </w:r>
    </w:p>
    <w:p w:rsidR="00650578" w:rsidRDefault="00650578" w:rsidP="00650578">
      <w:r>
        <w:t xml:space="preserve">    FROM </w:t>
      </w:r>
      <w:proofErr w:type="spellStart"/>
      <w:r>
        <w:t>nn_employee</w:t>
      </w:r>
      <w:proofErr w:type="spellEnd"/>
    </w:p>
    <w:p w:rsidR="00650578" w:rsidRDefault="00650578" w:rsidP="00650578">
      <w:r>
        <w:t xml:space="preserve">    </w:t>
      </w:r>
      <w:proofErr w:type="gramStart"/>
      <w:r>
        <w:t>minus</w:t>
      </w:r>
      <w:proofErr w:type="gramEnd"/>
      <w:r>
        <w:t xml:space="preserve"> </w:t>
      </w:r>
    </w:p>
    <w:p w:rsidR="00650578" w:rsidRDefault="00650578" w:rsidP="00650578">
      <w:r>
        <w:t xml:space="preserve">    SELECT </w:t>
      </w:r>
      <w:proofErr w:type="spellStart"/>
      <w:r>
        <w:t>employeeid</w:t>
      </w:r>
      <w:proofErr w:type="spellEnd"/>
    </w:p>
    <w:p w:rsidR="00650578" w:rsidRDefault="00650578" w:rsidP="00650578">
      <w:r>
        <w:t xml:space="preserve">    FROM </w:t>
      </w:r>
      <w:proofErr w:type="spellStart"/>
      <w:r>
        <w:t>nn_dependent</w:t>
      </w:r>
      <w:proofErr w:type="spellEnd"/>
    </w:p>
    <w:p w:rsidR="00653624" w:rsidRDefault="00650578" w:rsidP="00650578">
      <w:r>
        <w:t xml:space="preserve">  );</w:t>
      </w:r>
    </w:p>
    <w:p w:rsidR="00721ADE" w:rsidRDefault="00721ADE" w:rsidP="00650578"/>
    <w:p w:rsidR="00721ADE" w:rsidRDefault="00721ADE" w:rsidP="00650578">
      <w:r>
        <w:rPr>
          <w:noProof/>
          <w:lang w:val="en-US"/>
        </w:rPr>
        <w:drawing>
          <wp:inline distT="0" distB="0" distL="0" distR="0">
            <wp:extent cx="981212" cy="100026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9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1212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ADE" w:rsidRDefault="00721ADE" w:rsidP="00650578"/>
    <w:p w:rsidR="00721ADE" w:rsidRDefault="00721ADE" w:rsidP="00650578"/>
    <w:p w:rsidR="00721ADE" w:rsidRDefault="00721ADE" w:rsidP="00650578"/>
    <w:p w:rsidR="00721ADE" w:rsidRDefault="00721ADE" w:rsidP="00650578"/>
    <w:p w:rsidR="00721ADE" w:rsidRDefault="00721ADE" w:rsidP="00650578"/>
    <w:p w:rsidR="00721ADE" w:rsidRDefault="00721ADE" w:rsidP="00650578"/>
    <w:p w:rsidR="00721ADE" w:rsidRDefault="00721ADE" w:rsidP="00650578"/>
    <w:p w:rsidR="00721ADE" w:rsidRDefault="00721ADE" w:rsidP="00650578"/>
    <w:p w:rsidR="00721ADE" w:rsidRDefault="00721ADE" w:rsidP="00650578"/>
    <w:p w:rsidR="00721ADE" w:rsidRDefault="00721ADE" w:rsidP="00650578"/>
    <w:p w:rsidR="00721ADE" w:rsidRDefault="00721ADE" w:rsidP="00650578"/>
    <w:p w:rsidR="00721ADE" w:rsidRDefault="00721ADE" w:rsidP="00650578"/>
    <w:p w:rsidR="00653624" w:rsidRDefault="00653624" w:rsidP="000E0244">
      <w:pPr>
        <w:pStyle w:val="ListParagraph"/>
        <w:numPr>
          <w:ilvl w:val="0"/>
          <w:numId w:val="22"/>
        </w:numPr>
      </w:pPr>
      <w:r>
        <w:t>Write a subquery that finds the average salary by each department.  Check to find if employee 543’s salary satisfies the =ANY, &lt;ANY,&gt;ANY, &lt;</w:t>
      </w:r>
      <w:proofErr w:type="spellStart"/>
      <w:r>
        <w:t>ALL,or</w:t>
      </w:r>
      <w:proofErr w:type="spellEnd"/>
      <w:r>
        <w:t xml:space="preserve"> &gt;ALL condition against those departmental average salaries.</w:t>
      </w:r>
    </w:p>
    <w:p w:rsidR="00653624" w:rsidRDefault="00653624" w:rsidP="00653624"/>
    <w:p w:rsidR="00954C34" w:rsidRDefault="00954C34" w:rsidP="00954C34">
      <w:r>
        <w:t xml:space="preserve">SELECT </w:t>
      </w:r>
      <w:proofErr w:type="spellStart"/>
      <w:r>
        <w:t>fname</w:t>
      </w:r>
      <w:proofErr w:type="spellEnd"/>
      <w:r>
        <w:t>||', '||</w:t>
      </w:r>
      <w:proofErr w:type="spellStart"/>
      <w:r>
        <w:t>lname</w:t>
      </w:r>
      <w:proofErr w:type="spellEnd"/>
      <w:r>
        <w:t xml:space="preserve"> AS "Name"</w:t>
      </w:r>
    </w:p>
    <w:p w:rsidR="00954C34" w:rsidRDefault="00954C34" w:rsidP="00954C34">
      <w:r>
        <w:t xml:space="preserve">  FROM </w:t>
      </w:r>
      <w:proofErr w:type="spellStart"/>
      <w:r>
        <w:t>nn_employee</w:t>
      </w:r>
      <w:proofErr w:type="spellEnd"/>
      <w:r>
        <w:t xml:space="preserve"> </w:t>
      </w:r>
    </w:p>
    <w:p w:rsidR="00954C34" w:rsidRDefault="00954C34" w:rsidP="00954C34">
      <w:r>
        <w:t xml:space="preserve">  WHERE </w:t>
      </w:r>
      <w:proofErr w:type="spellStart"/>
      <w:r>
        <w:t>employeeid</w:t>
      </w:r>
      <w:proofErr w:type="spellEnd"/>
      <w:r>
        <w:t xml:space="preserve"> = 543 AND salary = ANY </w:t>
      </w:r>
    </w:p>
    <w:p w:rsidR="00954C34" w:rsidRDefault="00954C34" w:rsidP="00954C34">
      <w:r>
        <w:t xml:space="preserve">    (SELECT </w:t>
      </w:r>
      <w:proofErr w:type="gramStart"/>
      <w:r>
        <w:t>AVG(</w:t>
      </w:r>
      <w:proofErr w:type="gramEnd"/>
      <w:r>
        <w:t xml:space="preserve">salary) FROM </w:t>
      </w:r>
      <w:proofErr w:type="spellStart"/>
      <w:r>
        <w:t>nn_employee</w:t>
      </w:r>
      <w:proofErr w:type="spellEnd"/>
      <w:r>
        <w:t xml:space="preserve"> GROUP BY </w:t>
      </w:r>
      <w:proofErr w:type="spellStart"/>
      <w:r>
        <w:t>deptid</w:t>
      </w:r>
      <w:proofErr w:type="spellEnd"/>
      <w:r>
        <w:t>);</w:t>
      </w:r>
    </w:p>
    <w:p w:rsidR="00954C34" w:rsidRDefault="00721ADE" w:rsidP="00954C34">
      <w:r>
        <w:rPr>
          <w:noProof/>
          <w:lang w:val="en-US"/>
        </w:rPr>
        <w:drawing>
          <wp:inline distT="0" distB="0" distL="0" distR="0">
            <wp:extent cx="885949" cy="457264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10a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5949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ADE" w:rsidRDefault="00721ADE" w:rsidP="00954C34"/>
    <w:p w:rsidR="00954C34" w:rsidRDefault="00954C34" w:rsidP="00954C34">
      <w:r>
        <w:t xml:space="preserve">SELECT </w:t>
      </w:r>
      <w:proofErr w:type="spellStart"/>
      <w:r>
        <w:t>fname</w:t>
      </w:r>
      <w:proofErr w:type="spellEnd"/>
      <w:r>
        <w:t>||', '||</w:t>
      </w:r>
      <w:proofErr w:type="spellStart"/>
      <w:r>
        <w:t>lname</w:t>
      </w:r>
      <w:proofErr w:type="spellEnd"/>
      <w:r>
        <w:t xml:space="preserve"> AS "Name"</w:t>
      </w:r>
    </w:p>
    <w:p w:rsidR="00954C34" w:rsidRDefault="00954C34" w:rsidP="00954C34">
      <w:r>
        <w:t xml:space="preserve">  FROM </w:t>
      </w:r>
      <w:proofErr w:type="spellStart"/>
      <w:r>
        <w:t>nn_employee</w:t>
      </w:r>
      <w:proofErr w:type="spellEnd"/>
      <w:r>
        <w:t xml:space="preserve"> </w:t>
      </w:r>
    </w:p>
    <w:p w:rsidR="00954C34" w:rsidRDefault="00954C34" w:rsidP="00954C34">
      <w:r>
        <w:t xml:space="preserve">  WHERE </w:t>
      </w:r>
      <w:proofErr w:type="spellStart"/>
      <w:r>
        <w:t>employeeid</w:t>
      </w:r>
      <w:proofErr w:type="spellEnd"/>
      <w:r>
        <w:t xml:space="preserve"> = 543 AND salary &lt; ANY </w:t>
      </w:r>
    </w:p>
    <w:p w:rsidR="00954C34" w:rsidRDefault="00954C34" w:rsidP="00954C34">
      <w:r>
        <w:t xml:space="preserve">    (SELECT </w:t>
      </w:r>
      <w:proofErr w:type="gramStart"/>
      <w:r>
        <w:t>AVG(</w:t>
      </w:r>
      <w:proofErr w:type="gramEnd"/>
      <w:r>
        <w:t xml:space="preserve">salary) FROM </w:t>
      </w:r>
      <w:proofErr w:type="spellStart"/>
      <w:r>
        <w:t>nn_employee</w:t>
      </w:r>
      <w:proofErr w:type="spellEnd"/>
      <w:r>
        <w:t xml:space="preserve"> GROUP BY </w:t>
      </w:r>
      <w:proofErr w:type="spellStart"/>
      <w:r>
        <w:t>deptid</w:t>
      </w:r>
      <w:proofErr w:type="spellEnd"/>
      <w:r>
        <w:t>);</w:t>
      </w:r>
    </w:p>
    <w:p w:rsidR="00954C34" w:rsidRDefault="00721ADE" w:rsidP="00721ADE">
      <w:pPr>
        <w:ind w:firstLine="720"/>
      </w:pPr>
      <w:r>
        <w:rPr>
          <w:noProof/>
          <w:lang w:val="en-US"/>
        </w:rPr>
        <w:drawing>
          <wp:inline distT="0" distB="0" distL="0" distR="0">
            <wp:extent cx="1000265" cy="552527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10b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0265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ADE" w:rsidRDefault="00721ADE" w:rsidP="00721ADE">
      <w:pPr>
        <w:ind w:firstLine="720"/>
      </w:pPr>
    </w:p>
    <w:p w:rsidR="00954C34" w:rsidRDefault="00954C34" w:rsidP="00954C34">
      <w:r>
        <w:t xml:space="preserve">SELECT </w:t>
      </w:r>
      <w:proofErr w:type="spellStart"/>
      <w:r>
        <w:t>fname</w:t>
      </w:r>
      <w:proofErr w:type="spellEnd"/>
      <w:r>
        <w:t>||', '||</w:t>
      </w:r>
      <w:proofErr w:type="spellStart"/>
      <w:r>
        <w:t>lname</w:t>
      </w:r>
      <w:proofErr w:type="spellEnd"/>
      <w:r>
        <w:t xml:space="preserve"> AS "Name"</w:t>
      </w:r>
    </w:p>
    <w:p w:rsidR="00954C34" w:rsidRDefault="00954C34" w:rsidP="00954C34">
      <w:r>
        <w:t xml:space="preserve">  FROM </w:t>
      </w:r>
      <w:proofErr w:type="spellStart"/>
      <w:r>
        <w:t>nn_employee</w:t>
      </w:r>
      <w:proofErr w:type="spellEnd"/>
      <w:r>
        <w:t xml:space="preserve"> </w:t>
      </w:r>
    </w:p>
    <w:p w:rsidR="00954C34" w:rsidRDefault="00954C34" w:rsidP="00954C34">
      <w:r>
        <w:t xml:space="preserve">  WHERE </w:t>
      </w:r>
      <w:proofErr w:type="spellStart"/>
      <w:r>
        <w:t>employeeid</w:t>
      </w:r>
      <w:proofErr w:type="spellEnd"/>
      <w:r>
        <w:t xml:space="preserve"> = 543 AND salary &gt; ANY </w:t>
      </w:r>
    </w:p>
    <w:p w:rsidR="00954C34" w:rsidRDefault="00954C34" w:rsidP="00954C34">
      <w:r>
        <w:t xml:space="preserve">    (SELECT </w:t>
      </w:r>
      <w:proofErr w:type="gramStart"/>
      <w:r>
        <w:t>AVG(</w:t>
      </w:r>
      <w:proofErr w:type="gramEnd"/>
      <w:r>
        <w:t xml:space="preserve">salary) FROM </w:t>
      </w:r>
      <w:proofErr w:type="spellStart"/>
      <w:r>
        <w:t>nn_employee</w:t>
      </w:r>
      <w:proofErr w:type="spellEnd"/>
      <w:r>
        <w:t xml:space="preserve"> GROUP BY </w:t>
      </w:r>
      <w:proofErr w:type="spellStart"/>
      <w:r>
        <w:t>deptid</w:t>
      </w:r>
      <w:proofErr w:type="spellEnd"/>
      <w:r>
        <w:t>);</w:t>
      </w:r>
    </w:p>
    <w:p w:rsidR="00954C34" w:rsidRDefault="00721ADE" w:rsidP="00954C34">
      <w:r>
        <w:rPr>
          <w:noProof/>
          <w:lang w:val="en-US"/>
        </w:rPr>
        <w:drawing>
          <wp:inline distT="0" distB="0" distL="0" distR="0">
            <wp:extent cx="866896" cy="381053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10c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896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ADE" w:rsidRDefault="00721ADE" w:rsidP="00954C34"/>
    <w:p w:rsidR="00954C34" w:rsidRDefault="00954C34" w:rsidP="00954C34">
      <w:r>
        <w:t xml:space="preserve">SELECT </w:t>
      </w:r>
      <w:proofErr w:type="spellStart"/>
      <w:r>
        <w:t>fname</w:t>
      </w:r>
      <w:proofErr w:type="spellEnd"/>
      <w:r>
        <w:t>||', '||</w:t>
      </w:r>
      <w:proofErr w:type="spellStart"/>
      <w:r>
        <w:t>lname</w:t>
      </w:r>
      <w:proofErr w:type="spellEnd"/>
      <w:r>
        <w:t xml:space="preserve"> AS "Name"</w:t>
      </w:r>
    </w:p>
    <w:p w:rsidR="00954C34" w:rsidRDefault="00954C34" w:rsidP="00954C34">
      <w:r>
        <w:t xml:space="preserve">  FROM </w:t>
      </w:r>
      <w:proofErr w:type="spellStart"/>
      <w:r>
        <w:t>nn_employee</w:t>
      </w:r>
      <w:proofErr w:type="spellEnd"/>
      <w:r>
        <w:t xml:space="preserve"> </w:t>
      </w:r>
    </w:p>
    <w:p w:rsidR="00954C34" w:rsidRDefault="00954C34" w:rsidP="00954C34">
      <w:r>
        <w:t xml:space="preserve">  WHERE </w:t>
      </w:r>
      <w:proofErr w:type="spellStart"/>
      <w:r>
        <w:t>employeeid</w:t>
      </w:r>
      <w:proofErr w:type="spellEnd"/>
      <w:r>
        <w:t xml:space="preserve"> = 543 AND salary &lt; ALL</w:t>
      </w:r>
    </w:p>
    <w:p w:rsidR="00954C34" w:rsidRDefault="00954C34" w:rsidP="00954C34">
      <w:r>
        <w:t xml:space="preserve">    (SELECT </w:t>
      </w:r>
      <w:proofErr w:type="gramStart"/>
      <w:r>
        <w:t>AVG(</w:t>
      </w:r>
      <w:proofErr w:type="gramEnd"/>
      <w:r>
        <w:t xml:space="preserve">salary) FROM </w:t>
      </w:r>
      <w:proofErr w:type="spellStart"/>
      <w:r>
        <w:t>nn_employee</w:t>
      </w:r>
      <w:proofErr w:type="spellEnd"/>
      <w:r>
        <w:t xml:space="preserve"> GROUP BY </w:t>
      </w:r>
      <w:proofErr w:type="spellStart"/>
      <w:r>
        <w:t>deptid</w:t>
      </w:r>
      <w:proofErr w:type="spellEnd"/>
      <w:r>
        <w:t>);</w:t>
      </w:r>
    </w:p>
    <w:p w:rsidR="00954C34" w:rsidRDefault="00721ADE" w:rsidP="00954C34">
      <w:r>
        <w:rPr>
          <w:noProof/>
          <w:lang w:val="en-US"/>
        </w:rPr>
        <w:drawing>
          <wp:inline distT="0" distB="0" distL="0" distR="0">
            <wp:extent cx="1019317" cy="476316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10d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9317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4C34">
        <w:t xml:space="preserve">SELECT </w:t>
      </w:r>
      <w:proofErr w:type="spellStart"/>
      <w:r w:rsidR="00954C34">
        <w:t>fname</w:t>
      </w:r>
      <w:proofErr w:type="spellEnd"/>
      <w:r w:rsidR="00954C34">
        <w:t>||', '||</w:t>
      </w:r>
      <w:proofErr w:type="spellStart"/>
      <w:r w:rsidR="00954C34">
        <w:t>lname</w:t>
      </w:r>
      <w:proofErr w:type="spellEnd"/>
      <w:r w:rsidR="00954C34">
        <w:t xml:space="preserve"> AS "Name"</w:t>
      </w:r>
    </w:p>
    <w:p w:rsidR="00954C34" w:rsidRDefault="00954C34" w:rsidP="00954C34">
      <w:r>
        <w:t xml:space="preserve">  FROM </w:t>
      </w:r>
      <w:proofErr w:type="spellStart"/>
      <w:r>
        <w:t>nn_employee</w:t>
      </w:r>
      <w:proofErr w:type="spellEnd"/>
      <w:r>
        <w:t xml:space="preserve"> </w:t>
      </w:r>
    </w:p>
    <w:p w:rsidR="00954C34" w:rsidRDefault="00954C34" w:rsidP="00954C34">
      <w:r>
        <w:t xml:space="preserve">  WHERE </w:t>
      </w:r>
      <w:proofErr w:type="spellStart"/>
      <w:r>
        <w:t>employeeid</w:t>
      </w:r>
      <w:proofErr w:type="spellEnd"/>
      <w:r>
        <w:t xml:space="preserve"> = 543 AND salary &gt; ALL </w:t>
      </w:r>
    </w:p>
    <w:p w:rsidR="00650578" w:rsidRDefault="00954C34" w:rsidP="00954C34">
      <w:r>
        <w:t xml:space="preserve">    (SELECT </w:t>
      </w:r>
      <w:proofErr w:type="gramStart"/>
      <w:r>
        <w:t>AVG(</w:t>
      </w:r>
      <w:proofErr w:type="gramEnd"/>
      <w:r>
        <w:t xml:space="preserve">salary) FROM </w:t>
      </w:r>
      <w:proofErr w:type="spellStart"/>
      <w:r>
        <w:t>nn_employee</w:t>
      </w:r>
      <w:proofErr w:type="spellEnd"/>
      <w:r>
        <w:t xml:space="preserve"> GROUP BY </w:t>
      </w:r>
      <w:proofErr w:type="spellStart"/>
      <w:r>
        <w:t>deptid</w:t>
      </w:r>
      <w:proofErr w:type="spellEnd"/>
      <w:r>
        <w:t>);</w:t>
      </w:r>
    </w:p>
    <w:p w:rsidR="00721ADE" w:rsidRDefault="00721ADE" w:rsidP="00954C34">
      <w:r>
        <w:rPr>
          <w:noProof/>
          <w:lang w:val="en-US"/>
        </w:rPr>
        <w:drawing>
          <wp:inline distT="0" distB="0" distL="0" distR="0">
            <wp:extent cx="1019317" cy="476316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10d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9317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ADE" w:rsidRDefault="00721ADE" w:rsidP="00954C34"/>
    <w:p w:rsidR="00721ADE" w:rsidRDefault="00721ADE" w:rsidP="00954C34"/>
    <w:p w:rsidR="00721ADE" w:rsidRDefault="00721ADE" w:rsidP="00954C34"/>
    <w:p w:rsidR="00721ADE" w:rsidRDefault="00721ADE" w:rsidP="00954C34"/>
    <w:p w:rsidR="00721ADE" w:rsidRDefault="00721ADE" w:rsidP="00954C34"/>
    <w:p w:rsidR="00CD55A0" w:rsidRDefault="00CD55A0" w:rsidP="00954C34"/>
    <w:p w:rsidR="00653624" w:rsidRDefault="00653624" w:rsidP="00653624">
      <w:pPr>
        <w:pStyle w:val="Heading1"/>
      </w:pPr>
      <w:r>
        <w:t>Part B</w:t>
      </w:r>
    </w:p>
    <w:p w:rsidR="00823974" w:rsidRPr="00CD55A0" w:rsidRDefault="00823974" w:rsidP="00AA509B">
      <w:pPr>
        <w:pStyle w:val="Heading2"/>
      </w:pPr>
      <w:r w:rsidRPr="00CD55A0">
        <w:t xml:space="preserve">List the id, name, phone number and status of all faculty members who are either a department co-ordinator or </w:t>
      </w:r>
      <w:r w:rsidR="00373CCB" w:rsidRPr="00CD55A0">
        <w:t xml:space="preserve">who </w:t>
      </w:r>
      <w:r w:rsidRPr="00CD55A0">
        <w:t>are not teaching any courses. (</w:t>
      </w:r>
      <w:r w:rsidRPr="00CD55A0">
        <w:rPr>
          <w:b/>
          <w:bCs/>
          <w:i/>
          <w:iCs/>
        </w:rPr>
        <w:t>Hint</w:t>
      </w:r>
      <w:r w:rsidRPr="00CD55A0">
        <w:t xml:space="preserve">: First write two separate queries – one to find all co-ordinators and then one to find all teachers not teaching any courses. To find the teachers who are not teaching any courses, use a sub-query with </w:t>
      </w:r>
      <w:r w:rsidRPr="00CD55A0">
        <w:rPr>
          <w:b/>
          <w:bCs/>
        </w:rPr>
        <w:t>not in</w:t>
      </w:r>
      <w:r w:rsidRPr="00CD55A0">
        <w:t xml:space="preserve">. When using </w:t>
      </w:r>
      <w:r w:rsidRPr="00CD55A0">
        <w:rPr>
          <w:b/>
          <w:bCs/>
        </w:rPr>
        <w:t>not in</w:t>
      </w:r>
      <w:r w:rsidRPr="00CD55A0">
        <w:t xml:space="preserve">, values cannot be null. To output the </w:t>
      </w:r>
      <w:r w:rsidRPr="00CD55A0">
        <w:rPr>
          <w:i/>
          <w:iCs/>
        </w:rPr>
        <w:t>Status</w:t>
      </w:r>
      <w:r w:rsidRPr="00CD55A0">
        <w:t xml:space="preserve">, simply code the literal you want to output in the select clause.)  </w:t>
      </w:r>
      <w:r w:rsidR="00B475A0" w:rsidRPr="00CD55A0">
        <w:t xml:space="preserve">Sort the output by faculty name. </w:t>
      </w:r>
      <w:r w:rsidRPr="00CD55A0">
        <w:t xml:space="preserve">A sample run is shown here.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36"/>
        <w:gridCol w:w="1507"/>
        <w:gridCol w:w="991"/>
        <w:gridCol w:w="1894"/>
      </w:tblGrid>
      <w:tr w:rsidR="00887B21" w:rsidRPr="00CD55A0" w:rsidTr="00887B21">
        <w:tc>
          <w:tcPr>
            <w:tcW w:w="1636" w:type="dxa"/>
          </w:tcPr>
          <w:p w:rsidR="00887B21" w:rsidRPr="00CD55A0" w:rsidRDefault="00887B21" w:rsidP="00EC6B91">
            <w:pPr>
              <w:pStyle w:val="sqloutpu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  <w:rPr>
                <w:b/>
              </w:rPr>
            </w:pPr>
            <w:r w:rsidRPr="00CD55A0">
              <w:rPr>
                <w:b/>
              </w:rPr>
              <w:t>Faculty Id</w:t>
            </w:r>
          </w:p>
        </w:tc>
        <w:tc>
          <w:tcPr>
            <w:tcW w:w="1507" w:type="dxa"/>
          </w:tcPr>
          <w:p w:rsidR="00887B21" w:rsidRPr="00CD55A0" w:rsidRDefault="00887B21" w:rsidP="00EC6B91">
            <w:pPr>
              <w:pStyle w:val="sqloutpu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  <w:rPr>
                <w:b/>
              </w:rPr>
            </w:pPr>
            <w:r w:rsidRPr="00CD55A0">
              <w:rPr>
                <w:b/>
              </w:rPr>
              <w:t>Name</w:t>
            </w:r>
          </w:p>
        </w:tc>
        <w:tc>
          <w:tcPr>
            <w:tcW w:w="991" w:type="dxa"/>
          </w:tcPr>
          <w:p w:rsidR="00887B21" w:rsidRPr="00CD55A0" w:rsidRDefault="00887B21" w:rsidP="00887B21">
            <w:pPr>
              <w:pStyle w:val="sqloutpu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  <w:rPr>
                <w:b/>
              </w:rPr>
            </w:pPr>
            <w:r w:rsidRPr="00CD55A0">
              <w:rPr>
                <w:b/>
              </w:rPr>
              <w:t>Phone</w:t>
            </w:r>
          </w:p>
        </w:tc>
        <w:tc>
          <w:tcPr>
            <w:tcW w:w="1894" w:type="dxa"/>
          </w:tcPr>
          <w:p w:rsidR="00887B21" w:rsidRPr="00CD55A0" w:rsidRDefault="00887B21" w:rsidP="00EC6B91">
            <w:pPr>
              <w:pStyle w:val="sqloutpu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  <w:rPr>
                <w:b/>
              </w:rPr>
            </w:pPr>
            <w:r w:rsidRPr="00CD55A0">
              <w:rPr>
                <w:b/>
              </w:rPr>
              <w:t>Status</w:t>
            </w:r>
          </w:p>
        </w:tc>
      </w:tr>
      <w:tr w:rsidR="00887B21" w:rsidRPr="00CD55A0" w:rsidTr="00887B21">
        <w:tc>
          <w:tcPr>
            <w:tcW w:w="1636" w:type="dxa"/>
          </w:tcPr>
          <w:p w:rsidR="00887B21" w:rsidRPr="00CD55A0" w:rsidRDefault="00887B21" w:rsidP="00EC6B91">
            <w:pPr>
              <w:pStyle w:val="sqloutpu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</w:pPr>
            <w:r w:rsidRPr="00CD55A0">
              <w:t>111</w:t>
            </w:r>
          </w:p>
        </w:tc>
        <w:tc>
          <w:tcPr>
            <w:tcW w:w="1507" w:type="dxa"/>
          </w:tcPr>
          <w:p w:rsidR="00887B21" w:rsidRPr="00CD55A0" w:rsidRDefault="00887B21" w:rsidP="00EC6B91">
            <w:pPr>
              <w:pStyle w:val="sqloutpu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</w:pPr>
            <w:r w:rsidRPr="00CD55A0">
              <w:t>Jones</w:t>
            </w:r>
          </w:p>
        </w:tc>
        <w:tc>
          <w:tcPr>
            <w:tcW w:w="991" w:type="dxa"/>
          </w:tcPr>
          <w:p w:rsidR="00887B21" w:rsidRPr="00CD55A0" w:rsidRDefault="00887B21" w:rsidP="00EC6B91">
            <w:pPr>
              <w:pStyle w:val="sqloutpu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</w:pPr>
            <w:r w:rsidRPr="00CD55A0">
              <w:t xml:space="preserve">525 </w:t>
            </w:r>
          </w:p>
        </w:tc>
        <w:tc>
          <w:tcPr>
            <w:tcW w:w="1894" w:type="dxa"/>
          </w:tcPr>
          <w:p w:rsidR="00887B21" w:rsidRPr="00CD55A0" w:rsidRDefault="00887B21" w:rsidP="00EC6B91">
            <w:pPr>
              <w:pStyle w:val="sqloutpu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</w:pPr>
            <w:r w:rsidRPr="00CD55A0">
              <w:t>Co-ordinator</w:t>
            </w:r>
          </w:p>
        </w:tc>
      </w:tr>
      <w:tr w:rsidR="00887B21" w:rsidRPr="00CD55A0" w:rsidTr="00887B21">
        <w:tc>
          <w:tcPr>
            <w:tcW w:w="1636" w:type="dxa"/>
          </w:tcPr>
          <w:p w:rsidR="00887B21" w:rsidRPr="00CD55A0" w:rsidRDefault="00887B21" w:rsidP="00EC6B91">
            <w:pPr>
              <w:pStyle w:val="sqloutpu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</w:pPr>
            <w:r w:rsidRPr="00CD55A0">
              <w:t>222</w:t>
            </w:r>
          </w:p>
        </w:tc>
        <w:tc>
          <w:tcPr>
            <w:tcW w:w="1507" w:type="dxa"/>
          </w:tcPr>
          <w:p w:rsidR="00887B21" w:rsidRPr="00CD55A0" w:rsidRDefault="00887B21" w:rsidP="00EC6B91">
            <w:pPr>
              <w:pStyle w:val="sqloutpu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</w:pPr>
            <w:r w:rsidRPr="00CD55A0">
              <w:t>Williams</w:t>
            </w:r>
          </w:p>
        </w:tc>
        <w:tc>
          <w:tcPr>
            <w:tcW w:w="991" w:type="dxa"/>
          </w:tcPr>
          <w:p w:rsidR="00887B21" w:rsidRPr="00CD55A0" w:rsidRDefault="00887B21" w:rsidP="00EC6B91">
            <w:pPr>
              <w:pStyle w:val="sqloutpu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</w:pPr>
            <w:r w:rsidRPr="00CD55A0">
              <w:t xml:space="preserve">533 </w:t>
            </w:r>
          </w:p>
        </w:tc>
        <w:tc>
          <w:tcPr>
            <w:tcW w:w="1894" w:type="dxa"/>
          </w:tcPr>
          <w:p w:rsidR="00887B21" w:rsidRPr="00CD55A0" w:rsidRDefault="00887B21" w:rsidP="00EC6B91">
            <w:pPr>
              <w:pStyle w:val="sqloutpu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</w:pPr>
            <w:r w:rsidRPr="00CD55A0">
              <w:t>Co-ordinator</w:t>
            </w:r>
          </w:p>
        </w:tc>
      </w:tr>
      <w:tr w:rsidR="00887B21" w:rsidRPr="00CD55A0" w:rsidTr="00887B21">
        <w:tc>
          <w:tcPr>
            <w:tcW w:w="1636" w:type="dxa"/>
          </w:tcPr>
          <w:p w:rsidR="00887B21" w:rsidRPr="00CD55A0" w:rsidRDefault="00887B21" w:rsidP="00EC6B91">
            <w:pPr>
              <w:pStyle w:val="sqloutpu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</w:pPr>
            <w:r w:rsidRPr="00CD55A0">
              <w:t>222</w:t>
            </w:r>
          </w:p>
        </w:tc>
        <w:tc>
          <w:tcPr>
            <w:tcW w:w="1507" w:type="dxa"/>
          </w:tcPr>
          <w:p w:rsidR="00887B21" w:rsidRPr="00CD55A0" w:rsidRDefault="00887B21" w:rsidP="00EC6B91">
            <w:pPr>
              <w:pStyle w:val="sqloutpu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</w:pPr>
            <w:r w:rsidRPr="00CD55A0">
              <w:t>Williams</w:t>
            </w:r>
          </w:p>
        </w:tc>
        <w:tc>
          <w:tcPr>
            <w:tcW w:w="991" w:type="dxa"/>
          </w:tcPr>
          <w:p w:rsidR="00887B21" w:rsidRPr="00CD55A0" w:rsidRDefault="00887B21" w:rsidP="00EC6B91">
            <w:pPr>
              <w:pStyle w:val="sqloutpu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</w:pPr>
            <w:r w:rsidRPr="00CD55A0">
              <w:t xml:space="preserve">533 </w:t>
            </w:r>
          </w:p>
        </w:tc>
        <w:tc>
          <w:tcPr>
            <w:tcW w:w="1894" w:type="dxa"/>
          </w:tcPr>
          <w:p w:rsidR="00887B21" w:rsidRPr="00CD55A0" w:rsidRDefault="00887B21" w:rsidP="00EC6B91">
            <w:pPr>
              <w:pStyle w:val="sqloutpu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</w:pPr>
            <w:r w:rsidRPr="00CD55A0">
              <w:t>Not teaching</w:t>
            </w:r>
          </w:p>
        </w:tc>
      </w:tr>
      <w:tr w:rsidR="00887B21" w:rsidRPr="00CD55A0" w:rsidTr="00887B21">
        <w:tc>
          <w:tcPr>
            <w:tcW w:w="1636" w:type="dxa"/>
          </w:tcPr>
          <w:p w:rsidR="00887B21" w:rsidRPr="00CD55A0" w:rsidRDefault="00887B21" w:rsidP="00EC6B91">
            <w:pPr>
              <w:pStyle w:val="sqloutpu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</w:pPr>
            <w:r w:rsidRPr="00CD55A0">
              <w:t>235</w:t>
            </w:r>
          </w:p>
        </w:tc>
        <w:tc>
          <w:tcPr>
            <w:tcW w:w="1507" w:type="dxa"/>
          </w:tcPr>
          <w:p w:rsidR="00887B21" w:rsidRPr="00CD55A0" w:rsidRDefault="00887B21" w:rsidP="00EC6B91">
            <w:pPr>
              <w:pStyle w:val="sqloutpu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</w:pPr>
            <w:r w:rsidRPr="00CD55A0">
              <w:t>Vajpayee</w:t>
            </w:r>
          </w:p>
        </w:tc>
        <w:tc>
          <w:tcPr>
            <w:tcW w:w="991" w:type="dxa"/>
          </w:tcPr>
          <w:p w:rsidR="00887B21" w:rsidRPr="00CD55A0" w:rsidRDefault="00887B21" w:rsidP="00EC6B91">
            <w:pPr>
              <w:pStyle w:val="sqloutpu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</w:pPr>
            <w:r w:rsidRPr="00CD55A0">
              <w:t xml:space="preserve">577 </w:t>
            </w:r>
          </w:p>
        </w:tc>
        <w:tc>
          <w:tcPr>
            <w:tcW w:w="1894" w:type="dxa"/>
          </w:tcPr>
          <w:p w:rsidR="00887B21" w:rsidRPr="00CD55A0" w:rsidRDefault="00887B21" w:rsidP="00EC6B91">
            <w:pPr>
              <w:pStyle w:val="sqloutpu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</w:pPr>
            <w:r w:rsidRPr="00CD55A0">
              <w:t>Not teaching</w:t>
            </w:r>
          </w:p>
        </w:tc>
      </w:tr>
      <w:tr w:rsidR="00887B21" w:rsidRPr="00CD55A0" w:rsidTr="00887B21">
        <w:tc>
          <w:tcPr>
            <w:tcW w:w="1636" w:type="dxa"/>
          </w:tcPr>
          <w:p w:rsidR="00887B21" w:rsidRPr="00CD55A0" w:rsidRDefault="00887B21" w:rsidP="00EC6B91">
            <w:pPr>
              <w:pStyle w:val="sqloutpu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</w:pPr>
            <w:r w:rsidRPr="00CD55A0">
              <w:t>333</w:t>
            </w:r>
          </w:p>
        </w:tc>
        <w:tc>
          <w:tcPr>
            <w:tcW w:w="1507" w:type="dxa"/>
          </w:tcPr>
          <w:p w:rsidR="00887B21" w:rsidRPr="00CD55A0" w:rsidRDefault="00887B21" w:rsidP="00EC6B91">
            <w:pPr>
              <w:pStyle w:val="sqloutpu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</w:pPr>
            <w:r w:rsidRPr="00CD55A0">
              <w:t>Collins</w:t>
            </w:r>
          </w:p>
        </w:tc>
        <w:tc>
          <w:tcPr>
            <w:tcW w:w="991" w:type="dxa"/>
          </w:tcPr>
          <w:p w:rsidR="00887B21" w:rsidRPr="00CD55A0" w:rsidRDefault="00887B21" w:rsidP="00EC6B91">
            <w:pPr>
              <w:pStyle w:val="sqloutpu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</w:pPr>
            <w:r w:rsidRPr="00CD55A0">
              <w:t xml:space="preserve">599 </w:t>
            </w:r>
          </w:p>
        </w:tc>
        <w:tc>
          <w:tcPr>
            <w:tcW w:w="1894" w:type="dxa"/>
          </w:tcPr>
          <w:p w:rsidR="00887B21" w:rsidRPr="00CD55A0" w:rsidRDefault="00887B21" w:rsidP="00EC6B91">
            <w:pPr>
              <w:pStyle w:val="sqloutpu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</w:pPr>
            <w:r w:rsidRPr="00CD55A0">
              <w:t>Co-ordinator</w:t>
            </w:r>
          </w:p>
        </w:tc>
      </w:tr>
      <w:tr w:rsidR="00887B21" w:rsidRPr="00CD55A0" w:rsidTr="00887B21">
        <w:tc>
          <w:tcPr>
            <w:tcW w:w="1636" w:type="dxa"/>
          </w:tcPr>
          <w:p w:rsidR="00887B21" w:rsidRPr="00CD55A0" w:rsidRDefault="00887B21" w:rsidP="00EC6B91">
            <w:pPr>
              <w:pStyle w:val="sqloutpu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</w:pPr>
            <w:r w:rsidRPr="00CD55A0">
              <w:t>333</w:t>
            </w:r>
          </w:p>
        </w:tc>
        <w:tc>
          <w:tcPr>
            <w:tcW w:w="1507" w:type="dxa"/>
          </w:tcPr>
          <w:p w:rsidR="00887B21" w:rsidRPr="00CD55A0" w:rsidRDefault="00887B21" w:rsidP="00EC6B91">
            <w:pPr>
              <w:pStyle w:val="sqloutpu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</w:pPr>
            <w:r w:rsidRPr="00CD55A0">
              <w:t>Collins</w:t>
            </w:r>
          </w:p>
        </w:tc>
        <w:tc>
          <w:tcPr>
            <w:tcW w:w="991" w:type="dxa"/>
          </w:tcPr>
          <w:p w:rsidR="00887B21" w:rsidRPr="00CD55A0" w:rsidRDefault="00887B21" w:rsidP="00EC6B91">
            <w:pPr>
              <w:pStyle w:val="sqloutpu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</w:pPr>
            <w:r w:rsidRPr="00CD55A0">
              <w:t xml:space="preserve">599 </w:t>
            </w:r>
          </w:p>
        </w:tc>
        <w:tc>
          <w:tcPr>
            <w:tcW w:w="1894" w:type="dxa"/>
          </w:tcPr>
          <w:p w:rsidR="00887B21" w:rsidRPr="00CD55A0" w:rsidRDefault="00887B21" w:rsidP="00EC6B91">
            <w:pPr>
              <w:pStyle w:val="sqloutpu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</w:pPr>
            <w:r w:rsidRPr="00CD55A0">
              <w:t>Not teaching</w:t>
            </w:r>
          </w:p>
        </w:tc>
      </w:tr>
      <w:tr w:rsidR="00887B21" w:rsidRPr="00CD55A0" w:rsidTr="00887B21">
        <w:tc>
          <w:tcPr>
            <w:tcW w:w="1636" w:type="dxa"/>
          </w:tcPr>
          <w:p w:rsidR="00887B21" w:rsidRPr="00CD55A0" w:rsidRDefault="00887B21" w:rsidP="00EC6B91">
            <w:pPr>
              <w:pStyle w:val="sqloutpu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</w:pPr>
            <w:r w:rsidRPr="00CD55A0">
              <w:t>391</w:t>
            </w:r>
          </w:p>
        </w:tc>
        <w:tc>
          <w:tcPr>
            <w:tcW w:w="1507" w:type="dxa"/>
          </w:tcPr>
          <w:p w:rsidR="00887B21" w:rsidRPr="00CD55A0" w:rsidRDefault="00887B21" w:rsidP="00EC6B91">
            <w:pPr>
              <w:pStyle w:val="sqloutpu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</w:pPr>
            <w:proofErr w:type="spellStart"/>
            <w:r w:rsidRPr="00CD55A0">
              <w:t>Turanyi</w:t>
            </w:r>
            <w:proofErr w:type="spellEnd"/>
          </w:p>
        </w:tc>
        <w:tc>
          <w:tcPr>
            <w:tcW w:w="991" w:type="dxa"/>
          </w:tcPr>
          <w:p w:rsidR="00887B21" w:rsidRPr="00CD55A0" w:rsidRDefault="00887B21" w:rsidP="00EC6B91">
            <w:pPr>
              <w:pStyle w:val="sqloutpu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</w:pPr>
            <w:r w:rsidRPr="00CD55A0">
              <w:t>2071</w:t>
            </w:r>
          </w:p>
        </w:tc>
        <w:tc>
          <w:tcPr>
            <w:tcW w:w="1894" w:type="dxa"/>
          </w:tcPr>
          <w:p w:rsidR="00887B21" w:rsidRPr="00CD55A0" w:rsidRDefault="00887B21" w:rsidP="00EC6B91">
            <w:pPr>
              <w:pStyle w:val="sqloutpu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</w:pPr>
            <w:r w:rsidRPr="00CD55A0">
              <w:t>Co-ordinator</w:t>
            </w:r>
          </w:p>
        </w:tc>
      </w:tr>
      <w:tr w:rsidR="00887B21" w:rsidRPr="00CD55A0" w:rsidTr="00887B21">
        <w:tc>
          <w:tcPr>
            <w:tcW w:w="1636" w:type="dxa"/>
          </w:tcPr>
          <w:p w:rsidR="00887B21" w:rsidRPr="00CD55A0" w:rsidRDefault="00887B21" w:rsidP="00EC6B91">
            <w:pPr>
              <w:pStyle w:val="sqloutpu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</w:pPr>
            <w:r w:rsidRPr="00CD55A0">
              <w:t>391</w:t>
            </w:r>
          </w:p>
        </w:tc>
        <w:tc>
          <w:tcPr>
            <w:tcW w:w="1507" w:type="dxa"/>
          </w:tcPr>
          <w:p w:rsidR="00887B21" w:rsidRPr="00CD55A0" w:rsidRDefault="00887B21" w:rsidP="00EC6B91">
            <w:pPr>
              <w:pStyle w:val="sqloutpu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</w:pPr>
            <w:proofErr w:type="spellStart"/>
            <w:r w:rsidRPr="00CD55A0">
              <w:t>Turanyi</w:t>
            </w:r>
            <w:proofErr w:type="spellEnd"/>
          </w:p>
        </w:tc>
        <w:tc>
          <w:tcPr>
            <w:tcW w:w="991" w:type="dxa"/>
          </w:tcPr>
          <w:p w:rsidR="00887B21" w:rsidRPr="00CD55A0" w:rsidRDefault="00887B21" w:rsidP="00EC6B91">
            <w:pPr>
              <w:pStyle w:val="sqloutpu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</w:pPr>
            <w:r w:rsidRPr="00CD55A0">
              <w:t>2071</w:t>
            </w:r>
          </w:p>
        </w:tc>
        <w:tc>
          <w:tcPr>
            <w:tcW w:w="1894" w:type="dxa"/>
          </w:tcPr>
          <w:p w:rsidR="00887B21" w:rsidRPr="00CD55A0" w:rsidRDefault="00887B21" w:rsidP="00EC6B91">
            <w:pPr>
              <w:pStyle w:val="sqloutpu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</w:pPr>
            <w:r w:rsidRPr="00CD55A0">
              <w:t>Not teaching</w:t>
            </w:r>
          </w:p>
        </w:tc>
      </w:tr>
      <w:tr w:rsidR="00887B21" w:rsidRPr="00CD55A0" w:rsidTr="00887B21">
        <w:tc>
          <w:tcPr>
            <w:tcW w:w="1636" w:type="dxa"/>
          </w:tcPr>
          <w:p w:rsidR="00887B21" w:rsidRPr="00CD55A0" w:rsidRDefault="00887B21" w:rsidP="00EC6B91">
            <w:pPr>
              <w:pStyle w:val="sqloutpu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</w:pPr>
            <w:r w:rsidRPr="00CD55A0">
              <w:t>402</w:t>
            </w:r>
          </w:p>
        </w:tc>
        <w:tc>
          <w:tcPr>
            <w:tcW w:w="1507" w:type="dxa"/>
          </w:tcPr>
          <w:p w:rsidR="00887B21" w:rsidRPr="00CD55A0" w:rsidRDefault="00887B21" w:rsidP="00EC6B91">
            <w:pPr>
              <w:pStyle w:val="sqloutpu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</w:pPr>
            <w:r w:rsidRPr="00CD55A0">
              <w:t>McDonald</w:t>
            </w:r>
          </w:p>
        </w:tc>
        <w:tc>
          <w:tcPr>
            <w:tcW w:w="991" w:type="dxa"/>
          </w:tcPr>
          <w:p w:rsidR="00887B21" w:rsidRPr="00CD55A0" w:rsidRDefault="00887B21" w:rsidP="00EC6B91">
            <w:pPr>
              <w:pStyle w:val="sqloutpu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</w:pPr>
            <w:r w:rsidRPr="00CD55A0">
              <w:t>2083</w:t>
            </w:r>
          </w:p>
        </w:tc>
        <w:tc>
          <w:tcPr>
            <w:tcW w:w="1894" w:type="dxa"/>
          </w:tcPr>
          <w:p w:rsidR="00887B21" w:rsidRPr="00CD55A0" w:rsidRDefault="00887B21" w:rsidP="00EC6B91">
            <w:pPr>
              <w:pStyle w:val="sqloutpu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</w:pPr>
            <w:r w:rsidRPr="00CD55A0">
              <w:t>Not teaching</w:t>
            </w:r>
          </w:p>
        </w:tc>
      </w:tr>
      <w:tr w:rsidR="00887B21" w:rsidRPr="00CD55A0" w:rsidTr="00887B21">
        <w:tc>
          <w:tcPr>
            <w:tcW w:w="1636" w:type="dxa"/>
          </w:tcPr>
          <w:p w:rsidR="00887B21" w:rsidRPr="00CD55A0" w:rsidRDefault="00887B21" w:rsidP="00EC6B91">
            <w:pPr>
              <w:pStyle w:val="sqloutpu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</w:pPr>
            <w:r w:rsidRPr="00CD55A0">
              <w:t>407</w:t>
            </w:r>
          </w:p>
        </w:tc>
        <w:tc>
          <w:tcPr>
            <w:tcW w:w="1507" w:type="dxa"/>
          </w:tcPr>
          <w:p w:rsidR="00887B21" w:rsidRPr="00CD55A0" w:rsidRDefault="00887B21" w:rsidP="00EC6B91">
            <w:pPr>
              <w:pStyle w:val="sqloutpu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</w:pPr>
            <w:r w:rsidRPr="00CD55A0">
              <w:t>Patterson</w:t>
            </w:r>
          </w:p>
        </w:tc>
        <w:tc>
          <w:tcPr>
            <w:tcW w:w="991" w:type="dxa"/>
          </w:tcPr>
          <w:p w:rsidR="00887B21" w:rsidRPr="00CD55A0" w:rsidRDefault="00887B21" w:rsidP="00EC6B91">
            <w:pPr>
              <w:pStyle w:val="sqloutpu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</w:pPr>
            <w:r w:rsidRPr="00CD55A0">
              <w:t>2701</w:t>
            </w:r>
          </w:p>
        </w:tc>
        <w:tc>
          <w:tcPr>
            <w:tcW w:w="1894" w:type="dxa"/>
          </w:tcPr>
          <w:p w:rsidR="00887B21" w:rsidRPr="00CD55A0" w:rsidRDefault="00887B21" w:rsidP="00EC6B91">
            <w:pPr>
              <w:pStyle w:val="sqloutpu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</w:pPr>
            <w:r w:rsidRPr="00CD55A0">
              <w:t>Not teaching</w:t>
            </w:r>
          </w:p>
        </w:tc>
      </w:tr>
      <w:tr w:rsidR="00887B21" w:rsidRPr="00CD55A0" w:rsidTr="00887B21">
        <w:tc>
          <w:tcPr>
            <w:tcW w:w="1636" w:type="dxa"/>
          </w:tcPr>
          <w:p w:rsidR="00887B21" w:rsidRPr="00CD55A0" w:rsidRDefault="00887B21" w:rsidP="00EC6B91">
            <w:pPr>
              <w:pStyle w:val="sqloutpu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</w:pPr>
            <w:r w:rsidRPr="00CD55A0">
              <w:t>444</w:t>
            </w:r>
          </w:p>
        </w:tc>
        <w:tc>
          <w:tcPr>
            <w:tcW w:w="1507" w:type="dxa"/>
          </w:tcPr>
          <w:p w:rsidR="00887B21" w:rsidRPr="00CD55A0" w:rsidRDefault="00887B21" w:rsidP="00EC6B91">
            <w:pPr>
              <w:pStyle w:val="sqloutpu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</w:pPr>
            <w:r w:rsidRPr="00CD55A0">
              <w:t>Rivera</w:t>
            </w:r>
          </w:p>
        </w:tc>
        <w:tc>
          <w:tcPr>
            <w:tcW w:w="991" w:type="dxa"/>
          </w:tcPr>
          <w:p w:rsidR="00887B21" w:rsidRPr="00CD55A0" w:rsidRDefault="00887B21" w:rsidP="00EC6B91">
            <w:pPr>
              <w:pStyle w:val="sqloutpu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</w:pPr>
            <w:r w:rsidRPr="00CD55A0">
              <w:t xml:space="preserve">544 </w:t>
            </w:r>
          </w:p>
        </w:tc>
        <w:tc>
          <w:tcPr>
            <w:tcW w:w="1894" w:type="dxa"/>
          </w:tcPr>
          <w:p w:rsidR="00887B21" w:rsidRPr="00CD55A0" w:rsidRDefault="00887B21" w:rsidP="00EC6B91">
            <w:pPr>
              <w:pStyle w:val="sqloutpu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</w:pPr>
            <w:r w:rsidRPr="00CD55A0">
              <w:t>Co-ordinator</w:t>
            </w:r>
          </w:p>
        </w:tc>
      </w:tr>
      <w:tr w:rsidR="00887B21" w:rsidRPr="00CD55A0" w:rsidTr="00887B21">
        <w:tc>
          <w:tcPr>
            <w:tcW w:w="1636" w:type="dxa"/>
          </w:tcPr>
          <w:p w:rsidR="00887B21" w:rsidRPr="00CD55A0" w:rsidRDefault="00887B21" w:rsidP="00EC6B91">
            <w:pPr>
              <w:pStyle w:val="sqloutpu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</w:pPr>
            <w:r w:rsidRPr="00CD55A0">
              <w:t>555</w:t>
            </w:r>
          </w:p>
        </w:tc>
        <w:tc>
          <w:tcPr>
            <w:tcW w:w="1507" w:type="dxa"/>
          </w:tcPr>
          <w:p w:rsidR="00887B21" w:rsidRPr="00CD55A0" w:rsidRDefault="00887B21" w:rsidP="00EC6B91">
            <w:pPr>
              <w:pStyle w:val="sqloutpu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</w:pPr>
            <w:r w:rsidRPr="00CD55A0">
              <w:t>Chang</w:t>
            </w:r>
          </w:p>
        </w:tc>
        <w:tc>
          <w:tcPr>
            <w:tcW w:w="991" w:type="dxa"/>
          </w:tcPr>
          <w:p w:rsidR="00887B21" w:rsidRPr="00CD55A0" w:rsidRDefault="00887B21" w:rsidP="00EC6B91">
            <w:pPr>
              <w:pStyle w:val="sqloutpu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</w:pPr>
            <w:r w:rsidRPr="00CD55A0">
              <w:t xml:space="preserve">587 </w:t>
            </w:r>
          </w:p>
        </w:tc>
        <w:tc>
          <w:tcPr>
            <w:tcW w:w="1894" w:type="dxa"/>
          </w:tcPr>
          <w:p w:rsidR="00887B21" w:rsidRPr="00CD55A0" w:rsidRDefault="00887B21" w:rsidP="00EC6B91">
            <w:pPr>
              <w:pStyle w:val="sqloutpu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</w:pPr>
            <w:r w:rsidRPr="00CD55A0">
              <w:t>Co-ordinator</w:t>
            </w:r>
          </w:p>
        </w:tc>
      </w:tr>
      <w:tr w:rsidR="00887B21" w:rsidRPr="00CD55A0" w:rsidTr="00887B21">
        <w:tc>
          <w:tcPr>
            <w:tcW w:w="1636" w:type="dxa"/>
          </w:tcPr>
          <w:p w:rsidR="00887B21" w:rsidRPr="00CD55A0" w:rsidRDefault="00887B21" w:rsidP="00EC6B91">
            <w:pPr>
              <w:pStyle w:val="sqloutpu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</w:pPr>
            <w:r w:rsidRPr="00CD55A0">
              <w:t>555</w:t>
            </w:r>
          </w:p>
        </w:tc>
        <w:tc>
          <w:tcPr>
            <w:tcW w:w="1507" w:type="dxa"/>
          </w:tcPr>
          <w:p w:rsidR="00887B21" w:rsidRPr="00CD55A0" w:rsidRDefault="00887B21" w:rsidP="00EC6B91">
            <w:pPr>
              <w:pStyle w:val="sqloutpu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</w:pPr>
            <w:r w:rsidRPr="00CD55A0">
              <w:t>Chang</w:t>
            </w:r>
          </w:p>
        </w:tc>
        <w:tc>
          <w:tcPr>
            <w:tcW w:w="991" w:type="dxa"/>
          </w:tcPr>
          <w:p w:rsidR="00887B21" w:rsidRPr="00CD55A0" w:rsidRDefault="00887B21" w:rsidP="00EC6B91">
            <w:pPr>
              <w:pStyle w:val="sqloutpu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</w:pPr>
            <w:r w:rsidRPr="00CD55A0">
              <w:t xml:space="preserve">587 </w:t>
            </w:r>
          </w:p>
        </w:tc>
        <w:tc>
          <w:tcPr>
            <w:tcW w:w="1894" w:type="dxa"/>
          </w:tcPr>
          <w:p w:rsidR="00887B21" w:rsidRPr="00CD55A0" w:rsidRDefault="00887B21" w:rsidP="00EC6B91">
            <w:pPr>
              <w:pStyle w:val="sqloutpu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</w:pPr>
            <w:r w:rsidRPr="00CD55A0">
              <w:t>Not teaching</w:t>
            </w:r>
          </w:p>
        </w:tc>
      </w:tr>
    </w:tbl>
    <w:p w:rsidR="00002705" w:rsidRDefault="00002705" w:rsidP="00002705">
      <w:r>
        <w:t xml:space="preserve">SELECT DISTINCT </w:t>
      </w:r>
      <w:proofErr w:type="spellStart"/>
      <w:r>
        <w:t>f.facultyid</w:t>
      </w:r>
      <w:proofErr w:type="spellEnd"/>
      <w:r>
        <w:t xml:space="preserve">, name, </w:t>
      </w:r>
      <w:proofErr w:type="spellStart"/>
      <w:r>
        <w:t>f.phone</w:t>
      </w:r>
      <w:proofErr w:type="spellEnd"/>
      <w:r>
        <w:t>, 'Co-ordinator'</w:t>
      </w:r>
    </w:p>
    <w:p w:rsidR="00002705" w:rsidRDefault="00002705" w:rsidP="00002705">
      <w:r>
        <w:t xml:space="preserve">  FROM </w:t>
      </w:r>
      <w:proofErr w:type="spellStart"/>
      <w:r>
        <w:t>iu_faculty</w:t>
      </w:r>
      <w:proofErr w:type="spellEnd"/>
      <w:r>
        <w:t xml:space="preserve"> f, </w:t>
      </w:r>
      <w:proofErr w:type="spellStart"/>
      <w:r>
        <w:t>iu_department</w:t>
      </w:r>
      <w:proofErr w:type="spellEnd"/>
      <w:r>
        <w:t xml:space="preserve"> d </w:t>
      </w:r>
    </w:p>
    <w:p w:rsidR="00002705" w:rsidRDefault="00002705" w:rsidP="00002705">
      <w:r>
        <w:t xml:space="preserve">  WHERE </w:t>
      </w:r>
      <w:proofErr w:type="spellStart"/>
      <w:r>
        <w:t>d.facultyid</w:t>
      </w:r>
      <w:proofErr w:type="spellEnd"/>
      <w:r>
        <w:t xml:space="preserve"> = </w:t>
      </w:r>
      <w:proofErr w:type="spellStart"/>
      <w:r>
        <w:t>f.facultyid</w:t>
      </w:r>
      <w:proofErr w:type="spellEnd"/>
    </w:p>
    <w:p w:rsidR="00002705" w:rsidRDefault="00002705" w:rsidP="00002705">
      <w:r>
        <w:t xml:space="preserve">UNION </w:t>
      </w:r>
    </w:p>
    <w:p w:rsidR="00002705" w:rsidRDefault="00002705" w:rsidP="00002705">
      <w:r>
        <w:t xml:space="preserve">SELECT DISTINCT </w:t>
      </w:r>
      <w:proofErr w:type="spellStart"/>
      <w:r>
        <w:t>f.facultyid</w:t>
      </w:r>
      <w:proofErr w:type="spellEnd"/>
      <w:r>
        <w:t xml:space="preserve">, name, </w:t>
      </w:r>
      <w:proofErr w:type="spellStart"/>
      <w:r>
        <w:t>f.phone</w:t>
      </w:r>
      <w:proofErr w:type="spellEnd"/>
      <w:r>
        <w:t>, 'Not teaching'</w:t>
      </w:r>
    </w:p>
    <w:p w:rsidR="00002705" w:rsidRDefault="00002705" w:rsidP="00002705">
      <w:r>
        <w:t xml:space="preserve">  FROM </w:t>
      </w:r>
      <w:proofErr w:type="spellStart"/>
      <w:r>
        <w:t>iu_faculty</w:t>
      </w:r>
      <w:proofErr w:type="spellEnd"/>
      <w:r>
        <w:t xml:space="preserve"> f, </w:t>
      </w:r>
      <w:proofErr w:type="spellStart"/>
      <w:r>
        <w:t>iu_crssection</w:t>
      </w:r>
      <w:proofErr w:type="spellEnd"/>
      <w:r>
        <w:t xml:space="preserve"> c</w:t>
      </w:r>
    </w:p>
    <w:p w:rsidR="00002705" w:rsidRDefault="00002705" w:rsidP="00002705">
      <w:r>
        <w:t xml:space="preserve">  WHERE </w:t>
      </w:r>
      <w:proofErr w:type="spellStart"/>
      <w:r>
        <w:t>f.facultyid</w:t>
      </w:r>
      <w:proofErr w:type="spellEnd"/>
      <w:r>
        <w:t xml:space="preserve"> NOT IN (</w:t>
      </w:r>
    </w:p>
    <w:p w:rsidR="00002705" w:rsidRDefault="00002705" w:rsidP="00002705">
      <w:r>
        <w:t xml:space="preserve">    SELECT </w:t>
      </w:r>
      <w:proofErr w:type="spellStart"/>
      <w:r>
        <w:t>f.facultyid</w:t>
      </w:r>
      <w:proofErr w:type="spellEnd"/>
      <w:r>
        <w:t xml:space="preserve"> </w:t>
      </w:r>
    </w:p>
    <w:p w:rsidR="00002705" w:rsidRDefault="00002705" w:rsidP="00002705">
      <w:r>
        <w:t xml:space="preserve">    FROM </w:t>
      </w:r>
      <w:proofErr w:type="spellStart"/>
      <w:r>
        <w:t>iu_faculty</w:t>
      </w:r>
      <w:proofErr w:type="spellEnd"/>
      <w:r>
        <w:t xml:space="preserve"> f, </w:t>
      </w:r>
      <w:proofErr w:type="spellStart"/>
      <w:r>
        <w:t>iu_crssection</w:t>
      </w:r>
      <w:proofErr w:type="spellEnd"/>
      <w:r>
        <w:t xml:space="preserve"> c</w:t>
      </w:r>
    </w:p>
    <w:p w:rsidR="00002705" w:rsidRDefault="00002705" w:rsidP="00002705">
      <w:r>
        <w:t xml:space="preserve">    WHERE </w:t>
      </w:r>
      <w:proofErr w:type="spellStart"/>
      <w:r>
        <w:t>f.facultyid</w:t>
      </w:r>
      <w:proofErr w:type="spellEnd"/>
      <w:r>
        <w:t xml:space="preserve"> = </w:t>
      </w:r>
      <w:proofErr w:type="spellStart"/>
      <w:r>
        <w:t>c.facultyid</w:t>
      </w:r>
      <w:proofErr w:type="spellEnd"/>
    </w:p>
    <w:p w:rsidR="00002705" w:rsidRDefault="00002705" w:rsidP="00002705">
      <w:r>
        <w:t xml:space="preserve">  )</w:t>
      </w:r>
    </w:p>
    <w:p w:rsidR="001A3820" w:rsidRDefault="00002705" w:rsidP="00002705">
      <w:pPr>
        <w:rPr>
          <w:noProof/>
          <w:lang w:val="en-US"/>
        </w:rPr>
      </w:pPr>
      <w:r>
        <w:t>ORDER BY name;</w:t>
      </w:r>
    </w:p>
    <w:p w:rsidR="00CD55A0" w:rsidRPr="001A3820" w:rsidRDefault="00CD55A0" w:rsidP="00002705">
      <w:r>
        <w:rPr>
          <w:noProof/>
          <w:lang w:val="en-US"/>
        </w:rPr>
        <w:drawing>
          <wp:inline distT="0" distB="0" distL="0" distR="0">
            <wp:extent cx="2841304" cy="235267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B1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9253" cy="2375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974" w:rsidRDefault="00823974" w:rsidP="00653624">
      <w:pPr>
        <w:pStyle w:val="Heading2"/>
      </w:pPr>
      <w:r w:rsidRPr="00AA509B">
        <w:t>List the id, nam</w:t>
      </w:r>
      <w:r w:rsidR="00AA509B" w:rsidRPr="00AA509B">
        <w:t>e</w:t>
      </w:r>
      <w:r w:rsidRPr="00AA509B">
        <w:t xml:space="preserve"> and phone number all the co-ordinators who are also teaching. Use Intersect. </w:t>
      </w:r>
      <w:r w:rsidR="00FE1CC1">
        <w:t>(Do not list the status.)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36"/>
        <w:gridCol w:w="1120"/>
        <w:gridCol w:w="991"/>
      </w:tblGrid>
      <w:tr w:rsidR="00887B21" w:rsidRPr="00887B21" w:rsidTr="00887B21">
        <w:tc>
          <w:tcPr>
            <w:tcW w:w="1636" w:type="dxa"/>
          </w:tcPr>
          <w:p w:rsidR="00887B21" w:rsidRPr="00887B21" w:rsidRDefault="00887B21" w:rsidP="00302F43">
            <w:pPr>
              <w:pStyle w:val="sqloutpu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  <w:rPr>
                <w:b/>
              </w:rPr>
            </w:pPr>
            <w:r w:rsidRPr="00887B21">
              <w:rPr>
                <w:b/>
              </w:rPr>
              <w:t>Faculty Id</w:t>
            </w:r>
          </w:p>
        </w:tc>
        <w:tc>
          <w:tcPr>
            <w:tcW w:w="1120" w:type="dxa"/>
          </w:tcPr>
          <w:p w:rsidR="00887B21" w:rsidRPr="00887B21" w:rsidRDefault="00887B21" w:rsidP="00302F43">
            <w:pPr>
              <w:pStyle w:val="sqloutpu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  <w:rPr>
                <w:b/>
              </w:rPr>
            </w:pPr>
            <w:r w:rsidRPr="00887B21">
              <w:rPr>
                <w:b/>
              </w:rPr>
              <w:t>Name</w:t>
            </w:r>
          </w:p>
        </w:tc>
        <w:tc>
          <w:tcPr>
            <w:tcW w:w="991" w:type="dxa"/>
          </w:tcPr>
          <w:p w:rsidR="00887B21" w:rsidRPr="00887B21" w:rsidRDefault="00887B21" w:rsidP="00302F43">
            <w:pPr>
              <w:pStyle w:val="sqloutpu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  <w:rPr>
                <w:b/>
              </w:rPr>
            </w:pPr>
            <w:r w:rsidRPr="00887B21">
              <w:rPr>
                <w:b/>
              </w:rPr>
              <w:t>Phone</w:t>
            </w:r>
          </w:p>
        </w:tc>
      </w:tr>
      <w:tr w:rsidR="00887B21" w:rsidRPr="00887B21" w:rsidTr="00887B21">
        <w:tc>
          <w:tcPr>
            <w:tcW w:w="1636" w:type="dxa"/>
          </w:tcPr>
          <w:p w:rsidR="00887B21" w:rsidRPr="00887B21" w:rsidRDefault="00887B21" w:rsidP="00302F43">
            <w:pPr>
              <w:pStyle w:val="sqloutpu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</w:pPr>
            <w:r w:rsidRPr="00887B21">
              <w:t>111</w:t>
            </w:r>
          </w:p>
        </w:tc>
        <w:tc>
          <w:tcPr>
            <w:tcW w:w="1120" w:type="dxa"/>
          </w:tcPr>
          <w:p w:rsidR="00887B21" w:rsidRPr="00887B21" w:rsidRDefault="00887B21" w:rsidP="00302F43">
            <w:pPr>
              <w:pStyle w:val="sqloutpu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</w:pPr>
            <w:r w:rsidRPr="00887B21">
              <w:t>Jones</w:t>
            </w:r>
          </w:p>
        </w:tc>
        <w:tc>
          <w:tcPr>
            <w:tcW w:w="991" w:type="dxa"/>
          </w:tcPr>
          <w:p w:rsidR="00887B21" w:rsidRPr="00887B21" w:rsidRDefault="00887B21" w:rsidP="00302F43">
            <w:pPr>
              <w:pStyle w:val="sqloutpu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</w:pPr>
            <w:r w:rsidRPr="00887B21">
              <w:t xml:space="preserve">525 </w:t>
            </w:r>
          </w:p>
        </w:tc>
      </w:tr>
      <w:tr w:rsidR="00887B21" w:rsidRPr="00887B21" w:rsidTr="00887B21">
        <w:tc>
          <w:tcPr>
            <w:tcW w:w="1636" w:type="dxa"/>
          </w:tcPr>
          <w:p w:rsidR="00887B21" w:rsidRPr="00887B21" w:rsidRDefault="00887B21" w:rsidP="00302F43">
            <w:pPr>
              <w:pStyle w:val="sqloutpu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</w:pPr>
            <w:r w:rsidRPr="00887B21">
              <w:t>444</w:t>
            </w:r>
          </w:p>
        </w:tc>
        <w:tc>
          <w:tcPr>
            <w:tcW w:w="1120" w:type="dxa"/>
          </w:tcPr>
          <w:p w:rsidR="00887B21" w:rsidRPr="00887B21" w:rsidRDefault="00887B21" w:rsidP="00302F43">
            <w:pPr>
              <w:pStyle w:val="sqloutpu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</w:pPr>
            <w:r w:rsidRPr="00887B21">
              <w:t>Rivera</w:t>
            </w:r>
          </w:p>
        </w:tc>
        <w:tc>
          <w:tcPr>
            <w:tcW w:w="991" w:type="dxa"/>
          </w:tcPr>
          <w:p w:rsidR="00887B21" w:rsidRPr="00887B21" w:rsidRDefault="00887B21" w:rsidP="00302F43">
            <w:pPr>
              <w:pStyle w:val="sqloutpu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</w:pPr>
            <w:r w:rsidRPr="00887B21">
              <w:t xml:space="preserve">544 </w:t>
            </w:r>
          </w:p>
        </w:tc>
      </w:tr>
    </w:tbl>
    <w:p w:rsidR="00E423CA" w:rsidRDefault="00E423CA" w:rsidP="00E423CA">
      <w:pPr>
        <w:pStyle w:val="Heading2"/>
        <w:numPr>
          <w:ilvl w:val="0"/>
          <w:numId w:val="0"/>
        </w:numPr>
      </w:pPr>
    </w:p>
    <w:p w:rsidR="00D73150" w:rsidRDefault="00D73150" w:rsidP="00D73150">
      <w:r>
        <w:t xml:space="preserve">SELECT DISTINCT </w:t>
      </w:r>
      <w:proofErr w:type="spellStart"/>
      <w:r>
        <w:t>f.facultyid</w:t>
      </w:r>
      <w:proofErr w:type="spellEnd"/>
      <w:r>
        <w:t xml:space="preserve">, f.name, </w:t>
      </w:r>
      <w:proofErr w:type="spellStart"/>
      <w:r>
        <w:t>f.phone</w:t>
      </w:r>
      <w:proofErr w:type="spellEnd"/>
    </w:p>
    <w:p w:rsidR="00D73150" w:rsidRDefault="00D73150" w:rsidP="00D73150">
      <w:r>
        <w:t xml:space="preserve">  FROM </w:t>
      </w:r>
      <w:proofErr w:type="spellStart"/>
      <w:r>
        <w:t>iu_faculty</w:t>
      </w:r>
      <w:proofErr w:type="spellEnd"/>
      <w:r>
        <w:t xml:space="preserve"> f, </w:t>
      </w:r>
      <w:proofErr w:type="spellStart"/>
      <w:r>
        <w:t>iu_department</w:t>
      </w:r>
      <w:proofErr w:type="spellEnd"/>
      <w:r>
        <w:t xml:space="preserve"> d, </w:t>
      </w:r>
      <w:proofErr w:type="spellStart"/>
      <w:r>
        <w:t>iu_crssection</w:t>
      </w:r>
      <w:proofErr w:type="spellEnd"/>
      <w:r>
        <w:t xml:space="preserve"> c</w:t>
      </w:r>
    </w:p>
    <w:p w:rsidR="00D73150" w:rsidRDefault="00D73150" w:rsidP="00D73150">
      <w:r>
        <w:t xml:space="preserve">  WHERE </w:t>
      </w:r>
      <w:proofErr w:type="spellStart"/>
      <w:r>
        <w:t>d.facultyid</w:t>
      </w:r>
      <w:proofErr w:type="spellEnd"/>
      <w:r>
        <w:t xml:space="preserve"> = </w:t>
      </w:r>
      <w:proofErr w:type="spellStart"/>
      <w:r>
        <w:t>f.facultyid</w:t>
      </w:r>
      <w:proofErr w:type="spellEnd"/>
      <w:r>
        <w:t xml:space="preserve"> AND </w:t>
      </w:r>
    </w:p>
    <w:p w:rsidR="00D73150" w:rsidRPr="00D73150" w:rsidRDefault="00D73150" w:rsidP="00D73150">
      <w:r>
        <w:t xml:space="preserve">  </w:t>
      </w:r>
      <w:proofErr w:type="spellStart"/>
      <w:proofErr w:type="gramStart"/>
      <w:r>
        <w:t>f.facultyid</w:t>
      </w:r>
      <w:proofErr w:type="spellEnd"/>
      <w:proofErr w:type="gramEnd"/>
      <w:r>
        <w:t xml:space="preserve"> IN </w:t>
      </w:r>
      <w:proofErr w:type="spellStart"/>
      <w:r>
        <w:t>c.facultyid</w:t>
      </w:r>
      <w:proofErr w:type="spellEnd"/>
      <w:r>
        <w:t>;</w:t>
      </w:r>
    </w:p>
    <w:p w:rsidR="00D73150" w:rsidRDefault="000D18D2" w:rsidP="00D73150">
      <w:pPr>
        <w:pStyle w:val="Heading2"/>
        <w:numPr>
          <w:ilvl w:val="0"/>
          <w:numId w:val="0"/>
        </w:numPr>
        <w:ind w:left="360"/>
      </w:pPr>
      <w:r>
        <w:rPr>
          <w:noProof/>
          <w:lang w:val="en-US"/>
        </w:rPr>
        <w:drawing>
          <wp:inline distT="0" distB="0" distL="0" distR="0">
            <wp:extent cx="1924319" cy="638264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B2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974" w:rsidRDefault="00823974" w:rsidP="00AA509B">
      <w:pPr>
        <w:pStyle w:val="Heading2"/>
      </w:pPr>
      <w:r w:rsidRPr="00AA509B">
        <w:t>Change the previous query to use a minus to list all co-ordinators who are not teaching.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36"/>
        <w:gridCol w:w="1378"/>
        <w:gridCol w:w="1249"/>
      </w:tblGrid>
      <w:tr w:rsidR="00887B21" w:rsidRPr="00887B21" w:rsidTr="00887B21">
        <w:tc>
          <w:tcPr>
            <w:tcW w:w="1636" w:type="dxa"/>
          </w:tcPr>
          <w:p w:rsidR="00887B21" w:rsidRPr="00887B21" w:rsidRDefault="00887B21" w:rsidP="00A8028E">
            <w:pPr>
              <w:pStyle w:val="sqloutpu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  <w:rPr>
                <w:b/>
              </w:rPr>
            </w:pPr>
            <w:r w:rsidRPr="00887B21">
              <w:rPr>
                <w:b/>
              </w:rPr>
              <w:t>Faculty Id</w:t>
            </w:r>
          </w:p>
        </w:tc>
        <w:tc>
          <w:tcPr>
            <w:tcW w:w="1378" w:type="dxa"/>
          </w:tcPr>
          <w:p w:rsidR="00887B21" w:rsidRPr="00887B21" w:rsidRDefault="00887B21" w:rsidP="00A8028E">
            <w:pPr>
              <w:pStyle w:val="sqloutpu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  <w:rPr>
                <w:b/>
              </w:rPr>
            </w:pPr>
            <w:r w:rsidRPr="00887B21">
              <w:rPr>
                <w:b/>
              </w:rPr>
              <w:t>Name</w:t>
            </w:r>
          </w:p>
        </w:tc>
        <w:tc>
          <w:tcPr>
            <w:tcW w:w="1249" w:type="dxa"/>
          </w:tcPr>
          <w:p w:rsidR="00887B21" w:rsidRPr="00887B21" w:rsidRDefault="00887B21" w:rsidP="00A8028E">
            <w:pPr>
              <w:pStyle w:val="sqloutpu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  <w:rPr>
                <w:b/>
              </w:rPr>
            </w:pPr>
            <w:r w:rsidRPr="00887B21">
              <w:rPr>
                <w:b/>
              </w:rPr>
              <w:t>Phone</w:t>
            </w:r>
          </w:p>
        </w:tc>
      </w:tr>
      <w:tr w:rsidR="00887B21" w:rsidRPr="00887B21" w:rsidTr="00887B21">
        <w:tc>
          <w:tcPr>
            <w:tcW w:w="1636" w:type="dxa"/>
          </w:tcPr>
          <w:p w:rsidR="00887B21" w:rsidRPr="00887B21" w:rsidRDefault="00887B21" w:rsidP="00A8028E">
            <w:pPr>
              <w:pStyle w:val="sqloutpu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</w:pPr>
            <w:r w:rsidRPr="00887B21">
              <w:t>222</w:t>
            </w:r>
          </w:p>
        </w:tc>
        <w:tc>
          <w:tcPr>
            <w:tcW w:w="1378" w:type="dxa"/>
          </w:tcPr>
          <w:p w:rsidR="00887B21" w:rsidRPr="00887B21" w:rsidRDefault="00887B21" w:rsidP="00A8028E">
            <w:pPr>
              <w:pStyle w:val="sqloutpu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</w:pPr>
            <w:r w:rsidRPr="00887B21">
              <w:t>Williams</w:t>
            </w:r>
          </w:p>
        </w:tc>
        <w:tc>
          <w:tcPr>
            <w:tcW w:w="1249" w:type="dxa"/>
          </w:tcPr>
          <w:p w:rsidR="00887B21" w:rsidRPr="00887B21" w:rsidRDefault="00887B21" w:rsidP="00A8028E">
            <w:pPr>
              <w:pStyle w:val="sqloutpu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</w:pPr>
            <w:r w:rsidRPr="00887B21">
              <w:t xml:space="preserve">533 </w:t>
            </w:r>
          </w:p>
        </w:tc>
      </w:tr>
      <w:tr w:rsidR="00887B21" w:rsidRPr="00887B21" w:rsidTr="00887B21">
        <w:tc>
          <w:tcPr>
            <w:tcW w:w="1636" w:type="dxa"/>
          </w:tcPr>
          <w:p w:rsidR="00887B21" w:rsidRPr="00887B21" w:rsidRDefault="00887B21" w:rsidP="00A8028E">
            <w:pPr>
              <w:pStyle w:val="sqloutpu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</w:pPr>
            <w:r w:rsidRPr="00887B21">
              <w:t>333</w:t>
            </w:r>
          </w:p>
        </w:tc>
        <w:tc>
          <w:tcPr>
            <w:tcW w:w="1378" w:type="dxa"/>
          </w:tcPr>
          <w:p w:rsidR="00887B21" w:rsidRPr="00887B21" w:rsidRDefault="00887B21" w:rsidP="00A8028E">
            <w:pPr>
              <w:pStyle w:val="sqloutpu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</w:pPr>
            <w:r w:rsidRPr="00887B21">
              <w:t>Collins</w:t>
            </w:r>
          </w:p>
        </w:tc>
        <w:tc>
          <w:tcPr>
            <w:tcW w:w="1249" w:type="dxa"/>
          </w:tcPr>
          <w:p w:rsidR="00887B21" w:rsidRPr="00887B21" w:rsidRDefault="00887B21" w:rsidP="00A8028E">
            <w:pPr>
              <w:pStyle w:val="sqloutpu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</w:pPr>
            <w:r w:rsidRPr="00887B21">
              <w:t xml:space="preserve">599 </w:t>
            </w:r>
          </w:p>
        </w:tc>
      </w:tr>
      <w:tr w:rsidR="00887B21" w:rsidRPr="00887B21" w:rsidTr="00887B21">
        <w:tc>
          <w:tcPr>
            <w:tcW w:w="1636" w:type="dxa"/>
          </w:tcPr>
          <w:p w:rsidR="00887B21" w:rsidRPr="00887B21" w:rsidRDefault="00887B21" w:rsidP="00A8028E">
            <w:pPr>
              <w:pStyle w:val="sqloutpu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</w:pPr>
            <w:r w:rsidRPr="00887B21">
              <w:t>391</w:t>
            </w:r>
          </w:p>
        </w:tc>
        <w:tc>
          <w:tcPr>
            <w:tcW w:w="1378" w:type="dxa"/>
          </w:tcPr>
          <w:p w:rsidR="00887B21" w:rsidRPr="00887B21" w:rsidRDefault="00887B21" w:rsidP="00A8028E">
            <w:pPr>
              <w:pStyle w:val="sqloutpu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</w:pPr>
            <w:proofErr w:type="spellStart"/>
            <w:r w:rsidRPr="00887B21">
              <w:t>Turanyi</w:t>
            </w:r>
            <w:proofErr w:type="spellEnd"/>
          </w:p>
        </w:tc>
        <w:tc>
          <w:tcPr>
            <w:tcW w:w="1249" w:type="dxa"/>
          </w:tcPr>
          <w:p w:rsidR="00887B21" w:rsidRPr="00887B21" w:rsidRDefault="00887B21" w:rsidP="00A8028E">
            <w:pPr>
              <w:pStyle w:val="sqloutpu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</w:pPr>
            <w:r w:rsidRPr="00887B21">
              <w:t>2071</w:t>
            </w:r>
          </w:p>
        </w:tc>
      </w:tr>
      <w:tr w:rsidR="00887B21" w:rsidRPr="00887B21" w:rsidTr="00887B21">
        <w:tc>
          <w:tcPr>
            <w:tcW w:w="1636" w:type="dxa"/>
          </w:tcPr>
          <w:p w:rsidR="00887B21" w:rsidRPr="00887B21" w:rsidRDefault="00887B21" w:rsidP="00A8028E">
            <w:pPr>
              <w:pStyle w:val="sqloutpu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</w:pPr>
            <w:r w:rsidRPr="00887B21">
              <w:t>555</w:t>
            </w:r>
          </w:p>
        </w:tc>
        <w:tc>
          <w:tcPr>
            <w:tcW w:w="1378" w:type="dxa"/>
          </w:tcPr>
          <w:p w:rsidR="00887B21" w:rsidRPr="00887B21" w:rsidRDefault="00887B21" w:rsidP="00A8028E">
            <w:pPr>
              <w:pStyle w:val="sqloutpu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</w:pPr>
            <w:r w:rsidRPr="00887B21">
              <w:t>Chang</w:t>
            </w:r>
          </w:p>
        </w:tc>
        <w:tc>
          <w:tcPr>
            <w:tcW w:w="1249" w:type="dxa"/>
          </w:tcPr>
          <w:p w:rsidR="00887B21" w:rsidRPr="00887B21" w:rsidRDefault="00887B21" w:rsidP="00A8028E">
            <w:pPr>
              <w:pStyle w:val="sqloutpu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  <w:rPr>
                <w:rStyle w:val="PageNumber"/>
              </w:rPr>
            </w:pPr>
            <w:r w:rsidRPr="00887B21">
              <w:t xml:space="preserve">587    </w:t>
            </w:r>
          </w:p>
        </w:tc>
      </w:tr>
    </w:tbl>
    <w:p w:rsidR="00E423CA" w:rsidRDefault="00E423CA" w:rsidP="00E423CA">
      <w:pPr>
        <w:pStyle w:val="Heading2"/>
        <w:numPr>
          <w:ilvl w:val="0"/>
          <w:numId w:val="0"/>
        </w:numPr>
      </w:pPr>
    </w:p>
    <w:p w:rsidR="000D18D2" w:rsidRDefault="000D18D2" w:rsidP="000D18D2">
      <w:r>
        <w:t xml:space="preserve">SELECT DISTINCT </w:t>
      </w:r>
      <w:proofErr w:type="spellStart"/>
      <w:r>
        <w:t>f.facultyid</w:t>
      </w:r>
      <w:proofErr w:type="spellEnd"/>
      <w:r>
        <w:t xml:space="preserve">, f.name, </w:t>
      </w:r>
      <w:proofErr w:type="spellStart"/>
      <w:r>
        <w:t>f.phone</w:t>
      </w:r>
      <w:proofErr w:type="spellEnd"/>
    </w:p>
    <w:p w:rsidR="000D18D2" w:rsidRDefault="000D18D2" w:rsidP="000D18D2">
      <w:r>
        <w:t xml:space="preserve">  FROM </w:t>
      </w:r>
      <w:proofErr w:type="spellStart"/>
      <w:r>
        <w:t>iu_faculty</w:t>
      </w:r>
      <w:proofErr w:type="spellEnd"/>
      <w:r>
        <w:t xml:space="preserve"> f, </w:t>
      </w:r>
      <w:proofErr w:type="spellStart"/>
      <w:r>
        <w:t>iu_department</w:t>
      </w:r>
      <w:proofErr w:type="spellEnd"/>
      <w:r>
        <w:t xml:space="preserve"> d, </w:t>
      </w:r>
      <w:proofErr w:type="spellStart"/>
      <w:r>
        <w:t>iu_crssection</w:t>
      </w:r>
      <w:proofErr w:type="spellEnd"/>
      <w:r>
        <w:t xml:space="preserve"> c</w:t>
      </w:r>
    </w:p>
    <w:p w:rsidR="000D18D2" w:rsidRDefault="000D18D2" w:rsidP="000D18D2">
      <w:r>
        <w:t xml:space="preserve">  WHERE </w:t>
      </w:r>
      <w:proofErr w:type="spellStart"/>
      <w:r>
        <w:t>d.facultyid</w:t>
      </w:r>
      <w:proofErr w:type="spellEnd"/>
      <w:r>
        <w:t xml:space="preserve"> = </w:t>
      </w:r>
      <w:proofErr w:type="spellStart"/>
      <w:r>
        <w:t>f.facultyid</w:t>
      </w:r>
      <w:proofErr w:type="spellEnd"/>
    </w:p>
    <w:p w:rsidR="000D18D2" w:rsidRDefault="000D18D2" w:rsidP="000D18D2">
      <w:proofErr w:type="gramStart"/>
      <w:r>
        <w:t>minus</w:t>
      </w:r>
      <w:proofErr w:type="gramEnd"/>
      <w:r>
        <w:t xml:space="preserve"> </w:t>
      </w:r>
    </w:p>
    <w:p w:rsidR="000D18D2" w:rsidRDefault="000D18D2" w:rsidP="000D18D2">
      <w:r>
        <w:t xml:space="preserve">  SELECT </w:t>
      </w:r>
      <w:proofErr w:type="spellStart"/>
      <w:r>
        <w:t>f.facultyid</w:t>
      </w:r>
      <w:proofErr w:type="spellEnd"/>
      <w:r>
        <w:t xml:space="preserve">, f.name, </w:t>
      </w:r>
      <w:proofErr w:type="spellStart"/>
      <w:r>
        <w:t>f.phone</w:t>
      </w:r>
      <w:proofErr w:type="spellEnd"/>
    </w:p>
    <w:p w:rsidR="000D18D2" w:rsidRDefault="000D18D2" w:rsidP="000D18D2">
      <w:r>
        <w:t xml:space="preserve">  FROM </w:t>
      </w:r>
      <w:proofErr w:type="spellStart"/>
      <w:r>
        <w:t>iu_faculty</w:t>
      </w:r>
      <w:proofErr w:type="spellEnd"/>
      <w:r>
        <w:t xml:space="preserve"> f, </w:t>
      </w:r>
      <w:proofErr w:type="spellStart"/>
      <w:r>
        <w:t>iu_crssection</w:t>
      </w:r>
      <w:proofErr w:type="spellEnd"/>
      <w:r>
        <w:t xml:space="preserve"> c</w:t>
      </w:r>
    </w:p>
    <w:p w:rsidR="000D18D2" w:rsidRDefault="000D18D2" w:rsidP="000D18D2">
      <w:r>
        <w:t xml:space="preserve">  WHERE </w:t>
      </w:r>
      <w:proofErr w:type="spellStart"/>
      <w:r>
        <w:t>f.facultyid</w:t>
      </w:r>
      <w:proofErr w:type="spellEnd"/>
      <w:r>
        <w:t xml:space="preserve"> = </w:t>
      </w:r>
      <w:proofErr w:type="spellStart"/>
      <w:r>
        <w:t>c.facultyid</w:t>
      </w:r>
      <w:proofErr w:type="spellEnd"/>
      <w:r>
        <w:t>;</w:t>
      </w:r>
    </w:p>
    <w:p w:rsidR="00E423CA" w:rsidRDefault="000D18D2" w:rsidP="00E423CA">
      <w:pPr>
        <w:pStyle w:val="Heading2"/>
        <w:numPr>
          <w:ilvl w:val="0"/>
          <w:numId w:val="0"/>
        </w:numPr>
      </w:pPr>
      <w:r>
        <w:rPr>
          <w:noProof/>
          <w:lang w:val="en-US"/>
        </w:rPr>
        <w:drawing>
          <wp:inline distT="0" distB="0" distL="0" distR="0">
            <wp:extent cx="1943371" cy="97168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B3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3CA" w:rsidRDefault="00E423CA" w:rsidP="00E423CA">
      <w:pPr>
        <w:pStyle w:val="Heading2"/>
        <w:numPr>
          <w:ilvl w:val="0"/>
          <w:numId w:val="0"/>
        </w:numPr>
      </w:pPr>
    </w:p>
    <w:p w:rsidR="000D18D2" w:rsidRDefault="000D18D2" w:rsidP="000D18D2"/>
    <w:p w:rsidR="000D18D2" w:rsidRDefault="000D18D2" w:rsidP="000D18D2"/>
    <w:p w:rsidR="000D18D2" w:rsidRDefault="000D18D2" w:rsidP="000D18D2"/>
    <w:p w:rsidR="000D18D2" w:rsidRDefault="000D18D2" w:rsidP="000D18D2"/>
    <w:p w:rsidR="000D18D2" w:rsidRDefault="000D18D2" w:rsidP="000D18D2"/>
    <w:p w:rsidR="000D18D2" w:rsidRDefault="000D18D2" w:rsidP="000D18D2"/>
    <w:p w:rsidR="000D18D2" w:rsidRPr="000D18D2" w:rsidRDefault="000D18D2" w:rsidP="000D18D2"/>
    <w:p w:rsidR="00823974" w:rsidRPr="004D2778" w:rsidRDefault="00823974" w:rsidP="00AA509B">
      <w:pPr>
        <w:pStyle w:val="Heading2"/>
      </w:pPr>
      <w:r w:rsidRPr="004D2778">
        <w:t xml:space="preserve">List the course section id, the course number and name, the section number and the </w:t>
      </w:r>
      <w:proofErr w:type="spellStart"/>
      <w:r w:rsidRPr="004D2778">
        <w:t>maxcount</w:t>
      </w:r>
      <w:proofErr w:type="spellEnd"/>
      <w:r w:rsidRPr="004D2778">
        <w:t xml:space="preserve"> for all course sections that will fit in all the labs and classrooms. Use ALL.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33"/>
        <w:gridCol w:w="1249"/>
        <w:gridCol w:w="2926"/>
        <w:gridCol w:w="1120"/>
        <w:gridCol w:w="1249"/>
      </w:tblGrid>
      <w:tr w:rsidR="002605F8" w:rsidRPr="002605F8" w:rsidTr="002605F8">
        <w:tc>
          <w:tcPr>
            <w:tcW w:w="0" w:type="auto"/>
          </w:tcPr>
          <w:p w:rsidR="002605F8" w:rsidRPr="002605F8" w:rsidRDefault="002605F8" w:rsidP="005F3F51">
            <w:pPr>
              <w:pStyle w:val="sqloutpu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  <w:rPr>
                <w:b/>
              </w:rPr>
            </w:pPr>
            <w:r w:rsidRPr="002605F8">
              <w:rPr>
                <w:b/>
              </w:rPr>
              <w:t>CSID</w:t>
            </w:r>
          </w:p>
        </w:tc>
        <w:tc>
          <w:tcPr>
            <w:tcW w:w="0" w:type="auto"/>
          </w:tcPr>
          <w:p w:rsidR="002605F8" w:rsidRPr="002605F8" w:rsidRDefault="002605F8" w:rsidP="005F3F51">
            <w:pPr>
              <w:pStyle w:val="sqloutpu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  <w:rPr>
                <w:b/>
              </w:rPr>
            </w:pPr>
            <w:r w:rsidRPr="002605F8">
              <w:rPr>
                <w:b/>
              </w:rPr>
              <w:t>COURSEID</w:t>
            </w:r>
          </w:p>
        </w:tc>
        <w:tc>
          <w:tcPr>
            <w:tcW w:w="0" w:type="auto"/>
          </w:tcPr>
          <w:p w:rsidR="002605F8" w:rsidRPr="002605F8" w:rsidRDefault="002605F8" w:rsidP="005F3F51">
            <w:pPr>
              <w:pStyle w:val="sqloutpu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  <w:rPr>
                <w:b/>
              </w:rPr>
            </w:pPr>
            <w:r w:rsidRPr="002605F8">
              <w:rPr>
                <w:b/>
              </w:rPr>
              <w:t>TITLE</w:t>
            </w:r>
          </w:p>
        </w:tc>
        <w:tc>
          <w:tcPr>
            <w:tcW w:w="0" w:type="auto"/>
          </w:tcPr>
          <w:p w:rsidR="002605F8" w:rsidRPr="002605F8" w:rsidRDefault="002605F8" w:rsidP="005F3F51">
            <w:pPr>
              <w:pStyle w:val="sqloutpu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  <w:rPr>
                <w:b/>
              </w:rPr>
            </w:pPr>
            <w:r w:rsidRPr="002605F8">
              <w:rPr>
                <w:b/>
              </w:rPr>
              <w:t>SECTION</w:t>
            </w:r>
          </w:p>
        </w:tc>
        <w:tc>
          <w:tcPr>
            <w:tcW w:w="0" w:type="auto"/>
          </w:tcPr>
          <w:p w:rsidR="002605F8" w:rsidRPr="002605F8" w:rsidRDefault="002605F8" w:rsidP="005F3F51">
            <w:pPr>
              <w:pStyle w:val="sqloutpu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  <w:rPr>
                <w:b/>
              </w:rPr>
            </w:pPr>
            <w:r w:rsidRPr="002605F8">
              <w:rPr>
                <w:b/>
              </w:rPr>
              <w:t>MAXCOUNT</w:t>
            </w:r>
          </w:p>
        </w:tc>
      </w:tr>
      <w:tr w:rsidR="002605F8" w:rsidRPr="002605F8" w:rsidTr="002605F8">
        <w:tc>
          <w:tcPr>
            <w:tcW w:w="0" w:type="auto"/>
          </w:tcPr>
          <w:p w:rsidR="002605F8" w:rsidRPr="002605F8" w:rsidRDefault="002605F8" w:rsidP="005F3F51">
            <w:pPr>
              <w:pStyle w:val="sqloutpu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</w:pPr>
            <w:r w:rsidRPr="002605F8">
              <w:t>1210</w:t>
            </w:r>
          </w:p>
        </w:tc>
        <w:tc>
          <w:tcPr>
            <w:tcW w:w="0" w:type="auto"/>
          </w:tcPr>
          <w:p w:rsidR="002605F8" w:rsidRPr="002605F8" w:rsidRDefault="002605F8" w:rsidP="005F3F51">
            <w:pPr>
              <w:pStyle w:val="sqloutpu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</w:pPr>
            <w:r w:rsidRPr="002605F8">
              <w:t>CIS253</w:t>
            </w:r>
          </w:p>
        </w:tc>
        <w:tc>
          <w:tcPr>
            <w:tcW w:w="0" w:type="auto"/>
          </w:tcPr>
          <w:p w:rsidR="002605F8" w:rsidRPr="002605F8" w:rsidRDefault="002605F8" w:rsidP="005F3F51">
            <w:pPr>
              <w:pStyle w:val="sqloutpu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</w:pPr>
            <w:r w:rsidRPr="002605F8">
              <w:t>Database Systems</w:t>
            </w:r>
          </w:p>
        </w:tc>
        <w:tc>
          <w:tcPr>
            <w:tcW w:w="0" w:type="auto"/>
          </w:tcPr>
          <w:p w:rsidR="002605F8" w:rsidRPr="002605F8" w:rsidRDefault="002605F8" w:rsidP="005F3F51">
            <w:pPr>
              <w:pStyle w:val="sqloutpu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</w:pPr>
            <w:r w:rsidRPr="002605F8">
              <w:t>31</w:t>
            </w:r>
          </w:p>
        </w:tc>
        <w:tc>
          <w:tcPr>
            <w:tcW w:w="0" w:type="auto"/>
          </w:tcPr>
          <w:p w:rsidR="002605F8" w:rsidRPr="002605F8" w:rsidRDefault="002605F8" w:rsidP="005F3F51">
            <w:pPr>
              <w:pStyle w:val="sqloutpu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</w:pPr>
            <w:r w:rsidRPr="002605F8">
              <w:t>1</w:t>
            </w:r>
          </w:p>
        </w:tc>
      </w:tr>
      <w:tr w:rsidR="002605F8" w:rsidRPr="002605F8" w:rsidTr="002605F8">
        <w:tc>
          <w:tcPr>
            <w:tcW w:w="0" w:type="auto"/>
          </w:tcPr>
          <w:p w:rsidR="002605F8" w:rsidRPr="002605F8" w:rsidRDefault="002605F8" w:rsidP="005F3F51">
            <w:pPr>
              <w:pStyle w:val="sqloutpu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</w:pPr>
            <w:r w:rsidRPr="002605F8">
              <w:t>4202</w:t>
            </w:r>
          </w:p>
        </w:tc>
        <w:tc>
          <w:tcPr>
            <w:tcW w:w="0" w:type="auto"/>
          </w:tcPr>
          <w:p w:rsidR="002605F8" w:rsidRPr="002605F8" w:rsidRDefault="002605F8" w:rsidP="005F3F51">
            <w:pPr>
              <w:pStyle w:val="sqloutpu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</w:pPr>
            <w:r w:rsidRPr="002605F8">
              <w:t>420C30</w:t>
            </w:r>
          </w:p>
        </w:tc>
        <w:tc>
          <w:tcPr>
            <w:tcW w:w="0" w:type="auto"/>
          </w:tcPr>
          <w:p w:rsidR="002605F8" w:rsidRPr="002605F8" w:rsidRDefault="002605F8" w:rsidP="005F3F51">
            <w:pPr>
              <w:pStyle w:val="sqloutpu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</w:pPr>
            <w:r w:rsidRPr="002605F8">
              <w:t>Web Programming III</w:t>
            </w:r>
          </w:p>
        </w:tc>
        <w:tc>
          <w:tcPr>
            <w:tcW w:w="0" w:type="auto"/>
          </w:tcPr>
          <w:p w:rsidR="002605F8" w:rsidRPr="002605F8" w:rsidRDefault="002605F8" w:rsidP="005F3F51">
            <w:pPr>
              <w:pStyle w:val="sqloutpu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</w:pPr>
            <w:r w:rsidRPr="002605F8">
              <w:t>01</w:t>
            </w:r>
          </w:p>
        </w:tc>
        <w:tc>
          <w:tcPr>
            <w:tcW w:w="0" w:type="auto"/>
          </w:tcPr>
          <w:p w:rsidR="002605F8" w:rsidRPr="002605F8" w:rsidRDefault="002605F8" w:rsidP="005F3F51">
            <w:pPr>
              <w:pStyle w:val="sqloutpu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</w:pPr>
            <w:r w:rsidRPr="002605F8">
              <w:t>24</w:t>
            </w:r>
          </w:p>
        </w:tc>
      </w:tr>
      <w:tr w:rsidR="002605F8" w:rsidRPr="002605F8" w:rsidTr="002605F8">
        <w:tc>
          <w:tcPr>
            <w:tcW w:w="0" w:type="auto"/>
          </w:tcPr>
          <w:p w:rsidR="002605F8" w:rsidRPr="002605F8" w:rsidRDefault="002605F8" w:rsidP="005F3F51">
            <w:pPr>
              <w:pStyle w:val="sqloutpu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</w:pPr>
            <w:r w:rsidRPr="002605F8">
              <w:t>4201</w:t>
            </w:r>
          </w:p>
        </w:tc>
        <w:tc>
          <w:tcPr>
            <w:tcW w:w="0" w:type="auto"/>
          </w:tcPr>
          <w:p w:rsidR="002605F8" w:rsidRPr="002605F8" w:rsidRDefault="002605F8" w:rsidP="005F3F51">
            <w:pPr>
              <w:pStyle w:val="sqloutpu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</w:pPr>
            <w:r w:rsidRPr="002605F8">
              <w:t>420B31</w:t>
            </w:r>
          </w:p>
        </w:tc>
        <w:tc>
          <w:tcPr>
            <w:tcW w:w="0" w:type="auto"/>
          </w:tcPr>
          <w:p w:rsidR="002605F8" w:rsidRPr="002605F8" w:rsidRDefault="002605F8" w:rsidP="005F3F51">
            <w:pPr>
              <w:pStyle w:val="sqloutpu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</w:pPr>
            <w:r w:rsidRPr="002605F8">
              <w:t>Programming III</w:t>
            </w:r>
          </w:p>
        </w:tc>
        <w:tc>
          <w:tcPr>
            <w:tcW w:w="0" w:type="auto"/>
          </w:tcPr>
          <w:p w:rsidR="002605F8" w:rsidRPr="002605F8" w:rsidRDefault="002605F8" w:rsidP="005F3F51">
            <w:pPr>
              <w:pStyle w:val="sqloutpu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</w:pPr>
            <w:r w:rsidRPr="002605F8">
              <w:t>01</w:t>
            </w:r>
          </w:p>
        </w:tc>
        <w:tc>
          <w:tcPr>
            <w:tcW w:w="0" w:type="auto"/>
          </w:tcPr>
          <w:p w:rsidR="002605F8" w:rsidRPr="002605F8" w:rsidRDefault="002605F8" w:rsidP="005F3F51">
            <w:pPr>
              <w:pStyle w:val="sqloutpu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</w:pPr>
            <w:r w:rsidRPr="002605F8">
              <w:t>24</w:t>
            </w:r>
          </w:p>
        </w:tc>
      </w:tr>
      <w:tr w:rsidR="002605F8" w:rsidRPr="002605F8" w:rsidTr="002605F8">
        <w:tc>
          <w:tcPr>
            <w:tcW w:w="0" w:type="auto"/>
          </w:tcPr>
          <w:p w:rsidR="002605F8" w:rsidRPr="002605F8" w:rsidRDefault="002605F8" w:rsidP="005F3F51">
            <w:pPr>
              <w:pStyle w:val="sqloutpu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</w:pPr>
            <w:r w:rsidRPr="002605F8">
              <w:t>4203</w:t>
            </w:r>
          </w:p>
        </w:tc>
        <w:tc>
          <w:tcPr>
            <w:tcW w:w="0" w:type="auto"/>
          </w:tcPr>
          <w:p w:rsidR="002605F8" w:rsidRPr="002605F8" w:rsidRDefault="002605F8" w:rsidP="005F3F51">
            <w:pPr>
              <w:pStyle w:val="sqloutpu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</w:pPr>
            <w:r w:rsidRPr="002605F8">
              <w:t>420D10</w:t>
            </w:r>
          </w:p>
        </w:tc>
        <w:tc>
          <w:tcPr>
            <w:tcW w:w="0" w:type="auto"/>
          </w:tcPr>
          <w:p w:rsidR="002605F8" w:rsidRPr="002605F8" w:rsidRDefault="002605F8" w:rsidP="005F3F51">
            <w:pPr>
              <w:pStyle w:val="sqloutpu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</w:pPr>
            <w:r w:rsidRPr="002605F8">
              <w:t>Database Management I</w:t>
            </w:r>
          </w:p>
        </w:tc>
        <w:tc>
          <w:tcPr>
            <w:tcW w:w="0" w:type="auto"/>
          </w:tcPr>
          <w:p w:rsidR="002605F8" w:rsidRPr="002605F8" w:rsidRDefault="002605F8" w:rsidP="005F3F51">
            <w:pPr>
              <w:pStyle w:val="sqloutpu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</w:pPr>
            <w:r w:rsidRPr="002605F8">
              <w:t>01</w:t>
            </w:r>
          </w:p>
        </w:tc>
        <w:tc>
          <w:tcPr>
            <w:tcW w:w="0" w:type="auto"/>
          </w:tcPr>
          <w:p w:rsidR="002605F8" w:rsidRPr="002605F8" w:rsidRDefault="002605F8" w:rsidP="005F3F51">
            <w:pPr>
              <w:pStyle w:val="sqloutpu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</w:pPr>
            <w:r w:rsidRPr="002605F8">
              <w:t>24</w:t>
            </w:r>
          </w:p>
        </w:tc>
      </w:tr>
      <w:tr w:rsidR="002605F8" w:rsidRPr="00027943" w:rsidTr="002605F8">
        <w:tc>
          <w:tcPr>
            <w:tcW w:w="0" w:type="auto"/>
          </w:tcPr>
          <w:p w:rsidR="002605F8" w:rsidRPr="002605F8" w:rsidRDefault="002605F8" w:rsidP="005F3F51">
            <w:pPr>
              <w:pStyle w:val="sqloutpu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</w:pPr>
            <w:r w:rsidRPr="002605F8">
              <w:t>4204</w:t>
            </w:r>
          </w:p>
        </w:tc>
        <w:tc>
          <w:tcPr>
            <w:tcW w:w="0" w:type="auto"/>
          </w:tcPr>
          <w:p w:rsidR="002605F8" w:rsidRPr="002605F8" w:rsidRDefault="002605F8" w:rsidP="005F3F51">
            <w:pPr>
              <w:pStyle w:val="sqloutpu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</w:pPr>
            <w:r w:rsidRPr="002605F8">
              <w:t>420E11</w:t>
            </w:r>
          </w:p>
        </w:tc>
        <w:tc>
          <w:tcPr>
            <w:tcW w:w="0" w:type="auto"/>
          </w:tcPr>
          <w:p w:rsidR="002605F8" w:rsidRPr="002605F8" w:rsidRDefault="002605F8" w:rsidP="005F3F51">
            <w:pPr>
              <w:pStyle w:val="sqloutpu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</w:pPr>
            <w:r w:rsidRPr="002605F8">
              <w:t>Systems I</w:t>
            </w:r>
          </w:p>
        </w:tc>
        <w:tc>
          <w:tcPr>
            <w:tcW w:w="0" w:type="auto"/>
          </w:tcPr>
          <w:p w:rsidR="002605F8" w:rsidRPr="002605F8" w:rsidRDefault="002605F8" w:rsidP="005F3F51">
            <w:pPr>
              <w:pStyle w:val="sqloutpu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</w:pPr>
            <w:r w:rsidRPr="002605F8">
              <w:t>01</w:t>
            </w:r>
          </w:p>
        </w:tc>
        <w:tc>
          <w:tcPr>
            <w:tcW w:w="0" w:type="auto"/>
          </w:tcPr>
          <w:p w:rsidR="002605F8" w:rsidRPr="00027943" w:rsidRDefault="002605F8" w:rsidP="005F3F51">
            <w:pPr>
              <w:pStyle w:val="sqloutpu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  <w:rPr>
                <w:rStyle w:val="PageNumber"/>
              </w:rPr>
            </w:pPr>
            <w:r w:rsidRPr="002605F8">
              <w:t xml:space="preserve">24                    </w:t>
            </w:r>
          </w:p>
        </w:tc>
      </w:tr>
    </w:tbl>
    <w:p w:rsidR="00E423CA" w:rsidRDefault="00E423CA" w:rsidP="00E423CA">
      <w:pPr>
        <w:pStyle w:val="Heading2"/>
        <w:numPr>
          <w:ilvl w:val="0"/>
          <w:numId w:val="0"/>
        </w:numPr>
      </w:pPr>
    </w:p>
    <w:p w:rsidR="00CD55A0" w:rsidRDefault="00CD55A0" w:rsidP="00CD55A0">
      <w:r>
        <w:t>SELECT DISTINCT c1.csid, c1.courseid, c2.title, c1.section, c1.maxcount</w:t>
      </w:r>
    </w:p>
    <w:p w:rsidR="00CD55A0" w:rsidRDefault="00CD55A0" w:rsidP="00CD55A0">
      <w:r>
        <w:t xml:space="preserve">  FROM </w:t>
      </w:r>
      <w:proofErr w:type="spellStart"/>
      <w:r>
        <w:t>iu_crssection</w:t>
      </w:r>
      <w:proofErr w:type="spellEnd"/>
      <w:r>
        <w:t xml:space="preserve"> c1, </w:t>
      </w:r>
      <w:proofErr w:type="spellStart"/>
      <w:r>
        <w:t>iu_course</w:t>
      </w:r>
      <w:proofErr w:type="spellEnd"/>
      <w:r>
        <w:t xml:space="preserve"> c2</w:t>
      </w:r>
    </w:p>
    <w:p w:rsidR="00CD55A0" w:rsidRDefault="00CD55A0" w:rsidP="00CD55A0">
      <w:r>
        <w:t xml:space="preserve">  WHERE c1.courseid = c2.courseid</w:t>
      </w:r>
    </w:p>
    <w:p w:rsidR="00CD55A0" w:rsidRDefault="00CD55A0" w:rsidP="00CD55A0">
      <w:r>
        <w:t xml:space="preserve">    AND c1.maxcount &lt;= </w:t>
      </w:r>
      <w:bookmarkStart w:id="2" w:name="_GoBack"/>
      <w:bookmarkEnd w:id="2"/>
      <w:r>
        <w:t>ALL (</w:t>
      </w:r>
    </w:p>
    <w:p w:rsidR="00CD55A0" w:rsidRDefault="00CD55A0" w:rsidP="00CD55A0">
      <w:r>
        <w:t xml:space="preserve">      SELECT </w:t>
      </w:r>
      <w:proofErr w:type="spellStart"/>
      <w:r>
        <w:t>l.capacity</w:t>
      </w:r>
      <w:proofErr w:type="spellEnd"/>
      <w:r>
        <w:t xml:space="preserve"> </w:t>
      </w:r>
    </w:p>
    <w:p w:rsidR="00CD55A0" w:rsidRDefault="00CD55A0" w:rsidP="00CD55A0">
      <w:r>
        <w:t xml:space="preserve">      FROM </w:t>
      </w:r>
      <w:proofErr w:type="spellStart"/>
      <w:r>
        <w:t>iu_location</w:t>
      </w:r>
      <w:proofErr w:type="spellEnd"/>
      <w:r>
        <w:t xml:space="preserve"> l</w:t>
      </w:r>
    </w:p>
    <w:p w:rsidR="00E423CA" w:rsidRDefault="00CD55A0" w:rsidP="00CD55A0">
      <w:r>
        <w:t xml:space="preserve">    );</w:t>
      </w:r>
    </w:p>
    <w:p w:rsidR="00E423CA" w:rsidRDefault="00CD55A0" w:rsidP="00E423CA">
      <w:pPr>
        <w:pStyle w:val="Heading2"/>
        <w:numPr>
          <w:ilvl w:val="0"/>
          <w:numId w:val="0"/>
        </w:numPr>
      </w:pPr>
      <w:r>
        <w:rPr>
          <w:noProof/>
          <w:lang w:val="en-US"/>
        </w:rPr>
        <w:drawing>
          <wp:inline distT="0" distB="0" distL="0" distR="0">
            <wp:extent cx="3658111" cy="371527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B4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5A0" w:rsidRDefault="00CD55A0" w:rsidP="00CD55A0"/>
    <w:p w:rsidR="00823974" w:rsidRDefault="00823974" w:rsidP="00027943">
      <w:pPr>
        <w:pStyle w:val="Heading2"/>
      </w:pPr>
      <w:r w:rsidRPr="00AA509B">
        <w:t>List the student id and name of all students who have completed any courses.</w:t>
      </w:r>
      <w:r w:rsidR="002605F8">
        <w:t xml:space="preserve"> (A course is completed if it has a value in the final column.)</w:t>
      </w:r>
      <w:r w:rsidRPr="00AA509B">
        <w:t xml:space="preserve"> Use ANY.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83"/>
        <w:gridCol w:w="2410"/>
      </w:tblGrid>
      <w:tr w:rsidR="002605F8" w:rsidRPr="002605F8" w:rsidTr="002605F8">
        <w:tc>
          <w:tcPr>
            <w:tcW w:w="1683" w:type="dxa"/>
          </w:tcPr>
          <w:p w:rsidR="002605F8" w:rsidRPr="002605F8" w:rsidRDefault="002605F8" w:rsidP="00545839">
            <w:pPr>
              <w:pStyle w:val="sqloutpu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  <w:rPr>
                <w:rStyle w:val="PageNumber"/>
                <w:b/>
              </w:rPr>
            </w:pPr>
            <w:r w:rsidRPr="002605F8">
              <w:rPr>
                <w:rStyle w:val="PageNumber"/>
                <w:b/>
              </w:rPr>
              <w:t>Student Id</w:t>
            </w:r>
          </w:p>
        </w:tc>
        <w:tc>
          <w:tcPr>
            <w:tcW w:w="2410" w:type="dxa"/>
          </w:tcPr>
          <w:p w:rsidR="002605F8" w:rsidRPr="002605F8" w:rsidRDefault="002605F8" w:rsidP="00545839">
            <w:pPr>
              <w:pStyle w:val="sqloutpu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  <w:rPr>
                <w:rStyle w:val="PageNumber"/>
                <w:b/>
              </w:rPr>
            </w:pPr>
            <w:r w:rsidRPr="002605F8">
              <w:rPr>
                <w:rStyle w:val="PageNumber"/>
                <w:b/>
              </w:rPr>
              <w:t>Name</w:t>
            </w:r>
          </w:p>
        </w:tc>
      </w:tr>
      <w:tr w:rsidR="002605F8" w:rsidRPr="002605F8" w:rsidTr="002605F8">
        <w:tc>
          <w:tcPr>
            <w:tcW w:w="1683" w:type="dxa"/>
          </w:tcPr>
          <w:p w:rsidR="002605F8" w:rsidRPr="002605F8" w:rsidRDefault="002605F8" w:rsidP="00545839">
            <w:pPr>
              <w:pStyle w:val="sqloutpu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  <w:rPr>
                <w:rStyle w:val="PageNumber"/>
              </w:rPr>
            </w:pPr>
            <w:r w:rsidRPr="002605F8">
              <w:rPr>
                <w:rStyle w:val="PageNumber"/>
              </w:rPr>
              <w:t>00100</w:t>
            </w:r>
          </w:p>
        </w:tc>
        <w:tc>
          <w:tcPr>
            <w:tcW w:w="2410" w:type="dxa"/>
          </w:tcPr>
          <w:p w:rsidR="002605F8" w:rsidRPr="002605F8" w:rsidRDefault="002605F8" w:rsidP="00545839">
            <w:pPr>
              <w:pStyle w:val="sqloutpu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  <w:rPr>
                <w:rStyle w:val="PageNumber"/>
              </w:rPr>
            </w:pPr>
            <w:r w:rsidRPr="002605F8">
              <w:rPr>
                <w:rStyle w:val="PageNumber"/>
              </w:rPr>
              <w:t>Diaz, Jose</w:t>
            </w:r>
          </w:p>
        </w:tc>
      </w:tr>
      <w:tr w:rsidR="002605F8" w:rsidRPr="002605F8" w:rsidTr="002605F8">
        <w:tc>
          <w:tcPr>
            <w:tcW w:w="1683" w:type="dxa"/>
          </w:tcPr>
          <w:p w:rsidR="002605F8" w:rsidRPr="002605F8" w:rsidRDefault="002605F8" w:rsidP="00545839">
            <w:pPr>
              <w:pStyle w:val="sqloutpu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  <w:rPr>
                <w:rStyle w:val="PageNumber"/>
              </w:rPr>
            </w:pPr>
            <w:r w:rsidRPr="002605F8">
              <w:rPr>
                <w:rStyle w:val="PageNumber"/>
              </w:rPr>
              <w:t>00101</w:t>
            </w:r>
          </w:p>
        </w:tc>
        <w:tc>
          <w:tcPr>
            <w:tcW w:w="2410" w:type="dxa"/>
          </w:tcPr>
          <w:p w:rsidR="002605F8" w:rsidRPr="002605F8" w:rsidRDefault="002605F8" w:rsidP="00545839">
            <w:pPr>
              <w:pStyle w:val="sqloutpu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  <w:rPr>
                <w:rStyle w:val="PageNumber"/>
              </w:rPr>
            </w:pPr>
            <w:r w:rsidRPr="002605F8">
              <w:rPr>
                <w:rStyle w:val="PageNumber"/>
              </w:rPr>
              <w:t>Tyler, Mickey</w:t>
            </w:r>
          </w:p>
        </w:tc>
      </w:tr>
      <w:tr w:rsidR="002605F8" w:rsidRPr="002605F8" w:rsidTr="002605F8">
        <w:tc>
          <w:tcPr>
            <w:tcW w:w="1683" w:type="dxa"/>
          </w:tcPr>
          <w:p w:rsidR="002605F8" w:rsidRPr="002605F8" w:rsidRDefault="002605F8" w:rsidP="00545839">
            <w:pPr>
              <w:pStyle w:val="sqloutpu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  <w:rPr>
                <w:rStyle w:val="PageNumber"/>
              </w:rPr>
            </w:pPr>
            <w:r w:rsidRPr="002605F8">
              <w:rPr>
                <w:rStyle w:val="PageNumber"/>
              </w:rPr>
              <w:t>00103</w:t>
            </w:r>
          </w:p>
        </w:tc>
        <w:tc>
          <w:tcPr>
            <w:tcW w:w="2410" w:type="dxa"/>
          </w:tcPr>
          <w:p w:rsidR="002605F8" w:rsidRPr="002605F8" w:rsidRDefault="002605F8" w:rsidP="00545839">
            <w:pPr>
              <w:pStyle w:val="sqloutpu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  <w:rPr>
                <w:rStyle w:val="PageNumber"/>
              </w:rPr>
            </w:pPr>
            <w:proofErr w:type="spellStart"/>
            <w:r w:rsidRPr="002605F8">
              <w:rPr>
                <w:rStyle w:val="PageNumber"/>
              </w:rPr>
              <w:t>Rickles</w:t>
            </w:r>
            <w:proofErr w:type="spellEnd"/>
            <w:r w:rsidRPr="002605F8">
              <w:rPr>
                <w:rStyle w:val="PageNumber"/>
              </w:rPr>
              <w:t>, Deborah</w:t>
            </w:r>
          </w:p>
        </w:tc>
      </w:tr>
    </w:tbl>
    <w:p w:rsidR="00E423CA" w:rsidRDefault="00E423CA" w:rsidP="00E423CA">
      <w:pPr>
        <w:pStyle w:val="Heading2"/>
        <w:numPr>
          <w:ilvl w:val="0"/>
          <w:numId w:val="0"/>
        </w:numPr>
      </w:pPr>
    </w:p>
    <w:p w:rsidR="00CD55A0" w:rsidRDefault="00CD55A0" w:rsidP="00CD55A0">
      <w:r>
        <w:t xml:space="preserve">SELECT DISTINCT </w:t>
      </w:r>
      <w:proofErr w:type="spellStart"/>
      <w:r>
        <w:t>s.studentid</w:t>
      </w:r>
      <w:proofErr w:type="spellEnd"/>
      <w:r>
        <w:t xml:space="preserve">, </w:t>
      </w:r>
      <w:proofErr w:type="spellStart"/>
      <w:r>
        <w:t>s.last</w:t>
      </w:r>
      <w:proofErr w:type="spellEnd"/>
      <w:r>
        <w:t>||', '||</w:t>
      </w:r>
      <w:proofErr w:type="spellStart"/>
      <w:r>
        <w:t>s.first</w:t>
      </w:r>
      <w:proofErr w:type="spellEnd"/>
      <w:r>
        <w:t xml:space="preserve"> AS "Name"</w:t>
      </w:r>
    </w:p>
    <w:p w:rsidR="00CD55A0" w:rsidRDefault="00CD55A0" w:rsidP="00CD55A0">
      <w:r>
        <w:t xml:space="preserve">  FROM </w:t>
      </w:r>
      <w:proofErr w:type="spellStart"/>
      <w:r>
        <w:t>iu_student</w:t>
      </w:r>
      <w:proofErr w:type="spellEnd"/>
      <w:r>
        <w:t xml:space="preserve"> s, </w:t>
      </w:r>
      <w:proofErr w:type="spellStart"/>
      <w:r>
        <w:t>iu_registration</w:t>
      </w:r>
      <w:proofErr w:type="spellEnd"/>
    </w:p>
    <w:p w:rsidR="00CD55A0" w:rsidRDefault="00CD55A0" w:rsidP="00CD55A0">
      <w:r>
        <w:t xml:space="preserve">  WHERE </w:t>
      </w:r>
      <w:proofErr w:type="spellStart"/>
      <w:r>
        <w:t>s.studentid</w:t>
      </w:r>
      <w:proofErr w:type="spellEnd"/>
      <w:r>
        <w:t xml:space="preserve"> = ANY (</w:t>
      </w:r>
    </w:p>
    <w:p w:rsidR="00CD55A0" w:rsidRDefault="00CD55A0" w:rsidP="00CD55A0">
      <w:r>
        <w:t xml:space="preserve">    SELECT </w:t>
      </w:r>
      <w:proofErr w:type="spellStart"/>
      <w:r>
        <w:t>r.studentid</w:t>
      </w:r>
      <w:proofErr w:type="spellEnd"/>
      <w:r>
        <w:t xml:space="preserve"> </w:t>
      </w:r>
    </w:p>
    <w:p w:rsidR="00CD55A0" w:rsidRDefault="00CD55A0" w:rsidP="00CD55A0">
      <w:r>
        <w:t xml:space="preserve">    FROM </w:t>
      </w:r>
      <w:proofErr w:type="spellStart"/>
      <w:r>
        <w:t>iu_registration</w:t>
      </w:r>
      <w:proofErr w:type="spellEnd"/>
      <w:r>
        <w:t xml:space="preserve"> r</w:t>
      </w:r>
    </w:p>
    <w:p w:rsidR="00CD55A0" w:rsidRDefault="00CD55A0" w:rsidP="00CD55A0">
      <w:r>
        <w:t xml:space="preserve">    WHERE </w:t>
      </w:r>
      <w:proofErr w:type="spellStart"/>
      <w:r>
        <w:t>r.final</w:t>
      </w:r>
      <w:proofErr w:type="spellEnd"/>
      <w:r>
        <w:t xml:space="preserve"> IS NOT NULL</w:t>
      </w:r>
    </w:p>
    <w:p w:rsidR="00E423CA" w:rsidRDefault="00CD55A0" w:rsidP="00CD55A0">
      <w:r>
        <w:t xml:space="preserve">  );</w:t>
      </w:r>
    </w:p>
    <w:p w:rsidR="00E423CA" w:rsidRDefault="00CD55A0" w:rsidP="00E423CA">
      <w:pPr>
        <w:pStyle w:val="Heading2"/>
        <w:numPr>
          <w:ilvl w:val="0"/>
          <w:numId w:val="0"/>
        </w:numPr>
      </w:pPr>
      <w:r>
        <w:rPr>
          <w:noProof/>
          <w:lang w:val="en-US"/>
        </w:rPr>
        <w:drawing>
          <wp:inline distT="0" distB="0" distL="0" distR="0">
            <wp:extent cx="1981477" cy="771633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B5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3CA" w:rsidRDefault="00E423CA" w:rsidP="00E423CA">
      <w:pPr>
        <w:pStyle w:val="Heading2"/>
        <w:numPr>
          <w:ilvl w:val="0"/>
          <w:numId w:val="0"/>
        </w:numPr>
      </w:pPr>
    </w:p>
    <w:p w:rsidR="00CD55A0" w:rsidRDefault="00CD55A0" w:rsidP="00CD55A0"/>
    <w:p w:rsidR="00CD55A0" w:rsidRDefault="00CD55A0" w:rsidP="00CD55A0"/>
    <w:p w:rsidR="00CD55A0" w:rsidRPr="00CD55A0" w:rsidRDefault="00CD55A0" w:rsidP="00CD55A0"/>
    <w:p w:rsidR="00FF4C02" w:rsidRDefault="00FF4C02" w:rsidP="00FF4C02">
      <w:pPr>
        <w:pStyle w:val="Heading2"/>
        <w:tabs>
          <w:tab w:val="clear" w:pos="360"/>
          <w:tab w:val="num" w:pos="374"/>
        </w:tabs>
        <w:ind w:left="748" w:hanging="748"/>
      </w:pPr>
      <w:r>
        <w:t xml:space="preserve">a. </w:t>
      </w:r>
      <w:r>
        <w:tab/>
      </w:r>
      <w:r w:rsidR="001A17B5" w:rsidRPr="00544044">
        <w:t>Add a row to the term table for the winter 20</w:t>
      </w:r>
      <w:r w:rsidR="0000651F">
        <w:t>1</w:t>
      </w:r>
      <w:r w:rsidR="00E423CA">
        <w:t>7</w:t>
      </w:r>
      <w:r w:rsidR="001A17B5">
        <w:t xml:space="preserve"> </w:t>
      </w:r>
      <w:r w:rsidR="001A17B5" w:rsidRPr="00544044">
        <w:t xml:space="preserve">semester. The start date is Jan. </w:t>
      </w:r>
      <w:r w:rsidR="00633463">
        <w:t>1</w:t>
      </w:r>
      <w:r w:rsidR="00FE4302">
        <w:t>9</w:t>
      </w:r>
      <w:r w:rsidR="001A17B5" w:rsidRPr="00544044">
        <w:t xml:space="preserve"> and the end date is May </w:t>
      </w:r>
      <w:r w:rsidR="00FE4302">
        <w:t>12</w:t>
      </w:r>
      <w:r>
        <w:t xml:space="preserve">. </w:t>
      </w:r>
    </w:p>
    <w:p w:rsidR="00563B0A" w:rsidRDefault="00563B0A" w:rsidP="00563B0A">
      <w:r>
        <w:t xml:space="preserve">INSERT INTO </w:t>
      </w:r>
      <w:proofErr w:type="spellStart"/>
      <w:r>
        <w:t>iu_term</w:t>
      </w:r>
      <w:proofErr w:type="spellEnd"/>
      <w:r>
        <w:t xml:space="preserve"> (</w:t>
      </w:r>
      <w:proofErr w:type="spellStart"/>
      <w:r>
        <w:t>termid</w:t>
      </w:r>
      <w:proofErr w:type="spellEnd"/>
      <w:r>
        <w:t xml:space="preserve">, </w:t>
      </w:r>
      <w:proofErr w:type="spellStart"/>
      <w:r>
        <w:t>termdesc</w:t>
      </w:r>
      <w:proofErr w:type="spellEnd"/>
      <w:r>
        <w:t xml:space="preserve">, </w:t>
      </w:r>
      <w:proofErr w:type="spellStart"/>
      <w:r>
        <w:t>startdate</w:t>
      </w:r>
      <w:proofErr w:type="spellEnd"/>
      <w:r>
        <w:t xml:space="preserve">, </w:t>
      </w:r>
      <w:proofErr w:type="spellStart"/>
      <w:r>
        <w:t>enddate</w:t>
      </w:r>
      <w:proofErr w:type="spellEnd"/>
      <w:r>
        <w:t>)</w:t>
      </w:r>
    </w:p>
    <w:p w:rsidR="00563B0A" w:rsidRDefault="00563B0A" w:rsidP="00563B0A">
      <w:r>
        <w:t xml:space="preserve">  VALUES ('WN17', '</w:t>
      </w:r>
      <w:proofErr w:type="gramStart"/>
      <w:r>
        <w:t>Winter</w:t>
      </w:r>
      <w:proofErr w:type="gramEnd"/>
      <w:r>
        <w:t xml:space="preserve"> 2017', </w:t>
      </w:r>
    </w:p>
    <w:p w:rsidR="00563B0A" w:rsidRDefault="00563B0A" w:rsidP="00563B0A">
      <w:r>
        <w:t xml:space="preserve">  </w:t>
      </w:r>
      <w:proofErr w:type="spellStart"/>
      <w:r>
        <w:t>to_</w:t>
      </w:r>
      <w:proofErr w:type="gramStart"/>
      <w:r>
        <w:t>date</w:t>
      </w:r>
      <w:proofErr w:type="spellEnd"/>
      <w:r>
        <w:t>(</w:t>
      </w:r>
      <w:proofErr w:type="gramEnd"/>
      <w:r>
        <w:t>'19-JAN-17','DD-MON-RR'),</w:t>
      </w:r>
    </w:p>
    <w:p w:rsidR="00E423CA" w:rsidRDefault="00563B0A" w:rsidP="00563B0A">
      <w:r>
        <w:t xml:space="preserve">  </w:t>
      </w:r>
      <w:proofErr w:type="spellStart"/>
      <w:r>
        <w:t>to_</w:t>
      </w:r>
      <w:proofErr w:type="gramStart"/>
      <w:r>
        <w:t>date</w:t>
      </w:r>
      <w:proofErr w:type="spellEnd"/>
      <w:r>
        <w:t>(</w:t>
      </w:r>
      <w:proofErr w:type="gramEnd"/>
      <w:r>
        <w:t>'12-MAY-17','DD-MON-RR'));</w:t>
      </w:r>
    </w:p>
    <w:p w:rsidR="00E423CA" w:rsidRPr="00E423CA" w:rsidRDefault="00E423CA" w:rsidP="00E423CA"/>
    <w:p w:rsidR="00823974" w:rsidRDefault="00823974" w:rsidP="00FF4C02">
      <w:pPr>
        <w:pStyle w:val="Heading3"/>
        <w:numPr>
          <w:ilvl w:val="2"/>
          <w:numId w:val="20"/>
        </w:numPr>
      </w:pPr>
      <w:r w:rsidRPr="00AA509B">
        <w:t xml:space="preserve">Add rows to the table for course sections for the </w:t>
      </w:r>
      <w:r w:rsidR="00FE1CC1">
        <w:t>winter</w:t>
      </w:r>
      <w:r w:rsidRPr="00AA509B">
        <w:t xml:space="preserve"> 20</w:t>
      </w:r>
      <w:r w:rsidR="00A717A6">
        <w:t>1</w:t>
      </w:r>
      <w:r w:rsidR="00E423CA">
        <w:t>7</w:t>
      </w:r>
      <w:r w:rsidR="009D6930">
        <w:t xml:space="preserve"> </w:t>
      </w:r>
      <w:r w:rsidRPr="00AA509B">
        <w:t>semester using a sub-query. All</w:t>
      </w:r>
      <w:r>
        <w:t xml:space="preserve"> the courses that were offered in </w:t>
      </w:r>
      <w:r w:rsidR="00FE1CC1">
        <w:t>winter 2003</w:t>
      </w:r>
      <w:r>
        <w:t xml:space="preserve"> will be offered in </w:t>
      </w:r>
      <w:r w:rsidR="00FE1CC1">
        <w:t>winter 20</w:t>
      </w:r>
      <w:r w:rsidR="00A717A6">
        <w:t>1</w:t>
      </w:r>
      <w:r w:rsidR="00E423CA">
        <w:t>7</w:t>
      </w:r>
      <w:r>
        <w:t xml:space="preserve">. The </w:t>
      </w:r>
      <w:proofErr w:type="spellStart"/>
      <w:r>
        <w:t>csid</w:t>
      </w:r>
      <w:proofErr w:type="spellEnd"/>
      <w:r>
        <w:t xml:space="preserve"> should be the 300 higher than the </w:t>
      </w:r>
      <w:proofErr w:type="spellStart"/>
      <w:r>
        <w:t>csid</w:t>
      </w:r>
      <w:proofErr w:type="spellEnd"/>
      <w:r>
        <w:t xml:space="preserve"> for the equivalent course in </w:t>
      </w:r>
      <w:r w:rsidR="00FE1CC1">
        <w:t>winter 20</w:t>
      </w:r>
      <w:r w:rsidR="0000651F">
        <w:t>1</w:t>
      </w:r>
      <w:r w:rsidR="00E423CA">
        <w:t>7</w:t>
      </w:r>
      <w:r>
        <w:t>. All other attributes will be the same.</w:t>
      </w:r>
    </w:p>
    <w:p w:rsidR="00E423CA" w:rsidRDefault="00E423CA" w:rsidP="00E423CA"/>
    <w:p w:rsidR="00E423CA" w:rsidRDefault="00E423CA" w:rsidP="00E423CA"/>
    <w:p w:rsidR="00E423CA" w:rsidRDefault="00E423CA" w:rsidP="00E423CA"/>
    <w:p w:rsidR="00E423CA" w:rsidRPr="00E423CA" w:rsidRDefault="00E423CA" w:rsidP="00E423CA"/>
    <w:p w:rsidR="008243F5" w:rsidRDefault="00823974" w:rsidP="00AA509B">
      <w:pPr>
        <w:pStyle w:val="Heading2"/>
      </w:pPr>
      <w:r w:rsidRPr="00AA509B">
        <w:t>Brian Lee has decided to take the term off. Delete all his registration records for the '</w:t>
      </w:r>
      <w:r w:rsidR="00FF4C02">
        <w:t>SP03</w:t>
      </w:r>
      <w:r w:rsidRPr="00AA509B">
        <w:t xml:space="preserve">' term.  Use subqueries to get his </w:t>
      </w:r>
      <w:proofErr w:type="spellStart"/>
      <w:r w:rsidRPr="00AA509B">
        <w:t>studentid</w:t>
      </w:r>
      <w:proofErr w:type="spellEnd"/>
      <w:r w:rsidRPr="00AA509B">
        <w:t xml:space="preserve"> and the </w:t>
      </w:r>
      <w:r w:rsidR="00FF4C02">
        <w:t xml:space="preserve">spring </w:t>
      </w:r>
      <w:r w:rsidRPr="00AA509B">
        <w:t>200</w:t>
      </w:r>
      <w:r w:rsidR="00FF4C02">
        <w:t>3</w:t>
      </w:r>
      <w:r w:rsidR="00633463">
        <w:t xml:space="preserve"> course sections. </w:t>
      </w:r>
    </w:p>
    <w:p w:rsidR="009B3CEB" w:rsidRDefault="009B3CEB" w:rsidP="009B3CEB"/>
    <w:p w:rsidR="009B3CEB" w:rsidRDefault="009B3CEB" w:rsidP="009B3CEB">
      <w:r>
        <w:t xml:space="preserve">DELETE FROM </w:t>
      </w:r>
      <w:proofErr w:type="spellStart"/>
      <w:r>
        <w:t>iu_registration</w:t>
      </w:r>
      <w:proofErr w:type="spellEnd"/>
      <w:r>
        <w:t xml:space="preserve"> </w:t>
      </w:r>
    </w:p>
    <w:p w:rsidR="009B3CEB" w:rsidRDefault="009B3CEB" w:rsidP="009B3CEB">
      <w:r>
        <w:t xml:space="preserve">  WHERE </w:t>
      </w:r>
      <w:proofErr w:type="spellStart"/>
      <w:r>
        <w:t>studentid</w:t>
      </w:r>
      <w:proofErr w:type="spellEnd"/>
      <w:r>
        <w:t xml:space="preserve"> = (</w:t>
      </w:r>
    </w:p>
    <w:p w:rsidR="009B3CEB" w:rsidRDefault="009B3CEB" w:rsidP="009B3CEB">
      <w:r>
        <w:t xml:space="preserve">    SELECT </w:t>
      </w:r>
      <w:proofErr w:type="spellStart"/>
      <w:r>
        <w:t>s.studentid</w:t>
      </w:r>
      <w:proofErr w:type="spellEnd"/>
      <w:r>
        <w:t xml:space="preserve"> </w:t>
      </w:r>
    </w:p>
    <w:p w:rsidR="009B3CEB" w:rsidRDefault="009B3CEB" w:rsidP="009B3CEB">
      <w:r>
        <w:t xml:space="preserve">    FROM </w:t>
      </w:r>
      <w:proofErr w:type="spellStart"/>
      <w:r>
        <w:t>iu_student</w:t>
      </w:r>
      <w:proofErr w:type="spellEnd"/>
      <w:r>
        <w:t xml:space="preserve"> s</w:t>
      </w:r>
    </w:p>
    <w:p w:rsidR="009B3CEB" w:rsidRDefault="009B3CEB" w:rsidP="009B3CEB">
      <w:r>
        <w:t xml:space="preserve">    WHERE </w:t>
      </w:r>
      <w:proofErr w:type="spellStart"/>
      <w:r>
        <w:t>s.last</w:t>
      </w:r>
      <w:proofErr w:type="spellEnd"/>
      <w:r>
        <w:t xml:space="preserve"> = 'Lee'</w:t>
      </w:r>
    </w:p>
    <w:p w:rsidR="009B3CEB" w:rsidRDefault="009B3CEB" w:rsidP="009B3CEB">
      <w:r>
        <w:t xml:space="preserve">      AND </w:t>
      </w:r>
      <w:proofErr w:type="spellStart"/>
      <w:r>
        <w:t>s.first</w:t>
      </w:r>
      <w:proofErr w:type="spellEnd"/>
      <w:r>
        <w:t xml:space="preserve"> = 'Brian'    </w:t>
      </w:r>
    </w:p>
    <w:p w:rsidR="009B3CEB" w:rsidRDefault="009B3CEB" w:rsidP="009B3CEB">
      <w:r>
        <w:t xml:space="preserve">  )</w:t>
      </w:r>
    </w:p>
    <w:p w:rsidR="009B3CEB" w:rsidRDefault="009B3CEB" w:rsidP="009B3CEB">
      <w:r>
        <w:t xml:space="preserve">  AND </w:t>
      </w:r>
      <w:proofErr w:type="spellStart"/>
      <w:r>
        <w:t>csid</w:t>
      </w:r>
      <w:proofErr w:type="spellEnd"/>
      <w:r>
        <w:t xml:space="preserve"> = </w:t>
      </w:r>
      <w:proofErr w:type="gramStart"/>
      <w:r>
        <w:t>ANY(</w:t>
      </w:r>
      <w:proofErr w:type="gramEnd"/>
    </w:p>
    <w:p w:rsidR="009B3CEB" w:rsidRDefault="009B3CEB" w:rsidP="009B3CEB">
      <w:r>
        <w:t xml:space="preserve">    SELECT </w:t>
      </w:r>
      <w:proofErr w:type="spellStart"/>
      <w:r>
        <w:t>c.csid</w:t>
      </w:r>
      <w:proofErr w:type="spellEnd"/>
      <w:r>
        <w:t xml:space="preserve"> </w:t>
      </w:r>
    </w:p>
    <w:p w:rsidR="009B3CEB" w:rsidRDefault="009B3CEB" w:rsidP="009B3CEB">
      <w:r>
        <w:t xml:space="preserve">    FROM </w:t>
      </w:r>
      <w:proofErr w:type="spellStart"/>
      <w:r>
        <w:t>iu_crssection</w:t>
      </w:r>
      <w:proofErr w:type="spellEnd"/>
      <w:r>
        <w:t xml:space="preserve"> c</w:t>
      </w:r>
    </w:p>
    <w:p w:rsidR="009B3CEB" w:rsidRDefault="009B3CEB" w:rsidP="009B3CEB">
      <w:r>
        <w:t xml:space="preserve">    WHERE </w:t>
      </w:r>
      <w:proofErr w:type="spellStart"/>
      <w:r>
        <w:t>c.termid</w:t>
      </w:r>
      <w:proofErr w:type="spellEnd"/>
      <w:r>
        <w:t>='SP03'</w:t>
      </w:r>
    </w:p>
    <w:p w:rsidR="009B3CEB" w:rsidRDefault="009B3CEB" w:rsidP="009B3CEB">
      <w:r>
        <w:t xml:space="preserve">  );</w:t>
      </w:r>
    </w:p>
    <w:p w:rsidR="009B3CEB" w:rsidRDefault="009B3CEB" w:rsidP="009B3CEB"/>
    <w:p w:rsidR="009B3CEB" w:rsidRPr="009B3CEB" w:rsidRDefault="009B3CEB" w:rsidP="009B3CEB">
      <w:r>
        <w:rPr>
          <w:noProof/>
          <w:lang w:val="en-US"/>
        </w:rPr>
        <w:drawing>
          <wp:inline distT="0" distB="0" distL="0" distR="0">
            <wp:extent cx="2360428" cy="2367805"/>
            <wp:effectExtent l="0" t="0" r="190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B7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6038" cy="2383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3CEB" w:rsidRPr="009B3CEB">
      <w:footerReference w:type="default" r:id="rId26"/>
      <w:pgSz w:w="12240" w:h="15840"/>
      <w:pgMar w:top="1440" w:right="1440" w:bottom="1440" w:left="1440" w:header="706" w:footer="706" w:gutter="0"/>
      <w:cols w:space="720"/>
      <w:docGrid w:linePitch="25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0A53" w:rsidRDefault="003D0A53">
      <w:r>
        <w:separator/>
      </w:r>
    </w:p>
  </w:endnote>
  <w:endnote w:type="continuationSeparator" w:id="0">
    <w:p w:rsidR="003D0A53" w:rsidRDefault="003D0A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6828" w:rsidRDefault="00946828">
    <w:pPr>
      <w:pStyle w:val="Footer"/>
      <w:pBdr>
        <w:top w:val="single" w:sz="4" w:space="1" w:color="auto"/>
      </w:pBdr>
      <w:tabs>
        <w:tab w:val="clear" w:pos="8640"/>
        <w:tab w:val="right" w:pos="9350"/>
      </w:tabs>
      <w:rPr>
        <w:i/>
        <w:iCs/>
        <w:sz w:val="20"/>
      </w:rPr>
    </w:pPr>
    <w:r>
      <w:rPr>
        <w:i/>
        <w:iCs/>
        <w:sz w:val="20"/>
      </w:rPr>
      <w:t>420-D10 Lab 1</w:t>
    </w:r>
    <w:r w:rsidR="00E423CA">
      <w:rPr>
        <w:i/>
        <w:iCs/>
        <w:sz w:val="20"/>
      </w:rPr>
      <w:t>4</w:t>
    </w:r>
    <w:r>
      <w:rPr>
        <w:i/>
        <w:iCs/>
        <w:sz w:val="20"/>
      </w:rPr>
      <w:tab/>
    </w:r>
    <w:r>
      <w:rPr>
        <w:i/>
        <w:iCs/>
        <w:sz w:val="20"/>
      </w:rPr>
      <w:tab/>
      <w:t xml:space="preserve">Page </w:t>
    </w:r>
    <w:r>
      <w:rPr>
        <w:rStyle w:val="PageNumber"/>
        <w:i/>
        <w:iCs/>
        <w:sz w:val="20"/>
      </w:rPr>
      <w:fldChar w:fldCharType="begin"/>
    </w:r>
    <w:r>
      <w:rPr>
        <w:rStyle w:val="PageNumber"/>
        <w:i/>
        <w:iCs/>
        <w:sz w:val="20"/>
      </w:rPr>
      <w:instrText xml:space="preserve"> PAGE </w:instrText>
    </w:r>
    <w:r>
      <w:rPr>
        <w:rStyle w:val="PageNumber"/>
        <w:i/>
        <w:iCs/>
        <w:sz w:val="20"/>
      </w:rPr>
      <w:fldChar w:fldCharType="separate"/>
    </w:r>
    <w:r w:rsidR="00A36163">
      <w:rPr>
        <w:rStyle w:val="PageNumber"/>
        <w:i/>
        <w:iCs/>
        <w:noProof/>
        <w:sz w:val="20"/>
      </w:rPr>
      <w:t>9</w:t>
    </w:r>
    <w:r>
      <w:rPr>
        <w:rStyle w:val="PageNumber"/>
        <w:i/>
        <w:iCs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0A53" w:rsidRDefault="003D0A53">
      <w:r>
        <w:separator/>
      </w:r>
    </w:p>
  </w:footnote>
  <w:footnote w:type="continuationSeparator" w:id="0">
    <w:p w:rsidR="003D0A53" w:rsidRDefault="003D0A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01380BB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FFFFFFFB"/>
    <w:multiLevelType w:val="multilevel"/>
    <w:tmpl w:val="03BC91D8"/>
    <w:lvl w:ilvl="0">
      <w:start w:val="1"/>
      <w:numFmt w:val="upperLetter"/>
      <w:pStyle w:val="Heading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Letter"/>
      <w:pStyle w:val="Heading3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lowerRoman"/>
      <w:pStyle w:val="Heading4"/>
      <w:lvlText w:val="%4."/>
      <w:lvlJc w:val="left"/>
      <w:pPr>
        <w:tabs>
          <w:tab w:val="num" w:pos="1440"/>
        </w:tabs>
        <w:ind w:left="1080" w:hanging="360"/>
      </w:pPr>
      <w:rPr>
        <w:rFonts w:hint="default"/>
      </w:rPr>
    </w:lvl>
    <w:lvl w:ilvl="4">
      <w:start w:val="1"/>
      <w:numFmt w:val="decimal"/>
      <w:pStyle w:val="Heading5"/>
      <w:lvlText w:val="%5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6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lowerLetter"/>
      <w:pStyle w:val="Heading7"/>
      <w:lvlText w:val="%7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lowerRoman"/>
      <w:pStyle w:val="Heading8"/>
      <w:lvlText w:val="%8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2" w15:restartNumberingAfterBreak="0">
    <w:nsid w:val="02093FEE"/>
    <w:multiLevelType w:val="multilevel"/>
    <w:tmpl w:val="5D88A6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72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0"/>
        </w:tabs>
        <w:ind w:left="2160" w:hanging="72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0"/>
        </w:tabs>
        <w:ind w:left="2880" w:hanging="72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0"/>
        </w:tabs>
        <w:ind w:left="3600" w:hanging="72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0"/>
        </w:tabs>
        <w:ind w:left="4320" w:hanging="72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0"/>
        </w:tabs>
        <w:ind w:left="5040" w:hanging="72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0"/>
        </w:tabs>
        <w:ind w:left="5760" w:hanging="72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0"/>
        </w:tabs>
        <w:ind w:left="6480" w:hanging="720"/>
      </w:pPr>
      <w:rPr>
        <w:rFonts w:hint="default"/>
      </w:rPr>
    </w:lvl>
  </w:abstractNum>
  <w:abstractNum w:abstractNumId="3" w15:restartNumberingAfterBreak="0">
    <w:nsid w:val="0705797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0B49321C"/>
    <w:multiLevelType w:val="singleLevel"/>
    <w:tmpl w:val="8D9632E2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5" w15:restartNumberingAfterBreak="0">
    <w:nsid w:val="13A14C6E"/>
    <w:multiLevelType w:val="hybridMultilevel"/>
    <w:tmpl w:val="2AC631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85C4D7C"/>
    <w:multiLevelType w:val="hybridMultilevel"/>
    <w:tmpl w:val="8F7AB670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A191F71"/>
    <w:multiLevelType w:val="multilevel"/>
    <w:tmpl w:val="A852F126"/>
    <w:lvl w:ilvl="0">
      <w:start w:val="1"/>
      <w:numFmt w:val="decimal"/>
      <w:lvlText w:val="%1."/>
      <w:lvlJc w:val="left"/>
      <w:pPr>
        <w:tabs>
          <w:tab w:val="num" w:pos="1152"/>
        </w:tabs>
        <w:ind w:left="1152" w:hanging="576"/>
      </w:pPr>
    </w:lvl>
    <w:lvl w:ilvl="1">
      <w:start w:val="1"/>
      <w:numFmt w:val="lowerLetter"/>
      <w:lvlText w:val="%2)"/>
      <w:lvlJc w:val="left"/>
      <w:pPr>
        <w:tabs>
          <w:tab w:val="num" w:pos="1728"/>
        </w:tabs>
        <w:ind w:left="1728" w:hanging="576"/>
      </w:pPr>
    </w:lvl>
    <w:lvl w:ilvl="2">
      <w:start w:val="1"/>
      <w:numFmt w:val="decimal"/>
      <w:lvlText w:val="%3)"/>
      <w:lvlJc w:val="left"/>
      <w:pPr>
        <w:tabs>
          <w:tab w:val="num" w:pos="576"/>
        </w:tabs>
        <w:ind w:left="576" w:hanging="576"/>
      </w:pPr>
    </w:lvl>
    <w:lvl w:ilvl="3">
      <w:start w:val="1"/>
      <w:numFmt w:val="lowerLetter"/>
      <w:lvlText w:val="%4)"/>
      <w:lvlJc w:val="left"/>
      <w:pPr>
        <w:tabs>
          <w:tab w:val="num" w:pos="1152"/>
        </w:tabs>
        <w:ind w:left="1152" w:hanging="576"/>
      </w:pPr>
    </w:lvl>
    <w:lvl w:ilvl="4">
      <w:start w:val="1"/>
      <w:numFmt w:val="decimal"/>
      <w:lvlText w:val="(%5)"/>
      <w:lvlJc w:val="left"/>
      <w:pPr>
        <w:tabs>
          <w:tab w:val="num" w:pos="0"/>
        </w:tabs>
        <w:ind w:left="3600" w:hanging="720"/>
      </w:pPr>
    </w:lvl>
    <w:lvl w:ilvl="5">
      <w:start w:val="1"/>
      <w:numFmt w:val="lowerLetter"/>
      <w:lvlText w:val="(%6)"/>
      <w:lvlJc w:val="left"/>
      <w:pPr>
        <w:tabs>
          <w:tab w:val="num" w:pos="0"/>
        </w:tabs>
        <w:ind w:left="4320" w:hanging="720"/>
      </w:pPr>
    </w:lvl>
    <w:lvl w:ilvl="6">
      <w:start w:val="1"/>
      <w:numFmt w:val="lowerRoman"/>
      <w:lvlText w:val="(%7)"/>
      <w:lvlJc w:val="left"/>
      <w:pPr>
        <w:tabs>
          <w:tab w:val="num" w:pos="0"/>
        </w:tabs>
        <w:ind w:left="5040" w:hanging="720"/>
      </w:pPr>
    </w:lvl>
    <w:lvl w:ilvl="7">
      <w:start w:val="1"/>
      <w:numFmt w:val="lowerLetter"/>
      <w:lvlText w:val="(%8)"/>
      <w:lvlJc w:val="left"/>
      <w:pPr>
        <w:tabs>
          <w:tab w:val="num" w:pos="0"/>
        </w:tabs>
        <w:ind w:left="5760" w:hanging="720"/>
      </w:pPr>
    </w:lvl>
    <w:lvl w:ilvl="8">
      <w:start w:val="1"/>
      <w:numFmt w:val="lowerRoman"/>
      <w:lvlText w:val="(%9)"/>
      <w:lvlJc w:val="left"/>
      <w:pPr>
        <w:tabs>
          <w:tab w:val="num" w:pos="0"/>
        </w:tabs>
        <w:ind w:left="6480" w:hanging="720"/>
      </w:pPr>
    </w:lvl>
  </w:abstractNum>
  <w:abstractNum w:abstractNumId="8" w15:restartNumberingAfterBreak="0">
    <w:nsid w:val="3CA961A4"/>
    <w:multiLevelType w:val="hybridMultilevel"/>
    <w:tmpl w:val="3E0E11AA"/>
    <w:lvl w:ilvl="0" w:tplc="8D9632E2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00C4BD7"/>
    <w:multiLevelType w:val="singleLevel"/>
    <w:tmpl w:val="E3EEB00C"/>
    <w:lvl w:ilvl="0">
      <w:numFmt w:val="bullet"/>
      <w:pStyle w:val="ListBullet"/>
      <w:lvlText w:val="-"/>
      <w:lvlJc w:val="left"/>
      <w:pPr>
        <w:tabs>
          <w:tab w:val="num" w:pos="1530"/>
        </w:tabs>
        <w:ind w:left="1530" w:hanging="360"/>
      </w:pPr>
      <w:rPr>
        <w:rFonts w:hint="default"/>
      </w:rPr>
    </w:lvl>
  </w:abstractNum>
  <w:abstractNum w:abstractNumId="10" w15:restartNumberingAfterBreak="0">
    <w:nsid w:val="42EA5857"/>
    <w:multiLevelType w:val="singleLevel"/>
    <w:tmpl w:val="8D9632E2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1" w15:restartNumberingAfterBreak="0">
    <w:nsid w:val="4CE10622"/>
    <w:multiLevelType w:val="hybridMultilevel"/>
    <w:tmpl w:val="CB004170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9000F9"/>
    <w:multiLevelType w:val="multilevel"/>
    <w:tmpl w:val="DD6E6288"/>
    <w:lvl w:ilvl="0">
      <w:start w:val="1"/>
      <w:numFmt w:val="upperLetter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lowerRoman"/>
      <w:lvlText w:val="%4."/>
      <w:lvlJc w:val="left"/>
      <w:pPr>
        <w:tabs>
          <w:tab w:val="num" w:pos="1440"/>
        </w:tabs>
        <w:ind w:left="10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lowerLetter"/>
      <w:lvlText w:val="%7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lowerRoman"/>
      <w:lvlText w:val="%8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num w:numId="1">
    <w:abstractNumId w:val="7"/>
  </w:num>
  <w:num w:numId="2">
    <w:abstractNumId w:val="7"/>
  </w:num>
  <w:num w:numId="3">
    <w:abstractNumId w:val="7"/>
  </w:num>
  <w:num w:numId="4">
    <w:abstractNumId w:val="0"/>
  </w:num>
  <w:num w:numId="5">
    <w:abstractNumId w:val="9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9"/>
  </w:num>
  <w:num w:numId="12">
    <w:abstractNumId w:val="3"/>
  </w:num>
  <w:num w:numId="13">
    <w:abstractNumId w:val="2"/>
  </w:num>
  <w:num w:numId="14">
    <w:abstractNumId w:val="10"/>
  </w:num>
  <w:num w:numId="15">
    <w:abstractNumId w:val="4"/>
  </w:num>
  <w:num w:numId="16">
    <w:abstractNumId w:val="5"/>
  </w:num>
  <w:num w:numId="17">
    <w:abstractNumId w:val="6"/>
  </w:num>
  <w:num w:numId="18">
    <w:abstractNumId w:val="8"/>
  </w:num>
  <w:num w:numId="19">
    <w:abstractNumId w:val="12"/>
  </w:num>
  <w:num w:numId="20">
    <w:abstractNumId w:val="1"/>
    <w:lvlOverride w:ilvl="0">
      <w:startOverride w:val="1"/>
    </w:lvlOverride>
    <w:lvlOverride w:ilvl="1">
      <w:startOverride w:val="8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/>
  </w:num>
  <w:num w:numId="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rawingGridVerticalSpacing w:val="127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3974"/>
    <w:rsid w:val="00002705"/>
    <w:rsid w:val="0000651F"/>
    <w:rsid w:val="00027943"/>
    <w:rsid w:val="00052FB5"/>
    <w:rsid w:val="000822C4"/>
    <w:rsid w:val="000A1A32"/>
    <w:rsid w:val="000D18D2"/>
    <w:rsid w:val="000E0244"/>
    <w:rsid w:val="00100B63"/>
    <w:rsid w:val="001066CA"/>
    <w:rsid w:val="00120426"/>
    <w:rsid w:val="00161B46"/>
    <w:rsid w:val="001A17B5"/>
    <w:rsid w:val="001A3820"/>
    <w:rsid w:val="001B0BA3"/>
    <w:rsid w:val="001B48C4"/>
    <w:rsid w:val="001F605F"/>
    <w:rsid w:val="002422D7"/>
    <w:rsid w:val="00260463"/>
    <w:rsid w:val="002605F8"/>
    <w:rsid w:val="0026531A"/>
    <w:rsid w:val="003032E5"/>
    <w:rsid w:val="00312778"/>
    <w:rsid w:val="0036665C"/>
    <w:rsid w:val="00373CCB"/>
    <w:rsid w:val="003B286E"/>
    <w:rsid w:val="003B76FE"/>
    <w:rsid w:val="003C28E5"/>
    <w:rsid w:val="003D0A53"/>
    <w:rsid w:val="004220CD"/>
    <w:rsid w:val="004406AE"/>
    <w:rsid w:val="004802B8"/>
    <w:rsid w:val="004A650F"/>
    <w:rsid w:val="004D2778"/>
    <w:rsid w:val="004F30DB"/>
    <w:rsid w:val="005004DF"/>
    <w:rsid w:val="00520FB9"/>
    <w:rsid w:val="00563B0A"/>
    <w:rsid w:val="00633463"/>
    <w:rsid w:val="00643D76"/>
    <w:rsid w:val="00650578"/>
    <w:rsid w:val="006505C1"/>
    <w:rsid w:val="00653624"/>
    <w:rsid w:val="00684B34"/>
    <w:rsid w:val="006C3734"/>
    <w:rsid w:val="006E2BAB"/>
    <w:rsid w:val="00710E59"/>
    <w:rsid w:val="00721ADE"/>
    <w:rsid w:val="007E7EEA"/>
    <w:rsid w:val="00802E20"/>
    <w:rsid w:val="008071E5"/>
    <w:rsid w:val="00823974"/>
    <w:rsid w:val="008243F5"/>
    <w:rsid w:val="00833660"/>
    <w:rsid w:val="008849E8"/>
    <w:rsid w:val="00887B21"/>
    <w:rsid w:val="008F188E"/>
    <w:rsid w:val="00915FFA"/>
    <w:rsid w:val="0093507A"/>
    <w:rsid w:val="00946828"/>
    <w:rsid w:val="00954C34"/>
    <w:rsid w:val="009730BD"/>
    <w:rsid w:val="009B3CEB"/>
    <w:rsid w:val="009B71C2"/>
    <w:rsid w:val="009D6930"/>
    <w:rsid w:val="009F3385"/>
    <w:rsid w:val="009F6920"/>
    <w:rsid w:val="00A16ABA"/>
    <w:rsid w:val="00A27D78"/>
    <w:rsid w:val="00A36163"/>
    <w:rsid w:val="00A41C26"/>
    <w:rsid w:val="00A717A6"/>
    <w:rsid w:val="00A74D79"/>
    <w:rsid w:val="00A90B98"/>
    <w:rsid w:val="00AA509B"/>
    <w:rsid w:val="00B47388"/>
    <w:rsid w:val="00B475A0"/>
    <w:rsid w:val="00B93A28"/>
    <w:rsid w:val="00B958C3"/>
    <w:rsid w:val="00C216DB"/>
    <w:rsid w:val="00C42B43"/>
    <w:rsid w:val="00C770CA"/>
    <w:rsid w:val="00C82259"/>
    <w:rsid w:val="00CD55A0"/>
    <w:rsid w:val="00D7094A"/>
    <w:rsid w:val="00D73150"/>
    <w:rsid w:val="00DA2F28"/>
    <w:rsid w:val="00DA78AA"/>
    <w:rsid w:val="00E20D2A"/>
    <w:rsid w:val="00E423CA"/>
    <w:rsid w:val="00E8513A"/>
    <w:rsid w:val="00E908FB"/>
    <w:rsid w:val="00EC7C79"/>
    <w:rsid w:val="00EF3D73"/>
    <w:rsid w:val="00EF479F"/>
    <w:rsid w:val="00F3417B"/>
    <w:rsid w:val="00FD1DF3"/>
    <w:rsid w:val="00FE1CC1"/>
    <w:rsid w:val="00FE4302"/>
    <w:rsid w:val="00FF4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5:docId w15:val="{4B764D2D-094E-4331-9D6F-96AF6AA04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188E"/>
    <w:rPr>
      <w:rFonts w:ascii="Verdana" w:hAnsi="Verdana"/>
      <w:spacing w:val="-3"/>
      <w:sz w:val="22"/>
      <w:lang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6"/>
      </w:numPr>
      <w:spacing w:before="240" w:after="6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6"/>
      </w:numPr>
      <w:spacing w:before="120"/>
      <w:outlineLvl w:val="1"/>
    </w:pPr>
  </w:style>
  <w:style w:type="paragraph" w:styleId="Heading3">
    <w:name w:val="heading 3"/>
    <w:basedOn w:val="Normal"/>
    <w:next w:val="Normal"/>
    <w:qFormat/>
    <w:pPr>
      <w:keepNext/>
      <w:numPr>
        <w:ilvl w:val="2"/>
        <w:numId w:val="6"/>
      </w:numPr>
      <w:spacing w:before="120"/>
      <w:outlineLvl w:val="2"/>
    </w:pPr>
  </w:style>
  <w:style w:type="paragraph" w:styleId="Heading4">
    <w:name w:val="heading 4"/>
    <w:basedOn w:val="Normal"/>
    <w:next w:val="Normal"/>
    <w:qFormat/>
    <w:pPr>
      <w:keepNext/>
      <w:numPr>
        <w:ilvl w:val="3"/>
        <w:numId w:val="6"/>
      </w:numPr>
      <w:spacing w:before="120"/>
      <w:outlineLvl w:val="3"/>
    </w:pPr>
    <w:rPr>
      <w:i/>
    </w:rPr>
  </w:style>
  <w:style w:type="paragraph" w:styleId="Heading5">
    <w:name w:val="heading 5"/>
    <w:basedOn w:val="Normal"/>
    <w:next w:val="Normal"/>
    <w:qFormat/>
    <w:pPr>
      <w:numPr>
        <w:ilvl w:val="4"/>
        <w:numId w:val="6"/>
      </w:numPr>
      <w:spacing w:before="240" w:after="60"/>
      <w:outlineLvl w:val="4"/>
    </w:pPr>
  </w:style>
  <w:style w:type="paragraph" w:styleId="Heading6">
    <w:name w:val="heading 6"/>
    <w:basedOn w:val="Normal"/>
    <w:next w:val="Normal"/>
    <w:qFormat/>
    <w:pPr>
      <w:numPr>
        <w:ilvl w:val="5"/>
        <w:numId w:val="6"/>
      </w:numPr>
      <w:outlineLvl w:val="5"/>
    </w:pPr>
  </w:style>
  <w:style w:type="paragraph" w:styleId="Heading7">
    <w:name w:val="heading 7"/>
    <w:basedOn w:val="Normal"/>
    <w:next w:val="Normal"/>
    <w:qFormat/>
    <w:pPr>
      <w:numPr>
        <w:ilvl w:val="6"/>
        <w:numId w:val="6"/>
      </w:numPr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6"/>
      </w:numPr>
      <w:outlineLvl w:val="7"/>
    </w:pPr>
  </w:style>
  <w:style w:type="paragraph" w:styleId="Heading9">
    <w:name w:val="heading 9"/>
    <w:basedOn w:val="Normal"/>
    <w:next w:val="Normal"/>
    <w:qFormat/>
    <w:pPr>
      <w:keepNext/>
      <w:jc w:val="center"/>
      <w:outlineLvl w:val="8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ipoheader">
    <w:name w:val="ipo header"/>
    <w:basedOn w:val="Normal"/>
    <w:pPr>
      <w:shd w:val="pct5" w:color="auto" w:fill="auto"/>
      <w:suppressAutoHyphens/>
      <w:spacing w:before="90" w:after="54"/>
    </w:pPr>
    <w:rPr>
      <w:b/>
    </w:rPr>
  </w:style>
  <w:style w:type="paragraph" w:customStyle="1" w:styleId="Definition">
    <w:name w:val="Definition"/>
    <w:basedOn w:val="Normal"/>
    <w:pPr>
      <w:suppressAutoHyphens/>
      <w:spacing w:after="120"/>
      <w:ind w:left="2160" w:hanging="2160"/>
    </w:pPr>
    <w:rPr>
      <w:b/>
      <w:i/>
      <w:lang w:val="en-GB"/>
    </w:rPr>
  </w:style>
  <w:style w:type="paragraph" w:customStyle="1" w:styleId="6POINT">
    <w:name w:val="6POINT"/>
    <w:basedOn w:val="Normal"/>
    <w:pPr>
      <w:tabs>
        <w:tab w:val="left" w:pos="-720"/>
      </w:tabs>
      <w:suppressAutoHyphens/>
      <w:spacing w:before="120"/>
    </w:pPr>
    <w:rPr>
      <w:rFonts w:ascii="Helvetica" w:hAnsi="Helvetica"/>
      <w:lang w:val="en-GB"/>
    </w:rPr>
  </w:style>
  <w:style w:type="paragraph" w:customStyle="1" w:styleId="cplus">
    <w:name w:val="cplus"/>
    <w:basedOn w:val="6POINT"/>
    <w:rPr>
      <w:rFonts w:ascii="Courier New" w:hAnsi="Courier New"/>
      <w:b/>
    </w:rPr>
  </w:style>
  <w:style w:type="paragraph" w:styleId="ListBullet">
    <w:name w:val="List Bullet"/>
    <w:basedOn w:val="Normal"/>
    <w:autoRedefine/>
    <w:pPr>
      <w:numPr>
        <w:numId w:val="11"/>
      </w:numPr>
      <w:tabs>
        <w:tab w:val="left" w:pos="72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b/>
      <w:kern w:val="28"/>
      <w:sz w:val="32"/>
    </w:r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pPr>
      <w:tabs>
        <w:tab w:val="left" w:pos="374"/>
      </w:tabs>
      <w:ind w:left="374" w:hanging="374"/>
    </w:pPr>
  </w:style>
  <w:style w:type="paragraph" w:customStyle="1" w:styleId="tb">
    <w:name w:val="tb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PlainText">
    <w:name w:val="Plain Text"/>
    <w:basedOn w:val="Normal"/>
    <w:rPr>
      <w:rFonts w:ascii="Courier New" w:hAnsi="Courier New" w:cs="Courier New"/>
      <w:spacing w:val="0"/>
      <w:sz w:val="20"/>
    </w:rPr>
  </w:style>
  <w:style w:type="paragraph" w:styleId="BlockText">
    <w:name w:val="Block Text"/>
    <w:basedOn w:val="Normal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="-748" w:right="-738"/>
    </w:pPr>
    <w:rPr>
      <w:rFonts w:ascii="Courier New" w:hAnsi="Courier New" w:cs="Courier New"/>
      <w:spacing w:val="0"/>
      <w:sz w:val="20"/>
    </w:rPr>
  </w:style>
  <w:style w:type="character" w:styleId="Hyperlink">
    <w:name w:val="Hyperlink"/>
    <w:rPr>
      <w:color w:val="0000FF"/>
      <w:u w:val="single"/>
    </w:rPr>
  </w:style>
  <w:style w:type="paragraph" w:styleId="BodyTextIndent2">
    <w:name w:val="Body Text Indent 2"/>
    <w:basedOn w:val="Normal"/>
    <w:pPr>
      <w:ind w:left="720"/>
    </w:pPr>
  </w:style>
  <w:style w:type="paragraph" w:customStyle="1" w:styleId="sqloutput">
    <w:name w:val="sqloutput"/>
    <w:basedOn w:val="Normal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="360"/>
    </w:pPr>
    <w:rPr>
      <w:rFonts w:ascii="Courier New" w:hAnsi="Courier New" w:cs="Courier New"/>
    </w:rPr>
  </w:style>
  <w:style w:type="paragraph" w:customStyle="1" w:styleId="labtitle">
    <w:name w:val="labtitle"/>
    <w:basedOn w:val="Title"/>
    <w:rsid w:val="00823974"/>
    <w:pPr>
      <w:spacing w:before="0"/>
    </w:pPr>
    <w:rPr>
      <w:spacing w:val="0"/>
    </w:rPr>
  </w:style>
  <w:style w:type="paragraph" w:styleId="BalloonText">
    <w:name w:val="Balloon Text"/>
    <w:basedOn w:val="Normal"/>
    <w:semiHidden/>
    <w:rsid w:val="00B93A2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887B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E0244"/>
    <w:pPr>
      <w:ind w:left="720"/>
      <w:contextualSpacing/>
    </w:pPr>
  </w:style>
  <w:style w:type="character" w:styleId="FollowedHyperlink">
    <w:name w:val="FollowedHyperlink"/>
    <w:basedOn w:val="DefaultParagraphFont"/>
    <w:semiHidden/>
    <w:unhideWhenUsed/>
    <w:rsid w:val="00FE430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401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0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9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cd/B28359_01/server.111/b28286/statements_9016.htm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hyperlink" Target="https://www.techonthenet.com/oracle/subqueries.php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hyperlink" Target="https://oracle-base.com/articles/misc/all-any-some-comparison-conditions-in-sql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Application%20Data\Microsoft\Templates\402%20SQL%20lab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402 SQL lab</Template>
  <TotalTime>529</TotalTime>
  <Pages>10</Pages>
  <Words>1524</Words>
  <Characters>8689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420-402</vt:lpstr>
    </vt:vector>
  </TitlesOfParts>
  <Company>Heritage College</Company>
  <LinksUpToDate>false</LinksUpToDate>
  <CharactersWithSpaces>10193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420-402</dc:title>
  <dc:creator>Anne Hamilton</dc:creator>
  <cp:lastModifiedBy>Admin lab</cp:lastModifiedBy>
  <cp:revision>11</cp:revision>
  <cp:lastPrinted>2008-11-12T19:30:00Z</cp:lastPrinted>
  <dcterms:created xsi:type="dcterms:W3CDTF">2014-11-18T16:39:00Z</dcterms:created>
  <dcterms:modified xsi:type="dcterms:W3CDTF">2016-11-15T22:48:00Z</dcterms:modified>
</cp:coreProperties>
</file>