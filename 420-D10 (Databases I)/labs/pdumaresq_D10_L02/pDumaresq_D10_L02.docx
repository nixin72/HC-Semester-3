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9EF1C" w14:textId="77777777" w:rsidR="001A553A" w:rsidRDefault="001A553A" w:rsidP="001A553A">
      <w:pPr>
        <w:pStyle w:val="Heading1"/>
        <w:numPr>
          <w:ilvl w:val="0"/>
          <w:numId w:val="0"/>
        </w:numPr>
        <w:spacing w:before="0"/>
        <w:rPr>
          <w:i/>
          <w:sz w:val="32"/>
        </w:rPr>
      </w:pPr>
      <w:r>
        <w:rPr>
          <w:i/>
          <w:sz w:val="32"/>
        </w:rPr>
        <w:t>Database Management I (420-D10-HR)</w:t>
      </w:r>
    </w:p>
    <w:p w14:paraId="2146F019" w14:textId="77777777" w:rsidR="001A553A" w:rsidRDefault="001A553A" w:rsidP="001A553A">
      <w:pPr>
        <w:pStyle w:val="Heading1"/>
        <w:numPr>
          <w:ilvl w:val="0"/>
          <w:numId w:val="0"/>
        </w:numPr>
        <w:spacing w:before="0"/>
        <w:ind w:left="1350" w:hanging="1350"/>
        <w:rPr>
          <w:i/>
          <w:sz w:val="32"/>
        </w:rPr>
      </w:pPr>
      <w:r w:rsidRPr="00694157">
        <w:rPr>
          <w:i/>
          <w:sz w:val="32"/>
        </w:rPr>
        <w:t xml:space="preserve">Lab </w:t>
      </w:r>
      <w:r w:rsidR="00703B44">
        <w:rPr>
          <w:i/>
          <w:sz w:val="32"/>
        </w:rPr>
        <w:t>0</w:t>
      </w:r>
      <w:r w:rsidR="00BA00D1">
        <w:rPr>
          <w:i/>
          <w:sz w:val="32"/>
        </w:rPr>
        <w:t>2</w:t>
      </w:r>
      <w:r w:rsidRPr="00694157">
        <w:rPr>
          <w:i/>
          <w:sz w:val="32"/>
        </w:rPr>
        <w:t xml:space="preserve"> </w:t>
      </w:r>
      <w:r w:rsidR="00E40EC3">
        <w:rPr>
          <w:i/>
          <w:sz w:val="32"/>
        </w:rPr>
        <w:t>–</w:t>
      </w:r>
      <w:r w:rsidRPr="00694157">
        <w:rPr>
          <w:i/>
          <w:sz w:val="32"/>
        </w:rPr>
        <w:t xml:space="preserve"> </w:t>
      </w:r>
      <w:r w:rsidR="00BA00D1">
        <w:rPr>
          <w:i/>
          <w:sz w:val="32"/>
        </w:rPr>
        <w:t>Paper Relational Database</w:t>
      </w:r>
    </w:p>
    <w:p w14:paraId="3975AA47" w14:textId="77777777" w:rsidR="001A553A" w:rsidRPr="00C90AD9" w:rsidRDefault="001A553A" w:rsidP="001A553A">
      <w:pPr>
        <w:rPr>
          <w:lang w:val="en-GB"/>
        </w:rPr>
      </w:pPr>
    </w:p>
    <w:p w14:paraId="72122C4C" w14:textId="77777777" w:rsidR="001A553A" w:rsidRPr="00B61733" w:rsidRDefault="001A553A" w:rsidP="001A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3338F7">
        <w:t>Wednesday August 24</w:t>
      </w:r>
      <w:proofErr w:type="gramStart"/>
      <w:r w:rsidR="003338F7">
        <w:t>,2016</w:t>
      </w:r>
      <w:proofErr w:type="gramEnd"/>
    </w:p>
    <w:p w14:paraId="3E3A5CE4" w14:textId="77777777" w:rsidR="001A553A" w:rsidRPr="00B61733" w:rsidRDefault="001A553A" w:rsidP="001A5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3338F7">
        <w:t>Wednesday August 24</w:t>
      </w:r>
      <w:proofErr w:type="gramStart"/>
      <w:r w:rsidR="003338F7">
        <w:t>,2016</w:t>
      </w:r>
      <w:proofErr w:type="gramEnd"/>
      <w:r w:rsidR="003338F7">
        <w:t>, 11:50am</w:t>
      </w:r>
    </w:p>
    <w:p w14:paraId="600A6547" w14:textId="77777777" w:rsidR="001A553A" w:rsidRDefault="001A553A" w:rsidP="001A553A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14:paraId="09DC3574" w14:textId="77777777" w:rsidR="001A553A" w:rsidRDefault="001A553A" w:rsidP="001A553A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14:paraId="5FFB62C1" w14:textId="77777777" w:rsidR="00366E44" w:rsidRDefault="00BA00D1" w:rsidP="00366E44">
      <w:pPr>
        <w:numPr>
          <w:ilvl w:val="0"/>
          <w:numId w:val="13"/>
        </w:numPr>
      </w:pPr>
      <w:r>
        <w:t>Understand how to navigate a paper-based relational database</w:t>
      </w:r>
    </w:p>
    <w:p w14:paraId="4A08681F" w14:textId="77777777" w:rsidR="00BA00D1" w:rsidRDefault="00BA00D1" w:rsidP="00366E44">
      <w:pPr>
        <w:numPr>
          <w:ilvl w:val="0"/>
          <w:numId w:val="13"/>
        </w:numPr>
      </w:pPr>
      <w:r>
        <w:t>How to perform CRUD actions on the paper database</w:t>
      </w:r>
    </w:p>
    <w:p w14:paraId="3F8F3737" w14:textId="77777777" w:rsidR="004B6D60" w:rsidRDefault="004B6D60" w:rsidP="004B6D60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 xml:space="preserve">have a preliminary understanding of how tables in a relational database can be used to store and retrieve information </w:t>
      </w:r>
    </w:p>
    <w:p w14:paraId="74461D88" w14:textId="77777777" w:rsidR="004B6D60" w:rsidRDefault="004B6D60" w:rsidP="004B6D60">
      <w:pPr>
        <w:numPr>
          <w:ilvl w:val="0"/>
          <w:numId w:val="13"/>
        </w:numPr>
        <w:rPr>
          <w:rFonts w:cs="Arial"/>
        </w:rPr>
      </w:pPr>
      <w:r>
        <w:rPr>
          <w:rFonts w:cs="Arial"/>
        </w:rPr>
        <w:t>explain some of the advantages of the database approach over the traditional file approach</w:t>
      </w:r>
    </w:p>
    <w:p w14:paraId="40E7E178" w14:textId="77777777" w:rsidR="004B6D60" w:rsidRPr="00366E44" w:rsidRDefault="004B6D60" w:rsidP="004B6D60">
      <w:pPr>
        <w:ind w:left="720"/>
      </w:pPr>
    </w:p>
    <w:p w14:paraId="1AC18433" w14:textId="77777777" w:rsidR="00DF553E" w:rsidRPr="001A553A" w:rsidRDefault="00366E44" w:rsidP="001A553A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1A553A">
        <w:rPr>
          <w:b/>
        </w:rPr>
        <w:t xml:space="preserve">To </w:t>
      </w:r>
      <w:r w:rsidR="00835A4F" w:rsidRPr="001A553A">
        <w:rPr>
          <w:b/>
        </w:rPr>
        <w:t>uploaded Moodle:</w:t>
      </w:r>
    </w:p>
    <w:p w14:paraId="0CF95692" w14:textId="77777777" w:rsidR="00DF553E" w:rsidRDefault="00DF553E" w:rsidP="002F2A3A">
      <w:pPr>
        <w:numPr>
          <w:ilvl w:val="0"/>
          <w:numId w:val="15"/>
        </w:numPr>
      </w:pPr>
      <w:r>
        <w:t xml:space="preserve">The </w:t>
      </w:r>
      <w:r w:rsidR="00872FED" w:rsidRPr="00674675">
        <w:rPr>
          <w:b/>
          <w:i/>
          <w:iCs/>
        </w:rPr>
        <w:t>username_</w:t>
      </w:r>
      <w:r w:rsidR="00872FED" w:rsidRPr="00674675">
        <w:rPr>
          <w:b/>
        </w:rPr>
        <w:t>D10_</w:t>
      </w:r>
      <w:r w:rsidR="00BA00D1">
        <w:rPr>
          <w:b/>
        </w:rPr>
        <w:t>L02</w:t>
      </w:r>
      <w:r w:rsidR="00203902">
        <w:rPr>
          <w:b/>
        </w:rPr>
        <w:t>_</w:t>
      </w:r>
      <w:r w:rsidR="00BA00D1">
        <w:rPr>
          <w:b/>
        </w:rPr>
        <w:t>Paper_Database</w:t>
      </w:r>
      <w:r w:rsidR="00656CFD">
        <w:rPr>
          <w:b/>
        </w:rPr>
        <w:t xml:space="preserve">.doc </w:t>
      </w:r>
      <w:r w:rsidR="00656CFD">
        <w:t>file</w:t>
      </w:r>
      <w:r w:rsidR="002F2A3A">
        <w:t xml:space="preserve"> completed as instructed in the lab. </w:t>
      </w:r>
    </w:p>
    <w:p w14:paraId="547AE1CD" w14:textId="77777777" w:rsidR="002F2A3A" w:rsidRPr="001A553A" w:rsidRDefault="002F2A3A" w:rsidP="001A553A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1A553A">
        <w:rPr>
          <w:b/>
        </w:rPr>
        <w:t>To Start:</w:t>
      </w:r>
    </w:p>
    <w:p w14:paraId="0935493F" w14:textId="77777777" w:rsidR="002F2A3A" w:rsidRPr="004900BD" w:rsidRDefault="00E40EC3" w:rsidP="00D71EED">
      <w:pPr>
        <w:numPr>
          <w:ilvl w:val="0"/>
          <w:numId w:val="26"/>
        </w:numPr>
        <w:rPr>
          <w:lang w:val="en-GB"/>
        </w:rPr>
      </w:pPr>
      <w:r>
        <w:t xml:space="preserve">Fill in this document with your solutions then submit to </w:t>
      </w:r>
      <w:proofErr w:type="spellStart"/>
      <w:r>
        <w:t>moodle</w:t>
      </w:r>
      <w:proofErr w:type="spellEnd"/>
      <w:r>
        <w:t>.</w:t>
      </w:r>
    </w:p>
    <w:p w14:paraId="5C47AC35" w14:textId="77777777" w:rsidR="004900BD" w:rsidRPr="00E40EC3" w:rsidRDefault="004900BD" w:rsidP="00D71EED">
      <w:pPr>
        <w:numPr>
          <w:ilvl w:val="0"/>
          <w:numId w:val="26"/>
        </w:numPr>
        <w:rPr>
          <w:lang w:val="en-GB"/>
        </w:rPr>
      </w:pPr>
      <w:r>
        <w:rPr>
          <w:lang w:val="en-GB"/>
        </w:rPr>
        <w:t>This is an individual lab (not in groups)</w:t>
      </w:r>
    </w:p>
    <w:p w14:paraId="44A6618B" w14:textId="77777777" w:rsidR="00E40EC3" w:rsidRDefault="00E40EC3" w:rsidP="00E40EC3"/>
    <w:p w14:paraId="3DF8E7BD" w14:textId="77777777" w:rsidR="00E40EC3" w:rsidRPr="00E40EC3" w:rsidRDefault="00E40EC3" w:rsidP="00E40EC3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E40EC3">
        <w:rPr>
          <w:b/>
        </w:rPr>
        <w:t>Marks:</w:t>
      </w:r>
    </w:p>
    <w:tbl>
      <w:tblPr>
        <w:tblW w:w="777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 w:firstRow="1" w:lastRow="0" w:firstColumn="1" w:lastColumn="1" w:noHBand="0" w:noVBand="0"/>
      </w:tblPr>
      <w:tblGrid>
        <w:gridCol w:w="5740"/>
        <w:gridCol w:w="910"/>
        <w:gridCol w:w="1123"/>
      </w:tblGrid>
      <w:tr w:rsidR="00E40EC3" w:rsidRPr="006517EC" w14:paraId="46D3A832" w14:textId="77777777" w:rsidTr="00F23C59">
        <w:tc>
          <w:tcPr>
            <w:tcW w:w="5740" w:type="dxa"/>
          </w:tcPr>
          <w:p w14:paraId="10DF1A20" w14:textId="77777777" w:rsidR="00E40EC3" w:rsidRPr="006517EC" w:rsidRDefault="00E40EC3" w:rsidP="004B6D60">
            <w:pPr>
              <w:rPr>
                <w:rFonts w:cs="Arial"/>
                <w:b/>
                <w:lang w:val="en-GB"/>
              </w:rPr>
            </w:pPr>
            <w:r w:rsidRPr="006517EC">
              <w:rPr>
                <w:rFonts w:cs="Arial"/>
                <w:b/>
                <w:lang w:val="en-GB"/>
              </w:rPr>
              <w:t>Question</w:t>
            </w:r>
          </w:p>
        </w:tc>
        <w:tc>
          <w:tcPr>
            <w:tcW w:w="910" w:type="dxa"/>
          </w:tcPr>
          <w:p w14:paraId="59F9F6A5" w14:textId="77777777" w:rsidR="00E40EC3" w:rsidRPr="006517EC" w:rsidRDefault="00E40EC3" w:rsidP="004B6D60">
            <w:pPr>
              <w:rPr>
                <w:rFonts w:cs="Arial"/>
                <w:b/>
                <w:lang w:val="en-GB"/>
              </w:rPr>
            </w:pPr>
            <w:r w:rsidRPr="006517EC">
              <w:rPr>
                <w:rFonts w:cs="Arial"/>
                <w:b/>
                <w:lang w:val="en-GB"/>
              </w:rPr>
              <w:t>Mark</w:t>
            </w:r>
          </w:p>
        </w:tc>
        <w:tc>
          <w:tcPr>
            <w:tcW w:w="1123" w:type="dxa"/>
          </w:tcPr>
          <w:p w14:paraId="6577FA8C" w14:textId="77777777" w:rsidR="00E40EC3" w:rsidRPr="006517EC" w:rsidRDefault="00E40EC3" w:rsidP="004B6D60">
            <w:pPr>
              <w:rPr>
                <w:rFonts w:cs="Arial"/>
                <w:b/>
                <w:lang w:val="en-GB"/>
              </w:rPr>
            </w:pPr>
            <w:r w:rsidRPr="006517EC">
              <w:rPr>
                <w:rFonts w:cs="Arial"/>
                <w:b/>
                <w:lang w:val="en-GB"/>
              </w:rPr>
              <w:t xml:space="preserve">Out of </w:t>
            </w:r>
          </w:p>
        </w:tc>
      </w:tr>
      <w:tr w:rsidR="00C64CAD" w:rsidRPr="006517EC" w14:paraId="0B3CA275" w14:textId="77777777" w:rsidTr="00F23C59">
        <w:tc>
          <w:tcPr>
            <w:tcW w:w="5740" w:type="dxa"/>
          </w:tcPr>
          <w:p w14:paraId="0249061E" w14:textId="77777777" w:rsidR="00C64CAD" w:rsidRDefault="00C64CAD" w:rsidP="00F23C59"/>
        </w:tc>
        <w:tc>
          <w:tcPr>
            <w:tcW w:w="910" w:type="dxa"/>
            <w:vAlign w:val="bottom"/>
          </w:tcPr>
          <w:p w14:paraId="467C5F8D" w14:textId="77777777" w:rsidR="00C64CAD" w:rsidRPr="006517EC" w:rsidRDefault="00C64CAD" w:rsidP="004B6D6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2C6A75F9" w14:textId="77777777" w:rsidR="00C64CAD" w:rsidRDefault="00C64CAD" w:rsidP="004B6D60">
            <w:pPr>
              <w:jc w:val="right"/>
              <w:rPr>
                <w:rFonts w:cs="Arial"/>
              </w:rPr>
            </w:pPr>
          </w:p>
        </w:tc>
      </w:tr>
      <w:tr w:rsidR="00C64CAD" w:rsidRPr="006517EC" w14:paraId="74BEF356" w14:textId="77777777" w:rsidTr="00F23C59">
        <w:tc>
          <w:tcPr>
            <w:tcW w:w="5740" w:type="dxa"/>
          </w:tcPr>
          <w:p w14:paraId="20D966BD" w14:textId="77777777" w:rsidR="00C64CAD" w:rsidRDefault="00C64CAD" w:rsidP="00F23C59"/>
        </w:tc>
        <w:tc>
          <w:tcPr>
            <w:tcW w:w="910" w:type="dxa"/>
            <w:vAlign w:val="bottom"/>
          </w:tcPr>
          <w:p w14:paraId="4F471842" w14:textId="77777777" w:rsidR="00C64CAD" w:rsidRPr="006517EC" w:rsidRDefault="00C64CAD" w:rsidP="004B6D6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757A6D45" w14:textId="77777777" w:rsidR="00C64CAD" w:rsidRDefault="00C64CAD" w:rsidP="004B6D60">
            <w:pPr>
              <w:jc w:val="right"/>
              <w:rPr>
                <w:rFonts w:cs="Arial"/>
              </w:rPr>
            </w:pPr>
          </w:p>
        </w:tc>
      </w:tr>
      <w:tr w:rsidR="00C64CAD" w:rsidRPr="006517EC" w14:paraId="55366CAC" w14:textId="77777777" w:rsidTr="00F23C59">
        <w:tc>
          <w:tcPr>
            <w:tcW w:w="5740" w:type="dxa"/>
          </w:tcPr>
          <w:p w14:paraId="2370AAE1" w14:textId="3099A465" w:rsidR="00C64CAD" w:rsidRDefault="00C64CAD" w:rsidP="00F23C59">
            <w:r>
              <w:t>Keys</w:t>
            </w:r>
          </w:p>
        </w:tc>
        <w:tc>
          <w:tcPr>
            <w:tcW w:w="910" w:type="dxa"/>
            <w:vAlign w:val="bottom"/>
          </w:tcPr>
          <w:p w14:paraId="34583921" w14:textId="77777777" w:rsidR="00C64CAD" w:rsidRPr="006517EC" w:rsidRDefault="00C64CAD" w:rsidP="004B6D6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37947417" w14:textId="0F83AC3A" w:rsidR="00C64CAD" w:rsidRPr="006517EC" w:rsidRDefault="00C64CAD" w:rsidP="004B6D6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E40EC3" w:rsidRPr="006517EC" w14:paraId="17A23F38" w14:textId="77777777" w:rsidTr="00F23C59">
        <w:tc>
          <w:tcPr>
            <w:tcW w:w="5740" w:type="dxa"/>
          </w:tcPr>
          <w:p w14:paraId="40E8701D" w14:textId="77777777" w:rsidR="00E40EC3" w:rsidRPr="006517EC" w:rsidRDefault="00F23C59" w:rsidP="00F23C59">
            <w:pPr>
              <w:rPr>
                <w:rFonts w:cs="Arial"/>
                <w:lang w:val="en-GB"/>
              </w:rPr>
            </w:pPr>
            <w:r>
              <w:t>Database Lookups</w:t>
            </w:r>
          </w:p>
        </w:tc>
        <w:tc>
          <w:tcPr>
            <w:tcW w:w="910" w:type="dxa"/>
            <w:vAlign w:val="bottom"/>
          </w:tcPr>
          <w:p w14:paraId="3021DC3B" w14:textId="77777777" w:rsidR="00E40EC3" w:rsidRPr="006517EC" w:rsidRDefault="00E40EC3" w:rsidP="004B6D6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1E0A9927" w14:textId="5273E572" w:rsidR="00E40EC3" w:rsidRPr="006517EC" w:rsidRDefault="00C64CAD" w:rsidP="004B6D6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F23C59" w:rsidRPr="006517EC" w14:paraId="164A96F5" w14:textId="77777777" w:rsidTr="00F23C59">
        <w:tc>
          <w:tcPr>
            <w:tcW w:w="5740" w:type="dxa"/>
          </w:tcPr>
          <w:p w14:paraId="465FF6D9" w14:textId="77777777" w:rsidR="00F23C59" w:rsidRPr="006517EC" w:rsidRDefault="00F23C59" w:rsidP="00475750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6A8DC2D0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5B77998D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23C59" w:rsidRPr="006517EC" w14:paraId="3EF7C1B5" w14:textId="77777777" w:rsidTr="00F23C59">
        <w:tc>
          <w:tcPr>
            <w:tcW w:w="5740" w:type="dxa"/>
          </w:tcPr>
          <w:p w14:paraId="468DFB96" w14:textId="77777777" w:rsidR="00F23C59" w:rsidRPr="006517EC" w:rsidRDefault="00F23C59" w:rsidP="00475750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4FF98760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32CB5E91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23C59" w:rsidRPr="006517EC" w14:paraId="236F73E4" w14:textId="77777777" w:rsidTr="00F23C59">
        <w:tc>
          <w:tcPr>
            <w:tcW w:w="5740" w:type="dxa"/>
          </w:tcPr>
          <w:p w14:paraId="41CF1F36" w14:textId="77777777" w:rsidR="00F23C59" w:rsidRPr="006517EC" w:rsidRDefault="00F23C59" w:rsidP="00475750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41ED2805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422513A5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23C59" w:rsidRPr="006517EC" w14:paraId="03F09E09" w14:textId="77777777" w:rsidTr="00F23C59">
        <w:tc>
          <w:tcPr>
            <w:tcW w:w="5740" w:type="dxa"/>
          </w:tcPr>
          <w:p w14:paraId="05BDA83B" w14:textId="77777777" w:rsidR="00F23C59" w:rsidRPr="006517EC" w:rsidRDefault="00F23C59" w:rsidP="00475750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57EB8DF7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02B20EDB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23C59" w:rsidRPr="006517EC" w14:paraId="1D8C420E" w14:textId="77777777" w:rsidTr="00F23C59">
        <w:tc>
          <w:tcPr>
            <w:tcW w:w="5740" w:type="dxa"/>
          </w:tcPr>
          <w:p w14:paraId="40EB74C5" w14:textId="77777777" w:rsidR="00F23C59" w:rsidRPr="006517EC" w:rsidRDefault="00F23C59" w:rsidP="00475750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23EB8E90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1EC8EF2D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23C59" w:rsidRPr="00A229BD" w14:paraId="062A4350" w14:textId="77777777" w:rsidTr="00F23C59">
        <w:tc>
          <w:tcPr>
            <w:tcW w:w="5740" w:type="dxa"/>
          </w:tcPr>
          <w:p w14:paraId="28CEC91C" w14:textId="77777777" w:rsidR="00F23C59" w:rsidRPr="00A229BD" w:rsidRDefault="00F23C59" w:rsidP="00475750">
            <w:pPr>
              <w:numPr>
                <w:ilvl w:val="0"/>
                <w:numId w:val="30"/>
              </w:numPr>
            </w:pPr>
          </w:p>
        </w:tc>
        <w:tc>
          <w:tcPr>
            <w:tcW w:w="910" w:type="dxa"/>
            <w:vAlign w:val="bottom"/>
          </w:tcPr>
          <w:p w14:paraId="20060F97" w14:textId="77777777" w:rsidR="00F23C59" w:rsidRPr="00A229BD" w:rsidRDefault="00F23C59" w:rsidP="00475750">
            <w:pPr>
              <w:jc w:val="right"/>
            </w:pPr>
          </w:p>
        </w:tc>
        <w:tc>
          <w:tcPr>
            <w:tcW w:w="1123" w:type="dxa"/>
            <w:vAlign w:val="bottom"/>
          </w:tcPr>
          <w:p w14:paraId="2390D439" w14:textId="77777777" w:rsidR="00F23C59" w:rsidRPr="00A229BD" w:rsidRDefault="00F23C59" w:rsidP="00475750">
            <w:pPr>
              <w:jc w:val="right"/>
            </w:pPr>
            <w:r>
              <w:t>4</w:t>
            </w:r>
          </w:p>
        </w:tc>
      </w:tr>
      <w:tr w:rsidR="00E40EC3" w:rsidRPr="006517EC" w14:paraId="5241DE9A" w14:textId="77777777" w:rsidTr="00F23C59">
        <w:tc>
          <w:tcPr>
            <w:tcW w:w="5740" w:type="dxa"/>
          </w:tcPr>
          <w:p w14:paraId="1E64F4CF" w14:textId="77777777" w:rsidR="00E40EC3" w:rsidRPr="006517EC" w:rsidRDefault="00E40EC3" w:rsidP="00E40EC3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22106B23" w14:textId="77777777" w:rsidR="00E40EC3" w:rsidRPr="006517EC" w:rsidRDefault="00E40EC3" w:rsidP="004B6D6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6AEAF18F" w14:textId="77777777" w:rsidR="00E40EC3" w:rsidRPr="006517EC" w:rsidRDefault="00F23C59" w:rsidP="004B6D6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E40EC3" w:rsidRPr="006517EC" w14:paraId="1DD7235C" w14:textId="77777777" w:rsidTr="00F23C59">
        <w:tc>
          <w:tcPr>
            <w:tcW w:w="5740" w:type="dxa"/>
          </w:tcPr>
          <w:p w14:paraId="4405AA43" w14:textId="77777777" w:rsidR="00E40EC3" w:rsidRPr="006517EC" w:rsidRDefault="00E40EC3" w:rsidP="00E40EC3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2861B0E5" w14:textId="77777777" w:rsidR="00E40EC3" w:rsidRPr="006517EC" w:rsidRDefault="00E40EC3" w:rsidP="004B6D6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46CC11E4" w14:textId="77777777" w:rsidR="00E40EC3" w:rsidRPr="006517EC" w:rsidRDefault="00F23C59" w:rsidP="004B6D6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E40EC3" w:rsidRPr="006517EC" w14:paraId="32DEF8D4" w14:textId="77777777" w:rsidTr="00F23C59">
        <w:tc>
          <w:tcPr>
            <w:tcW w:w="5740" w:type="dxa"/>
          </w:tcPr>
          <w:p w14:paraId="6174377E" w14:textId="77777777" w:rsidR="00E40EC3" w:rsidRPr="006517EC" w:rsidRDefault="00E40EC3" w:rsidP="00E40EC3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4281CA05" w14:textId="77777777" w:rsidR="00E40EC3" w:rsidRPr="006517EC" w:rsidRDefault="00E40EC3" w:rsidP="004B6D6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082FF537" w14:textId="77777777" w:rsidR="00E40EC3" w:rsidRPr="006517EC" w:rsidRDefault="00F23C59" w:rsidP="004B6D6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E40EC3" w:rsidRPr="006517EC" w14:paraId="106CD596" w14:textId="77777777" w:rsidTr="00F23C59">
        <w:tc>
          <w:tcPr>
            <w:tcW w:w="5740" w:type="dxa"/>
          </w:tcPr>
          <w:p w14:paraId="2EFC992F" w14:textId="77777777" w:rsidR="00E40EC3" w:rsidRPr="006517EC" w:rsidRDefault="00E40EC3" w:rsidP="00E40EC3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2B8D7472" w14:textId="77777777" w:rsidR="00E40EC3" w:rsidRPr="006517EC" w:rsidRDefault="00E40EC3" w:rsidP="004B6D6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6CB9011E" w14:textId="77777777" w:rsidR="00E40EC3" w:rsidRPr="006517EC" w:rsidRDefault="00F23C59" w:rsidP="004B6D6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23C59" w:rsidRPr="006517EC" w14:paraId="155944D3" w14:textId="77777777" w:rsidTr="00F23C59">
        <w:tc>
          <w:tcPr>
            <w:tcW w:w="5740" w:type="dxa"/>
          </w:tcPr>
          <w:p w14:paraId="3A4A8E5F" w14:textId="77777777" w:rsidR="00F23C59" w:rsidRPr="006517EC" w:rsidRDefault="00F23C59" w:rsidP="00475750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594492CD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36C09678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B249D1" w:rsidRPr="006517EC" w14:paraId="78D83B2C" w14:textId="77777777" w:rsidTr="00937997">
        <w:tc>
          <w:tcPr>
            <w:tcW w:w="5740" w:type="dxa"/>
          </w:tcPr>
          <w:p w14:paraId="42C2483E" w14:textId="77777777" w:rsidR="00B249D1" w:rsidRPr="006517EC" w:rsidRDefault="00B249D1" w:rsidP="00937997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325A4EE9" w14:textId="77777777" w:rsidR="00B249D1" w:rsidRPr="006517EC" w:rsidRDefault="00B249D1" w:rsidP="00937997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4D92190F" w14:textId="77777777" w:rsidR="00B249D1" w:rsidRPr="006517EC" w:rsidRDefault="00B249D1" w:rsidP="00937997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E40EC3" w:rsidRPr="006517EC" w14:paraId="7FAF0870" w14:textId="77777777" w:rsidTr="00F23C59">
        <w:tc>
          <w:tcPr>
            <w:tcW w:w="5740" w:type="dxa"/>
          </w:tcPr>
          <w:p w14:paraId="1CB21438" w14:textId="77777777" w:rsidR="00E40EC3" w:rsidRPr="006517EC" w:rsidRDefault="00E40EC3" w:rsidP="00E40EC3">
            <w:pPr>
              <w:numPr>
                <w:ilvl w:val="0"/>
                <w:numId w:val="30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76BE5958" w14:textId="77777777" w:rsidR="00E40EC3" w:rsidRPr="006517EC" w:rsidRDefault="00E40EC3" w:rsidP="004B6D6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7F767D3A" w14:textId="77777777" w:rsidR="00E40EC3" w:rsidRPr="006517EC" w:rsidRDefault="00F23C59" w:rsidP="004B6D6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23C59" w:rsidRPr="006517EC" w14:paraId="15A84BFE" w14:textId="77777777" w:rsidTr="00F23C59">
        <w:tc>
          <w:tcPr>
            <w:tcW w:w="5740" w:type="dxa"/>
          </w:tcPr>
          <w:p w14:paraId="78E39FF4" w14:textId="77777777" w:rsidR="00F23C59" w:rsidRPr="006517EC" w:rsidRDefault="00F23C59" w:rsidP="00F23C59">
            <w:pPr>
              <w:rPr>
                <w:rFonts w:cs="Arial"/>
                <w:lang w:val="en-GB"/>
              </w:rPr>
            </w:pPr>
            <w:r>
              <w:t xml:space="preserve">Database </w:t>
            </w:r>
            <w:proofErr w:type="spellStart"/>
            <w:r>
              <w:t>Create,Update</w:t>
            </w:r>
            <w:proofErr w:type="spellEnd"/>
            <w:r>
              <w:t>, Delete</w:t>
            </w:r>
          </w:p>
        </w:tc>
        <w:tc>
          <w:tcPr>
            <w:tcW w:w="910" w:type="dxa"/>
            <w:vAlign w:val="bottom"/>
          </w:tcPr>
          <w:p w14:paraId="4F7C49CD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6E28288B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</w:tr>
      <w:tr w:rsidR="00F23C59" w:rsidRPr="006517EC" w14:paraId="7DDE2649" w14:textId="77777777" w:rsidTr="00F23C59">
        <w:tc>
          <w:tcPr>
            <w:tcW w:w="5740" w:type="dxa"/>
          </w:tcPr>
          <w:p w14:paraId="74780D89" w14:textId="77777777" w:rsidR="00F23C59" w:rsidRPr="006517EC" w:rsidRDefault="00F23C59" w:rsidP="00F23C59">
            <w:pPr>
              <w:numPr>
                <w:ilvl w:val="0"/>
                <w:numId w:val="41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3CAC3ECD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36F20608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23C59" w:rsidRPr="006517EC" w14:paraId="4885DBC9" w14:textId="77777777" w:rsidTr="00F23C59">
        <w:tc>
          <w:tcPr>
            <w:tcW w:w="5740" w:type="dxa"/>
          </w:tcPr>
          <w:p w14:paraId="4E6FC65D" w14:textId="77777777" w:rsidR="00F23C59" w:rsidRPr="006517EC" w:rsidRDefault="00F23C59" w:rsidP="00F23C59">
            <w:pPr>
              <w:numPr>
                <w:ilvl w:val="0"/>
                <w:numId w:val="41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3119C3C4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4477F1D9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23C59" w:rsidRPr="006517EC" w14:paraId="25C98FE5" w14:textId="77777777" w:rsidTr="00F23C59">
        <w:tc>
          <w:tcPr>
            <w:tcW w:w="5740" w:type="dxa"/>
          </w:tcPr>
          <w:p w14:paraId="524D9293" w14:textId="77777777" w:rsidR="00F23C59" w:rsidRPr="006517EC" w:rsidRDefault="00F23C59" w:rsidP="00F23C59">
            <w:pPr>
              <w:numPr>
                <w:ilvl w:val="0"/>
                <w:numId w:val="41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04FCE21B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747ACAF8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B249D1" w:rsidRPr="006517EC" w14:paraId="5FD72BE3" w14:textId="77777777" w:rsidTr="00937997">
        <w:tc>
          <w:tcPr>
            <w:tcW w:w="5740" w:type="dxa"/>
          </w:tcPr>
          <w:p w14:paraId="623356B8" w14:textId="77777777" w:rsidR="00B249D1" w:rsidRPr="006517EC" w:rsidRDefault="00B249D1" w:rsidP="00937997">
            <w:pPr>
              <w:numPr>
                <w:ilvl w:val="0"/>
                <w:numId w:val="41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6692CDE6" w14:textId="77777777" w:rsidR="00B249D1" w:rsidRPr="006517EC" w:rsidRDefault="00B249D1" w:rsidP="00937997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28F1D077" w14:textId="77777777" w:rsidR="00B249D1" w:rsidRPr="006517EC" w:rsidRDefault="00B249D1" w:rsidP="00937997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23C59" w:rsidRPr="006517EC" w14:paraId="22471EA9" w14:textId="77777777" w:rsidTr="00F23C59">
        <w:tc>
          <w:tcPr>
            <w:tcW w:w="5740" w:type="dxa"/>
          </w:tcPr>
          <w:p w14:paraId="40A20B26" w14:textId="77777777" w:rsidR="00F23C59" w:rsidRPr="006517EC" w:rsidRDefault="00F23C59" w:rsidP="00F23C59">
            <w:pPr>
              <w:numPr>
                <w:ilvl w:val="0"/>
                <w:numId w:val="41"/>
              </w:numPr>
              <w:rPr>
                <w:rFonts w:cs="Arial"/>
                <w:lang w:val="en-GB"/>
              </w:rPr>
            </w:pPr>
          </w:p>
        </w:tc>
        <w:tc>
          <w:tcPr>
            <w:tcW w:w="910" w:type="dxa"/>
            <w:vAlign w:val="bottom"/>
          </w:tcPr>
          <w:p w14:paraId="23928B2C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47F1CCB5" w14:textId="77777777" w:rsidR="00F23C59" w:rsidRPr="006517EC" w:rsidRDefault="00F23C59" w:rsidP="0047575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E40EC3" w:rsidRPr="006517EC" w14:paraId="1712E385" w14:textId="77777777" w:rsidTr="00F23C59">
        <w:tc>
          <w:tcPr>
            <w:tcW w:w="5740" w:type="dxa"/>
          </w:tcPr>
          <w:p w14:paraId="1D700A3F" w14:textId="77777777" w:rsidR="00E40EC3" w:rsidRPr="006517EC" w:rsidRDefault="00E40EC3" w:rsidP="004B6D60">
            <w:pPr>
              <w:rPr>
                <w:rFonts w:cs="Arial"/>
              </w:rPr>
            </w:pPr>
            <w:r w:rsidRPr="006517EC">
              <w:rPr>
                <w:rFonts w:cs="Arial"/>
              </w:rPr>
              <w:t>Organization</w:t>
            </w:r>
          </w:p>
        </w:tc>
        <w:tc>
          <w:tcPr>
            <w:tcW w:w="910" w:type="dxa"/>
            <w:vAlign w:val="bottom"/>
          </w:tcPr>
          <w:p w14:paraId="6E45C5FC" w14:textId="77777777" w:rsidR="00E40EC3" w:rsidRPr="006517EC" w:rsidRDefault="00E40EC3" w:rsidP="004B6D60">
            <w:pPr>
              <w:jc w:val="right"/>
              <w:rPr>
                <w:rFonts w:cs="Arial"/>
              </w:rPr>
            </w:pPr>
          </w:p>
        </w:tc>
        <w:tc>
          <w:tcPr>
            <w:tcW w:w="1123" w:type="dxa"/>
            <w:vAlign w:val="bottom"/>
          </w:tcPr>
          <w:p w14:paraId="05C9501C" w14:textId="77777777" w:rsidR="00E40EC3" w:rsidRPr="006517EC" w:rsidRDefault="00F23C59" w:rsidP="004B6D60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E40EC3" w:rsidRPr="006517EC" w14:paraId="6B590DEC" w14:textId="77777777" w:rsidTr="00F23C59">
        <w:tc>
          <w:tcPr>
            <w:tcW w:w="5740" w:type="dxa"/>
          </w:tcPr>
          <w:p w14:paraId="4AAF1246" w14:textId="77777777" w:rsidR="00E40EC3" w:rsidRPr="006517EC" w:rsidRDefault="00E40EC3" w:rsidP="004B6D60">
            <w:pPr>
              <w:rPr>
                <w:rFonts w:cs="Arial"/>
                <w:b/>
              </w:rPr>
            </w:pPr>
            <w:r w:rsidRPr="006517EC">
              <w:rPr>
                <w:rFonts w:cs="Arial"/>
                <w:b/>
              </w:rPr>
              <w:t>Total</w:t>
            </w:r>
          </w:p>
        </w:tc>
        <w:tc>
          <w:tcPr>
            <w:tcW w:w="910" w:type="dxa"/>
            <w:vAlign w:val="bottom"/>
          </w:tcPr>
          <w:p w14:paraId="395CE0AC" w14:textId="77777777" w:rsidR="00E40EC3" w:rsidRPr="006517EC" w:rsidRDefault="00E40EC3" w:rsidP="004B6D60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123" w:type="dxa"/>
            <w:vAlign w:val="bottom"/>
          </w:tcPr>
          <w:p w14:paraId="3B23E6C6" w14:textId="7364D4D5" w:rsidR="00E40EC3" w:rsidRPr="006517EC" w:rsidRDefault="00F23C59" w:rsidP="00F23C59">
            <w:pPr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fldChar w:fldCharType="begin"/>
            </w:r>
            <w:r>
              <w:rPr>
                <w:rFonts w:cs="Arial"/>
                <w:b/>
              </w:rPr>
              <w:instrText xml:space="preserve"> =SUM(ABOVE) </w:instrText>
            </w:r>
            <w:r>
              <w:rPr>
                <w:rFonts w:cs="Arial"/>
                <w:b/>
              </w:rPr>
              <w:fldChar w:fldCharType="separate"/>
            </w:r>
            <w:r w:rsidR="00B249D1">
              <w:rPr>
                <w:rFonts w:cs="Arial"/>
                <w:b/>
                <w:noProof/>
              </w:rPr>
              <w:t>83</w:t>
            </w:r>
            <w:r>
              <w:rPr>
                <w:rFonts w:cs="Arial"/>
                <w:b/>
              </w:rPr>
              <w:fldChar w:fldCharType="end"/>
            </w:r>
          </w:p>
        </w:tc>
      </w:tr>
    </w:tbl>
    <w:p w14:paraId="52780853" w14:textId="77777777" w:rsidR="00E40EC3" w:rsidRPr="00D71EED" w:rsidRDefault="00E40EC3" w:rsidP="00E40EC3">
      <w:pPr>
        <w:rPr>
          <w:lang w:val="en-GB"/>
        </w:rPr>
      </w:pPr>
    </w:p>
    <w:p w14:paraId="61E44013" w14:textId="2D2605BE" w:rsidR="00597CAB" w:rsidRDefault="00597CAB" w:rsidP="00597CAB">
      <w:pPr>
        <w:rPr>
          <w:lang w:val="en-CA"/>
        </w:rPr>
      </w:pPr>
    </w:p>
    <w:p w14:paraId="6AAADD58" w14:textId="77777777" w:rsidR="00475750" w:rsidRPr="00475750" w:rsidRDefault="00475750" w:rsidP="00475750">
      <w:pPr>
        <w:keepNext/>
        <w:numPr>
          <w:ilvl w:val="0"/>
          <w:numId w:val="6"/>
        </w:numPr>
        <w:spacing w:before="240" w:after="60"/>
        <w:outlineLvl w:val="0"/>
        <w:rPr>
          <w:b/>
          <w:kern w:val="28"/>
          <w:sz w:val="28"/>
          <w:lang w:val="en-CA"/>
        </w:rPr>
      </w:pPr>
      <w:r>
        <w:rPr>
          <w:b/>
          <w:kern w:val="28"/>
          <w:sz w:val="28"/>
          <w:lang w:val="en-CA"/>
        </w:rPr>
        <w:t>Key identifiers</w:t>
      </w:r>
    </w:p>
    <w:p w14:paraId="37FA597A" w14:textId="3EB3E123" w:rsidR="00475750" w:rsidRPr="00475750" w:rsidRDefault="00475750" w:rsidP="00475750">
      <w:pPr>
        <w:keepNext/>
        <w:ind w:left="1440" w:hanging="1440"/>
      </w:pPr>
      <w:r w:rsidRPr="00475750">
        <w:rPr>
          <w:b/>
          <w:i/>
        </w:rPr>
        <w:t>Objectives</w:t>
      </w:r>
      <w:r w:rsidRPr="00475750">
        <w:t>:</w:t>
      </w:r>
      <w:r w:rsidRPr="00475750">
        <w:tab/>
      </w:r>
      <w:r>
        <w:t xml:space="preserve">Analyze and </w:t>
      </w:r>
      <w:r w:rsidR="00937997">
        <w:t>identify</w:t>
      </w:r>
      <w:r>
        <w:t xml:space="preserve"> the keys for certain table types</w:t>
      </w:r>
    </w:p>
    <w:p w14:paraId="1A47755D" w14:textId="77777777" w:rsidR="00475750" w:rsidRDefault="00475750" w:rsidP="00475750">
      <w:pPr>
        <w:rPr>
          <w:lang w:val="en-CA"/>
        </w:rPr>
      </w:pPr>
    </w:p>
    <w:p w14:paraId="426E34AC" w14:textId="77777777" w:rsidR="00475750" w:rsidRDefault="00475750" w:rsidP="00475750">
      <w:pPr>
        <w:rPr>
          <w:lang w:val="en-CA"/>
        </w:rPr>
      </w:pPr>
      <w:r>
        <w:rPr>
          <w:lang w:val="en-CA"/>
        </w:rPr>
        <w:t>A ‘key’ is a field that uniquely identifies a record in a table.</w:t>
      </w:r>
    </w:p>
    <w:p w14:paraId="18E773B1" w14:textId="77777777" w:rsidR="00475750" w:rsidRDefault="00475750" w:rsidP="00475750">
      <w:pPr>
        <w:rPr>
          <w:lang w:val="en-CA"/>
        </w:rPr>
      </w:pPr>
      <w:r>
        <w:rPr>
          <w:lang w:val="en-CA"/>
        </w:rPr>
        <w:t xml:space="preserve">For example, if you look at the Student Table, the </w:t>
      </w:r>
      <w:proofErr w:type="spellStart"/>
      <w:r>
        <w:rPr>
          <w:lang w:val="en-CA"/>
        </w:rPr>
        <w:t>StudentNumber</w:t>
      </w:r>
      <w:proofErr w:type="spellEnd"/>
      <w:r>
        <w:rPr>
          <w:lang w:val="en-CA"/>
        </w:rPr>
        <w:t xml:space="preserve"> field is a key to identify a specific record in the Student Table. </w:t>
      </w:r>
    </w:p>
    <w:p w14:paraId="024E128A" w14:textId="77777777" w:rsidR="00475750" w:rsidRDefault="00475750" w:rsidP="00475750">
      <w:pPr>
        <w:rPr>
          <w:lang w:val="en-CA"/>
        </w:rPr>
      </w:pPr>
      <w:r>
        <w:rPr>
          <w:lang w:val="en-CA"/>
        </w:rPr>
        <w:t xml:space="preserve">For example: what is the </w:t>
      </w:r>
      <w:proofErr w:type="spellStart"/>
      <w:r>
        <w:rPr>
          <w:lang w:val="en-CA"/>
        </w:rPr>
        <w:t>StudentName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StudentAddress</w:t>
      </w:r>
      <w:proofErr w:type="spellEnd"/>
      <w:r>
        <w:rPr>
          <w:lang w:val="en-CA"/>
        </w:rPr>
        <w:t xml:space="preserve"> in the </w:t>
      </w:r>
      <w:proofErr w:type="spellStart"/>
      <w:r>
        <w:rPr>
          <w:lang w:val="en-CA"/>
        </w:rPr>
        <w:t>StudentTable</w:t>
      </w:r>
      <w:proofErr w:type="spellEnd"/>
      <w:r>
        <w:rPr>
          <w:lang w:val="en-CA"/>
        </w:rPr>
        <w:t xml:space="preserve"> where the </w:t>
      </w:r>
      <w:proofErr w:type="spellStart"/>
      <w:r>
        <w:rPr>
          <w:lang w:val="en-CA"/>
        </w:rPr>
        <w:t>StudentNumber</w:t>
      </w:r>
      <w:proofErr w:type="spellEnd"/>
      <w:r>
        <w:rPr>
          <w:lang w:val="en-CA"/>
        </w:rPr>
        <w:t xml:space="preserve"> is </w:t>
      </w:r>
      <w:r w:rsidRPr="00475750">
        <w:rPr>
          <w:lang w:val="en-CA"/>
        </w:rPr>
        <w:t>0201111</w:t>
      </w:r>
      <w:r>
        <w:rPr>
          <w:lang w:val="en-CA"/>
        </w:rPr>
        <w:t>?</w:t>
      </w:r>
    </w:p>
    <w:p w14:paraId="0829E551" w14:textId="77777777" w:rsidR="00475750" w:rsidRDefault="00475750" w:rsidP="00475750">
      <w:pPr>
        <w:ind w:firstLine="360"/>
        <w:rPr>
          <w:lang w:val="en-CA"/>
        </w:rPr>
      </w:pPr>
      <w:r>
        <w:rPr>
          <w:lang w:val="en-CA"/>
        </w:rPr>
        <w:t xml:space="preserve">Answer: Patty </w:t>
      </w:r>
      <w:proofErr w:type="spellStart"/>
      <w:r>
        <w:rPr>
          <w:lang w:val="en-CA"/>
        </w:rPr>
        <w:t>O’Furniture</w:t>
      </w:r>
      <w:proofErr w:type="spellEnd"/>
      <w:r>
        <w:rPr>
          <w:lang w:val="en-CA"/>
        </w:rPr>
        <w:t>, 26 Oak St.</w:t>
      </w:r>
    </w:p>
    <w:p w14:paraId="4A4F1C36" w14:textId="14C3BD72" w:rsidR="00475750" w:rsidRDefault="00475750" w:rsidP="00475750">
      <w:pPr>
        <w:rPr>
          <w:lang w:val="en-CA"/>
        </w:rPr>
      </w:pPr>
    </w:p>
    <w:p w14:paraId="5B29162C" w14:textId="77777777" w:rsidR="00C64CAD" w:rsidRDefault="00475750" w:rsidP="00475750">
      <w:pPr>
        <w:rPr>
          <w:lang w:val="en-CA"/>
        </w:rPr>
      </w:pPr>
      <w:r>
        <w:rPr>
          <w:lang w:val="en-CA"/>
        </w:rPr>
        <w:t>Identify keys for the following tables</w:t>
      </w:r>
      <w:r w:rsidR="00C64CAD">
        <w:rPr>
          <w:lang w:val="en-CA"/>
        </w:rPr>
        <w:t>:</w:t>
      </w:r>
    </w:p>
    <w:p w14:paraId="344778EF" w14:textId="2A58C1FE" w:rsidR="00475750" w:rsidRDefault="00475750" w:rsidP="00475750">
      <w:pPr>
        <w:rPr>
          <w:lang w:val="en-CA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4CAD" w14:paraId="2C154837" w14:textId="77777777" w:rsidTr="00C64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229710" w14:textId="65AC26FF" w:rsidR="00C64CAD" w:rsidRDefault="00C64CAD" w:rsidP="00475750">
            <w:pPr>
              <w:rPr>
                <w:lang w:val="en-CA"/>
              </w:rPr>
            </w:pPr>
            <w:r>
              <w:rPr>
                <w:lang w:val="en-CA"/>
              </w:rPr>
              <w:t>Table Name</w:t>
            </w:r>
          </w:p>
        </w:tc>
        <w:tc>
          <w:tcPr>
            <w:tcW w:w="4675" w:type="dxa"/>
          </w:tcPr>
          <w:p w14:paraId="500A0958" w14:textId="0E2C665A" w:rsidR="00C64CAD" w:rsidRDefault="00C64CAD" w:rsidP="00475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Key Fields</w:t>
            </w:r>
          </w:p>
        </w:tc>
      </w:tr>
      <w:tr w:rsidR="00C64CAD" w14:paraId="5E8AEBCC" w14:textId="77777777" w:rsidTr="00C6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803840" w14:textId="488A466E" w:rsidR="00C64CAD" w:rsidRDefault="00C64CAD" w:rsidP="00475750">
            <w:pPr>
              <w:rPr>
                <w:lang w:val="en-CA"/>
              </w:rPr>
            </w:pPr>
            <w:r>
              <w:rPr>
                <w:lang w:val="en-CA"/>
              </w:rPr>
              <w:t>STUDENT</w:t>
            </w:r>
          </w:p>
        </w:tc>
        <w:tc>
          <w:tcPr>
            <w:tcW w:w="4675" w:type="dxa"/>
          </w:tcPr>
          <w:p w14:paraId="1CFADA06" w14:textId="199EE76D" w:rsidR="00C64CAD" w:rsidRDefault="00C64CAD" w:rsidP="00475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StudentName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StudentNumber</w:t>
            </w:r>
            <w:proofErr w:type="spellEnd"/>
          </w:p>
        </w:tc>
      </w:tr>
      <w:tr w:rsidR="00C64CAD" w14:paraId="6058DCDE" w14:textId="77777777" w:rsidTr="00C6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84E63A" w14:textId="325A003C" w:rsidR="00C64CAD" w:rsidRDefault="00C64CAD" w:rsidP="00475750">
            <w:pPr>
              <w:rPr>
                <w:lang w:val="en-CA"/>
              </w:rPr>
            </w:pPr>
            <w:r>
              <w:rPr>
                <w:lang w:val="en-CA"/>
              </w:rPr>
              <w:t>PROGRAM</w:t>
            </w:r>
          </w:p>
        </w:tc>
        <w:tc>
          <w:tcPr>
            <w:tcW w:w="4675" w:type="dxa"/>
          </w:tcPr>
          <w:p w14:paraId="0F80EEE1" w14:textId="02484E2E" w:rsidR="00C64CAD" w:rsidRDefault="00D00694" w:rsidP="00475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ProgramCode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StudentNumber</w:t>
            </w:r>
            <w:proofErr w:type="spellEnd"/>
          </w:p>
        </w:tc>
      </w:tr>
      <w:tr w:rsidR="00C64CAD" w14:paraId="1CE76DEB" w14:textId="77777777" w:rsidTr="00C6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1E1427" w14:textId="1BE05EEB" w:rsidR="00C64CAD" w:rsidRDefault="00C64CAD" w:rsidP="00475750">
            <w:pPr>
              <w:rPr>
                <w:lang w:val="en-CA"/>
              </w:rPr>
            </w:pPr>
            <w:r>
              <w:rPr>
                <w:lang w:val="en-CA"/>
              </w:rPr>
              <w:t>LOAN_APPLICATION</w:t>
            </w:r>
          </w:p>
        </w:tc>
        <w:tc>
          <w:tcPr>
            <w:tcW w:w="4675" w:type="dxa"/>
          </w:tcPr>
          <w:p w14:paraId="38F7FE66" w14:textId="1A1BD689" w:rsidR="00C64CAD" w:rsidRDefault="00C64CAD" w:rsidP="00475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StudentNumber+CalenderYear</w:t>
            </w:r>
            <w:proofErr w:type="spellEnd"/>
          </w:p>
        </w:tc>
      </w:tr>
      <w:tr w:rsidR="00C64CAD" w14:paraId="3E5D2DA9" w14:textId="77777777" w:rsidTr="00C6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708232" w14:textId="5106F6DF" w:rsidR="00C64CAD" w:rsidRDefault="00C64CAD" w:rsidP="00475750">
            <w:pPr>
              <w:rPr>
                <w:lang w:val="en-CA"/>
              </w:rPr>
            </w:pPr>
            <w:r>
              <w:rPr>
                <w:lang w:val="en-CA"/>
              </w:rPr>
              <w:t>COURSE</w:t>
            </w:r>
          </w:p>
        </w:tc>
        <w:tc>
          <w:tcPr>
            <w:tcW w:w="4675" w:type="dxa"/>
          </w:tcPr>
          <w:p w14:paraId="783FB059" w14:textId="79D1EDBD" w:rsidR="00C64CAD" w:rsidRDefault="00D00694" w:rsidP="00475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CourseNumber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CourseName</w:t>
            </w:r>
            <w:proofErr w:type="spellEnd"/>
          </w:p>
        </w:tc>
      </w:tr>
      <w:tr w:rsidR="00C64CAD" w14:paraId="2072B7A8" w14:textId="77777777" w:rsidTr="00C64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910BF8" w14:textId="699DDE0B" w:rsidR="00C64CAD" w:rsidRDefault="00C64CAD" w:rsidP="00475750">
            <w:pPr>
              <w:rPr>
                <w:lang w:val="en-CA"/>
              </w:rPr>
            </w:pPr>
            <w:r>
              <w:rPr>
                <w:lang w:val="en-CA"/>
              </w:rPr>
              <w:t>TEACHER</w:t>
            </w:r>
          </w:p>
        </w:tc>
        <w:tc>
          <w:tcPr>
            <w:tcW w:w="4675" w:type="dxa"/>
          </w:tcPr>
          <w:p w14:paraId="6D84F332" w14:textId="35041CCE" w:rsidR="00C64CAD" w:rsidRDefault="00D00694" w:rsidP="00475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TeacherNumber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TeacherName</w:t>
            </w:r>
            <w:proofErr w:type="spellEnd"/>
          </w:p>
        </w:tc>
      </w:tr>
    </w:tbl>
    <w:p w14:paraId="43BCCB25" w14:textId="77777777" w:rsidR="00C64CAD" w:rsidRDefault="00C64CAD" w:rsidP="00475750">
      <w:pPr>
        <w:rPr>
          <w:lang w:val="en-CA"/>
        </w:rPr>
      </w:pPr>
      <w:r>
        <w:rPr>
          <w:lang w:val="en-CA"/>
        </w:rPr>
        <w:t>Hints: -</w:t>
      </w:r>
    </w:p>
    <w:p w14:paraId="40E5E7E7" w14:textId="17F38FD4" w:rsidR="00C64CAD" w:rsidRDefault="00C64CAD" w:rsidP="00C64CAD">
      <w:pPr>
        <w:pStyle w:val="ListParagraph"/>
        <w:numPr>
          <w:ilvl w:val="0"/>
          <w:numId w:val="42"/>
        </w:numPr>
        <w:rPr>
          <w:lang w:val="en-CA"/>
        </w:rPr>
      </w:pPr>
      <w:r>
        <w:rPr>
          <w:lang w:val="en-CA"/>
        </w:rPr>
        <w:t>t</w:t>
      </w:r>
      <w:r w:rsidRPr="00C64CAD">
        <w:rPr>
          <w:lang w:val="en-CA"/>
        </w:rPr>
        <w:t xml:space="preserve">here may be more than one </w:t>
      </w:r>
      <w:r>
        <w:rPr>
          <w:lang w:val="en-CA"/>
        </w:rPr>
        <w:t xml:space="preserve">key </w:t>
      </w:r>
      <w:r w:rsidRPr="00C64CAD">
        <w:rPr>
          <w:lang w:val="en-CA"/>
        </w:rPr>
        <w:t>per table</w:t>
      </w:r>
    </w:p>
    <w:p w14:paraId="75E1735B" w14:textId="79D2ADF5" w:rsidR="00C64CAD" w:rsidRPr="00C64CAD" w:rsidRDefault="00C64CAD" w:rsidP="00C64CAD">
      <w:pPr>
        <w:pStyle w:val="ListParagraph"/>
        <w:numPr>
          <w:ilvl w:val="0"/>
          <w:numId w:val="42"/>
        </w:numPr>
        <w:rPr>
          <w:lang w:val="en-CA"/>
        </w:rPr>
      </w:pPr>
      <w:r>
        <w:rPr>
          <w:lang w:val="en-CA"/>
        </w:rPr>
        <w:t>you may need a combination of two fields to uniquely</w:t>
      </w:r>
      <w:r w:rsidR="00853BD5">
        <w:rPr>
          <w:lang w:val="en-CA"/>
        </w:rPr>
        <w:t xml:space="preserve"> identify a record in the table (for example, LOAN_APPLICATION, above)</w:t>
      </w:r>
    </w:p>
    <w:p w14:paraId="26B7261D" w14:textId="77777777" w:rsidR="00475750" w:rsidRPr="00597CAB" w:rsidRDefault="00475750" w:rsidP="00597CAB">
      <w:pPr>
        <w:rPr>
          <w:lang w:val="en-CA"/>
        </w:rPr>
      </w:pPr>
    </w:p>
    <w:p w14:paraId="0C7B16A3" w14:textId="77777777" w:rsidR="00597CAB" w:rsidRDefault="00597CAB" w:rsidP="00597CAB">
      <w:pPr>
        <w:pStyle w:val="Heading1"/>
      </w:pPr>
      <w:r>
        <w:t xml:space="preserve">Paper relational database </w:t>
      </w:r>
      <w:r w:rsidR="00DD0BDE">
        <w:t>lookups</w:t>
      </w:r>
    </w:p>
    <w:p w14:paraId="692016BF" w14:textId="77777777" w:rsidR="00597CAB" w:rsidRDefault="00597CAB" w:rsidP="00597CAB">
      <w:pPr>
        <w:keepNext/>
        <w:ind w:left="1440" w:hanging="1440"/>
      </w:pPr>
      <w:r>
        <w:rPr>
          <w:b/>
          <w:i/>
        </w:rPr>
        <w:t>Objectives</w:t>
      </w:r>
      <w:r>
        <w:t>:</w:t>
      </w:r>
      <w:r>
        <w:tab/>
        <w:t>Understand how to lookup/navigate data in a relational database</w:t>
      </w:r>
    </w:p>
    <w:p w14:paraId="0F158BAF" w14:textId="77777777" w:rsidR="00597CAB" w:rsidRDefault="00597CAB" w:rsidP="00597CAB">
      <w:pPr>
        <w:keepNext/>
        <w:ind w:left="1440" w:hanging="1440"/>
      </w:pPr>
    </w:p>
    <w:p w14:paraId="489C7A70" w14:textId="77777777" w:rsidR="007C1CC6" w:rsidRDefault="007C1CC6" w:rsidP="007C1CC6">
      <w:pPr>
        <w:rPr>
          <w:rFonts w:cs="Arial"/>
          <w:b/>
          <w:i/>
        </w:rPr>
      </w:pPr>
      <w:r>
        <w:rPr>
          <w:rFonts w:cs="Arial"/>
          <w:b/>
          <w:i/>
        </w:rPr>
        <w:t>To Do:</w:t>
      </w:r>
    </w:p>
    <w:p w14:paraId="3611E791" w14:textId="77777777" w:rsidR="007C1CC6" w:rsidRDefault="007C1CC6" w:rsidP="007C1CC6">
      <w:pPr>
        <w:spacing w:before="120"/>
        <w:rPr>
          <w:rFonts w:cs="Arial"/>
        </w:rPr>
      </w:pPr>
      <w:r>
        <w:rPr>
          <w:rFonts w:cs="Arial"/>
        </w:rPr>
        <w:t xml:space="preserve">Using the tables in the appendix for this lab, answer the questions below. </w:t>
      </w:r>
    </w:p>
    <w:p w14:paraId="67ED6716" w14:textId="77777777" w:rsidR="007C1CC6" w:rsidRDefault="007C1CC6" w:rsidP="007C1CC6">
      <w:pPr>
        <w:spacing w:before="120"/>
        <w:rPr>
          <w:rFonts w:cs="Arial"/>
        </w:rPr>
      </w:pPr>
    </w:p>
    <w:p w14:paraId="1998A6CA" w14:textId="77777777" w:rsidR="007C1CC6" w:rsidRPr="007C1CC6" w:rsidRDefault="007C1CC6" w:rsidP="007C1CC6">
      <w:pPr>
        <w:rPr>
          <w:rFonts w:cs="Arial"/>
          <w:b/>
          <w:i/>
          <w:szCs w:val="28"/>
        </w:rPr>
      </w:pPr>
      <w:r w:rsidRPr="007C1CC6">
        <w:rPr>
          <w:rFonts w:cs="Arial"/>
          <w:b/>
          <w:i/>
          <w:szCs w:val="28"/>
        </w:rPr>
        <w:t>For the Registrar:</w:t>
      </w:r>
    </w:p>
    <w:p w14:paraId="10434729" w14:textId="77777777" w:rsidR="007C1CC6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</w:rPr>
      </w:pPr>
      <w:r>
        <w:rPr>
          <w:rFonts w:cs="Arial"/>
        </w:rPr>
        <w:t>Give the student number and name of all students registered in 420-E10-HR</w:t>
      </w:r>
    </w:p>
    <w:tbl>
      <w:tblPr>
        <w:tblW w:w="0" w:type="auto"/>
        <w:tblInd w:w="36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0"/>
        <w:gridCol w:w="4708"/>
      </w:tblGrid>
      <w:tr w:rsidR="007C1CC6" w14:paraId="7B5EBEB5" w14:textId="77777777" w:rsidTr="00475750">
        <w:tc>
          <w:tcPr>
            <w:tcW w:w="2960" w:type="dxa"/>
          </w:tcPr>
          <w:p w14:paraId="000DB715" w14:textId="77777777" w:rsidR="007C1CC6" w:rsidRDefault="007C1CC6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Student Number</w:t>
            </w:r>
          </w:p>
        </w:tc>
        <w:tc>
          <w:tcPr>
            <w:tcW w:w="4708" w:type="dxa"/>
          </w:tcPr>
          <w:p w14:paraId="2935432C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cs="Arial"/>
                <w:b/>
                <w:bCs/>
                <w:color w:val="000000"/>
              </w:rPr>
              <w:t>Student Name</w:t>
            </w:r>
          </w:p>
        </w:tc>
      </w:tr>
      <w:tr w:rsidR="007C1CC6" w14:paraId="5EA8DC64" w14:textId="77777777" w:rsidTr="00475750">
        <w:tc>
          <w:tcPr>
            <w:tcW w:w="2960" w:type="dxa"/>
          </w:tcPr>
          <w:p w14:paraId="7CC7176B" w14:textId="786F9732" w:rsidR="007C1CC6" w:rsidRPr="005005BC" w:rsidRDefault="00D00694" w:rsidP="00475750">
            <w:pPr>
              <w:rPr>
                <w:rFonts w:cs="Arial"/>
                <w:vanish/>
                <w:color w:val="000000"/>
              </w:rPr>
            </w:pPr>
            <w:r>
              <w:rPr>
                <w:rFonts w:cs="Arial"/>
                <w:color w:val="000000"/>
              </w:rPr>
              <w:t>0001114</w:t>
            </w:r>
            <w:r w:rsidR="007C1CC6" w:rsidRPr="005005BC">
              <w:rPr>
                <w:rFonts w:cs="Arial"/>
                <w:vanish/>
                <w:color w:val="000000"/>
              </w:rPr>
              <w:t>0001114</w:t>
            </w:r>
          </w:p>
        </w:tc>
        <w:tc>
          <w:tcPr>
            <w:tcW w:w="4708" w:type="dxa"/>
          </w:tcPr>
          <w:p w14:paraId="7CDA52D6" w14:textId="6C085132" w:rsidR="007C1CC6" w:rsidRDefault="00D00694" w:rsidP="007C1CC6">
            <w:pPr>
              <w:pStyle w:val="Heading3"/>
              <w:numPr>
                <w:ilvl w:val="0"/>
                <w:numId w:val="0"/>
              </w:numPr>
              <w:ind w:left="720"/>
            </w:pPr>
            <w:r>
              <w:t xml:space="preserve">Jerry </w:t>
            </w:r>
            <w:proofErr w:type="spellStart"/>
            <w:r>
              <w:t>Atrix</w:t>
            </w:r>
            <w:proofErr w:type="spellEnd"/>
          </w:p>
        </w:tc>
      </w:tr>
      <w:tr w:rsidR="007C1CC6" w14:paraId="3DD4E26F" w14:textId="77777777" w:rsidTr="00475750">
        <w:trPr>
          <w:hidden/>
        </w:trPr>
        <w:tc>
          <w:tcPr>
            <w:tcW w:w="2960" w:type="dxa"/>
          </w:tcPr>
          <w:p w14:paraId="0F1BE3E3" w14:textId="77777777" w:rsidR="007C1CC6" w:rsidRDefault="007C1CC6" w:rsidP="00475750">
            <w:pPr>
              <w:rPr>
                <w:rFonts w:cs="Arial"/>
                <w:b/>
                <w:bCs/>
                <w:vanish/>
                <w:color w:val="000000"/>
              </w:rPr>
            </w:pPr>
            <w:r>
              <w:rPr>
                <w:rFonts w:cs="Arial"/>
                <w:vanish/>
                <w:color w:val="000000"/>
              </w:rPr>
              <w:lastRenderedPageBreak/>
              <w:t>0001115</w:t>
            </w:r>
          </w:p>
        </w:tc>
        <w:tc>
          <w:tcPr>
            <w:tcW w:w="4708" w:type="dxa"/>
          </w:tcPr>
          <w:p w14:paraId="3C024319" w14:textId="77777777" w:rsidR="007C1CC6" w:rsidRDefault="007C1CC6" w:rsidP="007C1CC6">
            <w:pPr>
              <w:pStyle w:val="Heading3"/>
              <w:numPr>
                <w:ilvl w:val="0"/>
                <w:numId w:val="0"/>
              </w:numPr>
              <w:ind w:left="720"/>
              <w:rPr>
                <w:b/>
                <w:bCs/>
              </w:rPr>
            </w:pPr>
          </w:p>
        </w:tc>
      </w:tr>
      <w:tr w:rsidR="007C1CC6" w14:paraId="64A1E6B6" w14:textId="77777777" w:rsidTr="00475750">
        <w:tc>
          <w:tcPr>
            <w:tcW w:w="2960" w:type="dxa"/>
          </w:tcPr>
          <w:p w14:paraId="2AFF99B0" w14:textId="7E37D1CA" w:rsidR="007C1CC6" w:rsidRDefault="007D0A48" w:rsidP="00475750">
            <w:pPr>
              <w:rPr>
                <w:rFonts w:cs="Arial"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4708" w:type="dxa"/>
          </w:tcPr>
          <w:p w14:paraId="2AB7B4DA" w14:textId="14471F06" w:rsidR="007C1CC6" w:rsidRDefault="007D0A48" w:rsidP="00475750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Ella </w:t>
            </w:r>
            <w:proofErr w:type="spellStart"/>
            <w:r>
              <w:rPr>
                <w:rFonts w:cs="Arial"/>
                <w:color w:val="000000"/>
              </w:rPr>
              <w:t>Fant</w:t>
            </w:r>
            <w:proofErr w:type="spellEnd"/>
          </w:p>
        </w:tc>
      </w:tr>
    </w:tbl>
    <w:p w14:paraId="321CB3F4" w14:textId="77777777" w:rsidR="007C1CC6" w:rsidRDefault="007C1CC6" w:rsidP="007C1CC6">
      <w:pPr>
        <w:ind w:left="360"/>
        <w:rPr>
          <w:rFonts w:cs="Arial"/>
        </w:rPr>
      </w:pPr>
    </w:p>
    <w:p w14:paraId="12305755" w14:textId="77777777" w:rsidR="007C1CC6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</w:rPr>
      </w:pPr>
      <w:r>
        <w:rPr>
          <w:rFonts w:cs="Arial"/>
        </w:rPr>
        <w:t>Give the student number and name of all students who are registered for more than 1 course and who have a student loan for 2002.</w:t>
      </w:r>
    </w:p>
    <w:tbl>
      <w:tblPr>
        <w:tblW w:w="0" w:type="auto"/>
        <w:tblInd w:w="36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0"/>
        <w:gridCol w:w="4708"/>
      </w:tblGrid>
      <w:tr w:rsidR="007C1CC6" w14:paraId="571F343C" w14:textId="77777777" w:rsidTr="00475750">
        <w:tc>
          <w:tcPr>
            <w:tcW w:w="2960" w:type="dxa"/>
          </w:tcPr>
          <w:p w14:paraId="63931A7D" w14:textId="77777777" w:rsidR="007C1CC6" w:rsidRDefault="007C1CC6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Student Number</w:t>
            </w:r>
          </w:p>
        </w:tc>
        <w:tc>
          <w:tcPr>
            <w:tcW w:w="4708" w:type="dxa"/>
          </w:tcPr>
          <w:p w14:paraId="1D6C199C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cs="Arial"/>
                <w:b/>
                <w:bCs/>
                <w:color w:val="000000"/>
              </w:rPr>
              <w:t>Student Name</w:t>
            </w:r>
          </w:p>
        </w:tc>
      </w:tr>
      <w:tr w:rsidR="007C1CC6" w14:paraId="7C5F1759" w14:textId="77777777" w:rsidTr="00475750">
        <w:tc>
          <w:tcPr>
            <w:tcW w:w="2960" w:type="dxa"/>
          </w:tcPr>
          <w:p w14:paraId="6323D556" w14:textId="3F731267" w:rsidR="007C1CC6" w:rsidRDefault="007D0A48" w:rsidP="00475750">
            <w:pPr>
              <w:rPr>
                <w:rFonts w:cs="Arial"/>
                <w:b/>
                <w:bCs/>
                <w:vanish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0001115</w:t>
            </w:r>
            <w:r w:rsidR="007C1CC6">
              <w:rPr>
                <w:rFonts w:cs="Arial"/>
                <w:vanish/>
                <w:color w:val="000000"/>
              </w:rPr>
              <w:t>0001115</w:t>
            </w:r>
          </w:p>
        </w:tc>
        <w:tc>
          <w:tcPr>
            <w:tcW w:w="4708" w:type="dxa"/>
          </w:tcPr>
          <w:p w14:paraId="70BC2186" w14:textId="3C95D581" w:rsidR="007C1CC6" w:rsidRDefault="007D0A48" w:rsidP="007C1CC6">
            <w:pPr>
              <w:pStyle w:val="Heading3"/>
              <w:numPr>
                <w:ilvl w:val="0"/>
                <w:numId w:val="0"/>
              </w:num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 xml:space="preserve">Ella </w:t>
            </w:r>
            <w:proofErr w:type="spellStart"/>
            <w:r>
              <w:rPr>
                <w:b/>
                <w:bCs/>
              </w:rPr>
              <w:t>Fant</w:t>
            </w:r>
            <w:proofErr w:type="spellEnd"/>
          </w:p>
        </w:tc>
      </w:tr>
      <w:tr w:rsidR="007C1CC6" w14:paraId="500CE3B0" w14:textId="77777777" w:rsidTr="00475750">
        <w:tc>
          <w:tcPr>
            <w:tcW w:w="2960" w:type="dxa"/>
          </w:tcPr>
          <w:p w14:paraId="670FB355" w14:textId="77777777" w:rsidR="007C1CC6" w:rsidRDefault="007C1CC6" w:rsidP="00475750">
            <w:pPr>
              <w:rPr>
                <w:rFonts w:cs="Arial"/>
                <w:color w:val="000000"/>
              </w:rPr>
            </w:pPr>
          </w:p>
        </w:tc>
        <w:tc>
          <w:tcPr>
            <w:tcW w:w="4708" w:type="dxa"/>
          </w:tcPr>
          <w:p w14:paraId="605FA369" w14:textId="77777777" w:rsidR="007C1CC6" w:rsidRDefault="007C1CC6" w:rsidP="00475750">
            <w:pPr>
              <w:rPr>
                <w:rFonts w:cs="Arial"/>
                <w:color w:val="000000"/>
              </w:rPr>
            </w:pPr>
          </w:p>
        </w:tc>
      </w:tr>
      <w:tr w:rsidR="007C1CC6" w14:paraId="119909F7" w14:textId="77777777" w:rsidTr="00475750">
        <w:tc>
          <w:tcPr>
            <w:tcW w:w="2960" w:type="dxa"/>
          </w:tcPr>
          <w:p w14:paraId="1987AA09" w14:textId="77777777" w:rsidR="007C1CC6" w:rsidRDefault="007C1CC6" w:rsidP="00475750">
            <w:pPr>
              <w:rPr>
                <w:rFonts w:cs="Arial"/>
                <w:color w:val="000000"/>
              </w:rPr>
            </w:pPr>
          </w:p>
        </w:tc>
        <w:tc>
          <w:tcPr>
            <w:tcW w:w="4708" w:type="dxa"/>
          </w:tcPr>
          <w:p w14:paraId="0492DF9C" w14:textId="77777777" w:rsidR="007C1CC6" w:rsidRDefault="007C1CC6" w:rsidP="00475750">
            <w:pPr>
              <w:rPr>
                <w:rFonts w:cs="Arial"/>
                <w:color w:val="000000"/>
              </w:rPr>
            </w:pPr>
          </w:p>
        </w:tc>
      </w:tr>
    </w:tbl>
    <w:p w14:paraId="371FF53D" w14:textId="77777777" w:rsidR="007C1CC6" w:rsidRDefault="007C1CC6" w:rsidP="007C1CC6">
      <w:pPr>
        <w:ind w:left="720"/>
        <w:rPr>
          <w:rFonts w:cs="Arial"/>
        </w:rPr>
      </w:pPr>
    </w:p>
    <w:p w14:paraId="600FFAF4" w14:textId="5FD3AC6C" w:rsidR="007C1CC6" w:rsidRDefault="007C1CC6" w:rsidP="007C1CC6">
      <w:pPr>
        <w:numPr>
          <w:ilvl w:val="0"/>
          <w:numId w:val="35"/>
        </w:numPr>
        <w:tabs>
          <w:tab w:val="clear" w:pos="720"/>
          <w:tab w:val="left" w:pos="360"/>
        </w:tabs>
        <w:ind w:left="360"/>
        <w:rPr>
          <w:rFonts w:cs="Arial"/>
        </w:rPr>
      </w:pPr>
      <w:r>
        <w:rPr>
          <w:rFonts w:cs="Arial"/>
        </w:rPr>
        <w:t xml:space="preserve">How many students are registered in ECCE I?  </w:t>
      </w:r>
      <w:r w:rsidRPr="007D0A48">
        <w:rPr>
          <w:rFonts w:cs="Arial"/>
          <w:u w:val="single"/>
        </w:rPr>
        <w:t>__</w:t>
      </w:r>
      <w:r w:rsidR="007D0A48" w:rsidRPr="007D0A48">
        <w:rPr>
          <w:rFonts w:cs="Arial"/>
          <w:u w:val="single"/>
        </w:rPr>
        <w:t>1</w:t>
      </w:r>
      <w:r w:rsidRPr="007D0A48">
        <w:rPr>
          <w:rFonts w:cs="Arial"/>
          <w:u w:val="single"/>
        </w:rPr>
        <w:t>_____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  <w:vanish/>
          <w:u w:val="single"/>
        </w:rPr>
        <w:t>3</w:t>
      </w:r>
    </w:p>
    <w:p w14:paraId="601B3BA7" w14:textId="77777777" w:rsidR="007C1CC6" w:rsidRDefault="007C1CC6" w:rsidP="007C1CC6">
      <w:pPr>
        <w:rPr>
          <w:rFonts w:cs="Arial"/>
          <w:b/>
          <w:i/>
          <w:sz w:val="28"/>
          <w:szCs w:val="28"/>
        </w:rPr>
      </w:pPr>
    </w:p>
    <w:p w14:paraId="0FCC6DC8" w14:textId="77777777" w:rsidR="007C1CC6" w:rsidRDefault="007C1CC6" w:rsidP="007C1CC6">
      <w:pPr>
        <w:rPr>
          <w:rFonts w:cs="Arial"/>
          <w:b/>
          <w:i/>
          <w:szCs w:val="28"/>
        </w:rPr>
      </w:pPr>
      <w:r>
        <w:rPr>
          <w:rFonts w:cs="Arial"/>
          <w:b/>
          <w:i/>
          <w:szCs w:val="28"/>
        </w:rPr>
        <w:t xml:space="preserve">For The </w:t>
      </w:r>
      <w:r>
        <w:rPr>
          <w:rFonts w:cs="Arial"/>
          <w:b/>
          <w:i/>
        </w:rPr>
        <w:t>Admissions Officer:</w:t>
      </w:r>
    </w:p>
    <w:p w14:paraId="309C4BA7" w14:textId="77777777" w:rsidR="007C1CC6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</w:rPr>
      </w:pPr>
      <w:r>
        <w:rPr>
          <w:rFonts w:cs="Arial"/>
        </w:rPr>
        <w:t>Give the student number and name of all students who have been admitted from D'Arcy McGee High School.</w:t>
      </w:r>
    </w:p>
    <w:tbl>
      <w:tblPr>
        <w:tblW w:w="8820" w:type="dxa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8"/>
        <w:gridCol w:w="6172"/>
      </w:tblGrid>
      <w:tr w:rsidR="007C1CC6" w14:paraId="113266E8" w14:textId="77777777" w:rsidTr="00475750">
        <w:tc>
          <w:tcPr>
            <w:tcW w:w="2648" w:type="dxa"/>
          </w:tcPr>
          <w:p w14:paraId="770F0FC5" w14:textId="77777777" w:rsidR="007C1CC6" w:rsidRDefault="007C1CC6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Student Number</w:t>
            </w:r>
          </w:p>
        </w:tc>
        <w:tc>
          <w:tcPr>
            <w:tcW w:w="6172" w:type="dxa"/>
          </w:tcPr>
          <w:p w14:paraId="17DCEB0F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cs="Arial"/>
                <w:b/>
                <w:bCs/>
                <w:color w:val="000000"/>
              </w:rPr>
              <w:t>Student Name</w:t>
            </w:r>
          </w:p>
        </w:tc>
      </w:tr>
      <w:tr w:rsidR="007C1CC6" w14:paraId="39F8B601" w14:textId="77777777" w:rsidTr="00475750">
        <w:tc>
          <w:tcPr>
            <w:tcW w:w="2648" w:type="dxa"/>
          </w:tcPr>
          <w:p w14:paraId="55A29E8F" w14:textId="0B28E9CC" w:rsidR="007C1CC6" w:rsidRDefault="007D0A48" w:rsidP="00475750">
            <w:pPr>
              <w:rPr>
                <w:rFonts w:cs="Arial"/>
                <w:vanish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0001114</w:t>
            </w:r>
            <w:r w:rsidR="007C1CC6">
              <w:rPr>
                <w:rFonts w:cs="Arial"/>
                <w:vanish/>
                <w:color w:val="000000"/>
              </w:rPr>
              <w:t>0001114</w:t>
            </w:r>
          </w:p>
        </w:tc>
        <w:tc>
          <w:tcPr>
            <w:tcW w:w="6172" w:type="dxa"/>
          </w:tcPr>
          <w:p w14:paraId="5AA9AA57" w14:textId="2CE6797A" w:rsidR="007C1CC6" w:rsidRPr="007D0A48" w:rsidRDefault="007D0A48" w:rsidP="007D0A48">
            <w:pPr>
              <w:pStyle w:val="Heading3"/>
              <w:numPr>
                <w:ilvl w:val="0"/>
                <w:numId w:val="0"/>
              </w:numPr>
              <w:ind w:left="720" w:hanging="360"/>
              <w:rPr>
                <w:b/>
              </w:rPr>
            </w:pPr>
            <w:r w:rsidRPr="007D0A48">
              <w:rPr>
                <w:rFonts w:cs="Arial"/>
                <w:b/>
                <w:color w:val="000000"/>
                <w:sz w:val="20"/>
              </w:rPr>
              <w:t xml:space="preserve">Jerry </w:t>
            </w:r>
            <w:proofErr w:type="spellStart"/>
            <w:r w:rsidRPr="007D0A48">
              <w:rPr>
                <w:rFonts w:cs="Arial"/>
                <w:b/>
                <w:color w:val="000000"/>
                <w:sz w:val="20"/>
              </w:rPr>
              <w:t>Atrix</w:t>
            </w:r>
            <w:proofErr w:type="spellEnd"/>
          </w:p>
        </w:tc>
      </w:tr>
      <w:tr w:rsidR="007C1CC6" w14:paraId="4720C3A3" w14:textId="77777777" w:rsidTr="00475750">
        <w:tc>
          <w:tcPr>
            <w:tcW w:w="2648" w:type="dxa"/>
          </w:tcPr>
          <w:p w14:paraId="156B1B82" w14:textId="425DDE29" w:rsidR="007C1CC6" w:rsidRDefault="007D0A48" w:rsidP="00475750">
            <w:pPr>
              <w:rPr>
                <w:rFonts w:cs="Arial"/>
                <w:b/>
                <w:bCs/>
                <w:vanish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0001116</w:t>
            </w:r>
            <w:r w:rsidR="007C1CC6">
              <w:rPr>
                <w:rFonts w:cs="Arial"/>
                <w:vanish/>
                <w:color w:val="000000"/>
              </w:rPr>
              <w:t>0001116</w:t>
            </w:r>
          </w:p>
        </w:tc>
        <w:tc>
          <w:tcPr>
            <w:tcW w:w="6172" w:type="dxa"/>
          </w:tcPr>
          <w:p w14:paraId="490B0738" w14:textId="24F5E4E6" w:rsidR="007C1CC6" w:rsidRDefault="007D0A48" w:rsidP="007D0A48">
            <w:pPr>
              <w:pStyle w:val="Heading1"/>
              <w:numPr>
                <w:ilvl w:val="0"/>
                <w:numId w:val="0"/>
              </w:numPr>
              <w:ind w:firstLine="360"/>
              <w:rPr>
                <w:b w:val="0"/>
                <w:bCs/>
                <w:sz w:val="24"/>
                <w:szCs w:val="24"/>
              </w:rPr>
            </w:pPr>
            <w:r w:rsidRPr="005834D9">
              <w:rPr>
                <w:rFonts w:cs="Arial"/>
                <w:color w:val="000000"/>
                <w:sz w:val="20"/>
              </w:rPr>
              <w:t>Donna Hood</w:t>
            </w:r>
          </w:p>
        </w:tc>
      </w:tr>
      <w:tr w:rsidR="007D0A48" w14:paraId="1FDBDEFF" w14:textId="77777777" w:rsidTr="00475750">
        <w:tc>
          <w:tcPr>
            <w:tcW w:w="2648" w:type="dxa"/>
          </w:tcPr>
          <w:p w14:paraId="4BECC981" w14:textId="7DE2CFBF" w:rsidR="007D0A48" w:rsidRPr="005834D9" w:rsidRDefault="007D0A48" w:rsidP="00475750">
            <w:pPr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0201113</w:t>
            </w:r>
          </w:p>
        </w:tc>
        <w:tc>
          <w:tcPr>
            <w:tcW w:w="6172" w:type="dxa"/>
          </w:tcPr>
          <w:p w14:paraId="55FB2C35" w14:textId="48662A9A" w:rsidR="007D0A48" w:rsidRPr="005834D9" w:rsidRDefault="007D0A48" w:rsidP="007D0A48">
            <w:pPr>
              <w:pStyle w:val="Heading1"/>
              <w:numPr>
                <w:ilvl w:val="0"/>
                <w:numId w:val="0"/>
              </w:numPr>
              <w:ind w:firstLine="360"/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Tom Thumb</w:t>
            </w:r>
          </w:p>
        </w:tc>
      </w:tr>
      <w:tr w:rsidR="007D0A48" w14:paraId="6BE63B97" w14:textId="77777777" w:rsidTr="00475750">
        <w:tc>
          <w:tcPr>
            <w:tcW w:w="2648" w:type="dxa"/>
          </w:tcPr>
          <w:p w14:paraId="5C72F33B" w14:textId="50A62DCB" w:rsidR="007D0A48" w:rsidRDefault="007D0A48" w:rsidP="00475750">
            <w:pPr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5551112</w:t>
            </w:r>
          </w:p>
          <w:p w14:paraId="4C68197A" w14:textId="77777777" w:rsidR="007D0A48" w:rsidRPr="007D0A48" w:rsidRDefault="007D0A48" w:rsidP="007D0A4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6172" w:type="dxa"/>
          </w:tcPr>
          <w:p w14:paraId="40E9FEF1" w14:textId="04CF88CC" w:rsidR="007D0A48" w:rsidRPr="005834D9" w:rsidRDefault="007D0A48" w:rsidP="007D0A48">
            <w:pPr>
              <w:pStyle w:val="Heading1"/>
              <w:numPr>
                <w:ilvl w:val="0"/>
                <w:numId w:val="0"/>
              </w:numPr>
              <w:tabs>
                <w:tab w:val="left" w:pos="1002"/>
              </w:tabs>
              <w:ind w:firstLine="360"/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Sam Sham</w:t>
            </w:r>
          </w:p>
        </w:tc>
      </w:tr>
      <w:tr w:rsidR="007D0A48" w14:paraId="4EA21F2F" w14:textId="77777777" w:rsidTr="00475750">
        <w:tc>
          <w:tcPr>
            <w:tcW w:w="2648" w:type="dxa"/>
          </w:tcPr>
          <w:p w14:paraId="1B8F9E56" w14:textId="570A645C" w:rsidR="007D0A48" w:rsidRPr="005834D9" w:rsidRDefault="007D0A48" w:rsidP="00475750">
            <w:pPr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5551113</w:t>
            </w:r>
          </w:p>
        </w:tc>
        <w:tc>
          <w:tcPr>
            <w:tcW w:w="6172" w:type="dxa"/>
          </w:tcPr>
          <w:p w14:paraId="6FBA06C1" w14:textId="75A99E15" w:rsidR="007D0A48" w:rsidRDefault="007D0A48" w:rsidP="007D0A48">
            <w:pPr>
              <w:pStyle w:val="Heading1"/>
              <w:numPr>
                <w:ilvl w:val="0"/>
                <w:numId w:val="0"/>
              </w:numPr>
              <w:tabs>
                <w:tab w:val="left" w:pos="1002"/>
              </w:tabs>
              <w:ind w:firstLine="360"/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Cash Carry</w:t>
            </w:r>
          </w:p>
        </w:tc>
      </w:tr>
      <w:tr w:rsidR="007D0A48" w14:paraId="6B36A794" w14:textId="77777777" w:rsidTr="00475750">
        <w:tc>
          <w:tcPr>
            <w:tcW w:w="2648" w:type="dxa"/>
          </w:tcPr>
          <w:p w14:paraId="44C2FB53" w14:textId="1D5B33C7" w:rsidR="007D0A48" w:rsidRPr="005834D9" w:rsidRDefault="007D0A48" w:rsidP="00475750">
            <w:pPr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6172" w:type="dxa"/>
          </w:tcPr>
          <w:p w14:paraId="073083A3" w14:textId="63A67B28" w:rsidR="007D0A48" w:rsidRDefault="007D0A48" w:rsidP="007D0A48">
            <w:pPr>
              <w:pStyle w:val="Heading1"/>
              <w:numPr>
                <w:ilvl w:val="0"/>
                <w:numId w:val="0"/>
              </w:numPr>
              <w:tabs>
                <w:tab w:val="left" w:pos="1002"/>
              </w:tabs>
              <w:ind w:firstLine="360"/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Sue Yu</w:t>
            </w:r>
          </w:p>
        </w:tc>
      </w:tr>
      <w:tr w:rsidR="007C1CC6" w14:paraId="68ABB283" w14:textId="77777777" w:rsidTr="00475750">
        <w:trPr>
          <w:hidden/>
        </w:trPr>
        <w:tc>
          <w:tcPr>
            <w:tcW w:w="2648" w:type="dxa"/>
          </w:tcPr>
          <w:p w14:paraId="4EFE2B51" w14:textId="77777777" w:rsidR="007C1CC6" w:rsidRPr="002776BF" w:rsidRDefault="007C1CC6" w:rsidP="00475750">
            <w:pPr>
              <w:rPr>
                <w:rFonts w:ascii="Helvetica" w:hAnsi="Helvetica" w:cs="Arial"/>
                <w:bCs/>
                <w:vanish/>
                <w:color w:val="000000"/>
              </w:rPr>
            </w:pPr>
            <w:r w:rsidRPr="002776BF">
              <w:rPr>
                <w:rFonts w:ascii="Helvetica" w:hAnsi="Helvetica" w:cs="Arial"/>
                <w:bCs/>
                <w:vanish/>
                <w:color w:val="000000"/>
              </w:rPr>
              <w:t>5551112</w:t>
            </w:r>
          </w:p>
        </w:tc>
        <w:tc>
          <w:tcPr>
            <w:tcW w:w="6172" w:type="dxa"/>
          </w:tcPr>
          <w:p w14:paraId="07D099DF" w14:textId="77777777" w:rsidR="007C1CC6" w:rsidRPr="002776BF" w:rsidRDefault="007C1CC6" w:rsidP="00475750">
            <w:pPr>
              <w:rPr>
                <w:rFonts w:ascii="Helvetica" w:hAnsi="Helvetica" w:cs="Arial"/>
                <w:bCs/>
                <w:vanish/>
                <w:color w:val="000000"/>
              </w:rPr>
            </w:pPr>
            <w:r w:rsidRPr="002776BF">
              <w:rPr>
                <w:rFonts w:ascii="Helvetica" w:hAnsi="Helvetica" w:cs="Arial"/>
                <w:bCs/>
                <w:vanish/>
                <w:color w:val="000000"/>
              </w:rPr>
              <w:t>Sam Sham</w:t>
            </w:r>
          </w:p>
        </w:tc>
      </w:tr>
    </w:tbl>
    <w:p w14:paraId="1DEC35C4" w14:textId="77777777" w:rsidR="007C1CC6" w:rsidRDefault="007C1CC6" w:rsidP="007C1CC6">
      <w:pPr>
        <w:rPr>
          <w:rFonts w:cs="Arial"/>
        </w:rPr>
      </w:pPr>
    </w:p>
    <w:p w14:paraId="09D76272" w14:textId="77777777" w:rsidR="007C1CC6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</w:rPr>
      </w:pPr>
      <w:r>
        <w:rPr>
          <w:rFonts w:cs="Arial"/>
        </w:rPr>
        <w:t xml:space="preserve">Give the student number and name of all students from Philemon Wright High School who are registered in 200-H03-HR </w:t>
      </w:r>
    </w:p>
    <w:tbl>
      <w:tblPr>
        <w:tblW w:w="0" w:type="auto"/>
        <w:tblInd w:w="56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8"/>
        <w:gridCol w:w="6064"/>
      </w:tblGrid>
      <w:tr w:rsidR="007C1CC6" w14:paraId="6AE585F1" w14:textId="77777777" w:rsidTr="00475750">
        <w:tc>
          <w:tcPr>
            <w:tcW w:w="2588" w:type="dxa"/>
          </w:tcPr>
          <w:p w14:paraId="26E85268" w14:textId="77777777" w:rsidR="007C1CC6" w:rsidRDefault="007C1CC6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Student Number</w:t>
            </w:r>
          </w:p>
        </w:tc>
        <w:tc>
          <w:tcPr>
            <w:tcW w:w="6064" w:type="dxa"/>
          </w:tcPr>
          <w:p w14:paraId="39AE32F4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cs="Arial"/>
                <w:b/>
                <w:bCs/>
                <w:color w:val="000000"/>
              </w:rPr>
              <w:t>Student Name</w:t>
            </w:r>
          </w:p>
        </w:tc>
      </w:tr>
      <w:tr w:rsidR="007D0A48" w14:paraId="6E3572AA" w14:textId="77777777" w:rsidTr="00475750">
        <w:trPr>
          <w:hidden/>
        </w:trPr>
        <w:tc>
          <w:tcPr>
            <w:tcW w:w="2588" w:type="dxa"/>
          </w:tcPr>
          <w:p w14:paraId="02505D73" w14:textId="6CF9B375" w:rsidR="007D0A48" w:rsidRDefault="007D0A48" w:rsidP="007D0A48">
            <w:pPr>
              <w:tabs>
                <w:tab w:val="center" w:pos="1186"/>
              </w:tabs>
              <w:rPr>
                <w:rFonts w:cs="Arial"/>
                <w:b/>
                <w:bCs/>
                <w:vanish/>
                <w:color w:val="000000"/>
              </w:rPr>
            </w:pPr>
            <w:r>
              <w:rPr>
                <w:rFonts w:cs="Arial"/>
                <w:vanish/>
                <w:color w:val="000000"/>
              </w:rPr>
              <w:t>0001112</w:t>
            </w:r>
            <w:r>
              <w:rPr>
                <w:rFonts w:cs="Arial"/>
                <w:color w:val="000000"/>
              </w:rPr>
              <w:tab/>
            </w:r>
            <w:r w:rsidRPr="005834D9">
              <w:rPr>
                <w:rFonts w:cs="Arial"/>
                <w:color w:val="000000"/>
                <w:sz w:val="20"/>
              </w:rPr>
              <w:t>0001111</w:t>
            </w:r>
          </w:p>
        </w:tc>
        <w:tc>
          <w:tcPr>
            <w:tcW w:w="6064" w:type="dxa"/>
          </w:tcPr>
          <w:p w14:paraId="601DB1A8" w14:textId="20F531A7" w:rsidR="007D0A48" w:rsidRDefault="007D0A48" w:rsidP="00266A6A">
            <w:pPr>
              <w:pStyle w:val="Heading3"/>
              <w:numPr>
                <w:ilvl w:val="0"/>
                <w:numId w:val="0"/>
              </w:numPr>
              <w:rPr>
                <w:b/>
                <w:bCs/>
              </w:rPr>
            </w:pPr>
            <w:r w:rsidRPr="005834D9">
              <w:rPr>
                <w:rFonts w:cs="Arial"/>
                <w:color w:val="000000"/>
                <w:sz w:val="20"/>
              </w:rPr>
              <w:t>Dwight Wong</w:t>
            </w:r>
          </w:p>
        </w:tc>
      </w:tr>
      <w:tr w:rsidR="00266A6A" w14:paraId="4580D6BA" w14:textId="77777777" w:rsidTr="00475750">
        <w:trPr>
          <w:hidden/>
        </w:trPr>
        <w:tc>
          <w:tcPr>
            <w:tcW w:w="2588" w:type="dxa"/>
          </w:tcPr>
          <w:p w14:paraId="137CE589" w14:textId="79FDDF2D" w:rsidR="00266A6A" w:rsidRDefault="00266A6A" w:rsidP="00266A6A">
            <w:pPr>
              <w:tabs>
                <w:tab w:val="center" w:pos="1186"/>
              </w:tabs>
              <w:rPr>
                <w:rFonts w:cs="Arial"/>
                <w:b/>
                <w:bCs/>
                <w:vanish/>
                <w:color w:val="000000"/>
              </w:rPr>
            </w:pPr>
            <w:r>
              <w:rPr>
                <w:rFonts w:cs="Arial"/>
                <w:vanish/>
                <w:color w:val="000000"/>
              </w:rPr>
              <w:t>0001113</w:t>
            </w:r>
            <w:r>
              <w:rPr>
                <w:rFonts w:cs="Arial"/>
                <w:color w:val="000000"/>
              </w:rPr>
              <w:tab/>
            </w:r>
            <w:r w:rsidRPr="005834D9"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6064" w:type="dxa"/>
          </w:tcPr>
          <w:p w14:paraId="397E8353" w14:textId="63F56608" w:rsidR="00266A6A" w:rsidRDefault="00266A6A" w:rsidP="00266A6A">
            <w:pPr>
              <w:pStyle w:val="Heading3"/>
              <w:numPr>
                <w:ilvl w:val="0"/>
                <w:numId w:val="0"/>
              </w:numPr>
              <w:rPr>
                <w:b/>
                <w:bCs/>
              </w:rPr>
            </w:pPr>
            <w:r w:rsidRPr="005834D9">
              <w:rPr>
                <w:rFonts w:cs="Arial"/>
                <w:color w:val="000000"/>
                <w:sz w:val="20"/>
              </w:rPr>
              <w:t xml:space="preserve">Mahatma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Coate</w:t>
            </w:r>
            <w:proofErr w:type="spellEnd"/>
          </w:p>
        </w:tc>
      </w:tr>
      <w:tr w:rsidR="00266A6A" w14:paraId="76FB24C7" w14:textId="77777777" w:rsidTr="00475750">
        <w:tc>
          <w:tcPr>
            <w:tcW w:w="2588" w:type="dxa"/>
          </w:tcPr>
          <w:p w14:paraId="7ABA73A9" w14:textId="1F7896D9" w:rsidR="00266A6A" w:rsidRDefault="00266A6A" w:rsidP="00266A6A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0001113</w:t>
            </w:r>
          </w:p>
        </w:tc>
        <w:tc>
          <w:tcPr>
            <w:tcW w:w="6064" w:type="dxa"/>
          </w:tcPr>
          <w:p w14:paraId="5DF40F48" w14:textId="4902941F" w:rsidR="00266A6A" w:rsidRDefault="00266A6A" w:rsidP="00266A6A">
            <w:pPr>
              <w:tabs>
                <w:tab w:val="left" w:pos="1060"/>
              </w:tabs>
              <w:rPr>
                <w:rFonts w:cs="Arial"/>
                <w:b/>
                <w:bCs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Sandy Beech</w:t>
            </w:r>
          </w:p>
        </w:tc>
      </w:tr>
      <w:tr w:rsidR="00266A6A" w14:paraId="1A184BA2" w14:textId="77777777" w:rsidTr="00475750">
        <w:tc>
          <w:tcPr>
            <w:tcW w:w="2588" w:type="dxa"/>
          </w:tcPr>
          <w:p w14:paraId="1BBEEE84" w14:textId="3178CF23" w:rsidR="00266A6A" w:rsidRDefault="00266A6A" w:rsidP="00266A6A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0101113</w:t>
            </w:r>
          </w:p>
        </w:tc>
        <w:tc>
          <w:tcPr>
            <w:tcW w:w="6064" w:type="dxa"/>
          </w:tcPr>
          <w:p w14:paraId="06D0FA20" w14:textId="4699E8E5" w:rsidR="00266A6A" w:rsidRDefault="00266A6A" w:rsidP="00266A6A">
            <w:pPr>
              <w:tabs>
                <w:tab w:val="left" w:pos="1187"/>
              </w:tabs>
              <w:rPr>
                <w:rFonts w:cs="Arial"/>
                <w:b/>
                <w:bCs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Amanda Linn</w:t>
            </w:r>
          </w:p>
        </w:tc>
      </w:tr>
      <w:tr w:rsidR="00266A6A" w14:paraId="47CD8B5F" w14:textId="77777777" w:rsidTr="00475750">
        <w:tc>
          <w:tcPr>
            <w:tcW w:w="2588" w:type="dxa"/>
          </w:tcPr>
          <w:p w14:paraId="5D96995E" w14:textId="07E97B2D" w:rsidR="00266A6A" w:rsidRPr="005834D9" w:rsidRDefault="00266A6A" w:rsidP="00266A6A">
            <w:pPr>
              <w:jc w:val="center"/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0201111</w:t>
            </w:r>
          </w:p>
        </w:tc>
        <w:tc>
          <w:tcPr>
            <w:tcW w:w="6064" w:type="dxa"/>
          </w:tcPr>
          <w:p w14:paraId="758699F7" w14:textId="397DE5A3" w:rsidR="00266A6A" w:rsidRPr="005834D9" w:rsidRDefault="00266A6A" w:rsidP="00266A6A">
            <w:pPr>
              <w:tabs>
                <w:tab w:val="left" w:pos="1187"/>
              </w:tabs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 xml:space="preserve">Paddy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O'Furniture</w:t>
            </w:r>
            <w:proofErr w:type="spellEnd"/>
          </w:p>
        </w:tc>
      </w:tr>
      <w:tr w:rsidR="00266A6A" w14:paraId="135422F6" w14:textId="77777777" w:rsidTr="00475750">
        <w:tc>
          <w:tcPr>
            <w:tcW w:w="2588" w:type="dxa"/>
          </w:tcPr>
          <w:p w14:paraId="472EBE04" w14:textId="6CB77922" w:rsidR="00266A6A" w:rsidRPr="005834D9" w:rsidRDefault="00266A6A" w:rsidP="00266A6A">
            <w:pPr>
              <w:jc w:val="center"/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9901111</w:t>
            </w:r>
          </w:p>
        </w:tc>
        <w:tc>
          <w:tcPr>
            <w:tcW w:w="6064" w:type="dxa"/>
          </w:tcPr>
          <w:p w14:paraId="673C674F" w14:textId="21CEF3DD" w:rsidR="00266A6A" w:rsidRPr="005834D9" w:rsidRDefault="00266A6A" w:rsidP="00266A6A">
            <w:pPr>
              <w:tabs>
                <w:tab w:val="left" w:pos="1187"/>
              </w:tabs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 xml:space="preserve">Sue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Metu</w:t>
            </w:r>
            <w:proofErr w:type="spellEnd"/>
            <w:r>
              <w:rPr>
                <w:rFonts w:cs="Arial"/>
                <w:color w:val="000000"/>
                <w:sz w:val="20"/>
              </w:rPr>
              <w:tab/>
            </w:r>
          </w:p>
        </w:tc>
      </w:tr>
      <w:tr w:rsidR="00266A6A" w14:paraId="25E508EA" w14:textId="77777777" w:rsidTr="00475750">
        <w:tc>
          <w:tcPr>
            <w:tcW w:w="2588" w:type="dxa"/>
          </w:tcPr>
          <w:p w14:paraId="7CFDDA1A" w14:textId="3C3DE5BE" w:rsidR="00266A6A" w:rsidRPr="005834D9" w:rsidRDefault="00266A6A" w:rsidP="00266A6A">
            <w:pPr>
              <w:jc w:val="center"/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>9901234</w:t>
            </w:r>
          </w:p>
        </w:tc>
        <w:tc>
          <w:tcPr>
            <w:tcW w:w="6064" w:type="dxa"/>
          </w:tcPr>
          <w:p w14:paraId="31A51A0C" w14:textId="709AABFE" w:rsidR="00266A6A" w:rsidRPr="005834D9" w:rsidRDefault="00266A6A" w:rsidP="00266A6A">
            <w:pPr>
              <w:tabs>
                <w:tab w:val="left" w:pos="1187"/>
              </w:tabs>
              <w:rPr>
                <w:rFonts w:cs="Arial"/>
                <w:color w:val="000000"/>
                <w:sz w:val="20"/>
              </w:rPr>
            </w:pPr>
            <w:r w:rsidRPr="005834D9">
              <w:rPr>
                <w:rFonts w:cs="Arial"/>
                <w:color w:val="000000"/>
                <w:sz w:val="20"/>
              </w:rPr>
              <w:t xml:space="preserve">Mike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O'Phone</w:t>
            </w:r>
            <w:proofErr w:type="spellEnd"/>
          </w:p>
        </w:tc>
      </w:tr>
    </w:tbl>
    <w:p w14:paraId="311A4D8F" w14:textId="77777777" w:rsidR="007C1CC6" w:rsidRDefault="007C1CC6" w:rsidP="007C1CC6">
      <w:pPr>
        <w:rPr>
          <w:rFonts w:cs="Arial"/>
        </w:rPr>
      </w:pPr>
    </w:p>
    <w:p w14:paraId="591E3A45" w14:textId="52BA2A38" w:rsidR="007C1CC6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</w:rPr>
      </w:pPr>
      <w:r>
        <w:rPr>
          <w:rFonts w:cs="Arial"/>
        </w:rPr>
        <w:t>What is the average high school math mark for all students admitted to Computer Science, regardless of whether Computer Science is their first, second or third choice?</w:t>
      </w:r>
      <w:r>
        <w:rPr>
          <w:rFonts w:cs="Arial"/>
        </w:rPr>
        <w:tab/>
        <w:t>____</w:t>
      </w:r>
      <w:r w:rsidR="00266A6A" w:rsidRPr="00A208E4">
        <w:rPr>
          <w:rFonts w:cs="Arial"/>
          <w:u w:val="single"/>
        </w:rPr>
        <w:t>74.5</w:t>
      </w:r>
      <w:r>
        <w:rPr>
          <w:rFonts w:cs="Arial"/>
        </w:rPr>
        <w:t xml:space="preserve">__________________ </w:t>
      </w:r>
      <w:r w:rsidRPr="002776BF">
        <w:rPr>
          <w:rFonts w:cs="Arial"/>
          <w:vanish/>
          <w:u w:val="single"/>
        </w:rPr>
        <w:t>70.67</w:t>
      </w:r>
    </w:p>
    <w:p w14:paraId="77AE424E" w14:textId="77777777" w:rsidR="007C1CC6" w:rsidRDefault="007C1CC6" w:rsidP="007C1CC6">
      <w:pPr>
        <w:rPr>
          <w:rFonts w:cs="Arial"/>
          <w:b/>
          <w:i/>
          <w:sz w:val="28"/>
          <w:szCs w:val="28"/>
        </w:rPr>
      </w:pPr>
    </w:p>
    <w:p w14:paraId="733290FC" w14:textId="77777777" w:rsidR="007C1CC6" w:rsidRDefault="007C1CC6" w:rsidP="007C1CC6">
      <w:pPr>
        <w:rPr>
          <w:rFonts w:cs="Arial"/>
          <w:b/>
          <w:i/>
          <w:szCs w:val="28"/>
        </w:rPr>
      </w:pPr>
      <w:r>
        <w:rPr>
          <w:rFonts w:cs="Arial"/>
          <w:b/>
          <w:i/>
          <w:szCs w:val="28"/>
        </w:rPr>
        <w:t xml:space="preserve">For the </w:t>
      </w:r>
      <w:r>
        <w:rPr>
          <w:rFonts w:cs="Arial"/>
          <w:b/>
          <w:bCs/>
          <w:i/>
          <w:iCs/>
        </w:rPr>
        <w:t>Academic Dean:</w:t>
      </w:r>
    </w:p>
    <w:p w14:paraId="75F10E0D" w14:textId="77777777" w:rsidR="007C1CC6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spacing w:after="120"/>
        <w:ind w:left="360"/>
        <w:rPr>
          <w:rFonts w:cs="Arial"/>
        </w:rPr>
      </w:pPr>
      <w:r>
        <w:rPr>
          <w:rFonts w:cs="Arial"/>
        </w:rPr>
        <w:t xml:space="preserve">Give the course number, name and teacher of all courses in the ECCE department (i.e. the course number begins with 322) for the </w:t>
      </w:r>
      <w:proofErr w:type="gramStart"/>
      <w:r>
        <w:rPr>
          <w:rFonts w:cs="Arial"/>
        </w:rPr>
        <w:t>Fall</w:t>
      </w:r>
      <w:proofErr w:type="gramEnd"/>
      <w:r>
        <w:rPr>
          <w:rFonts w:cs="Arial"/>
        </w:rPr>
        <w:t xml:space="preserve">, 2001 semester. </w:t>
      </w:r>
    </w:p>
    <w:tbl>
      <w:tblPr>
        <w:tblW w:w="8820" w:type="dxa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0"/>
        <w:gridCol w:w="3610"/>
        <w:gridCol w:w="3060"/>
      </w:tblGrid>
      <w:tr w:rsidR="007C1CC6" w14:paraId="3AEA7880" w14:textId="77777777" w:rsidTr="00475750">
        <w:tc>
          <w:tcPr>
            <w:tcW w:w="2150" w:type="dxa"/>
          </w:tcPr>
          <w:p w14:paraId="3BB50853" w14:textId="77777777" w:rsidR="007C1CC6" w:rsidRDefault="007C1CC6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Course Number</w:t>
            </w:r>
          </w:p>
        </w:tc>
        <w:tc>
          <w:tcPr>
            <w:tcW w:w="3610" w:type="dxa"/>
          </w:tcPr>
          <w:p w14:paraId="2B0D3EE1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cs="Arial"/>
                <w:b/>
                <w:bCs/>
                <w:color w:val="000000"/>
              </w:rPr>
              <w:t>Course Name</w:t>
            </w:r>
          </w:p>
        </w:tc>
        <w:tc>
          <w:tcPr>
            <w:tcW w:w="3060" w:type="dxa"/>
          </w:tcPr>
          <w:p w14:paraId="363218B4" w14:textId="77777777" w:rsidR="007C1CC6" w:rsidRDefault="007C1CC6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Teacher</w:t>
            </w:r>
          </w:p>
        </w:tc>
      </w:tr>
      <w:tr w:rsidR="007C1CC6" w14:paraId="2BA2649E" w14:textId="77777777" w:rsidTr="00475750">
        <w:tc>
          <w:tcPr>
            <w:tcW w:w="2150" w:type="dxa"/>
          </w:tcPr>
          <w:p w14:paraId="501D8870" w14:textId="2D1AA18F" w:rsidR="007C1CC6" w:rsidRDefault="00A208E4" w:rsidP="00A208E4">
            <w:pPr>
              <w:pStyle w:val="Heading3"/>
              <w:numPr>
                <w:ilvl w:val="0"/>
                <w:numId w:val="0"/>
              </w:numPr>
            </w:pPr>
            <w:r>
              <w:t>322H01HR</w:t>
            </w:r>
          </w:p>
        </w:tc>
        <w:tc>
          <w:tcPr>
            <w:tcW w:w="3610" w:type="dxa"/>
          </w:tcPr>
          <w:p w14:paraId="18080489" w14:textId="4854CAF2" w:rsidR="007C1CC6" w:rsidRDefault="00A208E4" w:rsidP="00A208E4">
            <w:pPr>
              <w:pStyle w:val="Heading3"/>
              <w:numPr>
                <w:ilvl w:val="0"/>
                <w:numId w:val="0"/>
              </w:numPr>
            </w:pPr>
            <w:r>
              <w:t>ECCE I</w:t>
            </w:r>
          </w:p>
        </w:tc>
        <w:tc>
          <w:tcPr>
            <w:tcW w:w="3060" w:type="dxa"/>
          </w:tcPr>
          <w:p w14:paraId="06A2B911" w14:textId="4AB6DAF6" w:rsidR="007C1CC6" w:rsidRDefault="00A208E4" w:rsidP="007C1CC6">
            <w:pPr>
              <w:pStyle w:val="Heading3"/>
              <w:numPr>
                <w:ilvl w:val="0"/>
                <w:numId w:val="0"/>
              </w:numPr>
              <w:ind w:left="720" w:hanging="360"/>
            </w:pPr>
            <w:r>
              <w:t xml:space="preserve">Polly </w:t>
            </w:r>
            <w:proofErr w:type="spellStart"/>
            <w:r>
              <w:t>Morphek</w:t>
            </w:r>
            <w:proofErr w:type="spellEnd"/>
          </w:p>
        </w:tc>
      </w:tr>
      <w:tr w:rsidR="00A208E4" w14:paraId="22D0B313" w14:textId="77777777" w:rsidTr="00475750">
        <w:tc>
          <w:tcPr>
            <w:tcW w:w="2150" w:type="dxa"/>
          </w:tcPr>
          <w:p w14:paraId="0FFAD805" w14:textId="4820420B" w:rsidR="00A208E4" w:rsidRDefault="00A208E4" w:rsidP="00A208E4">
            <w:pPr>
              <w:pStyle w:val="Heading3"/>
              <w:numPr>
                <w:ilvl w:val="0"/>
                <w:numId w:val="0"/>
              </w:numPr>
              <w:rPr>
                <w:rFonts w:ascii="Arial Unicode MS" w:eastAsia="Arial Unicode MS" w:hAnsi="Arial Unicode MS" w:cs="Arial Unicode MS"/>
              </w:rPr>
            </w:pPr>
            <w:r>
              <w:t>322H03HR</w:t>
            </w:r>
          </w:p>
        </w:tc>
        <w:tc>
          <w:tcPr>
            <w:tcW w:w="3610" w:type="dxa"/>
          </w:tcPr>
          <w:p w14:paraId="253DEA65" w14:textId="6016AC3C" w:rsidR="00A208E4" w:rsidRPr="00A208E4" w:rsidRDefault="00A208E4" w:rsidP="00A208E4">
            <w:pPr>
              <w:pStyle w:val="Heading1"/>
              <w:numPr>
                <w:ilvl w:val="0"/>
                <w:numId w:val="0"/>
              </w:numPr>
              <w:rPr>
                <w:b w:val="0"/>
                <w:bCs/>
                <w:sz w:val="24"/>
                <w:szCs w:val="24"/>
              </w:rPr>
            </w:pPr>
            <w:r w:rsidRPr="00A208E4">
              <w:rPr>
                <w:b w:val="0"/>
                <w:sz w:val="24"/>
                <w:szCs w:val="24"/>
              </w:rPr>
              <w:t>ECCE III</w:t>
            </w:r>
          </w:p>
        </w:tc>
        <w:tc>
          <w:tcPr>
            <w:tcW w:w="3060" w:type="dxa"/>
          </w:tcPr>
          <w:p w14:paraId="5355EF78" w14:textId="12D70B59" w:rsidR="00A208E4" w:rsidRDefault="00A208E4" w:rsidP="00A208E4">
            <w:pPr>
              <w:pStyle w:val="Heading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Dente</w:t>
            </w:r>
          </w:p>
        </w:tc>
      </w:tr>
      <w:tr w:rsidR="00A208E4" w14:paraId="6480D186" w14:textId="77777777" w:rsidTr="00475750">
        <w:tc>
          <w:tcPr>
            <w:tcW w:w="2150" w:type="dxa"/>
          </w:tcPr>
          <w:p w14:paraId="2764847C" w14:textId="6D75EA57" w:rsidR="00A208E4" w:rsidRDefault="00A208E4" w:rsidP="00A208E4">
            <w:pPr>
              <w:rPr>
                <w:rFonts w:cs="Arial"/>
                <w:b/>
                <w:bCs/>
                <w:color w:val="000000"/>
              </w:rPr>
            </w:pPr>
            <w:r>
              <w:t>322H05HR</w:t>
            </w:r>
          </w:p>
        </w:tc>
        <w:tc>
          <w:tcPr>
            <w:tcW w:w="3610" w:type="dxa"/>
          </w:tcPr>
          <w:p w14:paraId="563B4104" w14:textId="5FAC0810" w:rsidR="00A208E4" w:rsidRDefault="00A208E4" w:rsidP="00A208E4">
            <w:pPr>
              <w:rPr>
                <w:rFonts w:cs="Arial"/>
                <w:b/>
                <w:bCs/>
                <w:color w:val="000000"/>
              </w:rPr>
            </w:pPr>
            <w:r>
              <w:t>ECCE V</w:t>
            </w:r>
          </w:p>
        </w:tc>
        <w:tc>
          <w:tcPr>
            <w:tcW w:w="3060" w:type="dxa"/>
          </w:tcPr>
          <w:p w14:paraId="3A3A2A98" w14:textId="338BBCCE" w:rsidR="00A208E4" w:rsidRDefault="00A208E4" w:rsidP="00A208E4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Al Dente</w:t>
            </w:r>
          </w:p>
        </w:tc>
      </w:tr>
    </w:tbl>
    <w:p w14:paraId="3CF2E662" w14:textId="77777777" w:rsidR="007C1CC6" w:rsidRDefault="007C1CC6" w:rsidP="007C1CC6">
      <w:pPr>
        <w:rPr>
          <w:rFonts w:cs="Arial"/>
        </w:rPr>
      </w:pPr>
    </w:p>
    <w:p w14:paraId="4D7D1C3C" w14:textId="77777777" w:rsidR="007C1CC6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</w:rPr>
      </w:pPr>
      <w:r>
        <w:rPr>
          <w:rFonts w:cs="Arial"/>
        </w:rPr>
        <w:lastRenderedPageBreak/>
        <w:t xml:space="preserve">What classes did Mary </w:t>
      </w:r>
      <w:proofErr w:type="spellStart"/>
      <w:r>
        <w:rPr>
          <w:rFonts w:cs="Arial"/>
        </w:rPr>
        <w:t>Lamm</w:t>
      </w:r>
      <w:proofErr w:type="spellEnd"/>
      <w:r>
        <w:rPr>
          <w:rFonts w:cs="Arial"/>
        </w:rPr>
        <w:t xml:space="preserve"> teach Ella </w:t>
      </w:r>
      <w:proofErr w:type="spellStart"/>
      <w:r>
        <w:rPr>
          <w:rFonts w:cs="Arial"/>
        </w:rPr>
        <w:t>Fant</w:t>
      </w:r>
      <w:proofErr w:type="spellEnd"/>
      <w:r>
        <w:rPr>
          <w:rFonts w:cs="Arial"/>
        </w:rPr>
        <w:t>? Give the course number, name and semester.</w:t>
      </w:r>
    </w:p>
    <w:tbl>
      <w:tblPr>
        <w:tblW w:w="8724" w:type="dxa"/>
        <w:tblInd w:w="564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4"/>
        <w:gridCol w:w="5040"/>
        <w:gridCol w:w="1620"/>
      </w:tblGrid>
      <w:tr w:rsidR="007C1CC6" w14:paraId="1EB8C092" w14:textId="77777777" w:rsidTr="00475750">
        <w:tc>
          <w:tcPr>
            <w:tcW w:w="2064" w:type="dxa"/>
          </w:tcPr>
          <w:p w14:paraId="53B11372" w14:textId="77777777" w:rsidR="007C1CC6" w:rsidRDefault="007C1CC6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Course Number</w:t>
            </w:r>
          </w:p>
        </w:tc>
        <w:tc>
          <w:tcPr>
            <w:tcW w:w="5040" w:type="dxa"/>
          </w:tcPr>
          <w:p w14:paraId="4B43DA99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cs="Arial"/>
                <w:b/>
                <w:bCs/>
                <w:color w:val="000000"/>
              </w:rPr>
              <w:t>Course Name</w:t>
            </w:r>
          </w:p>
        </w:tc>
        <w:tc>
          <w:tcPr>
            <w:tcW w:w="1620" w:type="dxa"/>
          </w:tcPr>
          <w:p w14:paraId="052605CA" w14:textId="77777777" w:rsidR="007C1CC6" w:rsidRDefault="007C1CC6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Semester</w:t>
            </w:r>
          </w:p>
        </w:tc>
      </w:tr>
      <w:tr w:rsidR="007C1CC6" w14:paraId="22004D8E" w14:textId="77777777" w:rsidTr="00475750">
        <w:tc>
          <w:tcPr>
            <w:tcW w:w="2064" w:type="dxa"/>
          </w:tcPr>
          <w:p w14:paraId="30C05EA2" w14:textId="74A2ADE2" w:rsidR="007C1CC6" w:rsidRPr="002456C5" w:rsidRDefault="007C1CC6" w:rsidP="007C1CC6">
            <w:pPr>
              <w:pStyle w:val="Heading3"/>
              <w:numPr>
                <w:ilvl w:val="0"/>
                <w:numId w:val="0"/>
              </w:numPr>
              <w:rPr>
                <w:bCs/>
                <w:sz w:val="20"/>
              </w:rPr>
            </w:pPr>
            <w:r>
              <w:t xml:space="preserve"> </w:t>
            </w:r>
            <w:r w:rsidR="002456C5" w:rsidRPr="002456C5">
              <w:rPr>
                <w:sz w:val="20"/>
              </w:rPr>
              <w:t>4</w:t>
            </w:r>
            <w:r w:rsidR="002456C5" w:rsidRPr="002456C5">
              <w:rPr>
                <w:rFonts w:cs="Arial"/>
                <w:color w:val="000000"/>
                <w:sz w:val="20"/>
              </w:rPr>
              <w:t>20B30HR</w:t>
            </w:r>
          </w:p>
        </w:tc>
        <w:tc>
          <w:tcPr>
            <w:tcW w:w="5040" w:type="dxa"/>
          </w:tcPr>
          <w:p w14:paraId="5EFB2C2A" w14:textId="29AED9F6" w:rsidR="007C1CC6" w:rsidRDefault="002456C5" w:rsidP="002456C5">
            <w:pPr>
              <w:pStyle w:val="Heading3"/>
              <w:numPr>
                <w:ilvl w:val="0"/>
                <w:numId w:val="0"/>
              </w:numPr>
              <w:rPr>
                <w:b/>
                <w:bCs/>
              </w:rPr>
            </w:pPr>
            <w:r w:rsidRPr="005834D9">
              <w:rPr>
                <w:rFonts w:cs="Arial"/>
                <w:color w:val="000000"/>
                <w:sz w:val="20"/>
              </w:rPr>
              <w:t>Programming III</w:t>
            </w:r>
          </w:p>
        </w:tc>
        <w:tc>
          <w:tcPr>
            <w:tcW w:w="1620" w:type="dxa"/>
          </w:tcPr>
          <w:p w14:paraId="64DA33C1" w14:textId="26B7F211" w:rsidR="007C1CC6" w:rsidRDefault="002456C5" w:rsidP="002456C5">
            <w:pPr>
              <w:pStyle w:val="Heading3"/>
              <w:numPr>
                <w:ilvl w:val="0"/>
                <w:numId w:val="0"/>
              </w:numPr>
            </w:pPr>
            <w:r>
              <w:t>F02</w:t>
            </w:r>
          </w:p>
        </w:tc>
      </w:tr>
      <w:tr w:rsidR="007C1CC6" w14:paraId="2F101451" w14:textId="77777777" w:rsidTr="00475750">
        <w:tc>
          <w:tcPr>
            <w:tcW w:w="2064" w:type="dxa"/>
          </w:tcPr>
          <w:p w14:paraId="00ABFD48" w14:textId="1FF5B728" w:rsidR="007C1CC6" w:rsidRPr="002456C5" w:rsidRDefault="002456C5" w:rsidP="002456C5">
            <w:pPr>
              <w:pStyle w:val="Heading3"/>
              <w:numPr>
                <w:ilvl w:val="0"/>
                <w:numId w:val="0"/>
              </w:numPr>
              <w:rPr>
                <w:bCs/>
                <w:sz w:val="20"/>
              </w:rPr>
            </w:pPr>
            <w:r w:rsidRPr="002456C5">
              <w:rPr>
                <w:bCs/>
                <w:sz w:val="20"/>
              </w:rPr>
              <w:t>420D10HR</w:t>
            </w:r>
          </w:p>
        </w:tc>
        <w:tc>
          <w:tcPr>
            <w:tcW w:w="5040" w:type="dxa"/>
          </w:tcPr>
          <w:p w14:paraId="61206B93" w14:textId="33E599DA" w:rsidR="007C1CC6" w:rsidRDefault="002456C5" w:rsidP="002456C5">
            <w:pPr>
              <w:pStyle w:val="Heading3"/>
              <w:numPr>
                <w:ilvl w:val="0"/>
                <w:numId w:val="0"/>
              </w:numPr>
              <w:tabs>
                <w:tab w:val="left" w:pos="1002"/>
              </w:tabs>
              <w:rPr>
                <w:b/>
                <w:bCs/>
              </w:rPr>
            </w:pPr>
            <w:r w:rsidRPr="005834D9">
              <w:rPr>
                <w:rFonts w:cs="Arial"/>
                <w:color w:val="000000"/>
                <w:sz w:val="20"/>
              </w:rPr>
              <w:t>Database I</w:t>
            </w:r>
          </w:p>
        </w:tc>
        <w:tc>
          <w:tcPr>
            <w:tcW w:w="1620" w:type="dxa"/>
          </w:tcPr>
          <w:p w14:paraId="33CBDDFD" w14:textId="79CE4765" w:rsidR="007C1CC6" w:rsidRDefault="002456C5" w:rsidP="002456C5">
            <w:pPr>
              <w:pStyle w:val="Heading3"/>
              <w:numPr>
                <w:ilvl w:val="0"/>
                <w:numId w:val="0"/>
              </w:numPr>
            </w:pPr>
            <w:r>
              <w:t>F02</w:t>
            </w:r>
          </w:p>
        </w:tc>
      </w:tr>
    </w:tbl>
    <w:p w14:paraId="336D284E" w14:textId="77777777" w:rsidR="007C1CC6" w:rsidRDefault="007C1CC6" w:rsidP="007C1CC6">
      <w:pPr>
        <w:rPr>
          <w:rFonts w:cs="Arial"/>
        </w:rPr>
      </w:pPr>
    </w:p>
    <w:p w14:paraId="7DB01698" w14:textId="3F8A65DA" w:rsidR="007C1CC6" w:rsidRPr="006F7DEF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  <w:szCs w:val="28"/>
        </w:rPr>
      </w:pPr>
      <w:r>
        <w:rPr>
          <w:rFonts w:cs="Arial"/>
        </w:rPr>
        <w:t xml:space="preserve">How many hours a week is Sam </w:t>
      </w:r>
      <w:proofErr w:type="spellStart"/>
      <w:r>
        <w:rPr>
          <w:rFonts w:cs="Arial"/>
        </w:rPr>
        <w:t>Ovar</w:t>
      </w:r>
      <w:proofErr w:type="spellEnd"/>
      <w:r>
        <w:rPr>
          <w:rFonts w:cs="Arial"/>
        </w:rPr>
        <w:t xml:space="preserve"> scheduled to teach in the </w:t>
      </w:r>
      <w:proofErr w:type="gramStart"/>
      <w:r>
        <w:rPr>
          <w:rFonts w:cs="Arial"/>
        </w:rPr>
        <w:t>Winter</w:t>
      </w:r>
      <w:proofErr w:type="gramEnd"/>
      <w:r>
        <w:rPr>
          <w:rFonts w:cs="Arial"/>
        </w:rPr>
        <w:t>, 2003 semester?</w:t>
      </w:r>
      <w:r>
        <w:rPr>
          <w:rFonts w:cs="Arial"/>
        </w:rPr>
        <w:tab/>
        <w:t>___</w:t>
      </w:r>
      <w:r w:rsidR="002456C5" w:rsidRPr="002456C5">
        <w:rPr>
          <w:rFonts w:cs="Arial"/>
          <w:u w:val="single"/>
        </w:rPr>
        <w:t>12</w:t>
      </w:r>
      <w:r>
        <w:rPr>
          <w:rFonts w:cs="Arial"/>
        </w:rPr>
        <w:t xml:space="preserve">_____________ </w:t>
      </w:r>
      <w:r>
        <w:rPr>
          <w:rFonts w:cs="Arial"/>
          <w:vanish/>
          <w:u w:val="single"/>
        </w:rPr>
        <w:t>12</w:t>
      </w:r>
    </w:p>
    <w:p w14:paraId="675FB263" w14:textId="77777777" w:rsidR="007C1CC6" w:rsidRPr="006F7DEF" w:rsidRDefault="007C1CC6" w:rsidP="007C1CC6">
      <w:pPr>
        <w:rPr>
          <w:rFonts w:cs="Arial"/>
          <w:b/>
          <w:i/>
          <w:szCs w:val="28"/>
        </w:rPr>
      </w:pPr>
    </w:p>
    <w:p w14:paraId="5D4B72D4" w14:textId="77777777" w:rsidR="007C1CC6" w:rsidRDefault="007C1CC6" w:rsidP="007C1CC6">
      <w:pPr>
        <w:tabs>
          <w:tab w:val="num" w:pos="360"/>
        </w:tabs>
        <w:rPr>
          <w:rFonts w:cs="Arial"/>
          <w:b/>
          <w:i/>
          <w:szCs w:val="28"/>
        </w:rPr>
      </w:pPr>
      <w:r>
        <w:rPr>
          <w:rFonts w:cs="Arial"/>
          <w:b/>
          <w:i/>
          <w:szCs w:val="28"/>
        </w:rPr>
        <w:t xml:space="preserve">For the </w:t>
      </w:r>
      <w:r w:rsidRPr="006F7DEF">
        <w:rPr>
          <w:rFonts w:cs="Arial"/>
          <w:b/>
          <w:i/>
          <w:szCs w:val="28"/>
        </w:rPr>
        <w:t>Loan Officer:</w:t>
      </w:r>
    </w:p>
    <w:p w14:paraId="32811A50" w14:textId="77777777" w:rsidR="007C1CC6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</w:rPr>
      </w:pPr>
      <w:r>
        <w:rPr>
          <w:rFonts w:cs="Arial"/>
        </w:rPr>
        <w:t>Give the student number and name of all students born before 1985 who have a student loan.</w:t>
      </w:r>
    </w:p>
    <w:tbl>
      <w:tblPr>
        <w:tblW w:w="0" w:type="auto"/>
        <w:tblInd w:w="36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0"/>
        <w:gridCol w:w="4708"/>
      </w:tblGrid>
      <w:tr w:rsidR="007C1CC6" w14:paraId="32937F20" w14:textId="77777777" w:rsidTr="00475750">
        <w:tc>
          <w:tcPr>
            <w:tcW w:w="2960" w:type="dxa"/>
          </w:tcPr>
          <w:p w14:paraId="1DDB4D1A" w14:textId="77777777" w:rsidR="007C1CC6" w:rsidRDefault="007C1CC6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Student Number</w:t>
            </w:r>
          </w:p>
        </w:tc>
        <w:tc>
          <w:tcPr>
            <w:tcW w:w="4708" w:type="dxa"/>
          </w:tcPr>
          <w:p w14:paraId="0129905A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cs="Arial"/>
                <w:b/>
                <w:bCs/>
                <w:color w:val="000000"/>
              </w:rPr>
              <w:t>Student Name</w:t>
            </w:r>
          </w:p>
        </w:tc>
      </w:tr>
      <w:tr w:rsidR="007C1CC6" w14:paraId="1701F5CF" w14:textId="77777777" w:rsidTr="00475750">
        <w:tc>
          <w:tcPr>
            <w:tcW w:w="2960" w:type="dxa"/>
          </w:tcPr>
          <w:p w14:paraId="5F80AB77" w14:textId="14710002" w:rsidR="007C1CC6" w:rsidRDefault="002C1AA2" w:rsidP="00475750">
            <w:pPr>
              <w:rPr>
                <w:rFonts w:cs="Arial"/>
                <w:vanish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0201114</w:t>
            </w:r>
            <w:r w:rsidR="007C1CC6">
              <w:rPr>
                <w:rFonts w:cs="Arial"/>
                <w:vanish/>
                <w:color w:val="000000"/>
              </w:rPr>
              <w:t>101111</w:t>
            </w:r>
          </w:p>
        </w:tc>
        <w:tc>
          <w:tcPr>
            <w:tcW w:w="4708" w:type="dxa"/>
          </w:tcPr>
          <w:p w14:paraId="663EEC73" w14:textId="0CDB8947" w:rsidR="007C1CC6" w:rsidRDefault="002C1AA2" w:rsidP="002C1AA2">
            <w:pPr>
              <w:pStyle w:val="Heading3"/>
              <w:numPr>
                <w:ilvl w:val="0"/>
                <w:numId w:val="0"/>
              </w:numPr>
              <w:tabs>
                <w:tab w:val="left" w:pos="576"/>
              </w:tabs>
            </w:pPr>
            <w:r w:rsidRPr="005834D9">
              <w:rPr>
                <w:rFonts w:cs="Arial"/>
                <w:color w:val="000000"/>
                <w:sz w:val="20"/>
              </w:rPr>
              <w:t>Fanny Farmer</w:t>
            </w:r>
          </w:p>
        </w:tc>
      </w:tr>
      <w:tr w:rsidR="007C1CC6" w14:paraId="1B2F15A0" w14:textId="77777777" w:rsidTr="00475750">
        <w:tc>
          <w:tcPr>
            <w:tcW w:w="2960" w:type="dxa"/>
          </w:tcPr>
          <w:p w14:paraId="413FCD9B" w14:textId="6C9B86C0" w:rsidR="007C1CC6" w:rsidRDefault="002C1AA2" w:rsidP="00475750">
            <w:pPr>
              <w:rPr>
                <w:rFonts w:cs="Arial"/>
                <w:b/>
                <w:bCs/>
                <w:vanish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4708" w:type="dxa"/>
          </w:tcPr>
          <w:p w14:paraId="47BF911E" w14:textId="14FEC516" w:rsidR="007C1CC6" w:rsidRDefault="002C1AA2" w:rsidP="002C1AA2">
            <w:pPr>
              <w:pStyle w:val="Heading3"/>
              <w:numPr>
                <w:ilvl w:val="0"/>
                <w:numId w:val="0"/>
              </w:numPr>
              <w:rPr>
                <w:b/>
                <w:bCs/>
              </w:rPr>
            </w:pPr>
            <w:r w:rsidRPr="005834D9">
              <w:rPr>
                <w:rFonts w:cs="Arial"/>
                <w:color w:val="000000"/>
                <w:sz w:val="20"/>
              </w:rPr>
              <w:t>Dan Yell</w:t>
            </w:r>
          </w:p>
        </w:tc>
      </w:tr>
    </w:tbl>
    <w:p w14:paraId="085C431A" w14:textId="77777777" w:rsidR="007C1CC6" w:rsidRDefault="007C1CC6" w:rsidP="007C1CC6">
      <w:pPr>
        <w:rPr>
          <w:rFonts w:cs="Arial"/>
        </w:rPr>
      </w:pPr>
    </w:p>
    <w:p w14:paraId="5686E308" w14:textId="77777777" w:rsidR="007C1CC6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</w:rPr>
      </w:pPr>
      <w:r>
        <w:rPr>
          <w:rFonts w:cs="Arial"/>
        </w:rPr>
        <w:t>Give the student number and name of all students who have a student loan and who went to D’Arcy McGee High School.</w:t>
      </w:r>
    </w:p>
    <w:tbl>
      <w:tblPr>
        <w:tblW w:w="0" w:type="auto"/>
        <w:tblInd w:w="36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0"/>
        <w:gridCol w:w="4708"/>
      </w:tblGrid>
      <w:tr w:rsidR="007C1CC6" w14:paraId="0A7E6856" w14:textId="77777777" w:rsidTr="00475750">
        <w:tc>
          <w:tcPr>
            <w:tcW w:w="2960" w:type="dxa"/>
          </w:tcPr>
          <w:p w14:paraId="0FC098A7" w14:textId="77777777" w:rsidR="007C1CC6" w:rsidRDefault="007C1CC6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Student Number</w:t>
            </w:r>
          </w:p>
        </w:tc>
        <w:tc>
          <w:tcPr>
            <w:tcW w:w="4708" w:type="dxa"/>
          </w:tcPr>
          <w:p w14:paraId="6AAD03F9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>
              <w:rPr>
                <w:rFonts w:cs="Arial"/>
                <w:b/>
                <w:bCs/>
                <w:color w:val="000000"/>
              </w:rPr>
              <w:t>Student Name</w:t>
            </w:r>
          </w:p>
        </w:tc>
      </w:tr>
      <w:tr w:rsidR="005845F3" w14:paraId="459B1BBA" w14:textId="77777777" w:rsidTr="00475750">
        <w:tc>
          <w:tcPr>
            <w:tcW w:w="2960" w:type="dxa"/>
          </w:tcPr>
          <w:p w14:paraId="2E756EE7" w14:textId="186842CF" w:rsidR="005845F3" w:rsidRDefault="005845F3" w:rsidP="005845F3">
            <w:pPr>
              <w:rPr>
                <w:rFonts w:cs="Arial"/>
                <w:b/>
                <w:bCs/>
                <w:vanish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0201113</w:t>
            </w:r>
            <w:r>
              <w:rPr>
                <w:rFonts w:cs="Arial"/>
                <w:vanish/>
                <w:color w:val="000000"/>
              </w:rPr>
              <w:t>201113</w:t>
            </w:r>
          </w:p>
        </w:tc>
        <w:tc>
          <w:tcPr>
            <w:tcW w:w="4708" w:type="dxa"/>
          </w:tcPr>
          <w:p w14:paraId="6A2C6E94" w14:textId="0214E037" w:rsidR="005845F3" w:rsidRDefault="005845F3" w:rsidP="005845F3">
            <w:pPr>
              <w:pStyle w:val="Heading3"/>
              <w:numPr>
                <w:ilvl w:val="0"/>
                <w:numId w:val="0"/>
              </w:numPr>
              <w:ind w:left="720" w:hanging="360"/>
              <w:rPr>
                <w:b/>
                <w:bCs/>
              </w:rPr>
            </w:pPr>
            <w:r w:rsidRPr="005834D9">
              <w:rPr>
                <w:rFonts w:cs="Arial"/>
                <w:color w:val="000000"/>
                <w:sz w:val="20"/>
              </w:rPr>
              <w:t>Tom Thumb</w:t>
            </w:r>
          </w:p>
        </w:tc>
      </w:tr>
      <w:tr w:rsidR="005845F3" w14:paraId="40EC3924" w14:textId="77777777" w:rsidTr="00475750">
        <w:tc>
          <w:tcPr>
            <w:tcW w:w="2960" w:type="dxa"/>
          </w:tcPr>
          <w:p w14:paraId="6A8380FD" w14:textId="15A4DDE4" w:rsidR="005845F3" w:rsidRDefault="005845F3" w:rsidP="005845F3">
            <w:pPr>
              <w:rPr>
                <w:rFonts w:cs="Arial"/>
                <w:b/>
                <w:bCs/>
                <w:vanish/>
                <w:color w:val="000000"/>
              </w:rPr>
            </w:pPr>
            <w:r w:rsidRPr="005834D9">
              <w:rPr>
                <w:rFonts w:cs="Arial"/>
                <w:color w:val="000000"/>
                <w:sz w:val="20"/>
              </w:rPr>
              <w:t>9902222</w:t>
            </w:r>
            <w:r>
              <w:rPr>
                <w:rFonts w:cs="Arial"/>
                <w:vanish/>
                <w:color w:val="000000"/>
              </w:rPr>
              <w:t>9902222</w:t>
            </w:r>
          </w:p>
        </w:tc>
        <w:tc>
          <w:tcPr>
            <w:tcW w:w="4708" w:type="dxa"/>
          </w:tcPr>
          <w:p w14:paraId="51F8629E" w14:textId="5E47CE36" w:rsidR="005845F3" w:rsidRDefault="005845F3" w:rsidP="005845F3">
            <w:pPr>
              <w:pStyle w:val="Heading3"/>
              <w:numPr>
                <w:ilvl w:val="0"/>
                <w:numId w:val="0"/>
              </w:numPr>
              <w:ind w:left="720" w:hanging="360"/>
              <w:rPr>
                <w:b/>
                <w:bCs/>
              </w:rPr>
            </w:pPr>
            <w:r w:rsidRPr="005834D9">
              <w:rPr>
                <w:rFonts w:cs="Arial"/>
                <w:color w:val="000000"/>
                <w:sz w:val="20"/>
              </w:rPr>
              <w:t>Sue Yu</w:t>
            </w:r>
          </w:p>
        </w:tc>
      </w:tr>
    </w:tbl>
    <w:p w14:paraId="63075B35" w14:textId="77777777" w:rsidR="007C1CC6" w:rsidRDefault="007C1CC6" w:rsidP="007C1CC6">
      <w:pPr>
        <w:ind w:left="360"/>
        <w:rPr>
          <w:rFonts w:cs="Arial"/>
        </w:rPr>
      </w:pPr>
    </w:p>
    <w:p w14:paraId="2C42E5C9" w14:textId="03BEE80E" w:rsidR="007C1CC6" w:rsidRPr="00970DE1" w:rsidRDefault="007C1CC6" w:rsidP="007C1CC6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</w:rPr>
      </w:pPr>
      <w:r>
        <w:rPr>
          <w:rFonts w:cs="Arial"/>
        </w:rPr>
        <w:t>What is the average age of all students who received a student loan in 2001?__</w:t>
      </w:r>
      <w:r w:rsidR="005845F3" w:rsidRPr="005845F3">
        <w:rPr>
          <w:rFonts w:cs="Arial"/>
          <w:u w:val="single"/>
        </w:rPr>
        <w:t>31.28</w:t>
      </w:r>
      <w:r>
        <w:rPr>
          <w:rFonts w:cs="Arial"/>
        </w:rPr>
        <w:t>___________</w:t>
      </w:r>
      <w:r>
        <w:rPr>
          <w:rFonts w:cs="Arial"/>
        </w:rPr>
        <w:tab/>
      </w:r>
      <w:r w:rsidRPr="002776BF">
        <w:rPr>
          <w:rFonts w:cs="Arial"/>
          <w:vanish/>
          <w:u w:val="single"/>
        </w:rPr>
        <w:t>20.</w:t>
      </w:r>
      <w:r>
        <w:rPr>
          <w:rFonts w:cs="Arial"/>
          <w:vanish/>
          <w:u w:val="single"/>
        </w:rPr>
        <w:t>3</w:t>
      </w:r>
    </w:p>
    <w:p w14:paraId="1D760838" w14:textId="77777777" w:rsidR="007C1CC6" w:rsidRDefault="007C1CC6" w:rsidP="007C1CC6"/>
    <w:p w14:paraId="542608A9" w14:textId="2B3E4982" w:rsidR="007C1CC6" w:rsidRDefault="007C1CC6" w:rsidP="007C1CC6">
      <w:pPr>
        <w:ind w:left="360"/>
        <w:rPr>
          <w:rFonts w:cs="Arial"/>
        </w:rPr>
      </w:pPr>
    </w:p>
    <w:p w14:paraId="449C4572" w14:textId="70D5D116" w:rsidR="00B249D1" w:rsidRPr="00970DE1" w:rsidRDefault="00B249D1" w:rsidP="00B249D1">
      <w:pPr>
        <w:numPr>
          <w:ilvl w:val="0"/>
          <w:numId w:val="35"/>
        </w:numPr>
        <w:tabs>
          <w:tab w:val="clear" w:pos="720"/>
          <w:tab w:val="num" w:pos="360"/>
        </w:tabs>
        <w:ind w:left="360"/>
        <w:rPr>
          <w:rFonts w:cs="Arial"/>
        </w:rPr>
      </w:pPr>
      <w:r>
        <w:rPr>
          <w:rFonts w:cs="Arial"/>
        </w:rPr>
        <w:t>How many locations is Sue Yu’s name stored?__</w:t>
      </w:r>
      <w:r w:rsidR="005845F3" w:rsidRPr="005845F3">
        <w:rPr>
          <w:rFonts w:cs="Arial"/>
          <w:u w:val="single"/>
        </w:rPr>
        <w:t>1</w:t>
      </w:r>
      <w:r>
        <w:rPr>
          <w:rFonts w:cs="Arial"/>
        </w:rPr>
        <w:t>___________</w:t>
      </w:r>
      <w:r>
        <w:rPr>
          <w:rFonts w:cs="Arial"/>
        </w:rPr>
        <w:tab/>
      </w:r>
      <w:r w:rsidRPr="002776BF">
        <w:rPr>
          <w:rFonts w:cs="Arial"/>
          <w:vanish/>
          <w:u w:val="single"/>
        </w:rPr>
        <w:t>20.</w:t>
      </w:r>
      <w:r>
        <w:rPr>
          <w:rFonts w:cs="Arial"/>
          <w:vanish/>
          <w:u w:val="single"/>
        </w:rPr>
        <w:t>3</w:t>
      </w:r>
    </w:p>
    <w:p w14:paraId="3A20FB4F" w14:textId="77777777" w:rsidR="00B249D1" w:rsidRDefault="00B249D1" w:rsidP="00B249D1"/>
    <w:p w14:paraId="367B9AEC" w14:textId="77777777" w:rsidR="00475750" w:rsidRPr="00475750" w:rsidRDefault="00475750" w:rsidP="00475750">
      <w:pPr>
        <w:ind w:left="360"/>
        <w:rPr>
          <w:rFonts w:cs="Arial"/>
        </w:rPr>
      </w:pPr>
    </w:p>
    <w:p w14:paraId="3EF33005" w14:textId="77777777" w:rsidR="00475750" w:rsidRPr="00475750" w:rsidRDefault="00475750" w:rsidP="00475750">
      <w:pPr>
        <w:keepNext/>
        <w:numPr>
          <w:ilvl w:val="0"/>
          <w:numId w:val="6"/>
        </w:numPr>
        <w:spacing w:before="240" w:after="60"/>
        <w:outlineLvl w:val="0"/>
        <w:rPr>
          <w:b/>
          <w:kern w:val="28"/>
          <w:sz w:val="28"/>
          <w:lang w:val="en-CA"/>
        </w:rPr>
      </w:pPr>
      <w:r w:rsidRPr="00475750">
        <w:rPr>
          <w:b/>
          <w:kern w:val="28"/>
          <w:sz w:val="28"/>
          <w:lang w:val="en-CA"/>
        </w:rPr>
        <w:t>Paper relational database Create, Updates, Deletes</w:t>
      </w:r>
    </w:p>
    <w:p w14:paraId="1285F2F5" w14:textId="77777777" w:rsidR="00475750" w:rsidRPr="00475750" w:rsidRDefault="00475750" w:rsidP="00475750">
      <w:pPr>
        <w:keepNext/>
        <w:ind w:left="1440" w:hanging="1440"/>
      </w:pPr>
      <w:r w:rsidRPr="00475750">
        <w:rPr>
          <w:b/>
          <w:i/>
        </w:rPr>
        <w:t>Objectives</w:t>
      </w:r>
      <w:r w:rsidRPr="00475750">
        <w:t>:</w:t>
      </w:r>
      <w:r w:rsidRPr="00475750">
        <w:tab/>
        <w:t>Understand how to lookup/navigate data in a relational database</w:t>
      </w:r>
    </w:p>
    <w:p w14:paraId="37C64AE4" w14:textId="77777777" w:rsidR="00475750" w:rsidRPr="00475750" w:rsidRDefault="00475750" w:rsidP="00475750">
      <w:pPr>
        <w:keepNext/>
        <w:ind w:left="1440" w:hanging="1440"/>
      </w:pPr>
    </w:p>
    <w:p w14:paraId="4D33D4E9" w14:textId="77777777" w:rsidR="00475750" w:rsidRPr="00475750" w:rsidRDefault="00475750" w:rsidP="00475750">
      <w:pPr>
        <w:keepNext/>
        <w:spacing w:before="120"/>
        <w:rPr>
          <w:b/>
        </w:rPr>
      </w:pPr>
    </w:p>
    <w:p w14:paraId="587BBE71" w14:textId="77777777" w:rsidR="00475750" w:rsidRPr="00475750" w:rsidRDefault="00475750" w:rsidP="00475750">
      <w:pPr>
        <w:rPr>
          <w:lang w:val="en-CA"/>
        </w:rPr>
      </w:pPr>
      <w:r w:rsidRPr="00475750">
        <w:rPr>
          <w:lang w:val="en-CA"/>
        </w:rPr>
        <w:t>For each of the following use cases, explain the sequence of operations you would do to the tables, showing which table, and what row contents would be updated.</w:t>
      </w:r>
    </w:p>
    <w:p w14:paraId="1E45E00D" w14:textId="77777777" w:rsidR="00475750" w:rsidRPr="00475750" w:rsidRDefault="00475750" w:rsidP="00475750">
      <w:pPr>
        <w:rPr>
          <w:lang w:val="en-CA"/>
        </w:rPr>
      </w:pPr>
    </w:p>
    <w:p w14:paraId="79B114E2" w14:textId="77777777" w:rsidR="00475750" w:rsidRPr="00475750" w:rsidRDefault="00475750" w:rsidP="00475750">
      <w:pPr>
        <w:numPr>
          <w:ilvl w:val="0"/>
          <w:numId w:val="40"/>
        </w:numPr>
        <w:contextualSpacing/>
        <w:rPr>
          <w:lang w:val="en-CA"/>
        </w:rPr>
      </w:pPr>
      <w:r w:rsidRPr="00475750">
        <w:rPr>
          <w:lang w:val="en-CA"/>
        </w:rPr>
        <w:t>Change Sue Yu’s address to 99 Wandering Way</w:t>
      </w:r>
    </w:p>
    <w:tbl>
      <w:tblPr>
        <w:tblW w:w="0" w:type="auto"/>
        <w:tblInd w:w="36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"/>
        <w:gridCol w:w="3931"/>
        <w:gridCol w:w="4316"/>
      </w:tblGrid>
      <w:tr w:rsidR="00475750" w:rsidRPr="00475750" w14:paraId="4AEA9B70" w14:textId="77777777" w:rsidTr="00475750">
        <w:tc>
          <w:tcPr>
            <w:tcW w:w="753" w:type="dxa"/>
          </w:tcPr>
          <w:p w14:paraId="197B0ADB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Step</w:t>
            </w:r>
          </w:p>
        </w:tc>
        <w:tc>
          <w:tcPr>
            <w:tcW w:w="3931" w:type="dxa"/>
          </w:tcPr>
          <w:p w14:paraId="205C24A4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Action (Create, Update, Delete)</w:t>
            </w:r>
          </w:p>
        </w:tc>
        <w:tc>
          <w:tcPr>
            <w:tcW w:w="4316" w:type="dxa"/>
          </w:tcPr>
          <w:p w14:paraId="09F65A15" w14:textId="77777777" w:rsidR="00475750" w:rsidRPr="00475750" w:rsidRDefault="00475750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Table, Row</w:t>
            </w:r>
          </w:p>
        </w:tc>
      </w:tr>
      <w:tr w:rsidR="00475750" w:rsidRPr="00475750" w14:paraId="459F232F" w14:textId="77777777" w:rsidTr="00475750">
        <w:tc>
          <w:tcPr>
            <w:tcW w:w="753" w:type="dxa"/>
          </w:tcPr>
          <w:p w14:paraId="255A004A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3931" w:type="dxa"/>
          </w:tcPr>
          <w:p w14:paraId="08C9E03E" w14:textId="55C32DBB" w:rsidR="00475750" w:rsidRPr="00475750" w:rsidRDefault="005845F3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Update</w:t>
            </w:r>
          </w:p>
        </w:tc>
        <w:tc>
          <w:tcPr>
            <w:tcW w:w="4316" w:type="dxa"/>
          </w:tcPr>
          <w:p w14:paraId="43AC5755" w14:textId="1FDFEF6D" w:rsidR="00475750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</w:rPr>
              <w:t>Student_</w:t>
            </w:r>
            <w:r w:rsidR="005845F3">
              <w:rPr>
                <w:rFonts w:cs="Arial"/>
                <w:b/>
                <w:bCs/>
                <w:color w:val="000000"/>
              </w:rPr>
              <w:t>table</w:t>
            </w:r>
            <w:proofErr w:type="spellEnd"/>
            <w:r w:rsidR="005845F3">
              <w:rPr>
                <w:rFonts w:cs="Arial"/>
                <w:b/>
                <w:bCs/>
                <w:color w:val="000000"/>
              </w:rPr>
              <w:t xml:space="preserve">, </w:t>
            </w:r>
            <w:bookmarkStart w:id="0" w:name="_GoBack"/>
            <w:bookmarkEnd w:id="0"/>
            <w:r w:rsidR="005845F3">
              <w:rPr>
                <w:rFonts w:cs="Arial"/>
                <w:b/>
                <w:bCs/>
                <w:color w:val="000000"/>
              </w:rPr>
              <w:t>22</w:t>
            </w:r>
          </w:p>
        </w:tc>
      </w:tr>
      <w:tr w:rsidR="00475750" w:rsidRPr="00475750" w14:paraId="5169B855" w14:textId="77777777" w:rsidTr="00475750">
        <w:tc>
          <w:tcPr>
            <w:tcW w:w="753" w:type="dxa"/>
          </w:tcPr>
          <w:p w14:paraId="05158A9C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931" w:type="dxa"/>
          </w:tcPr>
          <w:p w14:paraId="26732F8E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316" w:type="dxa"/>
          </w:tcPr>
          <w:p w14:paraId="2BF42CDC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</w:tr>
      <w:tr w:rsidR="00475750" w:rsidRPr="00475750" w14:paraId="23AE2484" w14:textId="77777777" w:rsidTr="00475750">
        <w:tc>
          <w:tcPr>
            <w:tcW w:w="753" w:type="dxa"/>
          </w:tcPr>
          <w:p w14:paraId="5FD1687F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931" w:type="dxa"/>
          </w:tcPr>
          <w:p w14:paraId="7FA2C53F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316" w:type="dxa"/>
          </w:tcPr>
          <w:p w14:paraId="2275FE6B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6ABBA707" w14:textId="77777777" w:rsidR="00475750" w:rsidRPr="00475750" w:rsidRDefault="00475750" w:rsidP="00475750">
      <w:pPr>
        <w:rPr>
          <w:lang w:val="en-CA"/>
        </w:rPr>
      </w:pPr>
    </w:p>
    <w:p w14:paraId="3C03B7E5" w14:textId="77777777" w:rsidR="00475750" w:rsidRPr="00475750" w:rsidRDefault="00475750" w:rsidP="00475750">
      <w:pPr>
        <w:rPr>
          <w:lang w:val="en-CA"/>
        </w:rPr>
      </w:pPr>
    </w:p>
    <w:p w14:paraId="75B2ABCC" w14:textId="590860E2" w:rsidR="00475750" w:rsidRPr="00475750" w:rsidRDefault="00074F4E" w:rsidP="00475750">
      <w:pPr>
        <w:numPr>
          <w:ilvl w:val="0"/>
          <w:numId w:val="40"/>
        </w:numPr>
        <w:contextualSpacing/>
        <w:rPr>
          <w:lang w:val="en-CA"/>
        </w:rPr>
      </w:pPr>
      <w:r>
        <w:rPr>
          <w:lang w:val="en-CA"/>
        </w:rPr>
        <w:t>Change Sue Yu’s name to Susan W</w:t>
      </w:r>
      <w:r w:rsidR="00475750" w:rsidRPr="00475750">
        <w:rPr>
          <w:lang w:val="en-CA"/>
        </w:rPr>
        <w:t>u</w:t>
      </w:r>
    </w:p>
    <w:tbl>
      <w:tblPr>
        <w:tblW w:w="0" w:type="auto"/>
        <w:tblInd w:w="36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"/>
        <w:gridCol w:w="3931"/>
        <w:gridCol w:w="4316"/>
      </w:tblGrid>
      <w:tr w:rsidR="00475750" w:rsidRPr="00475750" w14:paraId="09A24489" w14:textId="77777777" w:rsidTr="00475750">
        <w:tc>
          <w:tcPr>
            <w:tcW w:w="753" w:type="dxa"/>
          </w:tcPr>
          <w:p w14:paraId="6275A89E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Step</w:t>
            </w:r>
          </w:p>
        </w:tc>
        <w:tc>
          <w:tcPr>
            <w:tcW w:w="3931" w:type="dxa"/>
          </w:tcPr>
          <w:p w14:paraId="56D2AACF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Action (Create, Update, Delete)</w:t>
            </w:r>
          </w:p>
        </w:tc>
        <w:tc>
          <w:tcPr>
            <w:tcW w:w="4316" w:type="dxa"/>
          </w:tcPr>
          <w:p w14:paraId="6AEFB93D" w14:textId="77777777" w:rsidR="00475750" w:rsidRPr="00475750" w:rsidRDefault="00475750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Table, Row</w:t>
            </w:r>
          </w:p>
        </w:tc>
      </w:tr>
      <w:tr w:rsidR="00475750" w:rsidRPr="00475750" w14:paraId="32961E52" w14:textId="77777777" w:rsidTr="00475750">
        <w:tc>
          <w:tcPr>
            <w:tcW w:w="753" w:type="dxa"/>
          </w:tcPr>
          <w:p w14:paraId="312BFA7C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3931" w:type="dxa"/>
          </w:tcPr>
          <w:p w14:paraId="7F354228" w14:textId="7B385258" w:rsidR="00475750" w:rsidRPr="00475750" w:rsidRDefault="005845F3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Update</w:t>
            </w:r>
          </w:p>
        </w:tc>
        <w:tc>
          <w:tcPr>
            <w:tcW w:w="4316" w:type="dxa"/>
          </w:tcPr>
          <w:p w14:paraId="3937F3F0" w14:textId="7A5C0D87" w:rsidR="00475750" w:rsidRPr="00475750" w:rsidRDefault="005845F3" w:rsidP="00FC096E">
            <w:pPr>
              <w:rPr>
                <w:rFonts w:cs="Arial"/>
                <w:b/>
                <w:bCs/>
                <w:color w:val="00000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</w:rPr>
              <w:t>Student</w:t>
            </w:r>
            <w:r w:rsidR="00FC096E">
              <w:rPr>
                <w:rFonts w:cs="Arial"/>
                <w:b/>
                <w:bCs/>
                <w:color w:val="000000"/>
              </w:rPr>
              <w:t>_</w:t>
            </w:r>
            <w:r>
              <w:rPr>
                <w:rFonts w:cs="Arial"/>
                <w:b/>
                <w:bCs/>
                <w:color w:val="000000"/>
              </w:rPr>
              <w:t>Table</w:t>
            </w:r>
            <w:proofErr w:type="spellEnd"/>
            <w:r>
              <w:rPr>
                <w:rFonts w:cs="Arial"/>
                <w:b/>
                <w:bCs/>
                <w:color w:val="000000"/>
              </w:rPr>
              <w:t>,</w:t>
            </w:r>
            <w:r w:rsidR="00FC096E">
              <w:rPr>
                <w:rFonts w:cs="Arial"/>
                <w:b/>
                <w:bCs/>
                <w:color w:val="000000"/>
              </w:rPr>
              <w:t xml:space="preserve"> </w:t>
            </w:r>
            <w:r>
              <w:rPr>
                <w:rFonts w:cs="Arial"/>
                <w:b/>
                <w:bCs/>
                <w:color w:val="000000"/>
              </w:rPr>
              <w:t>22</w:t>
            </w:r>
          </w:p>
        </w:tc>
      </w:tr>
      <w:tr w:rsidR="00475750" w:rsidRPr="00475750" w14:paraId="29AF6869" w14:textId="77777777" w:rsidTr="00475750">
        <w:tc>
          <w:tcPr>
            <w:tcW w:w="753" w:type="dxa"/>
          </w:tcPr>
          <w:p w14:paraId="44160B5A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931" w:type="dxa"/>
          </w:tcPr>
          <w:p w14:paraId="1CBE5430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316" w:type="dxa"/>
          </w:tcPr>
          <w:p w14:paraId="4CB07CC5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</w:tr>
      <w:tr w:rsidR="00475750" w:rsidRPr="00475750" w14:paraId="14A02FD9" w14:textId="77777777" w:rsidTr="00475750">
        <w:tc>
          <w:tcPr>
            <w:tcW w:w="753" w:type="dxa"/>
          </w:tcPr>
          <w:p w14:paraId="49454BA0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931" w:type="dxa"/>
          </w:tcPr>
          <w:p w14:paraId="02731DE8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316" w:type="dxa"/>
          </w:tcPr>
          <w:p w14:paraId="154F0C86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60586708" w14:textId="77777777" w:rsidR="00475750" w:rsidRPr="00475750" w:rsidRDefault="00475750" w:rsidP="00475750">
      <w:pPr>
        <w:rPr>
          <w:lang w:val="en-CA"/>
        </w:rPr>
      </w:pPr>
    </w:p>
    <w:p w14:paraId="3A757785" w14:textId="77777777" w:rsidR="00475750" w:rsidRPr="00475750" w:rsidRDefault="00475750" w:rsidP="00475750">
      <w:pPr>
        <w:numPr>
          <w:ilvl w:val="0"/>
          <w:numId w:val="40"/>
        </w:numPr>
        <w:contextualSpacing/>
        <w:rPr>
          <w:lang w:val="en-CA"/>
        </w:rPr>
      </w:pPr>
      <w:r w:rsidRPr="00475750">
        <w:rPr>
          <w:lang w:val="en-CA"/>
        </w:rPr>
        <w:t xml:space="preserve">Remove 322-H02-HR from Al </w:t>
      </w:r>
      <w:proofErr w:type="spellStart"/>
      <w:r w:rsidRPr="00475750">
        <w:rPr>
          <w:lang w:val="en-CA"/>
        </w:rPr>
        <w:t>Dente’s</w:t>
      </w:r>
      <w:proofErr w:type="spellEnd"/>
      <w:r w:rsidRPr="00475750">
        <w:rPr>
          <w:lang w:val="en-CA"/>
        </w:rPr>
        <w:t xml:space="preserve"> workload</w:t>
      </w:r>
    </w:p>
    <w:tbl>
      <w:tblPr>
        <w:tblW w:w="0" w:type="auto"/>
        <w:tblInd w:w="36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"/>
        <w:gridCol w:w="3931"/>
        <w:gridCol w:w="4316"/>
      </w:tblGrid>
      <w:tr w:rsidR="00475750" w:rsidRPr="00475750" w14:paraId="48E66486" w14:textId="77777777" w:rsidTr="00475750">
        <w:tc>
          <w:tcPr>
            <w:tcW w:w="753" w:type="dxa"/>
          </w:tcPr>
          <w:p w14:paraId="47770C72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Step</w:t>
            </w:r>
          </w:p>
        </w:tc>
        <w:tc>
          <w:tcPr>
            <w:tcW w:w="3931" w:type="dxa"/>
          </w:tcPr>
          <w:p w14:paraId="3D25572B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Action (Create, Update, Delete)</w:t>
            </w:r>
          </w:p>
        </w:tc>
        <w:tc>
          <w:tcPr>
            <w:tcW w:w="4316" w:type="dxa"/>
          </w:tcPr>
          <w:p w14:paraId="5C8DD9B9" w14:textId="77777777" w:rsidR="00475750" w:rsidRPr="00475750" w:rsidRDefault="00475750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Table, Row</w:t>
            </w:r>
          </w:p>
        </w:tc>
      </w:tr>
      <w:tr w:rsidR="00475750" w:rsidRPr="00475750" w14:paraId="48448A27" w14:textId="77777777" w:rsidTr="00475750">
        <w:tc>
          <w:tcPr>
            <w:tcW w:w="753" w:type="dxa"/>
          </w:tcPr>
          <w:p w14:paraId="49AB4C1C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3931" w:type="dxa"/>
          </w:tcPr>
          <w:p w14:paraId="4B93A96F" w14:textId="4B1BDFDB" w:rsidR="00475750" w:rsidRPr="00475750" w:rsidRDefault="005845F3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Delete</w:t>
            </w:r>
          </w:p>
        </w:tc>
        <w:tc>
          <w:tcPr>
            <w:tcW w:w="4316" w:type="dxa"/>
          </w:tcPr>
          <w:p w14:paraId="7AD7EA4D" w14:textId="61EF4710" w:rsidR="00475750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</w:rPr>
              <w:t>Teacher_</w:t>
            </w:r>
            <w:r w:rsidR="005845F3">
              <w:rPr>
                <w:rFonts w:cs="Arial"/>
                <w:b/>
                <w:bCs/>
                <w:color w:val="000000"/>
              </w:rPr>
              <w:t>workload</w:t>
            </w:r>
            <w:proofErr w:type="spellEnd"/>
            <w:r w:rsidR="005845F3">
              <w:rPr>
                <w:rFonts w:cs="Arial"/>
                <w:b/>
                <w:bCs/>
                <w:color w:val="000000"/>
              </w:rPr>
              <w:t>, 76</w:t>
            </w:r>
          </w:p>
        </w:tc>
      </w:tr>
      <w:tr w:rsidR="00475750" w:rsidRPr="00475750" w14:paraId="55DA2379" w14:textId="77777777" w:rsidTr="00475750">
        <w:tc>
          <w:tcPr>
            <w:tcW w:w="753" w:type="dxa"/>
          </w:tcPr>
          <w:p w14:paraId="0874CF84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931" w:type="dxa"/>
          </w:tcPr>
          <w:p w14:paraId="0449AA29" w14:textId="6B3682F9" w:rsidR="00475750" w:rsidRPr="00475750" w:rsidRDefault="005845F3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Delete</w:t>
            </w:r>
          </w:p>
        </w:tc>
        <w:tc>
          <w:tcPr>
            <w:tcW w:w="4316" w:type="dxa"/>
          </w:tcPr>
          <w:p w14:paraId="1911AB02" w14:textId="38A3F6B8" w:rsidR="00475750" w:rsidRPr="00475750" w:rsidRDefault="00FC096E" w:rsidP="00FC096E">
            <w:pPr>
              <w:tabs>
                <w:tab w:val="left" w:pos="564"/>
              </w:tabs>
              <w:rPr>
                <w:rFonts w:cs="Arial"/>
                <w:b/>
                <w:bCs/>
                <w:color w:val="00000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</w:rPr>
              <w:t>Teacher_</w:t>
            </w:r>
            <w:r w:rsidR="005845F3">
              <w:rPr>
                <w:rFonts w:cs="Arial"/>
                <w:b/>
                <w:bCs/>
                <w:color w:val="000000"/>
              </w:rPr>
              <w:t>workload</w:t>
            </w:r>
            <w:proofErr w:type="spellEnd"/>
            <w:r w:rsidR="005845F3">
              <w:rPr>
                <w:rFonts w:cs="Arial"/>
                <w:b/>
                <w:bCs/>
                <w:color w:val="000000"/>
              </w:rPr>
              <w:t xml:space="preserve">, </w:t>
            </w:r>
            <w:r w:rsidR="005845F3">
              <w:rPr>
                <w:rFonts w:cs="Arial"/>
                <w:b/>
                <w:bCs/>
                <w:color w:val="000000"/>
              </w:rPr>
              <w:t>11</w:t>
            </w:r>
            <w:r>
              <w:rPr>
                <w:rFonts w:cs="Arial"/>
                <w:b/>
                <w:bCs/>
                <w:color w:val="000000"/>
              </w:rPr>
              <w:t>5</w:t>
            </w:r>
          </w:p>
        </w:tc>
      </w:tr>
      <w:tr w:rsidR="00475750" w:rsidRPr="00475750" w14:paraId="5445A82F" w14:textId="77777777" w:rsidTr="00475750">
        <w:tc>
          <w:tcPr>
            <w:tcW w:w="753" w:type="dxa"/>
          </w:tcPr>
          <w:p w14:paraId="2C8FB831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931" w:type="dxa"/>
          </w:tcPr>
          <w:p w14:paraId="209A0479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316" w:type="dxa"/>
          </w:tcPr>
          <w:p w14:paraId="4FAA532C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0F51EDD1" w14:textId="77777777" w:rsidR="00475750" w:rsidRPr="00475750" w:rsidRDefault="00475750" w:rsidP="00475750">
      <w:pPr>
        <w:rPr>
          <w:lang w:val="en-CA"/>
        </w:rPr>
      </w:pPr>
    </w:p>
    <w:p w14:paraId="551D1D20" w14:textId="50FB23E3" w:rsidR="00475750" w:rsidRPr="00475750" w:rsidRDefault="00475750" w:rsidP="00475750">
      <w:pPr>
        <w:numPr>
          <w:ilvl w:val="0"/>
          <w:numId w:val="40"/>
        </w:numPr>
        <w:contextualSpacing/>
        <w:rPr>
          <w:lang w:val="en-CA"/>
        </w:rPr>
      </w:pPr>
      <w:r w:rsidRPr="00475750">
        <w:rPr>
          <w:lang w:val="en-CA"/>
        </w:rPr>
        <w:t xml:space="preserve">Mary </w:t>
      </w:r>
      <w:proofErr w:type="spellStart"/>
      <w:r w:rsidRPr="00475750">
        <w:rPr>
          <w:lang w:val="en-CA"/>
        </w:rPr>
        <w:t>Lamm</w:t>
      </w:r>
      <w:proofErr w:type="spellEnd"/>
      <w:r w:rsidRPr="00475750">
        <w:rPr>
          <w:lang w:val="en-CA"/>
        </w:rPr>
        <w:t xml:space="preserve"> will teach D10 not D20 in </w:t>
      </w:r>
      <w:r>
        <w:rPr>
          <w:lang w:val="en-CA"/>
        </w:rPr>
        <w:t>F01</w:t>
      </w:r>
    </w:p>
    <w:tbl>
      <w:tblPr>
        <w:tblW w:w="0" w:type="auto"/>
        <w:tblInd w:w="36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"/>
        <w:gridCol w:w="3931"/>
        <w:gridCol w:w="4316"/>
      </w:tblGrid>
      <w:tr w:rsidR="00475750" w:rsidRPr="00475750" w14:paraId="0C074485" w14:textId="77777777" w:rsidTr="00475750">
        <w:tc>
          <w:tcPr>
            <w:tcW w:w="753" w:type="dxa"/>
          </w:tcPr>
          <w:p w14:paraId="58F3494A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Step</w:t>
            </w:r>
          </w:p>
        </w:tc>
        <w:tc>
          <w:tcPr>
            <w:tcW w:w="3931" w:type="dxa"/>
          </w:tcPr>
          <w:p w14:paraId="084F6E9B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Action (Create, Update, Delete)</w:t>
            </w:r>
          </w:p>
        </w:tc>
        <w:tc>
          <w:tcPr>
            <w:tcW w:w="4316" w:type="dxa"/>
          </w:tcPr>
          <w:p w14:paraId="6A52F82A" w14:textId="77777777" w:rsidR="00475750" w:rsidRPr="00475750" w:rsidRDefault="00475750" w:rsidP="00475750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Table, Row</w:t>
            </w:r>
          </w:p>
        </w:tc>
      </w:tr>
      <w:tr w:rsidR="00475750" w:rsidRPr="00475750" w14:paraId="73A588A3" w14:textId="77777777" w:rsidTr="00475750">
        <w:tc>
          <w:tcPr>
            <w:tcW w:w="753" w:type="dxa"/>
          </w:tcPr>
          <w:p w14:paraId="0DDC4CF4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3931" w:type="dxa"/>
          </w:tcPr>
          <w:p w14:paraId="5780EDAD" w14:textId="6A69035A" w:rsidR="00475750" w:rsidRPr="00475750" w:rsidRDefault="00FC096E" w:rsidP="00475750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Update </w:t>
            </w:r>
          </w:p>
        </w:tc>
        <w:tc>
          <w:tcPr>
            <w:tcW w:w="4316" w:type="dxa"/>
          </w:tcPr>
          <w:p w14:paraId="082AF92B" w14:textId="59B289C8" w:rsidR="00475750" w:rsidRPr="00475750" w:rsidRDefault="00FC096E" w:rsidP="00475750">
            <w:pPr>
              <w:rPr>
                <w:rFonts w:cs="Arial"/>
                <w:b/>
                <w:bCs/>
                <w:color w:val="00000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</w:rPr>
              <w:t>Teacher_Workload</w:t>
            </w:r>
            <w:proofErr w:type="spellEnd"/>
            <w:r>
              <w:rPr>
                <w:rFonts w:cs="Arial"/>
                <w:b/>
                <w:bCs/>
                <w:color w:val="000000"/>
              </w:rPr>
              <w:t>, 21</w:t>
            </w:r>
          </w:p>
        </w:tc>
      </w:tr>
      <w:tr w:rsidR="00475750" w:rsidRPr="00475750" w14:paraId="39099106" w14:textId="77777777" w:rsidTr="00475750">
        <w:tc>
          <w:tcPr>
            <w:tcW w:w="753" w:type="dxa"/>
          </w:tcPr>
          <w:p w14:paraId="3077C0E3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931" w:type="dxa"/>
          </w:tcPr>
          <w:p w14:paraId="7D2F9F0D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316" w:type="dxa"/>
          </w:tcPr>
          <w:p w14:paraId="26F5A6B7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</w:tr>
      <w:tr w:rsidR="00475750" w:rsidRPr="00475750" w14:paraId="4B6E5F68" w14:textId="77777777" w:rsidTr="00475750">
        <w:tc>
          <w:tcPr>
            <w:tcW w:w="753" w:type="dxa"/>
          </w:tcPr>
          <w:p w14:paraId="3F0D6527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931" w:type="dxa"/>
          </w:tcPr>
          <w:p w14:paraId="7FEE5810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316" w:type="dxa"/>
          </w:tcPr>
          <w:p w14:paraId="75B56847" w14:textId="77777777" w:rsidR="00475750" w:rsidRPr="00475750" w:rsidRDefault="00475750" w:rsidP="00475750">
            <w:pPr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644EFD1C" w14:textId="77777777" w:rsidR="00475750" w:rsidRPr="00475750" w:rsidRDefault="00475750" w:rsidP="00475750">
      <w:pPr>
        <w:rPr>
          <w:lang w:val="en-CA"/>
        </w:rPr>
      </w:pPr>
    </w:p>
    <w:p w14:paraId="2616F14D" w14:textId="2931DAE2" w:rsidR="00074F4E" w:rsidRPr="00475750" w:rsidRDefault="00074F4E" w:rsidP="00074F4E">
      <w:pPr>
        <w:numPr>
          <w:ilvl w:val="0"/>
          <w:numId w:val="40"/>
        </w:numPr>
        <w:contextualSpacing/>
        <w:rPr>
          <w:lang w:val="en-CA"/>
        </w:rPr>
      </w:pPr>
      <w:r>
        <w:rPr>
          <w:lang w:val="en-CA"/>
        </w:rPr>
        <w:t xml:space="preserve">Remove </w:t>
      </w:r>
      <w:r>
        <w:rPr>
          <w:rFonts w:cs="Arial"/>
        </w:rPr>
        <w:t xml:space="preserve">322-H02-HR from Al </w:t>
      </w:r>
      <w:proofErr w:type="spellStart"/>
      <w:r>
        <w:rPr>
          <w:rFonts w:cs="Arial"/>
        </w:rPr>
        <w:t>Dente’s</w:t>
      </w:r>
      <w:proofErr w:type="spellEnd"/>
      <w:r>
        <w:rPr>
          <w:rFonts w:cs="Arial"/>
        </w:rPr>
        <w:t xml:space="preserve"> workload</w:t>
      </w:r>
    </w:p>
    <w:tbl>
      <w:tblPr>
        <w:tblW w:w="0" w:type="auto"/>
        <w:tblInd w:w="36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"/>
        <w:gridCol w:w="3931"/>
        <w:gridCol w:w="4316"/>
      </w:tblGrid>
      <w:tr w:rsidR="00074F4E" w:rsidRPr="00475750" w14:paraId="2610250C" w14:textId="77777777" w:rsidTr="00937997">
        <w:tc>
          <w:tcPr>
            <w:tcW w:w="753" w:type="dxa"/>
          </w:tcPr>
          <w:p w14:paraId="5933D53D" w14:textId="77777777" w:rsidR="00074F4E" w:rsidRPr="00475750" w:rsidRDefault="00074F4E" w:rsidP="00937997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Step</w:t>
            </w:r>
          </w:p>
        </w:tc>
        <w:tc>
          <w:tcPr>
            <w:tcW w:w="3931" w:type="dxa"/>
          </w:tcPr>
          <w:p w14:paraId="34885CD4" w14:textId="77777777" w:rsidR="00074F4E" w:rsidRPr="00475750" w:rsidRDefault="00074F4E" w:rsidP="00937997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Action (Create, Update, Delete)</w:t>
            </w:r>
          </w:p>
        </w:tc>
        <w:tc>
          <w:tcPr>
            <w:tcW w:w="4316" w:type="dxa"/>
          </w:tcPr>
          <w:p w14:paraId="6E5DF86B" w14:textId="77777777" w:rsidR="00074F4E" w:rsidRPr="00475750" w:rsidRDefault="00074F4E" w:rsidP="00937997">
            <w:pPr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Table, Row</w:t>
            </w:r>
          </w:p>
        </w:tc>
      </w:tr>
      <w:tr w:rsidR="00FC096E" w:rsidRPr="00475750" w14:paraId="03FA8AC6" w14:textId="77777777" w:rsidTr="00937997">
        <w:tc>
          <w:tcPr>
            <w:tcW w:w="753" w:type="dxa"/>
          </w:tcPr>
          <w:p w14:paraId="546A00B8" w14:textId="77777777" w:rsidR="00FC096E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  <w:r w:rsidRPr="00475750"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3931" w:type="dxa"/>
          </w:tcPr>
          <w:p w14:paraId="01AA7800" w14:textId="6BDD2D37" w:rsidR="00FC096E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Delete</w:t>
            </w:r>
          </w:p>
        </w:tc>
        <w:tc>
          <w:tcPr>
            <w:tcW w:w="4316" w:type="dxa"/>
          </w:tcPr>
          <w:p w14:paraId="03CA53B9" w14:textId="3CFB04DB" w:rsidR="00FC096E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</w:rPr>
              <w:t>Teacher_workload</w:t>
            </w:r>
            <w:proofErr w:type="spellEnd"/>
            <w:r>
              <w:rPr>
                <w:rFonts w:cs="Arial"/>
                <w:b/>
                <w:bCs/>
                <w:color w:val="000000"/>
              </w:rPr>
              <w:t>, 76</w:t>
            </w:r>
          </w:p>
        </w:tc>
      </w:tr>
      <w:tr w:rsidR="00FC096E" w:rsidRPr="00475750" w14:paraId="76092CDD" w14:textId="77777777" w:rsidTr="00937997">
        <w:tc>
          <w:tcPr>
            <w:tcW w:w="753" w:type="dxa"/>
          </w:tcPr>
          <w:p w14:paraId="3DAA78A1" w14:textId="77777777" w:rsidR="00FC096E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931" w:type="dxa"/>
          </w:tcPr>
          <w:p w14:paraId="4FE2979A" w14:textId="24AA7160" w:rsidR="00FC096E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Delete</w:t>
            </w:r>
          </w:p>
        </w:tc>
        <w:tc>
          <w:tcPr>
            <w:tcW w:w="4316" w:type="dxa"/>
          </w:tcPr>
          <w:p w14:paraId="42DEBD18" w14:textId="701CA95D" w:rsidR="00FC096E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  <w:proofErr w:type="spellStart"/>
            <w:r>
              <w:rPr>
                <w:rFonts w:cs="Arial"/>
                <w:b/>
                <w:bCs/>
                <w:color w:val="000000"/>
              </w:rPr>
              <w:t>Teacher_</w:t>
            </w:r>
            <w:r>
              <w:rPr>
                <w:rFonts w:cs="Arial"/>
                <w:b/>
                <w:bCs/>
                <w:color w:val="000000"/>
              </w:rPr>
              <w:t>workload</w:t>
            </w:r>
            <w:proofErr w:type="spellEnd"/>
            <w:r>
              <w:rPr>
                <w:rFonts w:cs="Arial"/>
                <w:b/>
                <w:bCs/>
                <w:color w:val="000000"/>
              </w:rPr>
              <w:t xml:space="preserve">, </w:t>
            </w:r>
            <w:r>
              <w:rPr>
                <w:rFonts w:cs="Arial"/>
                <w:b/>
                <w:bCs/>
                <w:color w:val="000000"/>
              </w:rPr>
              <w:t>115</w:t>
            </w:r>
          </w:p>
        </w:tc>
      </w:tr>
      <w:tr w:rsidR="00FC096E" w:rsidRPr="00475750" w14:paraId="32A31793" w14:textId="77777777" w:rsidTr="00937997">
        <w:tc>
          <w:tcPr>
            <w:tcW w:w="753" w:type="dxa"/>
          </w:tcPr>
          <w:p w14:paraId="590B10BF" w14:textId="77777777" w:rsidR="00FC096E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3931" w:type="dxa"/>
          </w:tcPr>
          <w:p w14:paraId="188E4FF9" w14:textId="77777777" w:rsidR="00FC096E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4316" w:type="dxa"/>
          </w:tcPr>
          <w:p w14:paraId="269EBC1B" w14:textId="77777777" w:rsidR="00FC096E" w:rsidRPr="00475750" w:rsidRDefault="00FC096E" w:rsidP="00FC096E">
            <w:pPr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35CC2BFC" w14:textId="77777777" w:rsidR="00074F4E" w:rsidRPr="00475750" w:rsidRDefault="00074F4E" w:rsidP="00074F4E">
      <w:pPr>
        <w:rPr>
          <w:lang w:val="en-CA"/>
        </w:rPr>
      </w:pPr>
    </w:p>
    <w:p w14:paraId="74C02442" w14:textId="77777777" w:rsidR="00074F4E" w:rsidRPr="00475750" w:rsidRDefault="00074F4E" w:rsidP="00074F4E">
      <w:pPr>
        <w:rPr>
          <w:lang w:val="en-CA"/>
        </w:rPr>
      </w:pPr>
    </w:p>
    <w:p w14:paraId="0A3BDD49" w14:textId="77777777" w:rsidR="00074F4E" w:rsidRPr="00475750" w:rsidRDefault="00074F4E" w:rsidP="00074F4E">
      <w:pPr>
        <w:rPr>
          <w:lang w:val="en-CA"/>
        </w:rPr>
      </w:pPr>
    </w:p>
    <w:p w14:paraId="4550FD54" w14:textId="77777777" w:rsidR="00475750" w:rsidRPr="00475750" w:rsidRDefault="00475750" w:rsidP="00475750">
      <w:pPr>
        <w:rPr>
          <w:lang w:val="en-CA"/>
        </w:rPr>
      </w:pPr>
    </w:p>
    <w:p w14:paraId="4F135768" w14:textId="77777777" w:rsidR="00475750" w:rsidRPr="00475750" w:rsidRDefault="00475750" w:rsidP="00475750">
      <w:pPr>
        <w:rPr>
          <w:lang w:val="en-CA"/>
        </w:rPr>
      </w:pPr>
    </w:p>
    <w:p w14:paraId="0F96D74C" w14:textId="77777777" w:rsidR="00475750" w:rsidRDefault="00475750" w:rsidP="007C1CC6">
      <w:pPr>
        <w:ind w:left="360"/>
        <w:rPr>
          <w:rFonts w:cs="Arial"/>
        </w:rPr>
        <w:sectPr w:rsidR="00475750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2271DB3" w14:textId="77777777" w:rsidR="007C1CC6" w:rsidRDefault="007C1CC6" w:rsidP="007C1CC6">
      <w:pPr>
        <w:pStyle w:val="Header"/>
        <w:keepNext/>
        <w:tabs>
          <w:tab w:val="clear" w:pos="4320"/>
          <w:tab w:val="clear" w:pos="8640"/>
        </w:tabs>
      </w:pPr>
      <w:r>
        <w:t>420-D10</w:t>
      </w:r>
    </w:p>
    <w:p w14:paraId="41AB41DB" w14:textId="77777777" w:rsidR="007C1CC6" w:rsidRDefault="007C1CC6" w:rsidP="007C1CC6">
      <w:pPr>
        <w:pStyle w:val="Title"/>
      </w:pPr>
      <w:r>
        <w:t xml:space="preserve">Exercise 2 Appendix </w:t>
      </w:r>
    </w:p>
    <w:p w14:paraId="620A42A0" w14:textId="77777777" w:rsidR="007C1CC6" w:rsidRDefault="007C1CC6" w:rsidP="007C1CC6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6554C" wp14:editId="5853183A">
            <wp:simplePos x="0" y="0"/>
            <wp:positionH relativeFrom="column">
              <wp:posOffset>47625</wp:posOffset>
            </wp:positionH>
            <wp:positionV relativeFrom="paragraph">
              <wp:posOffset>492125</wp:posOffset>
            </wp:positionV>
            <wp:extent cx="5939155" cy="4439285"/>
            <wp:effectExtent l="19050" t="19050" r="23495" b="184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39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Data Model</w:t>
      </w:r>
    </w:p>
    <w:p w14:paraId="3EAAECAF" w14:textId="77777777" w:rsidR="007C1CC6" w:rsidRDefault="007C1CC6" w:rsidP="007C1CC6">
      <w:pPr>
        <w:pStyle w:val="Title"/>
      </w:pPr>
      <w:r>
        <w:t>Tables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0"/>
        <w:gridCol w:w="3194"/>
      </w:tblGrid>
      <w:tr w:rsidR="007C1CC6" w14:paraId="3F0E35FB" w14:textId="77777777" w:rsidTr="00475750">
        <w:trPr>
          <w:cantSplit/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3E46D961" w14:textId="77777777" w:rsidR="007C1CC6" w:rsidRDefault="007C1CC6" w:rsidP="00475750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The PROGRAM Table</w:t>
            </w:r>
          </w:p>
        </w:tc>
      </w:tr>
      <w:tr w:rsidR="007C1CC6" w14:paraId="79672E4F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1F39AC90" w14:textId="77777777" w:rsidR="007C1CC6" w:rsidRDefault="007C1CC6" w:rsidP="0047575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</w:rPr>
              <w:t>ProgramCode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029DC3A4" w14:textId="77777777" w:rsidR="007C1CC6" w:rsidRDefault="007C1CC6" w:rsidP="0047575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</w:rPr>
              <w:t>ProgramName</w:t>
            </w:r>
            <w:proofErr w:type="spellEnd"/>
          </w:p>
        </w:tc>
      </w:tr>
      <w:tr w:rsidR="007C1CC6" w14:paraId="0158362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6894B3" w14:textId="77777777" w:rsidR="007C1CC6" w:rsidRDefault="007C1CC6" w:rsidP="00475750">
            <w:pPr>
              <w:jc w:val="right"/>
              <w:rPr>
                <w:rFonts w:ascii="Arial Unicode MS" w:eastAsia="Arial Unicode MS" w:hAnsi="Arial Unicode MS" w:cs="Arial Unicode MS"/>
              </w:rPr>
            </w:pPr>
            <w:r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1D5524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cs="Arial"/>
                <w:color w:val="000000"/>
                <w:sz w:val="20"/>
              </w:rPr>
              <w:t>Pure &amp; Applied Science</w:t>
            </w:r>
          </w:p>
        </w:tc>
      </w:tr>
      <w:tr w:rsidR="007C1CC6" w14:paraId="5C0F8AE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2305A2" w14:textId="77777777" w:rsidR="007C1CC6" w:rsidRDefault="007C1CC6" w:rsidP="00475750">
            <w:pPr>
              <w:jc w:val="right"/>
              <w:rPr>
                <w:rFonts w:ascii="Arial Unicode MS" w:eastAsia="Arial Unicode MS" w:hAnsi="Arial Unicode MS" w:cs="Arial Unicode MS"/>
              </w:rPr>
            </w:pPr>
            <w:r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A9BF4EA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cs="Arial"/>
                <w:color w:val="000000"/>
                <w:sz w:val="20"/>
              </w:rPr>
              <w:t>Electronics Technology</w:t>
            </w:r>
          </w:p>
        </w:tc>
      </w:tr>
      <w:tr w:rsidR="007C1CC6" w14:paraId="7CEC502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510354" w14:textId="77777777" w:rsidR="007C1CC6" w:rsidRDefault="007C1CC6" w:rsidP="00475750">
            <w:pPr>
              <w:jc w:val="right"/>
              <w:rPr>
                <w:rFonts w:ascii="Arial Unicode MS" w:eastAsia="Arial Unicode MS" w:hAnsi="Arial Unicode MS" w:cs="Arial Unicode MS"/>
              </w:rPr>
            </w:pPr>
            <w:r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F9A2ED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cs="Arial"/>
                <w:color w:val="000000"/>
                <w:sz w:val="20"/>
              </w:rPr>
              <w:t>Social Science</w:t>
            </w:r>
          </w:p>
        </w:tc>
      </w:tr>
      <w:tr w:rsidR="007C1CC6" w14:paraId="5699E4A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CB3A17" w14:textId="77777777" w:rsidR="007C1CC6" w:rsidRDefault="007C1CC6" w:rsidP="00475750">
            <w:pPr>
              <w:jc w:val="right"/>
              <w:rPr>
                <w:rFonts w:ascii="Arial Unicode MS" w:eastAsia="Arial Unicode MS" w:hAnsi="Arial Unicode MS" w:cs="Arial Unicode MS"/>
              </w:rPr>
            </w:pPr>
            <w:r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F804312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cs="Arial"/>
                <w:color w:val="000000"/>
                <w:sz w:val="20"/>
              </w:rPr>
              <w:t>Early Childhood Care and Education</w:t>
            </w:r>
          </w:p>
        </w:tc>
      </w:tr>
      <w:tr w:rsidR="007C1CC6" w14:paraId="6DD6C7F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E5AFB6" w14:textId="77777777" w:rsidR="007C1CC6" w:rsidRDefault="007C1CC6" w:rsidP="00475750">
            <w:pPr>
              <w:jc w:val="right"/>
              <w:rPr>
                <w:rFonts w:ascii="Arial Unicode MS" w:eastAsia="Arial Unicode MS" w:hAnsi="Arial Unicode MS" w:cs="Arial Unicode MS"/>
              </w:rPr>
            </w:pPr>
            <w:r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92B92D" w14:textId="77777777" w:rsidR="007C1CC6" w:rsidRDefault="007C1CC6" w:rsidP="00475750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cs="Arial"/>
                <w:color w:val="000000"/>
                <w:sz w:val="20"/>
              </w:rPr>
              <w:t>Computer Science</w:t>
            </w:r>
          </w:p>
        </w:tc>
      </w:tr>
    </w:tbl>
    <w:p w14:paraId="63C14529" w14:textId="77777777" w:rsidR="007C1CC6" w:rsidRDefault="007C1CC6" w:rsidP="007C1CC6"/>
    <w:tbl>
      <w:tblPr>
        <w:tblW w:w="10690" w:type="dxa"/>
        <w:tblCellSpacing w:w="0" w:type="dxa"/>
        <w:tblInd w:w="-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6"/>
        <w:gridCol w:w="1946"/>
        <w:gridCol w:w="1870"/>
        <w:gridCol w:w="1058"/>
        <w:gridCol w:w="1728"/>
        <w:gridCol w:w="907"/>
        <w:gridCol w:w="1032"/>
        <w:gridCol w:w="1083"/>
      </w:tblGrid>
      <w:tr w:rsidR="007C1CC6" w:rsidRPr="005834D9" w14:paraId="435ECF58" w14:textId="77777777" w:rsidTr="00475750">
        <w:trPr>
          <w:tblHeader/>
          <w:tblCellSpacing w:w="0" w:type="dxa"/>
        </w:trPr>
        <w:tc>
          <w:tcPr>
            <w:tcW w:w="106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872338" w14:textId="77777777" w:rsidR="007C1CC6" w:rsidRPr="005834D9" w:rsidRDefault="007C1CC6" w:rsidP="00475750">
            <w:pPr>
              <w:keepNext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 xml:space="preserve">The </w:t>
            </w:r>
            <w:r w:rsidRPr="005834D9">
              <w:rPr>
                <w:rFonts w:cs="Arial"/>
                <w:b/>
                <w:bCs/>
                <w:color w:val="000000"/>
              </w:rPr>
              <w:t>S</w:t>
            </w:r>
            <w:r>
              <w:rPr>
                <w:rFonts w:cs="Arial"/>
                <w:b/>
                <w:bCs/>
                <w:color w:val="000000"/>
              </w:rPr>
              <w:t>TUDENT Table</w:t>
            </w:r>
          </w:p>
        </w:tc>
      </w:tr>
      <w:tr w:rsidR="007C1CC6" w:rsidRPr="005834D9" w14:paraId="26B8E928" w14:textId="77777777" w:rsidTr="00475750">
        <w:trPr>
          <w:tblHeader/>
          <w:tblCellSpacing w:w="0" w:type="dxa"/>
        </w:trPr>
        <w:tc>
          <w:tcPr>
            <w:tcW w:w="106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27453F0F" w14:textId="77777777" w:rsidR="007C1CC6" w:rsidRDefault="007C1CC6" w:rsidP="00475750">
            <w:pPr>
              <w:keepNext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Student</w:t>
            </w:r>
          </w:p>
          <w:p w14:paraId="2690DEFE" w14:textId="77777777" w:rsidR="007C1CC6" w:rsidRPr="005834D9" w:rsidRDefault="007C1CC6" w:rsidP="00475750">
            <w:pPr>
              <w:keepNext/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Number</w:t>
            </w:r>
          </w:p>
        </w:tc>
        <w:tc>
          <w:tcPr>
            <w:tcW w:w="19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1EC78720" w14:textId="77777777" w:rsidR="007C1CC6" w:rsidRPr="005834D9" w:rsidRDefault="007C1CC6" w:rsidP="00475750">
            <w:pPr>
              <w:keepNext/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Student Name</w:t>
            </w:r>
          </w:p>
        </w:tc>
        <w:tc>
          <w:tcPr>
            <w:tcW w:w="18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679789B9" w14:textId="77777777" w:rsidR="007C1CC6" w:rsidRPr="005834D9" w:rsidRDefault="007C1CC6" w:rsidP="00475750">
            <w:pPr>
              <w:keepNext/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Student Address</w:t>
            </w:r>
          </w:p>
        </w:tc>
        <w:tc>
          <w:tcPr>
            <w:tcW w:w="105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3B8B79C4" w14:textId="77777777" w:rsidR="007C1CC6" w:rsidRPr="005834D9" w:rsidRDefault="007C1CC6" w:rsidP="00475750">
            <w:pPr>
              <w:keepNext/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Student Phone</w:t>
            </w:r>
          </w:p>
        </w:tc>
        <w:tc>
          <w:tcPr>
            <w:tcW w:w="17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70CB1BD5" w14:textId="77777777" w:rsidR="007C1CC6" w:rsidRPr="005834D9" w:rsidRDefault="007C1CC6" w:rsidP="00475750">
            <w:pPr>
              <w:keepNext/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High School</w:t>
            </w:r>
          </w:p>
        </w:tc>
        <w:tc>
          <w:tcPr>
            <w:tcW w:w="9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3AF7AD18" w14:textId="77777777" w:rsidR="007C1CC6" w:rsidRPr="005834D9" w:rsidRDefault="007C1CC6" w:rsidP="00475750">
            <w:pPr>
              <w:keepNext/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10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4AB84F27" w14:textId="77777777" w:rsidR="007C1CC6" w:rsidRDefault="007C1CC6" w:rsidP="00475750">
            <w:pPr>
              <w:keepNext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Program</w:t>
            </w:r>
          </w:p>
          <w:p w14:paraId="1BC1786A" w14:textId="77777777" w:rsidR="007C1CC6" w:rsidRPr="005834D9" w:rsidRDefault="007C1CC6" w:rsidP="00475750">
            <w:pPr>
              <w:keepNext/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Code</w:t>
            </w:r>
          </w:p>
        </w:tc>
        <w:tc>
          <w:tcPr>
            <w:tcW w:w="108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68354DE7" w14:textId="77777777" w:rsidR="007C1CC6" w:rsidRDefault="007C1CC6" w:rsidP="00475750">
            <w:pPr>
              <w:keepNext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Program</w:t>
            </w:r>
          </w:p>
          <w:p w14:paraId="5FFA7720" w14:textId="77777777" w:rsidR="007C1CC6" w:rsidRPr="005834D9" w:rsidRDefault="007C1CC6" w:rsidP="00475750">
            <w:pPr>
              <w:keepNext/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Year</w:t>
            </w:r>
          </w:p>
        </w:tc>
      </w:tr>
      <w:tr w:rsidR="007C1CC6" w:rsidRPr="005834D9" w14:paraId="18A03DEE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D577E7" w14:textId="77777777" w:rsidR="007C1CC6" w:rsidRPr="005834D9" w:rsidRDefault="007C1CC6" w:rsidP="00475750">
            <w:pPr>
              <w:keepNext/>
            </w:pPr>
            <w:r w:rsidRPr="005834D9">
              <w:rPr>
                <w:rFonts w:cs="Arial"/>
                <w:color w:val="000000"/>
                <w:sz w:val="20"/>
              </w:rPr>
              <w:t>0001111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65A09F" w14:textId="77777777" w:rsidR="007C1CC6" w:rsidRPr="005834D9" w:rsidRDefault="007C1CC6" w:rsidP="00475750">
            <w:pPr>
              <w:keepNext/>
            </w:pPr>
            <w:r w:rsidRPr="005834D9">
              <w:rPr>
                <w:rFonts w:cs="Arial"/>
                <w:color w:val="000000"/>
                <w:sz w:val="20"/>
              </w:rPr>
              <w:t>Dwight Wong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CFED73" w14:textId="77777777" w:rsidR="007C1CC6" w:rsidRPr="005834D9" w:rsidRDefault="007C1CC6" w:rsidP="00475750">
            <w:pPr>
              <w:keepNext/>
            </w:pPr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15 Birch Ave.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D507A8" w14:textId="77777777" w:rsidR="007C1CC6" w:rsidRPr="005834D9" w:rsidRDefault="007C1CC6" w:rsidP="00475750">
            <w:pPr>
              <w:keepNext/>
            </w:pPr>
            <w:r w:rsidRPr="005834D9">
              <w:rPr>
                <w:rFonts w:cs="Arial"/>
                <w:color w:val="000000"/>
                <w:sz w:val="20"/>
              </w:rPr>
              <w:t>555-3333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937853" w14:textId="77777777" w:rsidR="007C1CC6" w:rsidRPr="005834D9" w:rsidRDefault="007C1CC6" w:rsidP="00475750">
            <w:pPr>
              <w:keepNext/>
            </w:pPr>
            <w:r>
              <w:rPr>
                <w:rFonts w:cs="Arial"/>
                <w:color w:val="000000"/>
                <w:sz w:val="20"/>
              </w:rPr>
              <w:t>Philemon</w:t>
            </w:r>
            <w:r w:rsidRPr="005834D9">
              <w:rPr>
                <w:rFonts w:cs="Arial"/>
                <w:color w:val="000000"/>
                <w:sz w:val="20"/>
              </w:rPr>
              <w:t xml:space="preserve"> Wright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7BB5C8" w14:textId="77777777" w:rsidR="007C1CC6" w:rsidRPr="005834D9" w:rsidRDefault="007C1CC6" w:rsidP="00475750">
            <w:pPr>
              <w:keepNext/>
            </w:pPr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F9AB3F" w14:textId="77777777" w:rsidR="007C1CC6" w:rsidRPr="005834D9" w:rsidRDefault="007C1CC6" w:rsidP="00475750">
            <w:pPr>
              <w:keepNext/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2B77D0" w14:textId="77777777" w:rsidR="007C1CC6" w:rsidRPr="005834D9" w:rsidRDefault="007C1CC6" w:rsidP="00475750">
            <w:pPr>
              <w:keepNext/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25C3F5AC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674A55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F8825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 xml:space="preserve">Mahatma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Coate</w:t>
            </w:r>
            <w:proofErr w:type="spellEnd"/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AD9EEB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16 Fir Ave.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B6909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555-4444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D69898" w14:textId="77777777" w:rsidR="007C1CC6" w:rsidRPr="005834D9" w:rsidRDefault="007C1CC6" w:rsidP="00475750">
            <w:r>
              <w:rPr>
                <w:rFonts w:cs="Arial"/>
                <w:color w:val="000000"/>
                <w:sz w:val="20"/>
              </w:rPr>
              <w:t>Philemon</w:t>
            </w:r>
            <w:r w:rsidRPr="005834D9">
              <w:rPr>
                <w:rFonts w:cs="Arial"/>
                <w:color w:val="000000"/>
                <w:sz w:val="20"/>
              </w:rPr>
              <w:t xml:space="preserve"> Wright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A8FCF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FCC85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9DEE1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34847192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B490F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0001113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2B1B0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Sandy Beech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B851E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17 Palm Row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29EE0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565-2345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9D0206" w14:textId="77777777" w:rsidR="007C1CC6" w:rsidRPr="005834D9" w:rsidRDefault="007C1CC6" w:rsidP="00475750">
            <w:r>
              <w:rPr>
                <w:rFonts w:cs="Arial"/>
                <w:color w:val="000000"/>
                <w:sz w:val="20"/>
              </w:rPr>
              <w:t>Philemon</w:t>
            </w:r>
            <w:r w:rsidRPr="005834D9">
              <w:rPr>
                <w:rFonts w:cs="Arial"/>
                <w:color w:val="000000"/>
                <w:sz w:val="20"/>
              </w:rPr>
              <w:t xml:space="preserve"> Wright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63493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5FD97A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B0C50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5A221554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05AC7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0001114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CB5C3B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 xml:space="preserve">Jerry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Atrix</w:t>
            </w:r>
            <w:proofErr w:type="spellEnd"/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423358E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18 Walnut Way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CA40D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555-4433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26FB3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D'Arcy McGee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7FFE7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50F4E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CF9F6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74687E84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992BD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733C40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 xml:space="preserve">Ella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Fant</w:t>
            </w:r>
            <w:proofErr w:type="spellEnd"/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F5049B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19 Elm St</w:t>
                </w:r>
              </w:smartTag>
            </w:smartTag>
            <w:r w:rsidRPr="005834D9"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BE9F0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555-0123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4E6A408" w14:textId="77777777" w:rsidR="007C1CC6" w:rsidRPr="005834D9" w:rsidRDefault="007C1CC6" w:rsidP="00475750">
            <w:smartTag w:uri="urn:schemas-microsoft-com:office:smarttags" w:element="place">
              <w:smartTag w:uri="urn:schemas-microsoft-com:office:smarttags" w:element="City">
                <w:r w:rsidRPr="005834D9">
                  <w:rPr>
                    <w:rFonts w:cs="Arial"/>
                    <w:color w:val="000000"/>
                    <w:sz w:val="20"/>
                  </w:rPr>
                  <w:t>Pontiac</w:t>
                </w:r>
              </w:smartTag>
            </w:smartTag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2FA95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81222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09575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258EFB7B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CA8CF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0001116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8E685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Donna Hood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45F3E6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20 Dahlia Dr</w:t>
                </w:r>
              </w:smartTag>
            </w:smartTag>
            <w:r w:rsidRPr="005834D9"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AAA90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555-0122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234FA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D'Arcy McGee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BB398E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FDAA9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86203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43C70783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52702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0001117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A66E0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 xml:space="preserve">Carrie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Mehome</w:t>
            </w:r>
            <w:proofErr w:type="spellEnd"/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D7C9CE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 xml:space="preserve">30 Maple </w:t>
                </w:r>
                <w:proofErr w:type="spellStart"/>
                <w:r w:rsidRPr="005834D9">
                  <w:rPr>
                    <w:rFonts w:cs="Arial"/>
                    <w:color w:val="000000"/>
                    <w:sz w:val="20"/>
                  </w:rPr>
                  <w:t>Dr</w:t>
                </w:r>
              </w:smartTag>
            </w:smartTag>
            <w:proofErr w:type="spellEnd"/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658D5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555-1222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4EC5AF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Laurentian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A69673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AA053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9622E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571FBD44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577FA8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0001118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D2703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Rob Banks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270A9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21 Birch Ave.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CF7B8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555-2212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C20CE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John Paul II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776029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4E1A5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548FD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004F1082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ACCB7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0001119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05A3E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 xml:space="preserve">Claire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Voyant</w:t>
            </w:r>
            <w:proofErr w:type="spellEnd"/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6E173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22 Cedar Row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7D25D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555-0221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02298C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John Paul II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4BF00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44C97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F18A2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0EEB9F78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39002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C6AE9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Dan Yell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255695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23 Yarrow Ave.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77900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555-3200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2DC7C90" w14:textId="77777777" w:rsidR="007C1CC6" w:rsidRPr="005834D9" w:rsidRDefault="007C1CC6" w:rsidP="00475750">
            <w:smartTag w:uri="urn:schemas-microsoft-com:office:smarttags" w:element="place">
              <w:smartTag w:uri="urn:schemas-microsoft-com:office:smarttags" w:element="City">
                <w:r w:rsidRPr="005834D9">
                  <w:rPr>
                    <w:rFonts w:cs="Arial"/>
                    <w:color w:val="000000"/>
                    <w:sz w:val="20"/>
                  </w:rPr>
                  <w:t>Pontiac</w:t>
                </w:r>
              </w:smartTag>
            </w:smartTag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A35FF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A6C8F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78E4B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64F9658E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05187A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0101112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CDC8F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Ivor Good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A38785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32 Gladiola Lane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92CEB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565-3200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11DED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Laurentian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9E77B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C641F6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16279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559835A3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B9DE0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0101113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87FD3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Amanda Linn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0A5A82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24 Lilac Lane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3F0F2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555-2310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355AE1" w14:textId="77777777" w:rsidR="007C1CC6" w:rsidRPr="005834D9" w:rsidRDefault="007C1CC6" w:rsidP="00475750">
            <w:r>
              <w:rPr>
                <w:rFonts w:cs="Arial"/>
                <w:color w:val="000000"/>
                <w:sz w:val="20"/>
              </w:rPr>
              <w:t>Philemon</w:t>
            </w:r>
            <w:r w:rsidRPr="005834D9">
              <w:rPr>
                <w:rFonts w:cs="Arial"/>
                <w:color w:val="000000"/>
                <w:sz w:val="20"/>
              </w:rPr>
              <w:t xml:space="preserve"> Wright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EC526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227CD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51BC66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544E821F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4E999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0101114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66F47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Peter Piper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BE8049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25 Pansy Ave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84C235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555-2111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F3E07A" w14:textId="77777777" w:rsidR="007C1CC6" w:rsidRPr="005834D9" w:rsidRDefault="007C1CC6" w:rsidP="00475750">
            <w:smartTag w:uri="urn:schemas-microsoft-com:office:smarttags" w:element="place">
              <w:smartTag w:uri="urn:schemas-microsoft-com:office:smarttags" w:element="City">
                <w:r w:rsidRPr="005834D9">
                  <w:rPr>
                    <w:rFonts w:cs="Arial"/>
                    <w:color w:val="000000"/>
                    <w:sz w:val="20"/>
                  </w:rPr>
                  <w:t>Pontiac</w:t>
                </w:r>
              </w:smartTag>
            </w:smartTag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F75A2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D4A35A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F8227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37593E75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E2D22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0201111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2A400E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 xml:space="preserve">Paddy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O'Furniture</w:t>
            </w:r>
            <w:proofErr w:type="spellEnd"/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C43BC5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26 Oak St</w:t>
                </w:r>
              </w:smartTag>
            </w:smartTag>
            <w:r w:rsidRPr="005834D9"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B35CCD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555-2312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FFE02B" w14:textId="77777777" w:rsidR="007C1CC6" w:rsidRPr="005834D9" w:rsidRDefault="007C1CC6" w:rsidP="00475750">
            <w:r>
              <w:rPr>
                <w:rFonts w:cs="Arial"/>
                <w:color w:val="000000"/>
                <w:sz w:val="20"/>
              </w:rPr>
              <w:t>Philemon</w:t>
            </w:r>
            <w:r w:rsidRPr="005834D9">
              <w:rPr>
                <w:rFonts w:cs="Arial"/>
                <w:color w:val="000000"/>
                <w:sz w:val="20"/>
              </w:rPr>
              <w:t xml:space="preserve"> Wright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47B4E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F3CF40" w14:textId="77777777" w:rsidR="007C1CC6" w:rsidRPr="005834D9" w:rsidRDefault="007C1CC6" w:rsidP="00475750">
            <w:pPr>
              <w:jc w:val="right"/>
            </w:pP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6268C0" w14:textId="77777777" w:rsidR="007C1CC6" w:rsidRPr="005834D9" w:rsidRDefault="007C1CC6" w:rsidP="00475750">
            <w:pPr>
              <w:jc w:val="right"/>
            </w:pPr>
          </w:p>
        </w:tc>
      </w:tr>
      <w:tr w:rsidR="007C1CC6" w:rsidRPr="005834D9" w14:paraId="7B178C51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BDDB8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0201112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9B864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 xml:space="preserve">Moe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Bilhome</w:t>
            </w:r>
            <w:proofErr w:type="spellEnd"/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C7B79DB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27 Birch Ave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7FEB08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555-1321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C63EE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Laurentian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68B97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C9F6930" w14:textId="77777777" w:rsidR="007C1CC6" w:rsidRPr="005834D9" w:rsidRDefault="007C1CC6" w:rsidP="00475750">
            <w:pPr>
              <w:jc w:val="right"/>
            </w:pP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932C4D" w14:textId="77777777" w:rsidR="007C1CC6" w:rsidRPr="005834D9" w:rsidRDefault="007C1CC6" w:rsidP="00475750">
            <w:pPr>
              <w:jc w:val="right"/>
            </w:pPr>
          </w:p>
        </w:tc>
      </w:tr>
      <w:tr w:rsidR="007C1CC6" w:rsidRPr="005834D9" w14:paraId="790F0C3E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6EF37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0201113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87FEA3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Tom Thumb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47FCDE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28 Tulip Way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BCAAC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555-4251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F0CE9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D'Arcy McGee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31599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4678ED" w14:textId="77777777" w:rsidR="007C1CC6" w:rsidRPr="005834D9" w:rsidRDefault="007C1CC6" w:rsidP="00475750">
            <w:pPr>
              <w:jc w:val="right"/>
            </w:pP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9A0718" w14:textId="77777777" w:rsidR="007C1CC6" w:rsidRPr="005834D9" w:rsidRDefault="007C1CC6" w:rsidP="00475750">
            <w:pPr>
              <w:jc w:val="right"/>
            </w:pPr>
          </w:p>
        </w:tc>
      </w:tr>
      <w:tr w:rsidR="007C1CC6" w:rsidRPr="005834D9" w14:paraId="22C9F287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558F4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0201114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6647D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Fanny Farmer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0E00EE1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29 Fir Ave.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A7918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550-2351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87907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John Paul II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BDC83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FB705E1" w14:textId="77777777" w:rsidR="007C1CC6" w:rsidRPr="005834D9" w:rsidRDefault="007C1CC6" w:rsidP="00475750">
            <w:pPr>
              <w:jc w:val="right"/>
            </w:pP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69540A" w14:textId="77777777" w:rsidR="007C1CC6" w:rsidRPr="005834D9" w:rsidRDefault="007C1CC6" w:rsidP="00475750">
            <w:pPr>
              <w:jc w:val="right"/>
            </w:pPr>
          </w:p>
        </w:tc>
      </w:tr>
      <w:tr w:rsidR="007C1CC6" w:rsidRPr="005834D9" w14:paraId="7265C259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69F84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5551112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67012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Sam Sham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A41FF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 Marigold Close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6A342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565-3201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604AB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D'Arcy McGee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1FE47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8C7EB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E662B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1C46F045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DDBAB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5551113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4FD12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Cash Carry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61859A7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32 Park Place</w:t>
                </w:r>
              </w:smartTag>
            </w:smartTag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343F3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565-3211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6B3D1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D'Arcy McGee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134FB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E6917F" w14:textId="77777777" w:rsidR="007C1CC6" w:rsidRPr="005834D9" w:rsidRDefault="007C1CC6" w:rsidP="00475750">
            <w:pPr>
              <w:jc w:val="right"/>
            </w:pP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68A9C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0</w:t>
            </w:r>
          </w:p>
        </w:tc>
      </w:tr>
      <w:tr w:rsidR="007C1CC6" w:rsidRPr="005834D9" w14:paraId="7D26E037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7C55F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9901111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FAC8D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 xml:space="preserve">Sue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Metu</w:t>
            </w:r>
            <w:proofErr w:type="spellEnd"/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F786FF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13 Maple St</w:t>
                </w:r>
              </w:smartTag>
            </w:smartTag>
            <w:r w:rsidRPr="005834D9"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02A28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555-2222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21F03C" w14:textId="77777777" w:rsidR="007C1CC6" w:rsidRPr="005834D9" w:rsidRDefault="007C1CC6" w:rsidP="00475750">
            <w:r>
              <w:rPr>
                <w:rFonts w:cs="Arial"/>
                <w:color w:val="000000"/>
                <w:sz w:val="20"/>
              </w:rPr>
              <w:t>Philemon</w:t>
            </w:r>
            <w:r w:rsidRPr="005834D9">
              <w:rPr>
                <w:rFonts w:cs="Arial"/>
                <w:color w:val="000000"/>
                <w:sz w:val="20"/>
              </w:rPr>
              <w:t xml:space="preserve"> Wright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B09E37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67685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1B30A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7B7CCBFD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774A4D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9901234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E5173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 xml:space="preserve">Mike </w:t>
            </w:r>
            <w:proofErr w:type="spellStart"/>
            <w:r w:rsidRPr="005834D9">
              <w:rPr>
                <w:rFonts w:cs="Arial"/>
                <w:color w:val="000000"/>
                <w:sz w:val="20"/>
              </w:rPr>
              <w:t>O'Phone</w:t>
            </w:r>
            <w:proofErr w:type="spellEnd"/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FB9430B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11 Elm St</w:t>
                </w:r>
              </w:smartTag>
            </w:smartTag>
            <w:r w:rsidRPr="005834D9"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4DEC9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555-5555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793BEA" w14:textId="77777777" w:rsidR="007C1CC6" w:rsidRPr="005834D9" w:rsidRDefault="007C1CC6" w:rsidP="00475750">
            <w:r>
              <w:rPr>
                <w:rFonts w:cs="Arial"/>
                <w:color w:val="000000"/>
                <w:sz w:val="20"/>
              </w:rPr>
              <w:t>Philemon</w:t>
            </w:r>
            <w:r w:rsidRPr="005834D9">
              <w:rPr>
                <w:rFonts w:cs="Arial"/>
                <w:color w:val="000000"/>
                <w:sz w:val="20"/>
              </w:rPr>
              <w:t xml:space="preserve"> Wright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FC2D3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35E789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44C66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0E8FF81A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AA8FE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360BAB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Sue Yu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0E8A25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14 Cedar Row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A836C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555-2223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4B187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D'Arcy McGee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F7337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7E8E6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2A29B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394B1B03" w14:textId="77777777" w:rsidTr="00475750">
        <w:trPr>
          <w:tblCellSpacing w:w="0" w:type="dxa"/>
        </w:trPr>
        <w:tc>
          <w:tcPr>
            <w:tcW w:w="106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2DB90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9904321</w:t>
            </w:r>
          </w:p>
        </w:tc>
        <w:tc>
          <w:tcPr>
            <w:tcW w:w="1946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91F917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Eileen Over</w:t>
            </w:r>
          </w:p>
        </w:tc>
        <w:tc>
          <w:tcPr>
            <w:tcW w:w="187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1B5E5D" w14:textId="77777777" w:rsidR="007C1CC6" w:rsidRPr="005834D9" w:rsidRDefault="007C1CC6" w:rsidP="00475750">
            <w:smartTag w:uri="urn:schemas-microsoft-com:office:smarttags" w:element="Street">
              <w:smartTag w:uri="urn:schemas-microsoft-com:office:smarttags" w:element="address">
                <w:r w:rsidRPr="005834D9">
                  <w:rPr>
                    <w:rFonts w:cs="Arial"/>
                    <w:color w:val="000000"/>
                    <w:sz w:val="20"/>
                  </w:rPr>
                  <w:t>12 Oak St</w:t>
                </w:r>
              </w:smartTag>
            </w:smartTag>
            <w:r w:rsidRPr="005834D9"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105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FFE61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555-1111</w:t>
            </w:r>
          </w:p>
        </w:tc>
        <w:tc>
          <w:tcPr>
            <w:tcW w:w="172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2B8F3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John Paul II</w:t>
            </w:r>
          </w:p>
        </w:tc>
        <w:tc>
          <w:tcPr>
            <w:tcW w:w="907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22496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A</w:t>
            </w:r>
          </w:p>
        </w:tc>
        <w:tc>
          <w:tcPr>
            <w:tcW w:w="103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661FF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083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E5787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</w:tbl>
    <w:p w14:paraId="11581B55" w14:textId="77777777" w:rsidR="007C1CC6" w:rsidRPr="005834D9" w:rsidRDefault="007C1CC6" w:rsidP="007C1CC6">
      <w:pPr>
        <w:tabs>
          <w:tab w:val="left" w:pos="351"/>
          <w:tab w:val="left" w:pos="2297"/>
          <w:tab w:val="left" w:pos="4167"/>
          <w:tab w:val="left" w:pos="5225"/>
          <w:tab w:val="left" w:pos="6953"/>
          <w:tab w:val="left" w:pos="7860"/>
          <w:tab w:val="left" w:pos="8892"/>
        </w:tabs>
        <w:ind w:left="-715"/>
        <w:rPr>
          <w:rFonts w:cs="Arial"/>
          <w:color w:val="000000"/>
          <w:sz w:val="20"/>
        </w:rPr>
      </w:pPr>
      <w:r w:rsidRPr="005834D9">
        <w:rPr>
          <w:rFonts w:cs="Arial"/>
          <w:color w:val="000000"/>
          <w:sz w:val="20"/>
        </w:rPr>
        <w:tab/>
      </w:r>
      <w:r w:rsidRPr="005834D9">
        <w:rPr>
          <w:rFonts w:cs="Arial"/>
          <w:color w:val="000000"/>
          <w:sz w:val="20"/>
        </w:rPr>
        <w:tab/>
      </w:r>
      <w:r w:rsidRPr="005834D9">
        <w:rPr>
          <w:rFonts w:cs="Arial"/>
          <w:color w:val="000000"/>
          <w:sz w:val="20"/>
        </w:rPr>
        <w:tab/>
      </w:r>
      <w:r w:rsidRPr="005834D9">
        <w:rPr>
          <w:rFonts w:cs="Arial"/>
          <w:color w:val="000000"/>
          <w:sz w:val="20"/>
        </w:rPr>
        <w:tab/>
      </w:r>
      <w:r w:rsidRPr="005834D9">
        <w:rPr>
          <w:rFonts w:cs="Arial"/>
          <w:color w:val="000000"/>
          <w:sz w:val="20"/>
        </w:rPr>
        <w:tab/>
      </w:r>
      <w:r w:rsidRPr="005834D9">
        <w:rPr>
          <w:rFonts w:cs="Arial"/>
          <w:color w:val="000000"/>
          <w:sz w:val="20"/>
        </w:rPr>
        <w:tab/>
      </w:r>
      <w:r w:rsidRPr="005834D9">
        <w:rPr>
          <w:rFonts w:cs="Arial"/>
          <w:color w:val="000000"/>
          <w:sz w:val="20"/>
        </w:rPr>
        <w:tab/>
      </w:r>
    </w:p>
    <w:p w14:paraId="7C1D4C2A" w14:textId="77777777" w:rsidR="007C1CC6" w:rsidRDefault="007C1CC6" w:rsidP="007C1CC6">
      <w:pPr>
        <w:ind w:left="360"/>
        <w:sectPr w:rsidR="007C1CC6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09"/>
        <w:gridCol w:w="1516"/>
        <w:gridCol w:w="1085"/>
      </w:tblGrid>
      <w:tr w:rsidR="007C1CC6" w:rsidRPr="005834D9" w14:paraId="157F35B4" w14:textId="77777777" w:rsidTr="00475750">
        <w:trPr>
          <w:tblHeader/>
          <w:tblCellSpacing w:w="0" w:type="dxa"/>
          <w:jc w:val="center"/>
        </w:trPr>
        <w:tc>
          <w:tcPr>
            <w:tcW w:w="4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AFFE19F" w14:textId="77777777" w:rsidR="007C1CC6" w:rsidRPr="005834D9" w:rsidRDefault="007C1CC6" w:rsidP="0047575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The </w:t>
            </w:r>
            <w:r w:rsidRPr="005834D9">
              <w:rPr>
                <w:rFonts w:cs="Arial"/>
                <w:b/>
                <w:bCs/>
                <w:color w:val="000000"/>
              </w:rPr>
              <w:t>PROGRAM</w:t>
            </w:r>
            <w:r>
              <w:rPr>
                <w:rFonts w:cs="Arial"/>
                <w:b/>
                <w:bCs/>
                <w:color w:val="000000"/>
              </w:rPr>
              <w:t>_</w:t>
            </w:r>
            <w:r w:rsidRPr="005834D9">
              <w:rPr>
                <w:rFonts w:cs="Arial"/>
                <w:b/>
                <w:bCs/>
                <w:color w:val="000000"/>
              </w:rPr>
              <w:t>APPLICATION</w:t>
            </w:r>
            <w:r>
              <w:rPr>
                <w:rFonts w:cs="Arial"/>
                <w:b/>
                <w:bCs/>
                <w:color w:val="000000"/>
              </w:rPr>
              <w:t xml:space="preserve"> Table</w:t>
            </w:r>
          </w:p>
        </w:tc>
      </w:tr>
      <w:tr w:rsidR="007C1CC6" w:rsidRPr="005834D9" w14:paraId="39EC59EA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4C3C02EC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 w:rsidRPr="005834D9">
              <w:rPr>
                <w:rFonts w:cs="Arial"/>
                <w:b/>
                <w:bCs/>
                <w:color w:val="000000"/>
                <w:sz w:val="20"/>
              </w:rPr>
              <w:t>StudentNumber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3548EAFB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 w:rsidRPr="005834D9">
              <w:rPr>
                <w:rFonts w:cs="Arial"/>
                <w:b/>
                <w:bCs/>
                <w:color w:val="000000"/>
                <w:sz w:val="20"/>
              </w:rPr>
              <w:t>ProgramCode</w:t>
            </w:r>
            <w:proofErr w:type="spellEnd"/>
          </w:p>
        </w:tc>
        <w:tc>
          <w:tcPr>
            <w:tcW w:w="9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496B7174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Priority</w:t>
            </w:r>
          </w:p>
        </w:tc>
      </w:tr>
      <w:tr w:rsidR="007C1CC6" w:rsidRPr="005834D9" w14:paraId="7A77022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4239A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A9A43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50E8E5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694CD31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9AA9F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778F9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CCA7C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4009177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4BA8F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9E1D1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CEE3E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7447E65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D6EDD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6F9D0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3E932A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2F066F0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5D472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7F035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AF596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023EE29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DD735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9EEC1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D3B7C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677C4CF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88117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C124B0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D4819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6F88374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A20BD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ACAB4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33351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4A80285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7BC7D2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1AE29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7494E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4E8C95A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97AE8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102C1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794D0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423B5F9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56038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D2466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E3E0F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0C9D4E6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D0073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B29D0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3E144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609BF8B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D662A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094275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B7148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6FE9327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A0FF6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D72455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DA11C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4B81E51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4124D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30306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BD3AB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4839822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3E1A5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686436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D52D5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2D3B3B2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41FAE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42BA9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FC404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4336750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5888E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388E1E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50436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632246A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34404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926FC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D727E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162D4C9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FDFD1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E3359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8AF03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1D9D9AE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DFE69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9E0F5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C03AD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3B034F6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4C592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03E5D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95FC7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3A3FC36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08F02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F2506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0259E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46835DF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37B05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73D6D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06A20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2D0405B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B8514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13D3E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DB467E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7BCE32F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5BA7F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D47F6A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CDBCB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00E632D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86104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22AAEC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8023B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5C2D31B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3A21E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3357B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B7C5D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260E85B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D992F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E9261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86717F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100C161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2C9F6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EC687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71927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63E7D8D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B8B27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A47DD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7B7FE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4A2FF67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76112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C7D2B0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E9BE2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1C864C3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D0F247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F614D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8B27E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174F8DE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26B38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C1D17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8E1F3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205C07F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033DA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619AC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7C372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1CBC017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A9744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DFA05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E15FDF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36977DE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8FD4F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E9F92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08E71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37128D4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CC5170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12204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26DBDA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097D9C2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C2F18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B890E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59AAA2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5A66144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2DBD6F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D36D7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1A777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7DAF4A2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23DD6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F17F7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B3401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5677F3D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BC03F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F21B0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041A7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4579698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D14F5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DCF80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224B67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5D9292D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D1EF2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D185B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603745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3AFF369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18BB5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D6F18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FBF55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2919F5A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BDEE73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5851E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44B557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3D5547E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3F17EC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9901234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98745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DB46A0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584322D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B3E7A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9901234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CA7B6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5ED362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58DE22D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29BDC6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626C6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E4715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  <w:tr w:rsidR="007C1CC6" w:rsidRPr="005834D9" w14:paraId="67C27D9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CEAE64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90DB4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3A0AF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4552A77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58F2F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9904321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6E5AF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A41F5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</w:tr>
      <w:tr w:rsidR="007C1CC6" w:rsidRPr="005834D9" w14:paraId="01FC956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EE704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9904321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C56C9B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94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85042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</w:tr>
    </w:tbl>
    <w:p w14:paraId="51FC25FF" w14:textId="77777777" w:rsidR="007C1CC6" w:rsidRDefault="007C1CC6" w:rsidP="007C1CC6"/>
    <w:p w14:paraId="514A8D77" w14:textId="77777777" w:rsidR="007C1CC6" w:rsidRDefault="007C1CC6" w:rsidP="007C1CC6">
      <w:pPr>
        <w:jc w:val="center"/>
        <w:rPr>
          <w:rFonts w:cs="Arial"/>
          <w:b/>
          <w:bCs/>
          <w:color w:val="000000"/>
        </w:rPr>
        <w:sectPr w:rsidR="007C1CC6" w:rsidSect="004757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21F94E" w14:textId="77777777" w:rsidR="007C1CC6" w:rsidRDefault="007C1CC6" w:rsidP="007C1CC6">
      <w:pPr>
        <w:jc w:val="center"/>
        <w:rPr>
          <w:rFonts w:cs="Arial"/>
          <w:b/>
          <w:bCs/>
          <w:color w:val="000000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3"/>
        <w:gridCol w:w="2271"/>
      </w:tblGrid>
      <w:tr w:rsidR="007C1CC6" w14:paraId="5F7A2FDC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65EE78" w14:textId="77777777" w:rsidR="007C1CC6" w:rsidRDefault="007C1CC6" w:rsidP="0047575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The HIGH_SCHOOL_COURSE Table</w:t>
            </w:r>
          </w:p>
        </w:tc>
      </w:tr>
      <w:tr w:rsidR="007C1CC6" w14:paraId="61492239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6D8AE296" w14:textId="77777777" w:rsidR="007C1CC6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</w:rPr>
              <w:t>CourseCode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04238244" w14:textId="77777777" w:rsidR="007C1CC6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</w:rPr>
              <w:t>CourseName</w:t>
            </w:r>
            <w:proofErr w:type="spellEnd"/>
          </w:p>
        </w:tc>
      </w:tr>
      <w:tr w:rsidR="007C1CC6" w14:paraId="1631AD7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B2D56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B18B16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English</w:t>
            </w:r>
          </w:p>
        </w:tc>
      </w:tr>
      <w:tr w:rsidR="007C1CC6" w14:paraId="60C2E31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D7E22F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222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0CCA8B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History</w:t>
            </w:r>
          </w:p>
        </w:tc>
      </w:tr>
      <w:tr w:rsidR="007C1CC6" w14:paraId="559482C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8E5307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436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140871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General Math</w:t>
            </w:r>
          </w:p>
        </w:tc>
      </w:tr>
      <w:tr w:rsidR="007C1CC6" w14:paraId="3F509BA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6B1C0A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444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1F7822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General Science</w:t>
            </w:r>
          </w:p>
        </w:tc>
      </w:tr>
      <w:tr w:rsidR="007C1CC6" w14:paraId="318E35C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700D58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BC9ADE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Senior Math</w:t>
            </w:r>
          </w:p>
        </w:tc>
      </w:tr>
      <w:tr w:rsidR="007C1CC6" w14:paraId="1696A4E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B2DCC1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555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3CBA570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Advanced Science</w:t>
            </w:r>
          </w:p>
        </w:tc>
      </w:tr>
      <w:tr w:rsidR="007C1CC6" w14:paraId="53CD444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C4155B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820381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Phys Ed</w:t>
            </w:r>
          </w:p>
        </w:tc>
      </w:tr>
    </w:tbl>
    <w:p w14:paraId="04C13E86" w14:textId="77777777" w:rsidR="007C1CC6" w:rsidRDefault="007C1CC6" w:rsidP="007C1CC6">
      <w:pPr>
        <w:tabs>
          <w:tab w:val="left" w:pos="1669"/>
        </w:tabs>
        <w:ind w:left="5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ab/>
      </w:r>
    </w:p>
    <w:p w14:paraId="04884F49" w14:textId="77777777" w:rsidR="007C1CC6" w:rsidRDefault="007C1CC6" w:rsidP="007C1CC6">
      <w:pPr>
        <w:sectPr w:rsidR="007C1CC6" w:rsidSect="00475750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6"/>
        <w:gridCol w:w="1224"/>
        <w:gridCol w:w="1023"/>
      </w:tblGrid>
      <w:tr w:rsidR="007C1CC6" w14:paraId="1485A6A5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564443" w14:textId="77777777" w:rsidR="007C1CC6" w:rsidRDefault="007C1CC6" w:rsidP="0047575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The HIGH_SCHOOL_MARK Table</w:t>
            </w:r>
          </w:p>
        </w:tc>
      </w:tr>
      <w:tr w:rsidR="007C1CC6" w14:paraId="0DA26C79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6656B56C" w14:textId="77777777" w:rsidR="007C1CC6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</w:rPr>
              <w:t>StudentNumber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277AD3E4" w14:textId="77777777" w:rsidR="007C1CC6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</w:rPr>
              <w:t>CourseCode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2E1F9BA2" w14:textId="77777777" w:rsidR="007C1CC6" w:rsidRDefault="007C1CC6" w:rsidP="00475750">
            <w:pPr>
              <w:jc w:val="center"/>
              <w:rPr>
                <w:b/>
                <w:bCs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Final Mark</w:t>
            </w:r>
          </w:p>
        </w:tc>
      </w:tr>
      <w:tr w:rsidR="007C1CC6" w14:paraId="667D885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281089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0F228C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AD395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87</w:t>
            </w:r>
          </w:p>
        </w:tc>
      </w:tr>
      <w:tr w:rsidR="007C1CC6" w14:paraId="3B64812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8E41AE3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E879E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E98EA62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70</w:t>
            </w:r>
          </w:p>
        </w:tc>
      </w:tr>
      <w:tr w:rsidR="007C1CC6" w14:paraId="44115B7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BC7171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D58CA9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605108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</w:t>
            </w:r>
          </w:p>
        </w:tc>
      </w:tr>
      <w:tr w:rsidR="007C1CC6" w14:paraId="0291A7F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EF1A4E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D12204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D12BAB5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87</w:t>
            </w:r>
          </w:p>
        </w:tc>
      </w:tr>
      <w:tr w:rsidR="007C1CC6" w14:paraId="217B5F5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8E68707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ED6E38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E35D35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60</w:t>
            </w:r>
          </w:p>
        </w:tc>
      </w:tr>
      <w:tr w:rsidR="007C1CC6" w14:paraId="437D9A8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058970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7658B2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735515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70</w:t>
            </w:r>
          </w:p>
        </w:tc>
      </w:tr>
      <w:tr w:rsidR="007C1CC6" w14:paraId="269735D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9DB117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9F91D9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AB318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97</w:t>
            </w:r>
          </w:p>
        </w:tc>
      </w:tr>
      <w:tr w:rsidR="007C1CC6" w14:paraId="28EA0EF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F995B5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EF10C5C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73E37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61</w:t>
            </w:r>
          </w:p>
        </w:tc>
      </w:tr>
      <w:tr w:rsidR="007C1CC6" w14:paraId="41D7D3F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4DFA1E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81348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C9F564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70</w:t>
            </w:r>
          </w:p>
        </w:tc>
      </w:tr>
      <w:tr w:rsidR="007C1CC6" w14:paraId="1EF918F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EAC3DB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68735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1D8EB9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60</w:t>
            </w:r>
          </w:p>
        </w:tc>
      </w:tr>
      <w:tr w:rsidR="007C1CC6" w14:paraId="5FADC52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3E7ED6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94B4C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E90D3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75</w:t>
            </w:r>
          </w:p>
        </w:tc>
      </w:tr>
      <w:tr w:rsidR="007C1CC6" w14:paraId="6686B67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871943B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850693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E104E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87</w:t>
            </w:r>
          </w:p>
        </w:tc>
      </w:tr>
      <w:tr w:rsidR="007C1CC6" w14:paraId="4848833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11C552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CBC471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3BDAE0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62</w:t>
            </w:r>
          </w:p>
        </w:tc>
      </w:tr>
      <w:tr w:rsidR="007C1CC6" w14:paraId="4939DC8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0DEA588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8811000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4F8F51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61</w:t>
            </w:r>
          </w:p>
        </w:tc>
      </w:tr>
      <w:tr w:rsidR="007C1CC6" w14:paraId="738F902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CF3463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199D05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CA9A799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60</w:t>
            </w:r>
          </w:p>
        </w:tc>
      </w:tr>
      <w:tr w:rsidR="007C1CC6" w14:paraId="08AE946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59A9790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B5565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BE1815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72</w:t>
            </w:r>
          </w:p>
        </w:tc>
      </w:tr>
      <w:tr w:rsidR="007C1CC6" w14:paraId="4FBFA6F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C8004CB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449D4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51F20C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78</w:t>
            </w:r>
          </w:p>
        </w:tc>
      </w:tr>
      <w:tr w:rsidR="007C1CC6" w14:paraId="159D4D8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759EE3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5D2AA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3B223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95</w:t>
            </w:r>
          </w:p>
        </w:tc>
      </w:tr>
      <w:tr w:rsidR="007C1CC6" w14:paraId="743B5F0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B35BC7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D4BC2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44173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93</w:t>
            </w:r>
          </w:p>
        </w:tc>
      </w:tr>
      <w:tr w:rsidR="007C1CC6" w14:paraId="69FE448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B9D61B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578AC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7393EA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92</w:t>
            </w:r>
          </w:p>
        </w:tc>
      </w:tr>
      <w:tr w:rsidR="007C1CC6" w14:paraId="5FADB05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971A86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E164B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EE198B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80</w:t>
            </w:r>
          </w:p>
        </w:tc>
      </w:tr>
      <w:tr w:rsidR="007C1CC6" w14:paraId="07728CD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52515F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086E98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887A930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88</w:t>
            </w:r>
          </w:p>
        </w:tc>
      </w:tr>
      <w:tr w:rsidR="007C1CC6" w14:paraId="71AF115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915431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57B7F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39423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81</w:t>
            </w:r>
          </w:p>
        </w:tc>
      </w:tr>
      <w:tr w:rsidR="007C1CC6" w14:paraId="1651216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4387DF5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4513EA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19F824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86</w:t>
            </w:r>
          </w:p>
        </w:tc>
      </w:tr>
      <w:tr w:rsidR="007C1CC6" w14:paraId="2F6D208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7BE362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CF0B74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F74DB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76</w:t>
            </w:r>
          </w:p>
        </w:tc>
      </w:tr>
      <w:tr w:rsidR="007C1CC6" w14:paraId="6C0539F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85939E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77CCD3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D8C4D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66</w:t>
            </w:r>
          </w:p>
        </w:tc>
      </w:tr>
      <w:tr w:rsidR="007C1CC6" w14:paraId="31D041F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F8E6160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0001119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3A57D9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48ED9C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70</w:t>
            </w:r>
          </w:p>
        </w:tc>
      </w:tr>
      <w:tr w:rsidR="007C1CC6" w14:paraId="07DD554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D7FF887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6E0B50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B4E5B7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72</w:t>
            </w:r>
          </w:p>
        </w:tc>
      </w:tr>
      <w:tr w:rsidR="007C1CC6" w14:paraId="2926C51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1E512D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31CFBE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F86425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68</w:t>
            </w:r>
          </w:p>
        </w:tc>
      </w:tr>
      <w:tr w:rsidR="007C1CC6" w14:paraId="71C276E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64FC65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338921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209A0C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91</w:t>
            </w:r>
          </w:p>
        </w:tc>
      </w:tr>
      <w:tr w:rsidR="007C1CC6" w14:paraId="10E6614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59679F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CE90C9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95B24F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87</w:t>
            </w:r>
          </w:p>
        </w:tc>
      </w:tr>
      <w:tr w:rsidR="007C1CC6" w14:paraId="75A0567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2EE62A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40BF6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FB029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70</w:t>
            </w:r>
          </w:p>
        </w:tc>
      </w:tr>
      <w:tr w:rsidR="007C1CC6" w14:paraId="629D9BD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210E3C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2BDDE7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ECB30C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77</w:t>
            </w:r>
          </w:p>
        </w:tc>
      </w:tr>
      <w:tr w:rsidR="007C1CC6" w14:paraId="19DB0CB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6F6D34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BD3A48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71C68F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71</w:t>
            </w:r>
          </w:p>
        </w:tc>
      </w:tr>
      <w:tr w:rsidR="007C1CC6" w14:paraId="4CE2786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841EEE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A33E6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79D696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87</w:t>
            </w:r>
          </w:p>
        </w:tc>
      </w:tr>
      <w:tr w:rsidR="007C1CC6" w14:paraId="28A81F4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731E049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761454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F6C31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67</w:t>
            </w:r>
          </w:p>
        </w:tc>
      </w:tr>
      <w:tr w:rsidR="007C1CC6" w14:paraId="58BF3DD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C3D3C8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A09152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5F3E5A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62</w:t>
            </w:r>
          </w:p>
        </w:tc>
      </w:tr>
      <w:tr w:rsidR="007C1CC6" w14:paraId="73F7C6C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B37390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E651FB8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7ECFD4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63</w:t>
            </w:r>
          </w:p>
        </w:tc>
      </w:tr>
      <w:tr w:rsidR="007C1CC6" w14:paraId="3B8610D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912360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0101114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06C927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5FCE9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97</w:t>
            </w:r>
          </w:p>
        </w:tc>
      </w:tr>
      <w:tr w:rsidR="007C1CC6" w14:paraId="5DCFDC1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3FC2BF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1EE24B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DC26F9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88</w:t>
            </w:r>
          </w:p>
        </w:tc>
      </w:tr>
      <w:tr w:rsidR="007C1CC6" w14:paraId="7748460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3C7DE9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B715A8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C6A8D9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85</w:t>
            </w:r>
          </w:p>
        </w:tc>
      </w:tr>
      <w:tr w:rsidR="007C1CC6" w14:paraId="01DD5C0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B25E8B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E1CDBF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9EC44B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70</w:t>
            </w:r>
          </w:p>
        </w:tc>
      </w:tr>
      <w:tr w:rsidR="007C1CC6" w14:paraId="0A650F6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1FFF70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973A70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A9C7DC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78</w:t>
            </w:r>
          </w:p>
        </w:tc>
      </w:tr>
      <w:tr w:rsidR="007C1CC6" w14:paraId="717D7F3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0D8D88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FB7871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485F52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46</w:t>
            </w:r>
          </w:p>
        </w:tc>
      </w:tr>
      <w:tr w:rsidR="007C1CC6" w14:paraId="741C7AE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86442F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F2ABCC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B57A2A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67</w:t>
            </w:r>
          </w:p>
        </w:tc>
      </w:tr>
      <w:tr w:rsidR="007C1CC6" w14:paraId="676DEAD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A4652A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C99D00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98F14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76</w:t>
            </w:r>
          </w:p>
        </w:tc>
      </w:tr>
      <w:tr w:rsidR="007C1CC6" w14:paraId="3CB92AF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D63794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B1F18E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0C5F8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69</w:t>
            </w:r>
          </w:p>
        </w:tc>
      </w:tr>
      <w:tr w:rsidR="007C1CC6" w14:paraId="5AFA51F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B106E4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621A2A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92A614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87</w:t>
            </w:r>
          </w:p>
        </w:tc>
      </w:tr>
      <w:tr w:rsidR="007C1CC6" w14:paraId="57D7A00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273E95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C98A968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7A7B500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75</w:t>
            </w:r>
          </w:p>
        </w:tc>
      </w:tr>
      <w:tr w:rsidR="007C1CC6" w14:paraId="4E6045C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2252DC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DD1652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436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21D7CB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67</w:t>
            </w:r>
          </w:p>
        </w:tc>
      </w:tr>
      <w:tr w:rsidR="007C1CC6" w14:paraId="0CB2551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611A76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0201114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410BCA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6E25F1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65</w:t>
            </w:r>
          </w:p>
        </w:tc>
      </w:tr>
      <w:tr w:rsidR="007C1CC6" w14:paraId="3662B72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75F75E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9F9F99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BA913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66</w:t>
            </w:r>
          </w:p>
        </w:tc>
      </w:tr>
      <w:tr w:rsidR="007C1CC6" w14:paraId="4B77337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189BBA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1AD229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FD5374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70</w:t>
            </w:r>
          </w:p>
        </w:tc>
      </w:tr>
      <w:tr w:rsidR="007C1CC6" w14:paraId="7E9AB71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FE9ADA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876B45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2B1A3F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72</w:t>
            </w:r>
          </w:p>
        </w:tc>
      </w:tr>
      <w:tr w:rsidR="007C1CC6" w14:paraId="1FFE89C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6F66F2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9901234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CCD0731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0999BE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70</w:t>
            </w:r>
          </w:p>
        </w:tc>
      </w:tr>
      <w:tr w:rsidR="007C1CC6" w14:paraId="3658680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F7FB6D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9901234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752DB1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66E47C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78</w:t>
            </w:r>
          </w:p>
        </w:tc>
      </w:tr>
      <w:tr w:rsidR="007C1CC6" w14:paraId="721F95F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89C9010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9901234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94FB1BF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62B0A5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79</w:t>
            </w:r>
          </w:p>
        </w:tc>
      </w:tr>
      <w:tr w:rsidR="007C1CC6" w14:paraId="569FD5F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0C9E20D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F1F028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96E36F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74</w:t>
            </w:r>
          </w:p>
        </w:tc>
      </w:tr>
      <w:tr w:rsidR="007C1CC6" w14:paraId="04F7A01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DF565E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01297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A19C57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75</w:t>
            </w:r>
          </w:p>
        </w:tc>
      </w:tr>
      <w:tr w:rsidR="007C1CC6" w14:paraId="5FE20CA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C4FD61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392B1B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37A5D7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76</w:t>
            </w:r>
          </w:p>
        </w:tc>
      </w:tr>
      <w:tr w:rsidR="007C1CC6" w14:paraId="3BF8521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0D7EC5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9904321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C54CAA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1B14C3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70</w:t>
            </w:r>
          </w:p>
        </w:tc>
      </w:tr>
      <w:tr w:rsidR="007C1CC6" w14:paraId="695FC33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072CAC6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9904321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D9D62A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536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F9C0A1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72</w:t>
            </w:r>
          </w:p>
        </w:tc>
      </w:tr>
      <w:tr w:rsidR="007C1CC6" w14:paraId="14B7563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D20ACD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9904321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9F515D1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52C75F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88</w:t>
            </w:r>
          </w:p>
        </w:tc>
      </w:tr>
    </w:tbl>
    <w:p w14:paraId="58723EA3" w14:textId="77777777" w:rsidR="007C1CC6" w:rsidRDefault="007C1CC6" w:rsidP="007C1CC6"/>
    <w:p w14:paraId="31D9CCD5" w14:textId="77777777" w:rsidR="007C1CC6" w:rsidRDefault="007C1CC6" w:rsidP="007C1CC6">
      <w:pPr>
        <w:jc w:val="center"/>
        <w:rPr>
          <w:rFonts w:cs="Arial"/>
          <w:b/>
          <w:bCs/>
          <w:color w:val="000000"/>
        </w:rPr>
        <w:sectPr w:rsidR="007C1CC6" w:rsidSect="004757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93C426" w14:textId="77777777" w:rsidR="007C1CC6" w:rsidRDefault="007C1CC6" w:rsidP="007C1CC6">
      <w:pPr>
        <w:jc w:val="center"/>
        <w:rPr>
          <w:rFonts w:cs="Arial"/>
          <w:b/>
          <w:bCs/>
          <w:color w:val="00000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2"/>
        <w:gridCol w:w="1339"/>
        <w:gridCol w:w="1031"/>
        <w:gridCol w:w="1508"/>
        <w:gridCol w:w="1308"/>
        <w:gridCol w:w="1299"/>
        <w:gridCol w:w="1343"/>
      </w:tblGrid>
      <w:tr w:rsidR="007C1CC6" w:rsidRPr="005834D9" w14:paraId="18463C45" w14:textId="77777777" w:rsidTr="00475750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D8A532" w14:textId="77777777" w:rsidR="007C1CC6" w:rsidRPr="005834D9" w:rsidRDefault="007C1CC6" w:rsidP="00475750">
            <w:pPr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The LOAN_</w:t>
            </w:r>
            <w:r w:rsidRPr="005834D9">
              <w:rPr>
                <w:rFonts w:cs="Arial"/>
                <w:b/>
                <w:bCs/>
                <w:color w:val="000000"/>
              </w:rPr>
              <w:t>APPLICATION</w:t>
            </w:r>
            <w:r>
              <w:rPr>
                <w:rFonts w:cs="Arial"/>
                <w:b/>
                <w:bCs/>
                <w:color w:val="000000"/>
              </w:rPr>
              <w:t xml:space="preserve"> Table</w:t>
            </w:r>
          </w:p>
        </w:tc>
      </w:tr>
      <w:tr w:rsidR="007C1CC6" w:rsidRPr="005834D9" w14:paraId="527FEC6C" w14:textId="77777777" w:rsidTr="0047575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5982D305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 w:rsidRPr="005834D9">
              <w:rPr>
                <w:rFonts w:cs="Arial"/>
                <w:b/>
                <w:bCs/>
                <w:color w:val="000000"/>
                <w:sz w:val="20"/>
              </w:rPr>
              <w:t>StudentNumber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0AE64A40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Calendar Year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3FBB2E26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Birthdate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0AE64ACA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 w:rsidRPr="005834D9">
              <w:rPr>
                <w:rFonts w:cs="Arial"/>
                <w:b/>
                <w:bCs/>
                <w:color w:val="000000"/>
                <w:sz w:val="20"/>
              </w:rPr>
              <w:t>ParentalIncome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3FCFD8D6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Program Year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23BE5F16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Loan Amount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5952A48F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Grant Amount</w:t>
            </w:r>
          </w:p>
        </w:tc>
      </w:tr>
      <w:tr w:rsidR="007C1CC6" w:rsidRPr="005834D9" w14:paraId="31AFB595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9DC95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42143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0DE38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1/1/1987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DFC88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1CCC3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0D4414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$1,000.00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D87FE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$500.00</w:t>
            </w:r>
          </w:p>
        </w:tc>
      </w:tr>
      <w:tr w:rsidR="007C1CC6" w:rsidRPr="005834D9" w14:paraId="74F9084F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D5F35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E42A4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36434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1/1/1987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BED24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95DA7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E9E33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$750.00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BE777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$400.00</w:t>
            </w:r>
          </w:p>
        </w:tc>
      </w:tr>
      <w:tr w:rsidR="007C1CC6" w:rsidRPr="005834D9" w14:paraId="28B04D0B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C0ABD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A8E568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99CAE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1/1/1987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409448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95BAC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2AC9F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93F87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$100.00</w:t>
            </w:r>
          </w:p>
        </w:tc>
      </w:tr>
      <w:tr w:rsidR="007C1CC6" w:rsidRPr="005834D9" w14:paraId="3D31F90B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8867F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209B88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F8597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2/2/1986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8E4A2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8BFC56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042D5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4B922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$1,000.00</w:t>
            </w:r>
          </w:p>
        </w:tc>
      </w:tr>
      <w:tr w:rsidR="007C1CC6" w:rsidRPr="005834D9" w14:paraId="340F03BC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2BFAE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455CF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0B480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2/2/1986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D7943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5D704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2A9F28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$4,500.00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CCA9DA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$500.00</w:t>
            </w:r>
          </w:p>
        </w:tc>
      </w:tr>
      <w:tr w:rsidR="007C1CC6" w:rsidRPr="005834D9" w14:paraId="4D4DC9C0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0F04B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34838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A76BF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3/3/1987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E7032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$45,000.00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71EB2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6562EA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48721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$0.00</w:t>
            </w:r>
          </w:p>
        </w:tc>
      </w:tr>
      <w:tr w:rsidR="007C1CC6" w:rsidRPr="005834D9" w14:paraId="59BCD31A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41AC1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73799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0C9F7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3/4/1986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4FBED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588FE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945B7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$8,000.00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84DA7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$4,000.00</w:t>
            </w:r>
          </w:p>
        </w:tc>
      </w:tr>
      <w:tr w:rsidR="007C1CC6" w:rsidRPr="005834D9" w14:paraId="1E2E06E9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FB732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7E39F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81E66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3/4/1986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7025E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86AE2C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8A367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$7,000.00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59701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$3,000.00</w:t>
            </w:r>
          </w:p>
        </w:tc>
      </w:tr>
      <w:tr w:rsidR="007C1CC6" w:rsidRPr="005834D9" w14:paraId="0D06ECF6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CBE95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C3A07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F1059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3/4/1986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76F9F4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03E86E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CA9F3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$6,000.00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4AE38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$2,000.00</w:t>
            </w:r>
          </w:p>
        </w:tc>
      </w:tr>
      <w:tr w:rsidR="007C1CC6" w:rsidRPr="005834D9" w14:paraId="11FCEE42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BD611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541E93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C9D08F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5/1/1977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6D129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6E18A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8B549C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$10,000.00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DC92E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$5,000.00</w:t>
            </w:r>
          </w:p>
        </w:tc>
      </w:tr>
      <w:tr w:rsidR="007C1CC6" w:rsidRPr="005834D9" w14:paraId="7E4F4759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4D05F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EA79B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4D63E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5/1/1977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FDCA9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51D58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7876C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$8,000.00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70894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$4,000.00</w:t>
            </w:r>
          </w:p>
        </w:tc>
      </w:tr>
      <w:tr w:rsidR="007C1CC6" w:rsidRPr="005834D9" w14:paraId="005FA9BB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712A6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73874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18B56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1/6/1985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7F44D1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3E644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E9A4B2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4273C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$2,000.00</w:t>
            </w:r>
          </w:p>
        </w:tc>
      </w:tr>
      <w:tr w:rsidR="007C1CC6" w:rsidRPr="005834D9" w14:paraId="76556D2F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FF0CA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0201114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95327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BDF8B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1/7/1974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FA62A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FA6D3D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1ABE8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$10,000.00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0BCA1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$4,000.00</w:t>
            </w:r>
          </w:p>
        </w:tc>
      </w:tr>
      <w:tr w:rsidR="007C1CC6" w:rsidRPr="005834D9" w14:paraId="18870BF5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4A9C3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9901234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56AE7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36EBFB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8/8/1986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BE0F8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$57,000.00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66501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1A3B1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$1,000.00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5AEEC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$200.00</w:t>
            </w:r>
          </w:p>
        </w:tc>
      </w:tr>
      <w:tr w:rsidR="007C1CC6" w:rsidRPr="005834D9" w14:paraId="007DDB0C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E26A4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150F6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1999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FDF66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9/9/1985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E2537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$37,000.00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8A9B13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0127F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65CD3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$500.00</w:t>
            </w:r>
          </w:p>
        </w:tc>
      </w:tr>
      <w:tr w:rsidR="007C1CC6" w:rsidRPr="005834D9" w14:paraId="4711437A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4913C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88B0E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F6893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9/9/1985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FB0F3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$37,000.00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84BEE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9D582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$4,000.00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4C742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$200.00</w:t>
            </w:r>
          </w:p>
        </w:tc>
      </w:tr>
      <w:tr w:rsidR="007C1CC6" w:rsidRPr="005834D9" w14:paraId="13DD0820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567F7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D6460B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EDEB20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9/9/1985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60B22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$37,000.00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A036F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68D08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13E8F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$100.00</w:t>
            </w:r>
          </w:p>
        </w:tc>
      </w:tr>
      <w:tr w:rsidR="007C1CC6" w:rsidRPr="005834D9" w14:paraId="5AF7CEB2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8D768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9904321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09477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07E7C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10/11/1986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5318E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$40,000.00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EE3EF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F156C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$5,000.00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99BD99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$300.00</w:t>
            </w:r>
          </w:p>
        </w:tc>
      </w:tr>
      <w:tr w:rsidR="007C1CC6" w:rsidRPr="005834D9" w14:paraId="676D4DED" w14:textId="77777777" w:rsidTr="00475750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C1762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9904321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BDDA64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41E1C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10/11/1986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77EF78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$40,000.00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CEB531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DF205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$4,500.00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E7E5F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$250.00</w:t>
            </w:r>
          </w:p>
        </w:tc>
      </w:tr>
    </w:tbl>
    <w:p w14:paraId="67537535" w14:textId="77777777" w:rsidR="007C1CC6" w:rsidRDefault="007C1CC6" w:rsidP="007C1CC6">
      <w:pPr>
        <w:ind w:left="360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16"/>
        <w:gridCol w:w="1332"/>
        <w:gridCol w:w="2333"/>
        <w:gridCol w:w="812"/>
        <w:gridCol w:w="664"/>
        <w:gridCol w:w="1129"/>
      </w:tblGrid>
      <w:tr w:rsidR="007C1CC6" w:rsidRPr="005834D9" w14:paraId="11A21B24" w14:textId="77777777" w:rsidTr="00475750">
        <w:trPr>
          <w:tblHeader/>
          <w:tblCellSpacing w:w="0" w:type="dxa"/>
        </w:trPr>
        <w:tc>
          <w:tcPr>
            <w:tcW w:w="7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C4529E" w14:textId="77777777" w:rsidR="007C1CC6" w:rsidRPr="005834D9" w:rsidRDefault="007C1CC6" w:rsidP="0047575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The </w:t>
            </w:r>
            <w:r w:rsidRPr="005834D9">
              <w:rPr>
                <w:rFonts w:cs="Arial"/>
                <w:b/>
                <w:bCs/>
                <w:color w:val="000000"/>
              </w:rPr>
              <w:t>COURSE</w:t>
            </w:r>
            <w:r>
              <w:rPr>
                <w:rFonts w:cs="Arial"/>
                <w:b/>
                <w:bCs/>
                <w:color w:val="000000"/>
              </w:rPr>
              <w:t xml:space="preserve"> Table</w:t>
            </w:r>
          </w:p>
        </w:tc>
      </w:tr>
      <w:tr w:rsidR="007C1CC6" w:rsidRPr="005834D9" w14:paraId="3307DCEA" w14:textId="77777777" w:rsidTr="00475750">
        <w:trPr>
          <w:tblHeader/>
          <w:tblCellSpacing w:w="0" w:type="dxa"/>
        </w:trPr>
        <w:tc>
          <w:tcPr>
            <w:tcW w:w="11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12F80035" w14:textId="77777777" w:rsidR="007C1CC6" w:rsidRDefault="007C1CC6" w:rsidP="00475750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Program</w:t>
            </w:r>
          </w:p>
          <w:p w14:paraId="4F2CB9B5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Code</w:t>
            </w:r>
          </w:p>
        </w:tc>
        <w:tc>
          <w:tcPr>
            <w:tcW w:w="12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01DD4766" w14:textId="77777777" w:rsidR="007C1CC6" w:rsidRDefault="007C1CC6" w:rsidP="00475750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Course</w:t>
            </w:r>
          </w:p>
          <w:p w14:paraId="2108C416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Number</w:t>
            </w:r>
          </w:p>
        </w:tc>
        <w:tc>
          <w:tcPr>
            <w:tcW w:w="21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68574407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Course</w:t>
            </w:r>
            <w:r>
              <w:rPr>
                <w:rFonts w:cs="Arial"/>
                <w:b/>
                <w:bCs/>
                <w:color w:val="000000"/>
                <w:sz w:val="20"/>
              </w:rPr>
              <w:t xml:space="preserve"> </w:t>
            </w:r>
            <w:r w:rsidRPr="005834D9">
              <w:rPr>
                <w:rFonts w:cs="Arial"/>
                <w:b/>
                <w:bCs/>
                <w:color w:val="000000"/>
                <w:sz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76D9AEAF" w14:textId="77777777" w:rsidR="007C1CC6" w:rsidRDefault="007C1CC6" w:rsidP="00475750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Lecture</w:t>
            </w:r>
          </w:p>
          <w:p w14:paraId="180F703B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Hours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23513644" w14:textId="77777777" w:rsidR="007C1CC6" w:rsidRDefault="007C1CC6" w:rsidP="00475750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Lab</w:t>
            </w:r>
          </w:p>
          <w:p w14:paraId="7D9B9655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Hours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54E32D98" w14:textId="77777777" w:rsidR="007C1CC6" w:rsidRDefault="007C1CC6" w:rsidP="00475750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smartTag w:uri="urn:schemas-microsoft-com:office:smarttags" w:element="PersonName">
              <w:r w:rsidRPr="005834D9">
                <w:rPr>
                  <w:rFonts w:cs="Arial"/>
                  <w:b/>
                  <w:bCs/>
                  <w:color w:val="000000"/>
                  <w:sz w:val="20"/>
                </w:rPr>
                <w:t>Home</w:t>
              </w:r>
            </w:smartTag>
            <w:r w:rsidRPr="005834D9">
              <w:rPr>
                <w:rFonts w:cs="Arial"/>
                <w:b/>
                <w:bCs/>
                <w:color w:val="000000"/>
                <w:sz w:val="20"/>
              </w:rPr>
              <w:t>work</w:t>
            </w:r>
          </w:p>
          <w:p w14:paraId="2A58FDA8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Hours</w:t>
            </w:r>
          </w:p>
        </w:tc>
      </w:tr>
      <w:tr w:rsidR="007C1CC6" w:rsidRPr="005834D9" w14:paraId="512B99EF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B2D06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F1DFA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200H01HR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1CDFA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Science 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BD046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5EAB4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DD7DB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114CA5B3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BD4D3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48770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200H02HR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0AE98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Science 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AEFE9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6AF45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2CEB5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2EC373C8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7D6FB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336EF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200H03HR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F35998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Science III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4FC40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D2047A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69252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2663699D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3D8A1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2E6497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200H04HR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9C9F1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Science IV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90E94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8536A8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2A3C9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206EAE2D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D7701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F339A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243H01HR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F8AB9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EET 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DAADF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50EA3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35579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04457D87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1CB82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D1BF2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243H02HR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9E44B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EET 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BEA6E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169D6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A140F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3DA6AC01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8ED4FF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21080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243H03HR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53EAE6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EET III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B6149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40B6E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B591C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0AD01027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216FF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D21DA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243H04HR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C8098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EET IV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B22379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BA800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CD876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1356748D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B084F5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D92FD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243H05HR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0C7C8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EET 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D114C5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BA95ED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BA77C3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45C91C25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C1FBD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243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E7774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243H06HR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CD757D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EET VI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C51179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E03B37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F09608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5E13F5A6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49900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266B0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300H01HR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E4BE4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Social 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63FE8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29953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4DE34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43AF398B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C3D49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C0B72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300H02HR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3EE90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Social 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7F4CB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AE32B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DB649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57FA03C3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3F5BE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B618B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300H03HR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DF163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Social III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64585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9E781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07307A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2E1DAD81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D6F251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EF7D3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300H04HR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A44D6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Social IV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3928E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2E2F54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7E8194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337293EC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95EE0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D8626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322H01HR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D449CB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ECCE 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3C8C9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E9751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C3DA1B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43040B21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A18A6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4801D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322H02HR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7C50B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ECCE 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30E5E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F19B7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E5694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27C67056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2BB81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42590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322H03HR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5DE8A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ECCE III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2B37F0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1DDF8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1514A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03F10E81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D05E0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B3CA4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322H04HR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2648F5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ECCE IV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DBE34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AA2EF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D8D1A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489F5389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C61BD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27E58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322H05HR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D9DF3C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ECCE 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F9E749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CEC519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042F8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693AF13A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54895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322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26590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322H06HR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331E4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ECCE VI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1CE8C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19E39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F3E046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3681BC5C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451EC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BB8B6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420A10HR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E065C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Operating Systems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AC8DC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C8F8D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003F1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327615A3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23EF3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9BCF2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420B10HR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766759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Programming 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B9EFB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2DC20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79672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02FBDACE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28CDF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72DFC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420B20HR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8FF241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Programming 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176D2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C2535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0528D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40D89BB5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305D48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B5E6C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420B30HR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642F1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Programming III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6EB54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2C782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0A151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5F6C71FC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DA32B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D866A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420B40HR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E6FC2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Programming IV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63EB5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49130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F6C790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329021E2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5DCC5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748F0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420B50HR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5A0CC1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Programming 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C1D36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D758A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71CB4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752BD313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70B2B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84171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420C10HR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77226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Web Programming 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76EA63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EBC18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6C5CA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10DF41C8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D4D80A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4C7CB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420D10HR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59B60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Database 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A9D95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0345B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D96E51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4B59387C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FEB3F6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EBBFD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420D20HR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2B4CC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Database 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2D7EE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6A537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711A7A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5D7D4E45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D8DB3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5DC11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420E10HR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C5647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Systems 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CAC5CF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78000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A59CC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55ECD706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30993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71A46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420E20HR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CBCAE5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Systems 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798F9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87272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F5774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394D1FF8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01D5E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378A94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420E30HR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703146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Systems III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C31DCA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EABF7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C03F6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  <w:tr w:rsidR="007C1CC6" w:rsidRPr="005834D9" w14:paraId="7AE2656D" w14:textId="77777777" w:rsidTr="00475750">
        <w:trPr>
          <w:tblCellSpacing w:w="0" w:type="dxa"/>
        </w:trPr>
        <w:tc>
          <w:tcPr>
            <w:tcW w:w="114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D046D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420</w:t>
            </w:r>
          </w:p>
        </w:tc>
        <w:tc>
          <w:tcPr>
            <w:tcW w:w="1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3B309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420E40HR</w:t>
            </w:r>
          </w:p>
        </w:tc>
        <w:tc>
          <w:tcPr>
            <w:tcW w:w="2189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C547A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Systems IV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5A061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A7897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550E15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</w:t>
            </w:r>
          </w:p>
        </w:tc>
      </w:tr>
    </w:tbl>
    <w:p w14:paraId="5A5A1316" w14:textId="77777777" w:rsidR="007C1CC6" w:rsidRDefault="007C1CC6" w:rsidP="007C1CC6">
      <w:pPr>
        <w:ind w:left="360"/>
      </w:pPr>
    </w:p>
    <w:p w14:paraId="4C9B2302" w14:textId="77777777" w:rsidR="007C1CC6" w:rsidRDefault="007C1CC6" w:rsidP="007C1CC6">
      <w:pPr>
        <w:jc w:val="center"/>
        <w:rPr>
          <w:rFonts w:cs="Arial"/>
          <w:b/>
          <w:bCs/>
          <w:color w:val="000000"/>
        </w:rPr>
        <w:sectPr w:rsidR="007C1CC6" w:rsidSect="004757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4"/>
        <w:gridCol w:w="2007"/>
      </w:tblGrid>
      <w:tr w:rsidR="007C1CC6" w14:paraId="316050C0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9AF2C4" w14:textId="77777777" w:rsidR="007C1CC6" w:rsidRDefault="007C1CC6" w:rsidP="0047575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The TEACHER Table</w:t>
            </w:r>
          </w:p>
        </w:tc>
      </w:tr>
      <w:tr w:rsidR="007C1CC6" w14:paraId="189D0865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57069FDA" w14:textId="77777777" w:rsidR="007C1CC6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</w:rPr>
              <w:t>TeacherNumber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342F60B0" w14:textId="77777777" w:rsidR="007C1CC6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0"/>
              </w:rPr>
              <w:t>TeacherName</w:t>
            </w:r>
            <w:proofErr w:type="spellEnd"/>
          </w:p>
        </w:tc>
      </w:tr>
      <w:tr w:rsidR="007C1CC6" w14:paraId="233E857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57D6F8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DEBE7C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Salton Pepper</w:t>
            </w:r>
          </w:p>
        </w:tc>
      </w:tr>
      <w:tr w:rsidR="007C1CC6" w14:paraId="25B118D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923D8F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150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5053F0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 xml:space="preserve">Sal </w:t>
            </w:r>
            <w:proofErr w:type="spellStart"/>
            <w:r>
              <w:rPr>
                <w:rFonts w:cs="Arial"/>
                <w:color w:val="000000"/>
                <w:sz w:val="20"/>
              </w:rPr>
              <w:t>Monella</w:t>
            </w:r>
            <w:proofErr w:type="spellEnd"/>
          </w:p>
        </w:tc>
      </w:tr>
      <w:tr w:rsidR="007C1CC6" w14:paraId="29042E7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12FDA6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998159" w14:textId="77777777" w:rsidR="007C1CC6" w:rsidRDefault="007C1CC6" w:rsidP="00475750">
            <w:proofErr w:type="spellStart"/>
            <w:r>
              <w:rPr>
                <w:rFonts w:cs="Arial"/>
                <w:color w:val="000000"/>
                <w:sz w:val="20"/>
              </w:rPr>
              <w:t>PollyEsther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</w:rPr>
              <w:t>Doublenitz</w:t>
            </w:r>
            <w:proofErr w:type="spellEnd"/>
          </w:p>
        </w:tc>
      </w:tr>
      <w:tr w:rsidR="007C1CC6" w14:paraId="5F71616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0766950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B2E7BE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John Doe</w:t>
            </w:r>
          </w:p>
        </w:tc>
      </w:tr>
      <w:tr w:rsidR="007C1CC6" w14:paraId="0E7202E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B19BBC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7B03871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 xml:space="preserve">Marvin </w:t>
            </w:r>
            <w:proofErr w:type="spellStart"/>
            <w:r>
              <w:rPr>
                <w:rFonts w:cs="Arial"/>
                <w:color w:val="000000"/>
                <w:sz w:val="20"/>
              </w:rPr>
              <w:t>Smythe</w:t>
            </w:r>
            <w:proofErr w:type="spellEnd"/>
          </w:p>
        </w:tc>
      </w:tr>
      <w:tr w:rsidR="007C1CC6" w14:paraId="6CC8AEF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E6D03B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FCF3FA0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 xml:space="preserve">Ella </w:t>
            </w:r>
            <w:proofErr w:type="spellStart"/>
            <w:r>
              <w:rPr>
                <w:rFonts w:cs="Arial"/>
                <w:color w:val="000000"/>
                <w:sz w:val="20"/>
              </w:rPr>
              <w:t>Mentary</w:t>
            </w:r>
            <w:proofErr w:type="spellEnd"/>
          </w:p>
        </w:tc>
      </w:tr>
      <w:tr w:rsidR="007C1CC6" w14:paraId="45BC209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EC613D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C5B4D95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 xml:space="preserve">Polly </w:t>
            </w:r>
            <w:proofErr w:type="spellStart"/>
            <w:r>
              <w:rPr>
                <w:rFonts w:cs="Arial"/>
                <w:color w:val="000000"/>
                <w:sz w:val="20"/>
              </w:rPr>
              <w:t>Morfek</w:t>
            </w:r>
            <w:proofErr w:type="spellEnd"/>
          </w:p>
        </w:tc>
      </w:tr>
      <w:tr w:rsidR="007C1CC6" w14:paraId="575D1D3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3B74C2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FB14E3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Al Dente</w:t>
            </w:r>
          </w:p>
        </w:tc>
      </w:tr>
      <w:tr w:rsidR="007C1CC6" w14:paraId="5BD0895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3664CE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C5F18E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 xml:space="preserve">Mary </w:t>
            </w:r>
            <w:proofErr w:type="spellStart"/>
            <w:r>
              <w:rPr>
                <w:rFonts w:cs="Arial"/>
                <w:color w:val="000000"/>
                <w:sz w:val="20"/>
              </w:rPr>
              <w:t>Lamm</w:t>
            </w:r>
            <w:proofErr w:type="spellEnd"/>
          </w:p>
        </w:tc>
      </w:tr>
      <w:tr w:rsidR="007C1CC6" w14:paraId="28CDB75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317D49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7A03995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>Hardy Mums</w:t>
            </w:r>
          </w:p>
        </w:tc>
      </w:tr>
      <w:tr w:rsidR="007C1CC6" w14:paraId="2E6E148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002108" w14:textId="77777777" w:rsidR="007C1CC6" w:rsidRDefault="007C1CC6" w:rsidP="00475750">
            <w:pPr>
              <w:jc w:val="right"/>
            </w:pPr>
            <w:r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001D3A" w14:textId="77777777" w:rsidR="007C1CC6" w:rsidRDefault="007C1CC6" w:rsidP="00475750">
            <w:r>
              <w:rPr>
                <w:rFonts w:cs="Arial"/>
                <w:color w:val="000000"/>
                <w:sz w:val="20"/>
              </w:rPr>
              <w:t xml:space="preserve">Sam </w:t>
            </w:r>
            <w:proofErr w:type="spellStart"/>
            <w:r>
              <w:rPr>
                <w:rFonts w:cs="Arial"/>
                <w:color w:val="000000"/>
                <w:sz w:val="20"/>
              </w:rPr>
              <w:t>Ovar</w:t>
            </w:r>
            <w:proofErr w:type="spellEnd"/>
          </w:p>
        </w:tc>
      </w:tr>
    </w:tbl>
    <w:p w14:paraId="5015A248" w14:textId="77777777" w:rsidR="007C1CC6" w:rsidRDefault="007C1CC6" w:rsidP="007C1CC6">
      <w:pPr>
        <w:ind w:left="360"/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2"/>
        <w:gridCol w:w="1469"/>
        <w:gridCol w:w="937"/>
      </w:tblGrid>
      <w:tr w:rsidR="007C1CC6" w:rsidRPr="005834D9" w14:paraId="2D4F28C6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8FF82F0" w14:textId="77777777" w:rsidR="007C1CC6" w:rsidRPr="005834D9" w:rsidRDefault="007C1CC6" w:rsidP="00475750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The </w:t>
            </w:r>
            <w:r w:rsidRPr="005834D9">
              <w:rPr>
                <w:rFonts w:cs="Arial"/>
                <w:b/>
                <w:bCs/>
                <w:color w:val="000000"/>
              </w:rPr>
              <w:t>REGISTERED_COURSE</w:t>
            </w:r>
            <w:r>
              <w:rPr>
                <w:rFonts w:cs="Arial"/>
                <w:b/>
                <w:bCs/>
                <w:color w:val="000000"/>
              </w:rPr>
              <w:t xml:space="preserve"> Table</w:t>
            </w:r>
          </w:p>
        </w:tc>
      </w:tr>
      <w:tr w:rsidR="007C1CC6" w:rsidRPr="005834D9" w14:paraId="3F1A1DE8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50DC09DF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 w:rsidRPr="005834D9">
              <w:rPr>
                <w:rFonts w:cs="Arial"/>
                <w:b/>
                <w:bCs/>
                <w:color w:val="000000"/>
                <w:sz w:val="20"/>
              </w:rPr>
              <w:t>StudentNumber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247396F7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 w:rsidRPr="005834D9">
              <w:rPr>
                <w:rFonts w:cs="Arial"/>
                <w:b/>
                <w:bCs/>
                <w:color w:val="000000"/>
                <w:sz w:val="20"/>
              </w:rPr>
              <w:t>CourseNumber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01734B3D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Semester</w:t>
            </w:r>
          </w:p>
        </w:tc>
      </w:tr>
      <w:tr w:rsidR="007C1CC6" w:rsidRPr="005834D9" w14:paraId="7CA342F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FA105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51D4B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243-H03-HR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5A34A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6A6ED4D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4DA69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FD13E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200-H03-HR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F2247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646EDCB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E8C2A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806C7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200-H03-HR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CEDFD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36E3A40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C15C0C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92696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420-B30-HR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0E1F0E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468541C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617D59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B6ACFA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420-D10-HR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BAD683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279E1DF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396A1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A8362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420-E10-HR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31127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5EF3BC5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F117E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2FAE9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420-B30-HR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B49F2C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6392ECD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78D662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945BA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420-D10-HR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8DEB9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4FDC59B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950C2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EFF633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420-E10-HR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68F3B2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3E263DC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69F36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2ABAC4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300-H03-HR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EFD154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4E64787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C1DC8B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AA469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300-H01-HR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62B91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0927041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6E020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51E65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322-H03-HR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FDAEC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7DEBB49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D4297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0001119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46940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322-H01-HR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AA221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44C6B81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67CAB1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7BCC39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420-B10-HR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A9163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643E26A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9212E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EC87C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420-B10-HR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22B9C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48BA7FE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5E2F0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3E451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300-H01-HR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EDED6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627D0F3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5C8E2A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0101114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AC33E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300-H01-HR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74FFBD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03CBF52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BCAB7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0A8D7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420-A10-HR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EE289C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073105C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87AD0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06E98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420-B10-HR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3981B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4358BF2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B71F5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5551112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3974F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420-C10-HR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48079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41D30A8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A9AF4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9901111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B53A7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322-H04-HR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919A2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2F9F0EA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48BB4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9901234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44AC5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420-B50-HR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95605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420A37B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01027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9901234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5C8701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420-E30-HR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581DD0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61BC798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D08CC0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9902222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87691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243-H05-HR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D703D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4D1D27C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8ED8A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9904321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1A69B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420-B50-HR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D57672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56B27FE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8CA06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9904321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F1E9A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420-E30-HR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9D96E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</w:tbl>
    <w:p w14:paraId="18E15095" w14:textId="77777777" w:rsidR="007C1CC6" w:rsidRDefault="007C1CC6" w:rsidP="007C1CC6">
      <w:pPr>
        <w:sectPr w:rsidR="007C1CC6" w:rsidSect="004757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DD162F" w14:textId="77777777" w:rsidR="007C1CC6" w:rsidRDefault="007C1CC6" w:rsidP="007C1CC6">
      <w:pPr>
        <w:ind w:left="360"/>
        <w:sectPr w:rsidR="007C1CC6" w:rsidSect="0047575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docGrid w:linePitch="360"/>
        </w:sectPr>
      </w:pPr>
    </w:p>
    <w:tbl>
      <w:tblPr>
        <w:tblW w:w="47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39"/>
        <w:gridCol w:w="1749"/>
        <w:gridCol w:w="1116"/>
      </w:tblGrid>
      <w:tr w:rsidR="007C1CC6" w:rsidRPr="005834D9" w14:paraId="7844A8A6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AA8C970" w14:textId="77777777" w:rsidR="007C1CC6" w:rsidRPr="005834D9" w:rsidRDefault="007C1CC6" w:rsidP="00475750">
            <w:pPr>
              <w:keepNext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The </w:t>
            </w:r>
            <w:r w:rsidRPr="005834D9">
              <w:rPr>
                <w:rFonts w:cs="Arial"/>
                <w:b/>
                <w:bCs/>
                <w:color w:val="000000"/>
              </w:rPr>
              <w:t>TEACHER_WORKLOAD</w:t>
            </w:r>
            <w:r>
              <w:rPr>
                <w:rFonts w:cs="Arial"/>
                <w:b/>
                <w:bCs/>
                <w:color w:val="000000"/>
              </w:rPr>
              <w:t xml:space="preserve"> Table</w:t>
            </w:r>
          </w:p>
        </w:tc>
      </w:tr>
      <w:tr w:rsidR="007C1CC6" w:rsidRPr="005834D9" w14:paraId="1DDE4D36" w14:textId="77777777" w:rsidTr="00475750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7D06D5C6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 w:rsidRPr="005834D9">
              <w:rPr>
                <w:rFonts w:cs="Arial"/>
                <w:b/>
                <w:bCs/>
                <w:color w:val="000000"/>
                <w:sz w:val="20"/>
              </w:rPr>
              <w:t>TeacherNumber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0A43F54F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proofErr w:type="spellStart"/>
            <w:r w:rsidRPr="005834D9">
              <w:rPr>
                <w:rFonts w:cs="Arial"/>
                <w:b/>
                <w:bCs/>
                <w:color w:val="000000"/>
                <w:sz w:val="20"/>
              </w:rPr>
              <w:t>CourseNumber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</w:tcPr>
          <w:p w14:paraId="6C268C39" w14:textId="77777777" w:rsidR="007C1CC6" w:rsidRPr="005834D9" w:rsidRDefault="007C1CC6" w:rsidP="00475750">
            <w:pPr>
              <w:jc w:val="center"/>
              <w:rPr>
                <w:b/>
                <w:bCs/>
              </w:rPr>
            </w:pPr>
            <w:r w:rsidRPr="005834D9">
              <w:rPr>
                <w:rFonts w:cs="Arial"/>
                <w:b/>
                <w:bCs/>
                <w:color w:val="000000"/>
                <w:sz w:val="20"/>
              </w:rPr>
              <w:t>Semester</w:t>
            </w:r>
          </w:p>
        </w:tc>
      </w:tr>
      <w:tr w:rsidR="007C1CC6" w:rsidRPr="005834D9" w14:paraId="4673421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44D6A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EC7E5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B6D0C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4EAC568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BB85B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06502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420B30HR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C3E576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58E32C4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80246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0249F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420B50HR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DC061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65D4282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27656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6ABA8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827BC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47CA250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14973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F8E96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1FBE0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7A85BBA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FB5B8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5F2352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243H05HR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7EE42C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4E7370D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7D58F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CC32B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C3392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0622962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BDD23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371C9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322H05HR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B51A48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7068D6F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E83E5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ACBBC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420D10HR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AD1E1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3EB7D95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0B7D7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0D875C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B2B145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0AC0CEE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E19690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FDEC82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0B2144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400F7A5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CDFEA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AE65B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B8107A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22D2F4E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CD5524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C2D64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3A3ED4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307ECD2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09B3D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44C68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80DBD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3BB3BE2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91295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EC803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420E30HR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00B1D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78C5764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93B73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2E87DE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C33580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F00</w:t>
            </w:r>
          </w:p>
        </w:tc>
      </w:tr>
      <w:tr w:rsidR="007C1CC6" w:rsidRPr="005834D9" w14:paraId="0596FD8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A56C12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3BF24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CA0E6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117FE89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C89E15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097902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81895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7872413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0BA67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0FE6F3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322H05HR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BFC486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501F79F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3D358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3C0FD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243H05HR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390FC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15FF0AA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96104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FB6C0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6D1D0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5C86DBA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49821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106DC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420D10HR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4FE81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416C53A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A5325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88A096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988D2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31F9FF8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D328B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CE64B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FA0E0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16A3CA1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CDEDE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D2DD3A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1C66E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7A4C212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8B991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7DBB1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420E30HR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47F14C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2FAE674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A1BF3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31BB8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F52C3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02952C3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BD60E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C3AF0F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3AB09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24F2DE9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CDAC3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053C3D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420B50HR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88C2EF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3324CE3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45186A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A7283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420B30HR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BF336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61DF002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06EF5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199A2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3B9C1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40A9662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16D3E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DCC340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F5256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F01</w:t>
            </w:r>
          </w:p>
        </w:tc>
      </w:tr>
      <w:tr w:rsidR="007C1CC6" w:rsidRPr="005834D9" w14:paraId="4EDB254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C05F0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80B45C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7F89E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4FC4791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313ED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44FDE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CE209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1406111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65A74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CFB67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322H05HR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980BB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7D4524D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7CAA6C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6BF63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D11CA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0773A7A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A3DED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A9C77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56BBE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793EAE8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F3422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3DAA8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C31D1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54B4FE0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B94D7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DE073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7C8280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2FB8991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81DF5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62823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2A883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1E5DAA7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7D5216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6E57E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243H05HR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2F5F0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0D38D95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6295E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1D17C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420B50HR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271AB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00A2F7A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F7B16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5EB15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8C60B0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1A4B586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70258F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01AE8A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5BF82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3D2CD04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78A62E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01426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420D10HR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5E0D3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0DC2989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B3E94C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ADE422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420E30HR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B9BA98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04F8BF6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6409A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D34C1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21B1B7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1C84958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D2CA5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A9979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420B30HR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286A5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F02</w:t>
            </w:r>
          </w:p>
        </w:tc>
      </w:tr>
      <w:tr w:rsidR="007C1CC6" w:rsidRPr="005834D9" w14:paraId="63D819D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6A051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50EB2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5B690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4BC599E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63213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9FE475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02F6D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24B59B8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6AF464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27230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7871E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1825D36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1B8AB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A65D8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601C2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68A391D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2BBCD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EF8FE5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420E30HR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4329B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584EB6F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1FC35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B94FA2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D4E84F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582AD10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CD078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AA6A6E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243H03HR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65EA69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620BB3B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DA25E1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FFD8E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420B30HR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30828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7E3515C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F9F19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B6B2C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420B50HR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F4823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2C74F8F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9084C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427CE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420D10HR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BF06C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2A0182F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E7FACF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1B510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00567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63E1D5E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0A545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5244D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300H01HR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9274DD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4537294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D7AA26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1A76C9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FDAF3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3772AD2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0370B9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C388C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243H05HR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63F31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33C45A2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569702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018BB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322H05HR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59169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7F33377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C24B1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C7F73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420E10HR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64D45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F99</w:t>
            </w:r>
          </w:p>
        </w:tc>
      </w:tr>
      <w:tr w:rsidR="007C1CC6" w:rsidRPr="005834D9" w14:paraId="4ED4528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E3C7F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7B32C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57293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0DAF96D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26E1C1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37A60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E8F29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4F9BF3E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39DBD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B2BF7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243H06HR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68DAB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40F5CF1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CE7BE3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178A4F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C5D439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5D3CD8B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1789A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0826F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CB385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1967FB7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51C08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554377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E1899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38F283D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525B72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F0273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1E215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5EA5418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AB98D0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6413E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322H06HR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95CF80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389CE12F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4D0797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CD1A44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420D20HR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96FE0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1503BDD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577A53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09D9F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6FCA2F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4E35EA0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B967CC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3CD2E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74ADA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6F2B8B1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60080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1FD2B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FE2E9A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773D733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837A9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021A1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420E40HR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2AECEBA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583A239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7AB17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F6249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E6042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2A3D388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974F08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63CA1F2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420B40HR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1D832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W00</w:t>
            </w:r>
          </w:p>
        </w:tc>
      </w:tr>
      <w:tr w:rsidR="007C1CC6" w:rsidRPr="005834D9" w14:paraId="670FF26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AE3FE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CD7395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420B40HR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C0B5E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35BC677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9D43BA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02544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420D20HR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673DD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232B857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D99AC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1331F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6F8AC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5ED73A8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7AB7D7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8F945A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420E40HR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F0ED9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7A5776E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ED3F3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9FB3B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ABF5CC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2E629B2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79826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8CF82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31882E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2BEE6AC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7E6183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13B6D3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D9A72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7A37B72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83CF9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C0295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9FE420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12EB37E9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7AE86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3293F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62DDFE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063F8BF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4CCA8E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7990A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4AEF02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2664D4B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EEA4CD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D939FF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6C8CD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565167F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41A05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B0E8F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322H06HR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AE74BB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538607D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C0EC54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DB2038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243H06HR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3D9B9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50652F6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7E831E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CF407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E9BF8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24D9D2E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D95ED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217A75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07B4A2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W01</w:t>
            </w:r>
          </w:p>
        </w:tc>
      </w:tr>
      <w:tr w:rsidR="007C1CC6" w:rsidRPr="005834D9" w14:paraId="3BEE74C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7CBBF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44AB1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C650E9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123FED3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02C4A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3FADC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CFBC84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2053B52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97D3113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2D07FA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3BE8DD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349B21A6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659DA1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011337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EEF7CF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5946B5A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E66AAB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3AFAD9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322H06HR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A3001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7E377D4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8B40FA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C94BC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420E40HR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B6D613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79B42B2E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1CE0820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81A8CD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420B40HR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D9AE0F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438887A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FE9754E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A45F2E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88438E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79DC7D9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C819C8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91F5E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492ABF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237F897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ACB370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10A659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E893E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454B129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EC8AF0B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F02C46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DF519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3564B7C2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C14C57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E7DF7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420D20HR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1758B1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2EDE9FF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3EA6A3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FA7B0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E4F9A4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7FDA6F3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DAB8F1D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99E10D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FF908F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45DCB80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E91EEA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F53EF1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243H06HR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209325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W02</w:t>
            </w:r>
          </w:p>
        </w:tc>
      </w:tr>
      <w:tr w:rsidR="007C1CC6" w:rsidRPr="005834D9" w14:paraId="2D36161D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F8CB385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3CFBA0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322H06HR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32067A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5E5B1798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EFB2E34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28484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56A696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27B22E8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7A5075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118A99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2EFD2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79035AE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9AF28A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FB7C9C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420B40HR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8C42D1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2312D23A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0C2E739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02D3C1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420E40HR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66212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41FB6131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417B49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700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C78EF0F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77EE3D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2A96D91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3CC762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600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35DCCE5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322H04HR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2E3DCB4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07FF28EB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812BF7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248F57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420D20HR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3FE25D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633834D7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2D16821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100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1694B300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1A3C7E3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5750D813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E501317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300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0F9444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243H04HR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5BD396C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759D0E40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7E23B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200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92C58DB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200H02HR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598055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4DFF3C1C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25389122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500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247DC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300H02HR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40F9E62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590C9F24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3B1E51F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6AAFC621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243H02HR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7450C118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  <w:tr w:rsidR="007C1CC6" w:rsidRPr="005834D9" w14:paraId="68B35865" w14:textId="77777777" w:rsidTr="0047575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544217CC" w14:textId="77777777" w:rsidR="007C1CC6" w:rsidRPr="005834D9" w:rsidRDefault="007C1CC6" w:rsidP="00475750">
            <w:pPr>
              <w:jc w:val="right"/>
            </w:pPr>
            <w:r w:rsidRPr="005834D9">
              <w:rPr>
                <w:rFonts w:cs="Arial"/>
                <w:color w:val="000000"/>
                <w:sz w:val="20"/>
              </w:rPr>
              <w:t>400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97C049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243H06HR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14:paraId="06B85577" w14:textId="77777777" w:rsidR="007C1CC6" w:rsidRPr="005834D9" w:rsidRDefault="007C1CC6" w:rsidP="00475750">
            <w:r w:rsidRPr="005834D9">
              <w:rPr>
                <w:rFonts w:cs="Arial"/>
                <w:color w:val="000000"/>
                <w:sz w:val="20"/>
              </w:rPr>
              <w:t>W03</w:t>
            </w:r>
          </w:p>
        </w:tc>
      </w:tr>
    </w:tbl>
    <w:p w14:paraId="4353144D" w14:textId="77777777" w:rsidR="007C1CC6" w:rsidRDefault="007C1CC6" w:rsidP="007C1CC6"/>
    <w:p w14:paraId="653EA03E" w14:textId="77777777" w:rsidR="00E40EC3" w:rsidRPr="00E40EC3" w:rsidRDefault="00E40EC3" w:rsidP="00E40EC3">
      <w:pPr>
        <w:rPr>
          <w:lang w:val="en-CA"/>
        </w:rPr>
      </w:pPr>
    </w:p>
    <w:sectPr w:rsidR="00E40EC3" w:rsidRPr="00E40EC3">
      <w:footerReference w:type="default" r:id="rId10"/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8ECF0" w14:textId="77777777" w:rsidR="00937997" w:rsidRDefault="00937997">
      <w:r>
        <w:separator/>
      </w:r>
    </w:p>
  </w:endnote>
  <w:endnote w:type="continuationSeparator" w:id="0">
    <w:p w14:paraId="7E7E24C6" w14:textId="77777777" w:rsidR="00937997" w:rsidRDefault="00937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2A3E5" w14:textId="263BC407" w:rsidR="00937997" w:rsidRDefault="00937997">
    <w:pPr>
      <w:pStyle w:val="Footer"/>
    </w:pPr>
    <w:r>
      <w:t>420-D10 Exercise 3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096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FFFE3" w14:textId="14118475" w:rsidR="00937997" w:rsidRDefault="00937997">
    <w:pPr>
      <w:pStyle w:val="Footer"/>
    </w:pPr>
    <w:r>
      <w:t>420-D10 Exercise 3 Appendix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096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12F5D" w14:textId="42C8BDB9" w:rsidR="00937997" w:rsidRDefault="00937997">
    <w:pPr>
      <w:pStyle w:val="Footer"/>
      <w:pBdr>
        <w:top w:val="single" w:sz="4" w:space="1" w:color="auto"/>
      </w:pBdr>
      <w:tabs>
        <w:tab w:val="clear" w:pos="8640"/>
        <w:tab w:val="right" w:pos="9350"/>
      </w:tabs>
      <w:rPr>
        <w:i/>
        <w:iCs/>
        <w:sz w:val="20"/>
      </w:rPr>
    </w:pPr>
    <w:r>
      <w:rPr>
        <w:i/>
        <w:iCs/>
        <w:sz w:val="20"/>
      </w:rPr>
      <w:t>420-D10 Lab 6</w:t>
    </w:r>
    <w:r>
      <w:rPr>
        <w:i/>
        <w:iCs/>
        <w:sz w:val="20"/>
      </w:rPr>
      <w:tab/>
    </w:r>
    <w:r>
      <w:rPr>
        <w:i/>
        <w:iCs/>
        <w:sz w:val="20"/>
      </w:rPr>
      <w:tab/>
      <w:t xml:space="preserve">Page </w:t>
    </w:r>
    <w:r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PAGE </w:instrText>
    </w:r>
    <w:r>
      <w:rPr>
        <w:rStyle w:val="PageNumber"/>
        <w:i/>
        <w:iCs/>
        <w:sz w:val="20"/>
      </w:rPr>
      <w:fldChar w:fldCharType="separate"/>
    </w:r>
    <w:r w:rsidR="00FC096E">
      <w:rPr>
        <w:rStyle w:val="PageNumber"/>
        <w:i/>
        <w:iCs/>
        <w:noProof/>
        <w:sz w:val="20"/>
      </w:rPr>
      <w:t>4</w:t>
    </w:r>
    <w:r>
      <w:rPr>
        <w:rStyle w:val="PageNumber"/>
        <w:i/>
        <w:iCs/>
        <w:sz w:val="20"/>
      </w:rPr>
      <w:fldChar w:fldCharType="end"/>
    </w:r>
  </w:p>
  <w:p w14:paraId="2E42B5E3" w14:textId="77777777" w:rsidR="00937997" w:rsidRDefault="0093799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DD05B" w14:textId="77777777" w:rsidR="00937997" w:rsidRDefault="00937997">
      <w:r>
        <w:separator/>
      </w:r>
    </w:p>
  </w:footnote>
  <w:footnote w:type="continuationSeparator" w:id="0">
    <w:p w14:paraId="19F05047" w14:textId="77777777" w:rsidR="00937997" w:rsidRDefault="00937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F42ED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DD6E628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00794F46"/>
    <w:multiLevelType w:val="singleLevel"/>
    <w:tmpl w:val="C3E496BC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4" w15:restartNumberingAfterBreak="0">
    <w:nsid w:val="02093FEE"/>
    <w:multiLevelType w:val="multilevel"/>
    <w:tmpl w:val="5D88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25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60"/>
        </w:tabs>
        <w:ind w:left="324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"/>
        </w:tabs>
        <w:ind w:left="396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0"/>
        </w:tabs>
        <w:ind w:left="468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60"/>
        </w:tabs>
        <w:ind w:left="540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"/>
        </w:tabs>
        <w:ind w:left="612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60"/>
        </w:tabs>
        <w:ind w:left="6840" w:hanging="720"/>
      </w:pPr>
      <w:rPr>
        <w:rFonts w:hint="default"/>
      </w:rPr>
    </w:lvl>
  </w:abstractNum>
  <w:abstractNum w:abstractNumId="5" w15:restartNumberingAfterBreak="0">
    <w:nsid w:val="064B1354"/>
    <w:multiLevelType w:val="hybridMultilevel"/>
    <w:tmpl w:val="366AF6E8"/>
    <w:lvl w:ilvl="0" w:tplc="8EE6B6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70579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89311F"/>
    <w:multiLevelType w:val="hybridMultilevel"/>
    <w:tmpl w:val="837A4A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E55912"/>
    <w:multiLevelType w:val="hybridMultilevel"/>
    <w:tmpl w:val="CE36A7CA"/>
    <w:lvl w:ilvl="0" w:tplc="4CB08B7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49321C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13A14C6E"/>
    <w:multiLevelType w:val="hybridMultilevel"/>
    <w:tmpl w:val="2AC63128"/>
    <w:lvl w:ilvl="0" w:tplc="5A502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F8C2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7E47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B4E2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2A6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4A9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868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4A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22E2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4F2A00"/>
    <w:multiLevelType w:val="hybridMultilevel"/>
    <w:tmpl w:val="6DFCC6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00EC2"/>
    <w:multiLevelType w:val="hybridMultilevel"/>
    <w:tmpl w:val="38686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43A6B8C"/>
    <w:multiLevelType w:val="hybridMultilevel"/>
    <w:tmpl w:val="B746A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382B47"/>
    <w:multiLevelType w:val="hybridMultilevel"/>
    <w:tmpl w:val="84FA0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CB0D0A"/>
    <w:multiLevelType w:val="hybridMultilevel"/>
    <w:tmpl w:val="D56C30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814566"/>
    <w:multiLevelType w:val="hybridMultilevel"/>
    <w:tmpl w:val="A4AAB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967099"/>
    <w:multiLevelType w:val="hybridMultilevel"/>
    <w:tmpl w:val="BA6EBA6A"/>
    <w:lvl w:ilvl="0" w:tplc="FFFFFFFF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85C4D7C"/>
    <w:multiLevelType w:val="hybridMultilevel"/>
    <w:tmpl w:val="8F7AB670"/>
    <w:lvl w:ilvl="0" w:tplc="8D9632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20" w15:restartNumberingAfterBreak="0">
    <w:nsid w:val="3CA961A4"/>
    <w:multiLevelType w:val="hybridMultilevel"/>
    <w:tmpl w:val="3E0E11AA"/>
    <w:lvl w:ilvl="0" w:tplc="B7A278BA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E648A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F872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4C1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49A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EA5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28A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88C5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C62F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abstractNum w:abstractNumId="22" w15:restartNumberingAfterBreak="0">
    <w:nsid w:val="40CE4D96"/>
    <w:multiLevelType w:val="hybridMultilevel"/>
    <w:tmpl w:val="175EC964"/>
    <w:lvl w:ilvl="0" w:tplc="FC8C46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EA5857"/>
    <w:multiLevelType w:val="singleLevel"/>
    <w:tmpl w:val="8D9632E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39B65F3"/>
    <w:multiLevelType w:val="multilevel"/>
    <w:tmpl w:val="178A4E06"/>
    <w:lvl w:ilvl="0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25" w15:restartNumberingAfterBreak="0">
    <w:nsid w:val="4C7609C9"/>
    <w:multiLevelType w:val="hybridMultilevel"/>
    <w:tmpl w:val="1A8A65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BD28A4"/>
    <w:multiLevelType w:val="hybridMultilevel"/>
    <w:tmpl w:val="04FED4D2"/>
    <w:lvl w:ilvl="0" w:tplc="2C7618E2">
      <w:start w:val="5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DF6A8D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27039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00E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56DC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4461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067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AC3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36EC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B9242B"/>
    <w:multiLevelType w:val="hybridMultilevel"/>
    <w:tmpl w:val="E648E930"/>
    <w:lvl w:ilvl="0" w:tplc="77F21B9E">
      <w:start w:val="1"/>
      <w:numFmt w:val="decimal"/>
      <w:pStyle w:val="subexampl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1071CE8"/>
    <w:multiLevelType w:val="hybridMultilevel"/>
    <w:tmpl w:val="175EC964"/>
    <w:lvl w:ilvl="0" w:tplc="FC8C46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9A3452"/>
    <w:multiLevelType w:val="hybridMultilevel"/>
    <w:tmpl w:val="DA98AA18"/>
    <w:lvl w:ilvl="0" w:tplc="4986083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0" w15:restartNumberingAfterBreak="0">
    <w:nsid w:val="71227E71"/>
    <w:multiLevelType w:val="singleLevel"/>
    <w:tmpl w:val="C68C6072"/>
    <w:lvl w:ilvl="0">
      <w:start w:val="1"/>
      <w:numFmt w:val="bullet"/>
      <w:pStyle w:val="ListBullet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9213D55"/>
    <w:multiLevelType w:val="hybridMultilevel"/>
    <w:tmpl w:val="0FA20A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A7832"/>
    <w:multiLevelType w:val="hybridMultilevel"/>
    <w:tmpl w:val="D0C247B4"/>
    <w:lvl w:ilvl="0" w:tplc="0409000F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712F27"/>
    <w:multiLevelType w:val="hybridMultilevel"/>
    <w:tmpl w:val="A454DE20"/>
    <w:lvl w:ilvl="0" w:tplc="8D963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170FB7"/>
    <w:multiLevelType w:val="hybridMultilevel"/>
    <w:tmpl w:val="424272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"/>
  </w:num>
  <w:num w:numId="5">
    <w:abstractNumId w:val="2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1"/>
  </w:num>
  <w:num w:numId="12">
    <w:abstractNumId w:val="6"/>
  </w:num>
  <w:num w:numId="13">
    <w:abstractNumId w:val="4"/>
  </w:num>
  <w:num w:numId="14">
    <w:abstractNumId w:val="23"/>
  </w:num>
  <w:num w:numId="15">
    <w:abstractNumId w:val="9"/>
  </w:num>
  <w:num w:numId="16">
    <w:abstractNumId w:val="10"/>
  </w:num>
  <w:num w:numId="17">
    <w:abstractNumId w:val="18"/>
  </w:num>
  <w:num w:numId="18">
    <w:abstractNumId w:val="20"/>
  </w:num>
  <w:num w:numId="19">
    <w:abstractNumId w:val="26"/>
  </w:num>
  <w:num w:numId="20">
    <w:abstractNumId w:val="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2">
    <w:abstractNumId w:val="33"/>
  </w:num>
  <w:num w:numId="23">
    <w:abstractNumId w:val="17"/>
  </w:num>
  <w:num w:numId="24">
    <w:abstractNumId w:val="15"/>
  </w:num>
  <w:num w:numId="25">
    <w:abstractNumId w:val="29"/>
  </w:num>
  <w:num w:numId="26">
    <w:abstractNumId w:val="32"/>
  </w:num>
  <w:num w:numId="27">
    <w:abstractNumId w:val="16"/>
  </w:num>
  <w:num w:numId="28">
    <w:abstractNumId w:val="12"/>
  </w:num>
  <w:num w:numId="29">
    <w:abstractNumId w:val="3"/>
  </w:num>
  <w:num w:numId="30">
    <w:abstractNumId w:val="22"/>
  </w:num>
  <w:num w:numId="31">
    <w:abstractNumId w:val="34"/>
  </w:num>
  <w:num w:numId="32">
    <w:abstractNumId w:val="8"/>
  </w:num>
  <w:num w:numId="33">
    <w:abstractNumId w:val="14"/>
  </w:num>
  <w:num w:numId="34">
    <w:abstractNumId w:val="13"/>
  </w:num>
  <w:num w:numId="35">
    <w:abstractNumId w:val="25"/>
  </w:num>
  <w:num w:numId="36">
    <w:abstractNumId w:val="30"/>
  </w:num>
  <w:num w:numId="37">
    <w:abstractNumId w:val="0"/>
  </w:num>
  <w:num w:numId="38">
    <w:abstractNumId w:val="24"/>
  </w:num>
  <w:num w:numId="39">
    <w:abstractNumId w:val="27"/>
  </w:num>
  <w:num w:numId="40">
    <w:abstractNumId w:val="11"/>
  </w:num>
  <w:num w:numId="41">
    <w:abstractNumId w:val="28"/>
  </w:num>
  <w:num w:numId="42">
    <w:abstractNumId w:val="7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68"/>
    <w:rsid w:val="00011E0D"/>
    <w:rsid w:val="00044216"/>
    <w:rsid w:val="00073ACD"/>
    <w:rsid w:val="00074F4E"/>
    <w:rsid w:val="00093E63"/>
    <w:rsid w:val="000B27DB"/>
    <w:rsid w:val="000E6854"/>
    <w:rsid w:val="00131200"/>
    <w:rsid w:val="00142B77"/>
    <w:rsid w:val="00161299"/>
    <w:rsid w:val="00172D9E"/>
    <w:rsid w:val="001A553A"/>
    <w:rsid w:val="001A647F"/>
    <w:rsid w:val="001C5E6E"/>
    <w:rsid w:val="00203902"/>
    <w:rsid w:val="002456C5"/>
    <w:rsid w:val="00266A6A"/>
    <w:rsid w:val="002C1AA2"/>
    <w:rsid w:val="002F2A3A"/>
    <w:rsid w:val="002F3AD3"/>
    <w:rsid w:val="003338F7"/>
    <w:rsid w:val="0035467F"/>
    <w:rsid w:val="00366E44"/>
    <w:rsid w:val="003D20F8"/>
    <w:rsid w:val="003E03FF"/>
    <w:rsid w:val="00411E2D"/>
    <w:rsid w:val="00433BA5"/>
    <w:rsid w:val="004500FE"/>
    <w:rsid w:val="00475750"/>
    <w:rsid w:val="004900BD"/>
    <w:rsid w:val="004B6D60"/>
    <w:rsid w:val="004F3CF3"/>
    <w:rsid w:val="005216B0"/>
    <w:rsid w:val="00550160"/>
    <w:rsid w:val="005845F3"/>
    <w:rsid w:val="00597CAB"/>
    <w:rsid w:val="005C1FA8"/>
    <w:rsid w:val="005C4272"/>
    <w:rsid w:val="006428D2"/>
    <w:rsid w:val="00656CFD"/>
    <w:rsid w:val="00670B21"/>
    <w:rsid w:val="00674675"/>
    <w:rsid w:val="0069238D"/>
    <w:rsid w:val="006B6199"/>
    <w:rsid w:val="006C1859"/>
    <w:rsid w:val="006C6E68"/>
    <w:rsid w:val="00703A33"/>
    <w:rsid w:val="00703B44"/>
    <w:rsid w:val="007548FB"/>
    <w:rsid w:val="007C1695"/>
    <w:rsid w:val="007C1CC6"/>
    <w:rsid w:val="007D0A48"/>
    <w:rsid w:val="007F43F9"/>
    <w:rsid w:val="00807AB8"/>
    <w:rsid w:val="0083042A"/>
    <w:rsid w:val="00835A4F"/>
    <w:rsid w:val="00853BD5"/>
    <w:rsid w:val="008548A3"/>
    <w:rsid w:val="00871F6D"/>
    <w:rsid w:val="00872FED"/>
    <w:rsid w:val="00937997"/>
    <w:rsid w:val="00953A0F"/>
    <w:rsid w:val="00960CE2"/>
    <w:rsid w:val="009A7E47"/>
    <w:rsid w:val="00A07840"/>
    <w:rsid w:val="00A208E4"/>
    <w:rsid w:val="00A50A3F"/>
    <w:rsid w:val="00AC7AC9"/>
    <w:rsid w:val="00AF7968"/>
    <w:rsid w:val="00B249D1"/>
    <w:rsid w:val="00B30A0C"/>
    <w:rsid w:val="00B45F00"/>
    <w:rsid w:val="00BA00D1"/>
    <w:rsid w:val="00C2023A"/>
    <w:rsid w:val="00C226ED"/>
    <w:rsid w:val="00C2337A"/>
    <w:rsid w:val="00C41809"/>
    <w:rsid w:val="00C64CAD"/>
    <w:rsid w:val="00C70F1B"/>
    <w:rsid w:val="00C71102"/>
    <w:rsid w:val="00C8452B"/>
    <w:rsid w:val="00CC1DA5"/>
    <w:rsid w:val="00D00694"/>
    <w:rsid w:val="00D16C4D"/>
    <w:rsid w:val="00D21B6F"/>
    <w:rsid w:val="00D71EED"/>
    <w:rsid w:val="00D82F5E"/>
    <w:rsid w:val="00D87BAF"/>
    <w:rsid w:val="00DD0BDE"/>
    <w:rsid w:val="00DF553E"/>
    <w:rsid w:val="00E30DD6"/>
    <w:rsid w:val="00E35D7C"/>
    <w:rsid w:val="00E40EC3"/>
    <w:rsid w:val="00E859C2"/>
    <w:rsid w:val="00EF0D12"/>
    <w:rsid w:val="00EF1798"/>
    <w:rsid w:val="00F23C59"/>
    <w:rsid w:val="00F36479"/>
    <w:rsid w:val="00F66D64"/>
    <w:rsid w:val="00FA131C"/>
    <w:rsid w:val="00FC096E"/>
    <w:rsid w:val="00FD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696E31ED"/>
  <w15:docId w15:val="{592B7FC5-B48E-4867-B90C-0A060C8F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pacing w:val="-3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6"/>
      </w:numPr>
      <w:spacing w:before="240" w:after="60"/>
      <w:outlineLvl w:val="0"/>
    </w:pPr>
    <w:rPr>
      <w:b/>
      <w:kern w:val="28"/>
      <w:sz w:val="28"/>
      <w:lang w:val="en-CA"/>
    </w:rPr>
  </w:style>
  <w:style w:type="paragraph" w:styleId="Heading2">
    <w:name w:val="heading 2"/>
    <w:basedOn w:val="Normal"/>
    <w:next w:val="Normal"/>
    <w:uiPriority w:val="9"/>
    <w:qFormat/>
    <w:pPr>
      <w:keepNext/>
      <w:numPr>
        <w:ilvl w:val="1"/>
        <w:numId w:val="6"/>
      </w:numPr>
      <w:spacing w:before="120"/>
      <w:outlineLvl w:val="1"/>
    </w:pPr>
    <w:rPr>
      <w:lang w:val="en-CA"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6"/>
      </w:numPr>
      <w:tabs>
        <w:tab w:val="clear" w:pos="2203"/>
        <w:tab w:val="num" w:pos="720"/>
      </w:tabs>
      <w:spacing w:before="120"/>
      <w:ind w:left="720"/>
      <w:outlineLvl w:val="2"/>
    </w:pPr>
    <w:rPr>
      <w:lang w:val="en-CA"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6"/>
      </w:numPr>
      <w:spacing w:before="120"/>
      <w:outlineLvl w:val="3"/>
    </w:pPr>
    <w:rPr>
      <w:i/>
      <w:lang w:val="en-CA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6"/>
      </w:numPr>
      <w:spacing w:before="240" w:after="60"/>
      <w:outlineLvl w:val="4"/>
    </w:pPr>
    <w:rPr>
      <w:sz w:val="22"/>
      <w:lang w:val="en-CA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6"/>
      </w:numPr>
      <w:outlineLvl w:val="5"/>
    </w:pPr>
    <w:rPr>
      <w:lang w:val="en-CA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6"/>
      </w:numPr>
      <w:outlineLvl w:val="6"/>
    </w:pPr>
    <w:rPr>
      <w:lang w:val="en-CA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6"/>
      </w:numPr>
      <w:outlineLvl w:val="7"/>
    </w:pPr>
    <w:rPr>
      <w:lang w:val="en-CA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customStyle="1" w:styleId="6POINT">
    <w:name w:val="6POINT"/>
    <w:basedOn w:val="Normal"/>
    <w:pPr>
      <w:tabs>
        <w:tab w:val="left" w:pos="-720"/>
      </w:tabs>
      <w:suppressAutoHyphens/>
      <w:spacing w:before="120"/>
    </w:pPr>
    <w:rPr>
      <w:rFonts w:ascii="Helvetica" w:hAnsi="Helvetica"/>
      <w:lang w:val="en-GB"/>
    </w:rPr>
  </w:style>
  <w:style w:type="paragraph" w:customStyle="1" w:styleId="cplus">
    <w:name w:val="cplus"/>
    <w:basedOn w:val="6POINT"/>
    <w:rPr>
      <w:rFonts w:ascii="Courier New" w:hAnsi="Courier New"/>
      <w:b/>
    </w:rPr>
  </w:style>
  <w:style w:type="paragraph" w:styleId="ListBullet">
    <w:name w:val="List Bullet"/>
    <w:basedOn w:val="Normal"/>
    <w:autoRedefine/>
    <w:pPr>
      <w:numPr>
        <w:numId w:val="11"/>
      </w:numPr>
      <w:tabs>
        <w:tab w:val="left" w:pos="72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74"/>
      </w:tabs>
      <w:ind w:left="374" w:hanging="374"/>
    </w:pPr>
  </w:style>
  <w:style w:type="paragraph" w:customStyle="1" w:styleId="tb">
    <w:name w:val="tb"/>
    <w:basedOn w:val="Normal"/>
    <w:pPr>
      <w:spacing w:before="100" w:beforeAutospacing="1" w:after="100" w:afterAutospacing="1"/>
    </w:pPr>
    <w:rPr>
      <w:rFonts w:ascii="Times New Roman" w:hAnsi="Times New Roman"/>
      <w:szCs w:val="24"/>
      <w:lang w:val="en-CA"/>
    </w:rPr>
  </w:style>
  <w:style w:type="paragraph" w:styleId="PlainText">
    <w:name w:val="Plain Text"/>
    <w:basedOn w:val="Normal"/>
    <w:rPr>
      <w:rFonts w:ascii="Courier New" w:hAnsi="Courier New" w:cs="Courier New"/>
      <w:spacing w:val="0"/>
      <w:sz w:val="20"/>
      <w:lang w:val="en-CA"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-748" w:right="-738"/>
    </w:pPr>
    <w:rPr>
      <w:rFonts w:ascii="Courier New" w:hAnsi="Courier New" w:cs="Courier New"/>
      <w:spacing w:val="0"/>
      <w:sz w:val="20"/>
      <w:lang w:val="en-CA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F553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366E44"/>
    <w:pPr>
      <w:spacing w:after="120"/>
    </w:pPr>
  </w:style>
  <w:style w:type="paragraph" w:styleId="EndnoteText">
    <w:name w:val="endnote text"/>
    <w:basedOn w:val="Normal"/>
    <w:semiHidden/>
    <w:rsid w:val="00366E44"/>
    <w:rPr>
      <w:rFonts w:ascii="Times New Roman" w:hAnsi="Times New Roman"/>
      <w:spacing w:val="0"/>
    </w:rPr>
  </w:style>
  <w:style w:type="paragraph" w:styleId="ListParagraph">
    <w:name w:val="List Paragraph"/>
    <w:basedOn w:val="Normal"/>
    <w:uiPriority w:val="34"/>
    <w:qFormat/>
    <w:rsid w:val="00597CAB"/>
    <w:pPr>
      <w:ind w:left="720"/>
      <w:contextualSpacing/>
    </w:pPr>
  </w:style>
  <w:style w:type="table" w:styleId="TableGrid">
    <w:name w:val="Table Grid"/>
    <w:basedOn w:val="TableNormal"/>
    <w:rsid w:val="00597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llin">
    <w:name w:val="fillin"/>
    <w:basedOn w:val="Normal"/>
    <w:link w:val="fillinChar"/>
    <w:rsid w:val="004B6D60"/>
    <w:pPr>
      <w:spacing w:before="120"/>
    </w:pPr>
    <w:rPr>
      <w:rFonts w:ascii="Verdana" w:hAnsi="Verdana"/>
      <w:b/>
      <w:i/>
      <w:spacing w:val="0"/>
      <w:sz w:val="22"/>
      <w:szCs w:val="24"/>
      <w:u w:val="single"/>
      <w:lang w:val="en-CA"/>
    </w:rPr>
  </w:style>
  <w:style w:type="character" w:customStyle="1" w:styleId="fillinChar">
    <w:name w:val="fillin Char"/>
    <w:basedOn w:val="DefaultParagraphFont"/>
    <w:link w:val="fillin"/>
    <w:rsid w:val="004B6D60"/>
    <w:rPr>
      <w:rFonts w:ascii="Verdana" w:hAnsi="Verdana"/>
      <w:b/>
      <w:i/>
      <w:sz w:val="22"/>
      <w:szCs w:val="24"/>
      <w:u w:val="single"/>
      <w:lang w:eastAsia="en-US"/>
    </w:rPr>
  </w:style>
  <w:style w:type="paragraph" w:styleId="BodyTextIndent2">
    <w:name w:val="Body Text Indent 2"/>
    <w:basedOn w:val="Normal"/>
    <w:link w:val="BodyTextIndent2Char"/>
    <w:rsid w:val="004B6D60"/>
    <w:pPr>
      <w:ind w:left="720"/>
    </w:pPr>
    <w:rPr>
      <w:spacing w:val="0"/>
      <w:sz w:val="22"/>
      <w:szCs w:val="24"/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4B6D60"/>
    <w:rPr>
      <w:rFonts w:ascii="Arial" w:hAnsi="Arial"/>
      <w:sz w:val="22"/>
      <w:szCs w:val="24"/>
      <w:lang w:eastAsia="en-US"/>
    </w:rPr>
  </w:style>
  <w:style w:type="paragraph" w:styleId="ListBullet2">
    <w:name w:val="List Bullet 2"/>
    <w:basedOn w:val="Normal"/>
    <w:autoRedefine/>
    <w:rsid w:val="004B6D60"/>
    <w:pPr>
      <w:numPr>
        <w:numId w:val="36"/>
      </w:numPr>
      <w:tabs>
        <w:tab w:val="clear" w:pos="360"/>
        <w:tab w:val="left" w:pos="720"/>
      </w:tabs>
      <w:spacing w:before="120"/>
      <w:ind w:left="720"/>
    </w:pPr>
    <w:rPr>
      <w:bCs/>
      <w:spacing w:val="0"/>
      <w:sz w:val="22"/>
      <w:lang w:val="en-GB"/>
    </w:rPr>
  </w:style>
  <w:style w:type="paragraph" w:styleId="ListBullet3">
    <w:name w:val="List Bullet 3"/>
    <w:basedOn w:val="Normal"/>
    <w:rsid w:val="004B6D60"/>
    <w:pPr>
      <w:numPr>
        <w:numId w:val="37"/>
      </w:numPr>
      <w:tabs>
        <w:tab w:val="clear" w:pos="1080"/>
        <w:tab w:val="num" w:pos="926"/>
      </w:tabs>
      <w:ind w:left="926"/>
    </w:pPr>
    <w:rPr>
      <w:spacing w:val="0"/>
      <w:sz w:val="22"/>
      <w:lang w:val="en-CA"/>
    </w:rPr>
  </w:style>
  <w:style w:type="paragraph" w:customStyle="1" w:styleId="Step">
    <w:name w:val="Step"/>
    <w:basedOn w:val="Normal"/>
    <w:rsid w:val="004B6D60"/>
    <w:pPr>
      <w:numPr>
        <w:numId w:val="38"/>
      </w:numPr>
      <w:spacing w:before="120"/>
    </w:pPr>
    <w:rPr>
      <w:b/>
      <w:i/>
      <w:spacing w:val="0"/>
      <w:sz w:val="22"/>
      <w:lang w:val="en-CA"/>
    </w:rPr>
  </w:style>
  <w:style w:type="paragraph" w:customStyle="1" w:styleId="subexample">
    <w:name w:val="subexample"/>
    <w:basedOn w:val="Normal"/>
    <w:rsid w:val="004B6D60"/>
    <w:pPr>
      <w:numPr>
        <w:numId w:val="39"/>
      </w:numPr>
      <w:shd w:val="clear" w:color="auto" w:fill="F3F3F3"/>
    </w:pPr>
    <w:rPr>
      <w:b/>
      <w:bCs/>
      <w:spacing w:val="0"/>
      <w:sz w:val="22"/>
      <w:lang w:val="en-CA"/>
    </w:rPr>
  </w:style>
  <w:style w:type="character" w:customStyle="1" w:styleId="BalloonTextChar">
    <w:name w:val="Balloon Text Char"/>
    <w:link w:val="BalloonText"/>
    <w:rsid w:val="004B6D60"/>
    <w:rPr>
      <w:rFonts w:ascii="Tahoma" w:hAnsi="Tahoma" w:cs="Tahoma"/>
      <w:spacing w:val="-3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475750"/>
    <w:rPr>
      <w:rFonts w:ascii="Arial" w:hAnsi="Arial"/>
      <w:b/>
      <w:spacing w:val="-3"/>
      <w:kern w:val="28"/>
      <w:sz w:val="28"/>
      <w:lang w:eastAsia="en-US"/>
    </w:rPr>
  </w:style>
  <w:style w:type="table" w:styleId="GridTable1Light-Accent1">
    <w:name w:val="Grid Table 1 Light Accent 1"/>
    <w:basedOn w:val="TableNormal"/>
    <w:uiPriority w:val="46"/>
    <w:rsid w:val="00C64CA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402%20SQL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402 SQL lab</Template>
  <TotalTime>1</TotalTime>
  <Pages>14</Pages>
  <Words>2215</Words>
  <Characters>12626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420-402</vt:lpstr>
    </vt:vector>
  </TitlesOfParts>
  <Company>Heritage College</Company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420-402</dc:title>
  <dc:creator>Chan Richard</dc:creator>
  <cp:lastModifiedBy>Admin lab</cp:lastModifiedBy>
  <cp:revision>2</cp:revision>
  <cp:lastPrinted>2008-10-15T19:15:00Z</cp:lastPrinted>
  <dcterms:created xsi:type="dcterms:W3CDTF">2016-08-24T15:23:00Z</dcterms:created>
  <dcterms:modified xsi:type="dcterms:W3CDTF">2016-08-24T15:23:00Z</dcterms:modified>
</cp:coreProperties>
</file>