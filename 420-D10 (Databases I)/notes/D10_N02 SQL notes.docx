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A7" w:rsidRDefault="00B92385">
      <w:pPr>
        <w:pStyle w:val="Heading1"/>
      </w:pPr>
      <w:bookmarkStart w:id="0" w:name="_GoBack"/>
      <w:bookmarkEnd w:id="0"/>
      <w:r>
        <w:t>SQL Notes and Examples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a transform oriented language - designed to use relations to transform inputs into required outputs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first developed under the name SEQUEL at IBM San Jose research facilities as the data manipulation language for their prototype relational database, System R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first commercial DBMS that supported SQL was Oracle in 1979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renamed SQL in 1980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the most common language for relational systems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accepted by ANSI and ISO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ANSI standards first published in 1986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SQL-2011 is the current standard</w:t>
      </w:r>
    </w:p>
    <w:p w:rsidR="005B72A7" w:rsidRDefault="005B72A7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implemented on mainframes, minis and PC's</w:t>
      </w:r>
    </w:p>
    <w:p w:rsidR="005B72A7" w:rsidRDefault="005B72A7" w:rsidP="00E93601">
      <w:pPr>
        <w:pStyle w:val="Heading3"/>
        <w:rPr>
          <w:lang w:val="en-US"/>
        </w:rPr>
      </w:pPr>
      <w:bookmarkStart w:id="1" w:name="_Toc478285874"/>
      <w:bookmarkStart w:id="2" w:name="_Toc485455155"/>
      <w:r>
        <w:rPr>
          <w:lang w:val="en-US"/>
        </w:rPr>
        <w:t>Components:</w:t>
      </w:r>
      <w:bookmarkEnd w:id="1"/>
      <w:bookmarkEnd w:id="2"/>
    </w:p>
    <w:p w:rsidR="005B72A7" w:rsidRDefault="005B72A7">
      <w:pPr>
        <w:numPr>
          <w:ilvl w:val="0"/>
          <w:numId w:val="15"/>
        </w:numPr>
      </w:pPr>
      <w:r>
        <w:t>A Data Definition Language (DDL) for defining the database structure</w:t>
      </w:r>
    </w:p>
    <w:p w:rsidR="005B72A7" w:rsidRDefault="005B72A7">
      <w:pPr>
        <w:numPr>
          <w:ilvl w:val="0"/>
          <w:numId w:val="15"/>
        </w:numPr>
      </w:pPr>
      <w:r>
        <w:t>A Data Manipulation Language (DML) for retrieving and updating data</w:t>
      </w:r>
    </w:p>
    <w:p w:rsidR="005B72A7" w:rsidRDefault="005B72A7">
      <w:pPr>
        <w:numPr>
          <w:ilvl w:val="0"/>
          <w:numId w:val="15"/>
        </w:numPr>
      </w:pPr>
      <w:r>
        <w:t>A Data Control Language (DCL) to control the database and to apply security to the tables and columns of the database</w:t>
      </w:r>
    </w:p>
    <w:p w:rsidR="005B72A7" w:rsidRDefault="005B72A7">
      <w:pPr>
        <w:numPr>
          <w:ilvl w:val="0"/>
          <w:numId w:val="15"/>
        </w:numPr>
      </w:pPr>
      <w:r>
        <w:t>A Transaction Control Language (TCL) to manage database transactions</w:t>
      </w:r>
    </w:p>
    <w:p w:rsidR="005B72A7" w:rsidRDefault="005B72A7">
      <w:pPr>
        <w:numPr>
          <w:ilvl w:val="0"/>
          <w:numId w:val="16"/>
        </w:numPr>
        <w:spacing w:before="120"/>
      </w:pPr>
      <w:r>
        <w:t>SQL contains only these definitional and manipulative commands; it does not contain flow control commands (i.e. no if..then..else, do…while)</w:t>
      </w:r>
    </w:p>
    <w:p w:rsidR="005B72A7" w:rsidRDefault="005B72A7">
      <w:pPr>
        <w:spacing w:before="120"/>
      </w:pPr>
      <w:r>
        <w:t>SQL is a relatively easy language to learn:</w:t>
      </w:r>
    </w:p>
    <w:p w:rsidR="005B72A7" w:rsidRDefault="005B72A7">
      <w:pPr>
        <w:numPr>
          <w:ilvl w:val="0"/>
          <w:numId w:val="17"/>
        </w:numPr>
        <w:spacing w:before="120"/>
      </w:pPr>
      <w:r>
        <w:t>it is a non-procedural language: you specify what information you require, rather than how to get it;</w:t>
      </w:r>
    </w:p>
    <w:p w:rsidR="005B72A7" w:rsidRDefault="005B72A7">
      <w:pPr>
        <w:numPr>
          <w:ilvl w:val="0"/>
          <w:numId w:val="17"/>
        </w:numPr>
        <w:spacing w:before="120"/>
      </w:pPr>
      <w:r>
        <w:t>it is essentially free-format, which means that parts of statements do not have to be typed at particular locations on the screen;</w:t>
      </w:r>
    </w:p>
    <w:p w:rsidR="005B72A7" w:rsidRDefault="005B72A7">
      <w:pPr>
        <w:numPr>
          <w:ilvl w:val="0"/>
          <w:numId w:val="17"/>
        </w:numPr>
        <w:spacing w:before="120"/>
      </w:pPr>
      <w:r>
        <w:t>the command structure consists of standard English words such as CREATE TABLE, INSERT, SELECT;</w:t>
      </w:r>
    </w:p>
    <w:p w:rsidR="005B72A7" w:rsidRDefault="005B72A7">
      <w:pPr>
        <w:numPr>
          <w:ilvl w:val="0"/>
          <w:numId w:val="17"/>
        </w:numPr>
        <w:spacing w:before="120"/>
      </w:pPr>
      <w:r>
        <w:t>it can be used by a range of users including Database Administrators (DBA), management personnel, application programmers and many other types of end-users.</w:t>
      </w:r>
    </w:p>
    <w:p w:rsidR="005B72A7" w:rsidRDefault="005B72A7">
      <w:pPr>
        <w:spacing w:before="120"/>
      </w:pPr>
      <w:r>
        <w:br w:type="page"/>
      </w:r>
      <w:r>
        <w:lastRenderedPageBreak/>
        <w:t>DDL, DML, DCL and the database development process:</w:t>
      </w:r>
    </w:p>
    <w:p w:rsidR="005B72A7" w:rsidRDefault="00E86881">
      <w:pPr>
        <w:spacing w:before="120"/>
      </w:pPr>
      <w:r>
        <w:rPr>
          <w:noProof/>
          <w:sz w:val="20"/>
          <w:lang w:eastAsia="en-C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2070CA1" wp14:editId="237C5DD2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008370" cy="4457700"/>
                <wp:effectExtent l="9525" t="5715" r="11430" b="13335"/>
                <wp:wrapNone/>
                <wp:docPr id="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8370" cy="4457700"/>
                          <a:chOff x="1440" y="1980"/>
                          <a:chExt cx="9462" cy="702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980"/>
                            <a:ext cx="4047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938" w:rsidRDefault="003B6938">
                              <w:pPr>
                                <w:pStyle w:val="Heading4"/>
                                <w:spacing w:before="0" w:after="0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DDL</w:t>
                              </w:r>
                            </w:p>
                            <w:p w:rsidR="003B6938" w:rsidRDefault="003B6938">
                              <w:r>
                                <w:t>Define the database:</w:t>
                              </w:r>
                            </w:p>
                            <w:p w:rsidR="003B6938" w:rsidRDefault="003B6938">
                              <w:pPr>
                                <w:ind w:left="342"/>
                              </w:pPr>
                              <w:r>
                                <w:t>CREATE tables, indexes, views</w:t>
                              </w:r>
                            </w:p>
                            <w:p w:rsidR="003B6938" w:rsidRDefault="003B6938">
                              <w:pPr>
                                <w:ind w:left="342"/>
                              </w:pPr>
                              <w:r>
                                <w:t>Establish foreign keys</w:t>
                              </w:r>
                            </w:p>
                            <w:p w:rsidR="003B6938" w:rsidRDefault="003B6938">
                              <w:pPr>
                                <w:ind w:left="342"/>
                              </w:pPr>
                              <w:r>
                                <w:t>Drop or truncate tables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960"/>
                            <a:ext cx="4047" cy="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938" w:rsidRDefault="003B6938">
                              <w:pPr>
                                <w:pStyle w:val="Heading4"/>
                                <w:spacing w:before="0" w:after="0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DML</w:t>
                              </w:r>
                            </w:p>
                            <w:p w:rsidR="003B6938" w:rsidRDefault="003B6938">
                              <w:r>
                                <w:t>Load the database:</w:t>
                              </w:r>
                            </w:p>
                            <w:p w:rsidR="003B6938" w:rsidRDefault="003B6938">
                              <w:pPr>
                                <w:ind w:left="342"/>
                              </w:pPr>
                              <w:r>
                                <w:t>INSERT data</w:t>
                              </w:r>
                            </w:p>
                            <w:p w:rsidR="003B6938" w:rsidRDefault="003B6938">
                              <w:r>
                                <w:t>UPDATE the database</w:t>
                              </w:r>
                            </w:p>
                            <w:p w:rsidR="003B6938" w:rsidRDefault="003B6938">
                              <w:r>
                                <w:t>Manipulate the database:</w:t>
                              </w:r>
                            </w:p>
                            <w:p w:rsidR="003B6938" w:rsidRDefault="003B6938">
                              <w:pPr>
                                <w:ind w:left="342"/>
                              </w:pPr>
                              <w:r>
                                <w:t>SELECT tables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120"/>
                            <a:ext cx="4047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938" w:rsidRDefault="003B6938">
                              <w:pPr>
                                <w:pStyle w:val="Heading4"/>
                                <w:spacing w:before="0" w:after="0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DCL</w:t>
                              </w:r>
                            </w:p>
                            <w:p w:rsidR="003B6938" w:rsidRDefault="003B6938">
                              <w:r>
                                <w:t>Control the database:</w:t>
                              </w:r>
                            </w:p>
                            <w:p w:rsidR="003B6938" w:rsidRDefault="003B6938">
                              <w:pPr>
                                <w:ind w:left="342"/>
                              </w:pPr>
                              <w:r>
                                <w:t>GRANT, ADD, REVOKE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22" y="2160"/>
                            <a:ext cx="2223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938" w:rsidRDefault="003B6938">
                              <w:r>
                                <w:t>Physical Design</w:t>
                              </w:r>
                            </w:p>
                          </w:txbxContent>
                        </wps:txbx>
                        <wps:bodyPr rot="0" vert="horz" wrap="square" lIns="91440" tIns="182880" rIns="91440" bIns="18288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22" y="4140"/>
                            <a:ext cx="2223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938" w:rsidRDefault="003B6938">
                              <w:r>
                                <w:t>Implementation</w:t>
                              </w:r>
                            </w:p>
                          </w:txbxContent>
                        </wps:txbx>
                        <wps:bodyPr rot="0" vert="horz" wrap="square" lIns="91440" tIns="182880" rIns="91440" bIns="18288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679" y="5940"/>
                            <a:ext cx="2223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938" w:rsidRDefault="003B6938">
                              <w: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91440" tIns="182880" rIns="91440" bIns="182880" anchor="t" anchorCtr="0" upright="1">
                          <a:noAutofit/>
                        </wps:bodyPr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5487" y="2700"/>
                            <a:ext cx="31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5487" y="3060"/>
                            <a:ext cx="3192" cy="3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5430" y="4500"/>
                            <a:ext cx="31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 flipV="1">
                            <a:off x="5487" y="4680"/>
                            <a:ext cx="3135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V="1">
                            <a:off x="5487" y="6480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740"/>
                            <a:ext cx="4047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B6938" w:rsidRDefault="003B6938">
                              <w:pPr>
                                <w:pStyle w:val="Heading4"/>
                                <w:spacing w:before="0" w:after="0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TCL</w:t>
                              </w:r>
                            </w:p>
                            <w:p w:rsidR="003B6938" w:rsidRDefault="003B6938">
                              <w:r>
                                <w:t>Manage Transactions:</w:t>
                              </w:r>
                            </w:p>
                            <w:p w:rsidR="003B6938" w:rsidRDefault="003B6938">
                              <w:pPr>
                                <w:ind w:left="342"/>
                              </w:pPr>
                              <w:r>
                                <w:t>ROLLBACK, COMMIT, SAVEPOINT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 flipV="1">
                            <a:off x="5487" y="4860"/>
                            <a:ext cx="3135" cy="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 flipV="1">
                            <a:off x="5487" y="6660"/>
                            <a:ext cx="3192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70CA1" id="Group 19" o:spid="_x0000_s1026" style="position:absolute;margin-left:0;margin-top:7.2pt;width:473.1pt;height:351pt;z-index:251657728" coordorigin="1440,1980" coordsize="9462,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40;top:1980;width:4047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3B6938" w:rsidRDefault="003B6938">
                        <w:pPr>
                          <w:pStyle w:val="Heading4"/>
                          <w:spacing w:before="0" w:after="0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DDL</w:t>
                        </w:r>
                      </w:p>
                      <w:p w:rsidR="003B6938" w:rsidRDefault="003B6938">
                        <w:r>
                          <w:t>Define the database:</w:t>
                        </w:r>
                      </w:p>
                      <w:p w:rsidR="003B6938" w:rsidRDefault="003B6938">
                        <w:pPr>
                          <w:ind w:left="342"/>
                        </w:pPr>
                        <w:r>
                          <w:t>CREATE tables, indexes, views</w:t>
                        </w:r>
                      </w:p>
                      <w:p w:rsidR="003B6938" w:rsidRDefault="003B6938">
                        <w:pPr>
                          <w:ind w:left="342"/>
                        </w:pPr>
                        <w:r>
                          <w:t>Establish foreign keys</w:t>
                        </w:r>
                      </w:p>
                      <w:p w:rsidR="003B6938" w:rsidRDefault="003B6938">
                        <w:pPr>
                          <w:ind w:left="342"/>
                        </w:pPr>
                        <w:r>
                          <w:t>Drop or truncate tables</w:t>
                        </w:r>
                      </w:p>
                    </w:txbxContent>
                  </v:textbox>
                </v:shape>
                <v:shape id="Text Box 3" o:spid="_x0000_s1028" type="#_x0000_t202" style="position:absolute;left:1440;top:3960;width:4047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3B6938" w:rsidRDefault="003B6938">
                        <w:pPr>
                          <w:pStyle w:val="Heading4"/>
                          <w:spacing w:before="0" w:after="0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DML</w:t>
                        </w:r>
                      </w:p>
                      <w:p w:rsidR="003B6938" w:rsidRDefault="003B6938">
                        <w:r>
                          <w:t>Load the database:</w:t>
                        </w:r>
                      </w:p>
                      <w:p w:rsidR="003B6938" w:rsidRDefault="003B6938">
                        <w:pPr>
                          <w:ind w:left="342"/>
                        </w:pPr>
                        <w:r>
                          <w:t>INSERT data</w:t>
                        </w:r>
                      </w:p>
                      <w:p w:rsidR="003B6938" w:rsidRDefault="003B6938">
                        <w:r>
                          <w:t>UPDATE the database</w:t>
                        </w:r>
                      </w:p>
                      <w:p w:rsidR="003B6938" w:rsidRDefault="003B6938">
                        <w:r>
                          <w:t>Manipulate the database:</w:t>
                        </w:r>
                      </w:p>
                      <w:p w:rsidR="003B6938" w:rsidRDefault="003B6938">
                        <w:pPr>
                          <w:ind w:left="342"/>
                        </w:pPr>
                        <w:r>
                          <w:t>SELECT tables</w:t>
                        </w:r>
                      </w:p>
                    </w:txbxContent>
                  </v:textbox>
                </v:shape>
                <v:shape id="Text Box 4" o:spid="_x0000_s1029" type="#_x0000_t202" style="position:absolute;left:1440;top:6120;width:4047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3B6938" w:rsidRDefault="003B6938">
                        <w:pPr>
                          <w:pStyle w:val="Heading4"/>
                          <w:spacing w:before="0" w:after="0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DCL</w:t>
                        </w:r>
                      </w:p>
                      <w:p w:rsidR="003B6938" w:rsidRDefault="003B6938">
                        <w:r>
                          <w:t>Control the database:</w:t>
                        </w:r>
                      </w:p>
                      <w:p w:rsidR="003B6938" w:rsidRDefault="003B6938">
                        <w:pPr>
                          <w:ind w:left="342"/>
                        </w:pPr>
                        <w:r>
                          <w:t>GRANT, ADD, REVOKE</w:t>
                        </w:r>
                      </w:p>
                    </w:txbxContent>
                  </v:textbox>
                </v:shape>
                <v:shape id="Text Box 6" o:spid="_x0000_s1030" type="#_x0000_t202" style="position:absolute;left:8622;top:2160;width:2223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">
                  <v:textbox inset=",14.4pt,,14.4pt">
                    <w:txbxContent>
                      <w:p w:rsidR="003B6938" w:rsidRDefault="003B6938">
                        <w:r>
                          <w:t>Physical Design</w:t>
                        </w:r>
                      </w:p>
                    </w:txbxContent>
                  </v:textbox>
                </v:shape>
                <v:shape id="Text Box 7" o:spid="_x0000_s1031" type="#_x0000_t202" style="position:absolute;left:8622;top:4140;width:2223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">
                  <v:textbox inset=",14.4pt,,14.4pt">
                    <w:txbxContent>
                      <w:p w:rsidR="003B6938" w:rsidRDefault="003B6938">
                        <w:r>
                          <w:t>Implementation</w:t>
                        </w:r>
                      </w:p>
                    </w:txbxContent>
                  </v:textbox>
                </v:shape>
                <v:shape id="Text Box 8" o:spid="_x0000_s1032" type="#_x0000_t202" style="position:absolute;left:8679;top:5940;width:2223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">
                  <v:textbox inset=",14.4pt,,14.4pt">
                    <w:txbxContent>
                      <w:p w:rsidR="003B6938" w:rsidRDefault="003B6938">
                        <w:r>
                          <w:t>Maintenance</w:t>
                        </w:r>
                      </w:p>
                    </w:txbxContent>
                  </v:textbox>
                </v:shape>
                <v:line id="Line 9" o:spid="_x0000_s1033" style="position:absolute;visibility:visible;mso-wrap-style:square" from="5487,2700" to="8622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034" style="position:absolute;visibility:visible;mso-wrap-style:square" from="5487,3060" to="8679,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11" o:spid="_x0000_s1035" style="position:absolute;visibility:visible;mso-wrap-style:square" from="5430,4500" to="8622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12" o:spid="_x0000_s1036" style="position:absolute;flip:y;visibility:visible;mso-wrap-style:square" from="5487,4680" to="8622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line id="Line 13" o:spid="_x0000_s1037" style="position:absolute;flip:y;visibility:visible;mso-wrap-style:square" from="5487,6480" to="8736,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shape id="Text Box 16" o:spid="_x0000_s1038" type="#_x0000_t202" style="position:absolute;left:1440;top:7740;width:4047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3B6938" w:rsidRDefault="003B6938">
                        <w:pPr>
                          <w:pStyle w:val="Heading4"/>
                          <w:spacing w:before="0" w:after="0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TCL</w:t>
                        </w:r>
                      </w:p>
                      <w:p w:rsidR="003B6938" w:rsidRDefault="003B6938">
                        <w:r>
                          <w:t>Manage Transactions:</w:t>
                        </w:r>
                      </w:p>
                      <w:p w:rsidR="003B6938" w:rsidRDefault="003B6938">
                        <w:pPr>
                          <w:ind w:left="342"/>
                        </w:pPr>
                        <w:r>
                          <w:t>ROLLBACK, COMMIT, SAVEPOINT</w:t>
                        </w:r>
                      </w:p>
                    </w:txbxContent>
                  </v:textbox>
                </v:shape>
                <v:line id="Line 17" o:spid="_x0000_s1039" style="position:absolute;flip:y;visibility:visible;mso-wrap-style:square" from="5487,4860" to="8622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5xxAAAANsAAAAPAAAAZHJzL2Rvd25yZXYueG1sRI9Ba8JA&#10;EIXvQv/DMgUvoW6sUt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MAkjnHEAAAA2wAAAA8A&#10;AAAAAAAAAAAAAAAABwIAAGRycy9kb3ducmV2LnhtbFBLBQYAAAAAAwADALcAAAD4AgAAAAA=&#10;">
                  <v:stroke endarrow="block"/>
                </v:line>
                <v:line id="Line 18" o:spid="_x0000_s1040" style="position:absolute;flip:y;visibility:visible;mso-wrap-style:square" from="5487,6660" to="8679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:rsidR="005B72A7" w:rsidRDefault="005B72A7">
      <w:pPr>
        <w:pStyle w:val="EndnoteText"/>
        <w:spacing w:before="120"/>
      </w:pPr>
      <w:r>
        <w:br w:type="page"/>
      </w:r>
      <w:r>
        <w:lastRenderedPageBreak/>
        <w:t xml:space="preserve">Types of DML’s </w:t>
      </w:r>
    </w:p>
    <w:p w:rsidR="005B72A7" w:rsidRDefault="005B72A7">
      <w:pPr>
        <w:numPr>
          <w:ilvl w:val="0"/>
          <w:numId w:val="18"/>
        </w:numPr>
        <w:spacing w:before="120"/>
      </w:pPr>
      <w:r>
        <w:t xml:space="preserve">based on relational Calculus </w:t>
      </w:r>
    </w:p>
    <w:p w:rsidR="005B72A7" w:rsidRDefault="005B72A7">
      <w:pPr>
        <w:numPr>
          <w:ilvl w:val="0"/>
          <w:numId w:val="19"/>
        </w:numPr>
      </w:pPr>
      <w:r>
        <w:t>based on predicate calculus</w:t>
      </w:r>
    </w:p>
    <w:p w:rsidR="005B72A7" w:rsidRDefault="005B72A7">
      <w:pPr>
        <w:numPr>
          <w:ilvl w:val="0"/>
          <w:numId w:val="19"/>
        </w:numPr>
      </w:pPr>
      <w:r>
        <w:t>proposed by Codd as Alpha language, but never implemented</w:t>
      </w:r>
    </w:p>
    <w:p w:rsidR="005B72A7" w:rsidRDefault="005B72A7">
      <w:pPr>
        <w:numPr>
          <w:ilvl w:val="0"/>
          <w:numId w:val="18"/>
        </w:numPr>
        <w:spacing w:before="120"/>
      </w:pPr>
      <w:r>
        <w:t>SQL (transform oriented)</w:t>
      </w:r>
    </w:p>
    <w:p w:rsidR="005B72A7" w:rsidRDefault="005B72A7">
      <w:pPr>
        <w:numPr>
          <w:ilvl w:val="0"/>
          <w:numId w:val="18"/>
        </w:numPr>
        <w:spacing w:before="120"/>
      </w:pPr>
      <w:r>
        <w:t>based on relational algebra</w:t>
      </w:r>
    </w:p>
    <w:p w:rsidR="005B72A7" w:rsidRDefault="005B72A7">
      <w:pPr>
        <w:numPr>
          <w:ilvl w:val="0"/>
          <w:numId w:val="20"/>
        </w:numPr>
      </w:pPr>
      <w:r>
        <w:t>theoretical way to manipulate a relational database</w:t>
      </w:r>
    </w:p>
    <w:p w:rsidR="005B72A7" w:rsidRDefault="005B72A7">
      <w:pPr>
        <w:numPr>
          <w:ilvl w:val="0"/>
          <w:numId w:val="20"/>
        </w:numPr>
      </w:pPr>
      <w:r>
        <w:t>operators act on relations to produce new relations (like addition acting on numbers to produce new numbers)</w:t>
      </w:r>
    </w:p>
    <w:p w:rsidR="005B72A7" w:rsidRDefault="005B72A7">
      <w:pPr>
        <w:numPr>
          <w:ilvl w:val="0"/>
          <w:numId w:val="20"/>
        </w:numPr>
      </w:pPr>
      <w:r>
        <w:t>retrieving data involves using relational operators to form new relations containing the desired data</w:t>
      </w:r>
    </w:p>
    <w:p w:rsidR="005B72A7" w:rsidRDefault="005B72A7">
      <w:pPr>
        <w:numPr>
          <w:ilvl w:val="0"/>
          <w:numId w:val="18"/>
        </w:numPr>
        <w:spacing w:before="120"/>
      </w:pPr>
      <w:r>
        <w:t>Query by Example (QBE)</w:t>
      </w:r>
    </w:p>
    <w:p w:rsidR="005B72A7" w:rsidRDefault="005B72A7">
      <w:pPr>
        <w:numPr>
          <w:ilvl w:val="0"/>
          <w:numId w:val="21"/>
        </w:numPr>
      </w:pPr>
      <w:r>
        <w:t>developed by M.M. Zloof at IBM Yorktown Heights Research lab</w:t>
      </w:r>
    </w:p>
    <w:p w:rsidR="005B72A7" w:rsidRDefault="005B72A7">
      <w:pPr>
        <w:numPr>
          <w:ilvl w:val="0"/>
          <w:numId w:val="21"/>
        </w:numPr>
      </w:pPr>
      <w:r>
        <w:t>users enter their request by filling in portions of the displayed tables</w:t>
      </w:r>
    </w:p>
    <w:p w:rsidR="005B72A7" w:rsidRDefault="005B72A7">
      <w:pPr>
        <w:pStyle w:val="Heading1"/>
      </w:pPr>
      <w:r>
        <w:t>Relational Algebra</w:t>
      </w:r>
    </w:p>
    <w:p w:rsidR="005B72A7" w:rsidRDefault="005B72A7">
      <w:r>
        <w:t>E. F. Codd suggest two theoretical relational languages to use with the relational model:</w:t>
      </w:r>
    </w:p>
    <w:p w:rsidR="005B72A7" w:rsidRDefault="005B72A7">
      <w:pPr>
        <w:numPr>
          <w:ilvl w:val="0"/>
          <w:numId w:val="11"/>
        </w:numPr>
      </w:pPr>
      <w:r>
        <w:rPr>
          <w:i/>
          <w:iCs/>
        </w:rPr>
        <w:t>Relational algebra</w:t>
      </w:r>
      <w:r>
        <w:t>, a procedural language</w:t>
      </w:r>
    </w:p>
    <w:p w:rsidR="005B72A7" w:rsidRDefault="005B72A7">
      <w:pPr>
        <w:numPr>
          <w:ilvl w:val="0"/>
          <w:numId w:val="11"/>
        </w:numPr>
      </w:pPr>
      <w:r>
        <w:rPr>
          <w:i/>
          <w:iCs/>
        </w:rPr>
        <w:t>Relational calculus</w:t>
      </w:r>
      <w:r>
        <w:t>, a nonprocedural language</w:t>
      </w:r>
    </w:p>
    <w:p w:rsidR="005B72A7" w:rsidRDefault="005B72A7">
      <w:pPr>
        <w:spacing w:before="120"/>
      </w:pPr>
      <w:r>
        <w:t>Third-generation high-level compiler languages :</w:t>
      </w:r>
    </w:p>
    <w:p w:rsidR="005B72A7" w:rsidRDefault="005B72A7">
      <w:pPr>
        <w:numPr>
          <w:ilvl w:val="0"/>
          <w:numId w:val="12"/>
        </w:numPr>
      </w:pPr>
      <w:r>
        <w:t>can be used to manipulate data in a table</w:t>
      </w:r>
    </w:p>
    <w:p w:rsidR="005B72A7" w:rsidRDefault="005B72A7">
      <w:pPr>
        <w:numPr>
          <w:ilvl w:val="0"/>
          <w:numId w:val="12"/>
        </w:numPr>
      </w:pPr>
      <w:r>
        <w:t xml:space="preserve">can only work with </w:t>
      </w:r>
      <w:r>
        <w:rPr>
          <w:b/>
          <w:bCs/>
        </w:rPr>
        <w:t xml:space="preserve">one </w:t>
      </w:r>
      <w:r>
        <w:t>row at a time</w:t>
      </w:r>
    </w:p>
    <w:p w:rsidR="005B72A7" w:rsidRDefault="005B72A7">
      <w:pPr>
        <w:pStyle w:val="EndnoteText"/>
        <w:spacing w:before="120"/>
      </w:pPr>
      <w:r>
        <w:t xml:space="preserve">Relational languages </w:t>
      </w:r>
    </w:p>
    <w:p w:rsidR="005B72A7" w:rsidRDefault="005B72A7">
      <w:pPr>
        <w:numPr>
          <w:ilvl w:val="0"/>
          <w:numId w:val="13"/>
        </w:numPr>
      </w:pPr>
      <w:r>
        <w:t>can work on the entire table or a group of rows</w:t>
      </w:r>
    </w:p>
    <w:p w:rsidR="005B72A7" w:rsidRDefault="005B72A7">
      <w:pPr>
        <w:numPr>
          <w:ilvl w:val="0"/>
          <w:numId w:val="13"/>
        </w:numPr>
      </w:pPr>
      <w:r>
        <w:rPr>
          <w:u w:val="single"/>
        </w:rPr>
        <w:t>without</w:t>
      </w:r>
      <w:r>
        <w:t xml:space="preserve"> a looping structure. </w:t>
      </w:r>
    </w:p>
    <w:p w:rsidR="005B72A7" w:rsidRDefault="005B72A7">
      <w:pPr>
        <w:pStyle w:val="EndnoteText"/>
        <w:numPr>
          <w:ilvl w:val="0"/>
          <w:numId w:val="13"/>
        </w:numPr>
      </w:pPr>
      <w:r>
        <w:t>can be embedded in other host languages for more processing capability</w:t>
      </w:r>
    </w:p>
    <w:p w:rsidR="005B72A7" w:rsidRDefault="005B72A7">
      <w:pPr>
        <w:pStyle w:val="EndnoteText"/>
      </w:pPr>
    </w:p>
    <w:p w:rsidR="005B72A7" w:rsidRDefault="005B72A7">
      <w:pPr>
        <w:pStyle w:val="EndnoteText"/>
      </w:pPr>
      <w:r>
        <w:t xml:space="preserve">SQL is a </w:t>
      </w:r>
      <w:r w:rsidRPr="00B92385">
        <w:rPr>
          <w:b/>
          <w:i/>
        </w:rPr>
        <w:t>nonprocedural relational language</w:t>
      </w:r>
      <w:r>
        <w:t xml:space="preserve">. </w:t>
      </w:r>
    </w:p>
    <w:p w:rsidR="009F1FCD" w:rsidRDefault="009F1FCD">
      <w:pPr>
        <w:rPr>
          <w:b/>
          <w:i/>
          <w:sz w:val="28"/>
        </w:rPr>
      </w:pPr>
      <w:bookmarkStart w:id="3" w:name="_Toc478285876"/>
      <w:r>
        <w:br w:type="page"/>
      </w:r>
    </w:p>
    <w:p w:rsidR="009F1FCD" w:rsidRDefault="009F1FCD" w:rsidP="009F1FCD">
      <w:pPr>
        <w:pStyle w:val="Heading2"/>
      </w:pPr>
      <w:r>
        <w:lastRenderedPageBreak/>
        <w:t>Defining a Database in SQL using SQL DDL</w:t>
      </w:r>
      <w:bookmarkEnd w:id="3"/>
    </w:p>
    <w:p w:rsidR="009F1FCD" w:rsidRDefault="009F1FCD" w:rsidP="00E93601">
      <w:pPr>
        <w:pStyle w:val="Heading3"/>
      </w:pPr>
      <w:bookmarkStart w:id="4" w:name="_Toc478285877"/>
      <w:r>
        <w:t>Oracle DDL Statements:</w:t>
      </w:r>
      <w:bookmarkEnd w:id="4"/>
    </w:p>
    <w:p w:rsidR="009F1FCD" w:rsidRDefault="009F1FCD" w:rsidP="009F1FCD">
      <w:pPr>
        <w:ind w:left="720"/>
        <w:rPr>
          <w:b/>
        </w:rPr>
      </w:pPr>
      <w:r>
        <w:rPr>
          <w:b/>
        </w:rPr>
        <w:t>CREATE DATABASE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ALTER DATABASE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DROP DATABASE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CREATE DEFAULT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DROP DEFAULT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CREATE INDEX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CREATE PROCEDURE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ALTER PROCEDURE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DROP PROCEDURE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CREATE RULE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DROP RULE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CREATE TABLE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ALTER TABLE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DROP TABLE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CREATE TRIGGER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ALTER TRIGGER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DROP TRIGGER</w:t>
      </w:r>
    </w:p>
    <w:p w:rsidR="009F1FCD" w:rsidRDefault="009F1FCD" w:rsidP="009F1FCD">
      <w:pPr>
        <w:ind w:left="720"/>
        <w:rPr>
          <w:b/>
        </w:rPr>
      </w:pPr>
      <w:r>
        <w:rPr>
          <w:b/>
        </w:rPr>
        <w:t>CREATE VIEW</w:t>
      </w:r>
    </w:p>
    <w:p w:rsidR="009F1FCD" w:rsidRDefault="009F1FCD" w:rsidP="00E93601">
      <w:pPr>
        <w:pStyle w:val="Heading3"/>
        <w:rPr>
          <w:lang w:val="en-US"/>
        </w:rPr>
      </w:pPr>
      <w:bookmarkStart w:id="5" w:name="_Toc478285878"/>
      <w:r>
        <w:rPr>
          <w:lang w:val="en-US"/>
        </w:rPr>
        <w:t>Creating Tables:</w:t>
      </w:r>
      <w:bookmarkEnd w:id="5"/>
    </w:p>
    <w:p w:rsidR="009F1FCD" w:rsidRDefault="009F1FCD" w:rsidP="009F1FCD">
      <w:r>
        <w:t xml:space="preserve">The Create Table statement </w:t>
      </w:r>
    </w:p>
    <w:p w:rsidR="009F1FCD" w:rsidRDefault="009F1FCD" w:rsidP="009F1FCD">
      <w:pPr>
        <w:numPr>
          <w:ilvl w:val="0"/>
          <w:numId w:val="22"/>
        </w:numPr>
      </w:pPr>
      <w:r>
        <w:t xml:space="preserve">creates a table </w:t>
      </w:r>
    </w:p>
    <w:p w:rsidR="009F1FCD" w:rsidRDefault="009F1FCD" w:rsidP="009F1FCD">
      <w:pPr>
        <w:numPr>
          <w:ilvl w:val="0"/>
          <w:numId w:val="22"/>
        </w:numPr>
      </w:pPr>
      <w:r>
        <w:t>creates all the table columns with appropriate datatype and size</w:t>
      </w:r>
    </w:p>
    <w:p w:rsidR="009F1FCD" w:rsidRDefault="009F1FCD" w:rsidP="009F1FCD">
      <w:pPr>
        <w:numPr>
          <w:ilvl w:val="0"/>
          <w:numId w:val="22"/>
        </w:numPr>
      </w:pPr>
      <w:r>
        <w:t xml:space="preserve">defines the constraints for each column </w:t>
      </w:r>
    </w:p>
    <w:p w:rsidR="009F1FCD" w:rsidRDefault="009F1FCD" w:rsidP="00E93601">
      <w:pPr>
        <w:pStyle w:val="Heading3"/>
      </w:pPr>
      <w:bookmarkStart w:id="6" w:name="_Toc478285879"/>
      <w:r>
        <w:t>Column Constraints:</w:t>
      </w:r>
      <w:bookmarkEnd w:id="6"/>
    </w:p>
    <w:p w:rsidR="009F1FCD" w:rsidRDefault="009F1FCD" w:rsidP="009F1FCD">
      <w:pPr>
        <w:numPr>
          <w:ilvl w:val="0"/>
          <w:numId w:val="23"/>
        </w:numPr>
      </w:pPr>
      <w:r>
        <w:t xml:space="preserve">Constraints tell Oracle to apply certain rules to values being entered into a column and to reject records that don't satisfy the rules. </w:t>
      </w:r>
    </w:p>
    <w:p w:rsidR="009F1FCD" w:rsidRDefault="009F1FCD" w:rsidP="009F1FCD">
      <w:pPr>
        <w:numPr>
          <w:ilvl w:val="0"/>
          <w:numId w:val="23"/>
        </w:numPr>
      </w:pPr>
      <w:r>
        <w:t>Constraints include PRIMARY KEY, FOREIGN KEY, UNIQUE, NULL, NOT NULL, DEFAULT and CHECK COLUMN.</w:t>
      </w:r>
    </w:p>
    <w:p w:rsidR="009F1FCD" w:rsidRDefault="009F1FCD" w:rsidP="009F1FCD">
      <w:pPr>
        <w:pStyle w:val="Definition"/>
      </w:pPr>
      <w:r>
        <w:t>Example:</w:t>
      </w:r>
    </w:p>
    <w:p w:rsidR="009F1FCD" w:rsidRDefault="009F1FCD" w:rsidP="009F1FCD">
      <w:r>
        <w:t>To create the tables in the Chazy database (see data model on next page)</w:t>
      </w:r>
    </w:p>
    <w:p w:rsidR="009F1FCD" w:rsidRDefault="009F1FCD" w:rsidP="009F1FCD"/>
    <w:p w:rsidR="009F1FCD" w:rsidRDefault="009F1FCD" w:rsidP="009F1FCD">
      <w:r>
        <w:t>CREATE TABLE computer (</w:t>
      </w:r>
    </w:p>
    <w:p w:rsidR="009F1FCD" w:rsidRDefault="009F1FCD" w:rsidP="009F1FCD">
      <w:pPr>
        <w:ind w:left="720"/>
      </w:pPr>
      <w:r>
        <w:t xml:space="preserve">compid char(4) PRIMARY KEY NOT NULL, </w:t>
      </w:r>
    </w:p>
    <w:p w:rsidR="009F1FCD" w:rsidRDefault="009F1FCD" w:rsidP="009F1FCD">
      <w:pPr>
        <w:ind w:left="720"/>
      </w:pPr>
      <w:r>
        <w:t>mfgname varchar2(20) NOT NULL,</w:t>
      </w:r>
    </w:p>
    <w:p w:rsidR="009F1FCD" w:rsidRDefault="009F1FCD" w:rsidP="009F1FCD">
      <w:pPr>
        <w:ind w:left="720"/>
      </w:pPr>
      <w:r>
        <w:t>mfgmodel char(5) NOT NULL,</w:t>
      </w:r>
    </w:p>
    <w:p w:rsidR="009F1FCD" w:rsidRDefault="009F1FCD" w:rsidP="009F1FCD">
      <w:pPr>
        <w:ind w:left="720"/>
      </w:pPr>
      <w:r>
        <w:t>proctype varchar2(2) null );</w:t>
      </w:r>
    </w:p>
    <w:p w:rsidR="009F1FCD" w:rsidRDefault="009F1FCD" w:rsidP="009F1FCD"/>
    <w:p w:rsidR="009F1FCD" w:rsidRDefault="009F1FCD" w:rsidP="00661838">
      <w:pPr>
        <w:keepNext/>
      </w:pPr>
      <w:r>
        <w:lastRenderedPageBreak/>
        <w:t>CREATE TABLE employee (</w:t>
      </w:r>
    </w:p>
    <w:p w:rsidR="009F1FCD" w:rsidRDefault="009F1FCD" w:rsidP="00661838">
      <w:pPr>
        <w:keepNext/>
        <w:ind w:left="720"/>
      </w:pPr>
      <w:r>
        <w:t>empnum number(3) PRIMARY KEY,</w:t>
      </w:r>
    </w:p>
    <w:p w:rsidR="009F1FCD" w:rsidRDefault="009F1FCD" w:rsidP="00661838">
      <w:pPr>
        <w:keepNext/>
        <w:ind w:left="720"/>
      </w:pPr>
      <w:r>
        <w:t>empname varchar2 (20) NOT NULL,</w:t>
      </w:r>
    </w:p>
    <w:p w:rsidR="009F1FCD" w:rsidRDefault="009F1FCD" w:rsidP="009F1FCD">
      <w:pPr>
        <w:ind w:left="720"/>
      </w:pPr>
      <w:r>
        <w:t>empphone char(4) NULL );</w:t>
      </w:r>
    </w:p>
    <w:p w:rsidR="009F1FCD" w:rsidRDefault="009F1FCD" w:rsidP="009F1FCD"/>
    <w:p w:rsidR="009F1FCD" w:rsidRDefault="009F1FCD" w:rsidP="009F1FCD">
      <w:r>
        <w:t>CREATE TABLE package (</w:t>
      </w:r>
    </w:p>
    <w:p w:rsidR="009F1FCD" w:rsidRDefault="009F1FCD" w:rsidP="009F1FCD">
      <w:pPr>
        <w:ind w:firstLine="720"/>
      </w:pPr>
      <w:r>
        <w:t>packid char(4) PRIMARY KEY,</w:t>
      </w:r>
    </w:p>
    <w:p w:rsidR="009F1FCD" w:rsidRDefault="009F1FCD" w:rsidP="009F1FCD">
      <w:pPr>
        <w:ind w:left="720"/>
      </w:pPr>
      <w:r>
        <w:t>packname varchar2(20),</w:t>
      </w:r>
    </w:p>
    <w:p w:rsidR="009F1FCD" w:rsidRDefault="009F1FCD" w:rsidP="009F1FCD">
      <w:pPr>
        <w:ind w:left="720"/>
      </w:pPr>
      <w:r>
        <w:t>packver number(4,2) NULL,</w:t>
      </w:r>
    </w:p>
    <w:p w:rsidR="009F1FCD" w:rsidRDefault="009F1FCD" w:rsidP="009F1FCD">
      <w:pPr>
        <w:ind w:left="720"/>
      </w:pPr>
      <w:r>
        <w:t>packtype varchar2(25) NOT NULL,</w:t>
      </w:r>
    </w:p>
    <w:p w:rsidR="009F1FCD" w:rsidRDefault="009F1FCD" w:rsidP="009F1FCD">
      <w:pPr>
        <w:ind w:left="720"/>
      </w:pPr>
      <w:r>
        <w:t>packcost number (6,2) NOT NULL );</w:t>
      </w:r>
    </w:p>
    <w:p w:rsidR="009F1FCD" w:rsidRDefault="009F1FCD" w:rsidP="009F1FCD"/>
    <w:p w:rsidR="009F1FCD" w:rsidRDefault="009F1FCD" w:rsidP="009F1FCD">
      <w:r>
        <w:t>CREATE TABLE pc (</w:t>
      </w:r>
    </w:p>
    <w:p w:rsidR="009F1FCD" w:rsidRDefault="009F1FCD" w:rsidP="009F1FCD">
      <w:pPr>
        <w:ind w:left="720"/>
      </w:pPr>
      <w:r>
        <w:t>tagnum number(5) PRIMARY KEY,</w:t>
      </w:r>
    </w:p>
    <w:p w:rsidR="009F1FCD" w:rsidRDefault="009F1FCD" w:rsidP="009F1FCD">
      <w:pPr>
        <w:ind w:left="720"/>
      </w:pPr>
      <w:r>
        <w:t>location varchar2(20) NOT NULL,</w:t>
      </w:r>
    </w:p>
    <w:p w:rsidR="009F1FCD" w:rsidRDefault="009F1FCD" w:rsidP="009F1FCD">
      <w:pPr>
        <w:ind w:left="720"/>
      </w:pPr>
      <w:r>
        <w:t>empnum number(3),</w:t>
      </w:r>
    </w:p>
    <w:p w:rsidR="009F1FCD" w:rsidRDefault="009F1FCD" w:rsidP="009F1FCD">
      <w:pPr>
        <w:ind w:left="720"/>
      </w:pPr>
      <w:r>
        <w:t>compid char(4),</w:t>
      </w:r>
    </w:p>
    <w:p w:rsidR="009F1FCD" w:rsidRDefault="009F1FCD" w:rsidP="009F1FCD">
      <w:pPr>
        <w:ind w:left="720"/>
      </w:pPr>
      <w:r>
        <w:t>FOREIGN KEY (empnum) REFERENCES employee (empnum),</w:t>
      </w:r>
    </w:p>
    <w:p w:rsidR="009F1FCD" w:rsidRDefault="009F1FCD" w:rsidP="009F1FCD">
      <w:pPr>
        <w:ind w:left="720"/>
      </w:pPr>
      <w:r>
        <w:t>FOREIGN KEY (compid) REFERENCES computer(compid)</w:t>
      </w:r>
    </w:p>
    <w:p w:rsidR="009F1FCD" w:rsidRDefault="009F1FCD" w:rsidP="009F1FCD">
      <w:pPr>
        <w:ind w:left="720"/>
      </w:pPr>
      <w:r>
        <w:t>);</w:t>
      </w:r>
    </w:p>
    <w:p w:rsidR="009F1FCD" w:rsidRDefault="009F1FCD" w:rsidP="009F1FCD"/>
    <w:p w:rsidR="009F1FCD" w:rsidRDefault="009F1FCD" w:rsidP="009F1FCD">
      <w:r>
        <w:t>CREATE TABLE software (</w:t>
      </w:r>
    </w:p>
    <w:p w:rsidR="009F1FCD" w:rsidRDefault="009F1FCD" w:rsidP="009F1FCD">
      <w:pPr>
        <w:ind w:left="720"/>
      </w:pPr>
      <w:r>
        <w:t>packid char(4) NOT NULL,</w:t>
      </w:r>
    </w:p>
    <w:p w:rsidR="009F1FCD" w:rsidRDefault="009F1FCD" w:rsidP="009F1FCD">
      <w:pPr>
        <w:ind w:left="720"/>
      </w:pPr>
      <w:r>
        <w:t>tagnum number(5) NOT NULL,</w:t>
      </w:r>
    </w:p>
    <w:p w:rsidR="009F1FCD" w:rsidRDefault="009F1FCD" w:rsidP="009F1FCD">
      <w:pPr>
        <w:ind w:left="720"/>
      </w:pPr>
      <w:r>
        <w:t>instdate date DEFAULT sysdate,</w:t>
      </w:r>
    </w:p>
    <w:p w:rsidR="009F1FCD" w:rsidRDefault="009F1FCD" w:rsidP="009F1FCD">
      <w:pPr>
        <w:ind w:left="720"/>
      </w:pPr>
      <w:r>
        <w:t>softcost number (6,2) NOT NULL,</w:t>
      </w:r>
    </w:p>
    <w:p w:rsidR="009F1FCD" w:rsidRDefault="009F1FCD" w:rsidP="009F1FCD">
      <w:pPr>
        <w:ind w:left="720"/>
      </w:pPr>
      <w:r>
        <w:t>PRIMARY KEY (packid, tagnum),</w:t>
      </w:r>
    </w:p>
    <w:p w:rsidR="009F1FCD" w:rsidRDefault="009F1FCD" w:rsidP="009F1FCD">
      <w:pPr>
        <w:ind w:left="720"/>
      </w:pPr>
      <w:r>
        <w:t>FOREIGN KEY (packid) REFERENCES package (packid),</w:t>
      </w:r>
    </w:p>
    <w:p w:rsidR="009F1FCD" w:rsidRDefault="009F1FCD" w:rsidP="009F1FCD">
      <w:pPr>
        <w:ind w:left="720"/>
      </w:pPr>
      <w:r>
        <w:t>FOREIGN KEY (tagnum) REFERENCES pc (tagnum)</w:t>
      </w:r>
    </w:p>
    <w:p w:rsidR="009F1FCD" w:rsidRDefault="009F1FCD" w:rsidP="009F1FCD">
      <w:pPr>
        <w:ind w:left="720"/>
      </w:pPr>
      <w:r>
        <w:t>);</w:t>
      </w:r>
    </w:p>
    <w:p w:rsidR="009F1FCD" w:rsidRDefault="009F1FCD" w:rsidP="009F1FCD">
      <w:pPr>
        <w:pStyle w:val="Heading1"/>
        <w:rPr>
          <w:b w:val="0"/>
          <w:spacing w:val="-3"/>
          <w:sz w:val="20"/>
        </w:rPr>
      </w:pPr>
      <w:r>
        <w:rPr>
          <w:b w:val="0"/>
          <w:spacing w:val="-3"/>
          <w:sz w:val="20"/>
        </w:rPr>
        <w:tab/>
      </w:r>
      <w:bookmarkStart w:id="7" w:name="_Toc478285880"/>
    </w:p>
    <w:p w:rsidR="009F1FCD" w:rsidRDefault="009F1FCD" w:rsidP="009F1FCD">
      <w:pPr>
        <w:rPr>
          <w:rFonts w:ascii="Tahoma" w:hAnsi="Tahoma"/>
          <w:snapToGrid w:val="0"/>
          <w:kern w:val="28"/>
        </w:rPr>
      </w:pPr>
      <w:r>
        <w:br w:type="page"/>
      </w:r>
    </w:p>
    <w:p w:rsidR="009F1FCD" w:rsidRDefault="009F1FCD" w:rsidP="009F1FCD">
      <w:pPr>
        <w:pStyle w:val="Heading1"/>
      </w:pPr>
      <w:r>
        <w:lastRenderedPageBreak/>
        <w:t>The CHAZY Database</w:t>
      </w:r>
      <w:bookmarkEnd w:id="7"/>
    </w:p>
    <w:p w:rsidR="009F1FCD" w:rsidRDefault="009F553A" w:rsidP="009F553A">
      <w:pPr>
        <w:pStyle w:val="Heading2"/>
        <w:keepNext w:val="0"/>
        <w:spacing w:before="0" w:after="0"/>
      </w:pPr>
      <w:bookmarkStart w:id="8" w:name="_Toc478285881"/>
      <w:r>
        <w:t xml:space="preserve">Physical </w:t>
      </w:r>
      <w:r w:rsidR="009F1FCD">
        <w:t>Data Model</w:t>
      </w:r>
      <w:bookmarkEnd w:id="8"/>
      <w:r>
        <w:t xml:space="preserve"> (Database Schema)</w:t>
      </w:r>
    </w:p>
    <w:p w:rsidR="009F1FCD" w:rsidRPr="009F553A" w:rsidRDefault="00971678" w:rsidP="009F553A">
      <w:pPr>
        <w:pStyle w:val="Heading2"/>
      </w:pPr>
      <w:bookmarkStart w:id="9" w:name="_Toc478285882"/>
      <w:r>
        <w:rPr>
          <w:noProof/>
          <w:lang w:eastAsia="en-CA"/>
        </w:rPr>
        <w:drawing>
          <wp:anchor distT="0" distB="0" distL="114300" distR="114300" simplePos="0" relativeHeight="251660800" behindDoc="0" locked="0" layoutInCell="1" allowOverlap="1" wp14:anchorId="75281941" wp14:editId="1E5DB5E5">
            <wp:simplePos x="0" y="0"/>
            <wp:positionH relativeFrom="margin">
              <wp:posOffset>95250</wp:posOffset>
            </wp:positionH>
            <wp:positionV relativeFrom="margin">
              <wp:posOffset>581025</wp:posOffset>
            </wp:positionV>
            <wp:extent cx="5619750" cy="4495800"/>
            <wp:effectExtent l="19050" t="19050" r="19050" b="190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FCD">
        <w:t>Chazy Tables:</w:t>
      </w:r>
      <w:bookmarkEnd w:id="9"/>
    </w:p>
    <w:tbl>
      <w:tblPr>
        <w:tblW w:w="0" w:type="auto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8"/>
        <w:gridCol w:w="1266"/>
        <w:gridCol w:w="1410"/>
        <w:gridCol w:w="1284"/>
        <w:gridCol w:w="588"/>
        <w:gridCol w:w="1128"/>
        <w:gridCol w:w="1580"/>
        <w:gridCol w:w="1344"/>
      </w:tblGrid>
      <w:tr w:rsidR="009F1FCD" w:rsidTr="009F1FCD">
        <w:trPr>
          <w:cantSplit/>
        </w:trPr>
        <w:tc>
          <w:tcPr>
            <w:tcW w:w="4998" w:type="dxa"/>
            <w:gridSpan w:val="4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COMPUTER</w:t>
            </w:r>
          </w:p>
        </w:tc>
        <w:tc>
          <w:tcPr>
            <w:tcW w:w="588" w:type="dxa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</w:p>
        </w:tc>
        <w:tc>
          <w:tcPr>
            <w:tcW w:w="4052" w:type="dxa"/>
            <w:gridSpan w:val="3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EMPLOYEE</w:t>
            </w:r>
          </w:p>
        </w:tc>
      </w:tr>
      <w:tr w:rsidR="009F1FCD" w:rsidTr="009F1FCD">
        <w:tc>
          <w:tcPr>
            <w:tcW w:w="1038" w:type="dxa"/>
            <w:tcBorders>
              <w:top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COMPID</w:t>
            </w:r>
          </w:p>
        </w:tc>
        <w:tc>
          <w:tcPr>
            <w:tcW w:w="1266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MFGNAME</w:t>
            </w:r>
          </w:p>
        </w:tc>
        <w:tc>
          <w:tcPr>
            <w:tcW w:w="1410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MFGMODEL</w:t>
            </w:r>
          </w:p>
        </w:tc>
        <w:tc>
          <w:tcPr>
            <w:tcW w:w="1284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PROCTYPE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</w:p>
        </w:tc>
        <w:tc>
          <w:tcPr>
            <w:tcW w:w="1128" w:type="dxa"/>
            <w:tcBorders>
              <w:top w:val="single" w:sz="7" w:space="0" w:color="auto"/>
              <w:left w:val="nil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EMPNUM</w:t>
            </w:r>
          </w:p>
        </w:tc>
        <w:tc>
          <w:tcPr>
            <w:tcW w:w="1580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EMPNAME</w:t>
            </w:r>
          </w:p>
        </w:tc>
        <w:tc>
          <w:tcPr>
            <w:tcW w:w="1344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EMPPHONE</w:t>
            </w:r>
          </w:p>
        </w:tc>
      </w:tr>
      <w:tr w:rsidR="009F1FCD" w:rsidTr="009F1FCD">
        <w:tc>
          <w:tcPr>
            <w:tcW w:w="1038" w:type="dxa"/>
            <w:tcBorders>
              <w:top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B121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B221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C007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M759</w:t>
            </w:r>
          </w:p>
        </w:tc>
        <w:tc>
          <w:tcPr>
            <w:tcW w:w="126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Bantam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Bantam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Cody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Lemmin</w:t>
            </w:r>
          </w:p>
        </w:tc>
        <w:tc>
          <w:tcPr>
            <w:tcW w:w="141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48X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48D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DI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GRL</w:t>
            </w:r>
          </w:p>
        </w:tc>
        <w:tc>
          <w:tcPr>
            <w:tcW w:w="12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486DX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486DX2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486DX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486SX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</w:p>
        </w:tc>
        <w:tc>
          <w:tcPr>
            <w:tcW w:w="1128" w:type="dxa"/>
            <w:tcBorders>
              <w:top w:val="single" w:sz="7" w:space="0" w:color="auto"/>
              <w:left w:val="nil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124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567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611</w:t>
            </w:r>
          </w:p>
        </w:tc>
        <w:tc>
          <w:tcPr>
            <w:tcW w:w="1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Alvarez, Ramon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Feinstein, Betty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Dinh, Melissa</w:t>
            </w:r>
          </w:p>
        </w:tc>
        <w:tc>
          <w:tcPr>
            <w:tcW w:w="134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1212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8716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2963</w:t>
            </w:r>
          </w:p>
        </w:tc>
      </w:tr>
    </w:tbl>
    <w:p w:rsidR="009F1FCD" w:rsidRDefault="009F1FCD" w:rsidP="009F1FCD">
      <w:pPr>
        <w:tabs>
          <w:tab w:val="center" w:pos="5040"/>
        </w:tabs>
        <w:suppressAutoHyphens/>
        <w:jc w:val="both"/>
        <w:rPr>
          <w:spacing w:val="-3"/>
          <w:sz w:val="20"/>
        </w:rPr>
      </w:pPr>
      <w:r>
        <w:rPr>
          <w:b/>
          <w:spacing w:val="-3"/>
          <w:sz w:val="20"/>
        </w:rPr>
        <w:tab/>
      </w: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12"/>
        <w:gridCol w:w="1035"/>
        <w:gridCol w:w="1124"/>
        <w:gridCol w:w="1369"/>
        <w:gridCol w:w="22"/>
      </w:tblGrid>
      <w:tr w:rsidR="009F1FCD" w:rsidTr="009F1FCD">
        <w:trPr>
          <w:cantSplit/>
          <w:jc w:val="center"/>
        </w:trPr>
        <w:tc>
          <w:tcPr>
            <w:tcW w:w="4662" w:type="dxa"/>
            <w:gridSpan w:val="5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PC</w:t>
            </w:r>
          </w:p>
        </w:tc>
      </w:tr>
      <w:tr w:rsidR="009F1FCD" w:rsidTr="009F1FCD">
        <w:trPr>
          <w:jc w:val="center"/>
        </w:trPr>
        <w:tc>
          <w:tcPr>
            <w:tcW w:w="1112" w:type="dxa"/>
            <w:tcBorders>
              <w:top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TAGNUM</w:t>
            </w:r>
          </w:p>
        </w:tc>
        <w:tc>
          <w:tcPr>
            <w:tcW w:w="1035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COMPID</w:t>
            </w:r>
          </w:p>
        </w:tc>
        <w:tc>
          <w:tcPr>
            <w:tcW w:w="1124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EMPNUM</w:t>
            </w:r>
          </w:p>
        </w:tc>
        <w:tc>
          <w:tcPr>
            <w:tcW w:w="1391" w:type="dxa"/>
            <w:gridSpan w:val="2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LOCATION</w:t>
            </w:r>
          </w:p>
        </w:tc>
      </w:tr>
      <w:tr w:rsidR="009F1FCD" w:rsidTr="009F1FCD">
        <w:trPr>
          <w:gridAfter w:val="1"/>
          <w:wAfter w:w="22" w:type="dxa"/>
          <w:jc w:val="center"/>
        </w:trPr>
        <w:tc>
          <w:tcPr>
            <w:tcW w:w="1112" w:type="dxa"/>
            <w:tcBorders>
              <w:top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32808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37691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57772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59836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77740</w:t>
            </w:r>
          </w:p>
        </w:tc>
        <w:tc>
          <w:tcPr>
            <w:tcW w:w="103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M759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B121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C007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B221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M759</w:t>
            </w:r>
          </w:p>
        </w:tc>
        <w:tc>
          <w:tcPr>
            <w:tcW w:w="112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611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124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567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124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567</w:t>
            </w:r>
          </w:p>
        </w:tc>
        <w:tc>
          <w:tcPr>
            <w:tcW w:w="136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Accounting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Sales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Info Systems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Home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Home</w:t>
            </w:r>
          </w:p>
        </w:tc>
      </w:tr>
    </w:tbl>
    <w:p w:rsidR="009F1FCD" w:rsidRDefault="009F1FCD" w:rsidP="009F1FCD">
      <w:pPr>
        <w:tabs>
          <w:tab w:val="center" w:pos="5040"/>
        </w:tabs>
        <w:suppressAutoHyphens/>
        <w:jc w:val="both"/>
        <w:rPr>
          <w:b/>
          <w:spacing w:val="-3"/>
          <w:sz w:val="20"/>
        </w:rPr>
      </w:pPr>
      <w:r>
        <w:rPr>
          <w:b/>
          <w:spacing w:val="-3"/>
          <w:sz w:val="20"/>
        </w:rPr>
        <w:lastRenderedPageBreak/>
        <w:tab/>
      </w: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60"/>
        <w:gridCol w:w="2085"/>
        <w:gridCol w:w="1210"/>
        <w:gridCol w:w="1757"/>
        <w:gridCol w:w="1351"/>
      </w:tblGrid>
      <w:tr w:rsidR="009F1FCD" w:rsidTr="009F1FCD">
        <w:trPr>
          <w:cantSplit/>
          <w:jc w:val="center"/>
        </w:trPr>
        <w:tc>
          <w:tcPr>
            <w:tcW w:w="7362" w:type="dxa"/>
            <w:gridSpan w:val="5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PACKAGE</w:t>
            </w:r>
          </w:p>
        </w:tc>
      </w:tr>
      <w:tr w:rsidR="009F1FCD" w:rsidTr="009F1FCD">
        <w:trPr>
          <w:jc w:val="center"/>
        </w:trPr>
        <w:tc>
          <w:tcPr>
            <w:tcW w:w="960" w:type="dxa"/>
            <w:tcBorders>
              <w:top w:val="single" w:sz="7" w:space="0" w:color="auto"/>
              <w:left w:val="nil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PACKID</w:t>
            </w:r>
          </w:p>
        </w:tc>
        <w:tc>
          <w:tcPr>
            <w:tcW w:w="2085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PACKNAME</w:t>
            </w:r>
          </w:p>
        </w:tc>
        <w:tc>
          <w:tcPr>
            <w:tcW w:w="1210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PACKVER</w:t>
            </w:r>
          </w:p>
        </w:tc>
        <w:tc>
          <w:tcPr>
            <w:tcW w:w="1757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PACKTYPE</w:t>
            </w:r>
          </w:p>
        </w:tc>
        <w:tc>
          <w:tcPr>
            <w:tcW w:w="1351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PACKCOST</w:t>
            </w:r>
          </w:p>
        </w:tc>
      </w:tr>
      <w:tr w:rsidR="009F1FCD" w:rsidTr="009F1FCD">
        <w:trPr>
          <w:jc w:val="center"/>
        </w:trPr>
        <w:tc>
          <w:tcPr>
            <w:tcW w:w="960" w:type="dxa"/>
            <w:tcBorders>
              <w:top w:val="single" w:sz="7" w:space="0" w:color="auto"/>
              <w:left w:val="nil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AC01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DB32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DB33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SS11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WP08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WP09</w:t>
            </w:r>
          </w:p>
        </w:tc>
        <w:tc>
          <w:tcPr>
            <w:tcW w:w="2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Boise Accounting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Manta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Manta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Limitless View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Words &amp; More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Freeware Processing</w:t>
            </w:r>
          </w:p>
        </w:tc>
        <w:tc>
          <w:tcPr>
            <w:tcW w:w="121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  <w:tab w:val="decimal" w:pos="465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3.00</w:t>
            </w:r>
          </w:p>
          <w:p w:rsidR="009F1FCD" w:rsidRDefault="009F1FCD" w:rsidP="009F1FCD">
            <w:pPr>
              <w:tabs>
                <w:tab w:val="left" w:pos="-720"/>
                <w:tab w:val="decimal" w:pos="465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1.50</w:t>
            </w:r>
          </w:p>
          <w:p w:rsidR="009F1FCD" w:rsidRDefault="009F1FCD" w:rsidP="009F1FCD">
            <w:pPr>
              <w:tabs>
                <w:tab w:val="left" w:pos="-720"/>
                <w:tab w:val="decimal" w:pos="465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2.10</w:t>
            </w:r>
          </w:p>
          <w:p w:rsidR="009F1FCD" w:rsidRDefault="009F1FCD" w:rsidP="009F1FCD">
            <w:pPr>
              <w:tabs>
                <w:tab w:val="left" w:pos="-720"/>
                <w:tab w:val="decimal" w:pos="465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5.30</w:t>
            </w:r>
          </w:p>
          <w:p w:rsidR="009F1FCD" w:rsidRDefault="009F1FCD" w:rsidP="009F1FCD">
            <w:pPr>
              <w:tabs>
                <w:tab w:val="left" w:pos="-720"/>
                <w:tab w:val="decimal" w:pos="465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2.00</w:t>
            </w:r>
          </w:p>
          <w:p w:rsidR="009F1FCD" w:rsidRDefault="009F1FCD" w:rsidP="009F1FCD">
            <w:pPr>
              <w:tabs>
                <w:tab w:val="left" w:pos="-720"/>
                <w:tab w:val="decimal" w:pos="465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4.27</w:t>
            </w:r>
          </w:p>
        </w:tc>
        <w:tc>
          <w:tcPr>
            <w:tcW w:w="175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Accounting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Database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Database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Spreadsheet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Word Processing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Word Processing</w:t>
            </w:r>
          </w:p>
        </w:tc>
        <w:tc>
          <w:tcPr>
            <w:tcW w:w="13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  <w:tab w:val="decimal" w:pos="828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725.83</w:t>
            </w:r>
          </w:p>
          <w:p w:rsidR="009F1FCD" w:rsidRDefault="009F1FCD" w:rsidP="009F1FCD">
            <w:pPr>
              <w:tabs>
                <w:tab w:val="left" w:pos="-720"/>
                <w:tab w:val="decimal" w:pos="828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380.00</w:t>
            </w:r>
          </w:p>
          <w:p w:rsidR="009F1FCD" w:rsidRDefault="009F1FCD" w:rsidP="009F1FCD">
            <w:pPr>
              <w:tabs>
                <w:tab w:val="left" w:pos="-720"/>
                <w:tab w:val="decimal" w:pos="828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430.18</w:t>
            </w:r>
          </w:p>
          <w:p w:rsidR="009F1FCD" w:rsidRDefault="009F1FCD" w:rsidP="009F1FCD">
            <w:pPr>
              <w:tabs>
                <w:tab w:val="left" w:pos="-720"/>
                <w:tab w:val="decimal" w:pos="828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217.95</w:t>
            </w:r>
          </w:p>
          <w:p w:rsidR="009F1FCD" w:rsidRDefault="009F1FCD" w:rsidP="009F1FCD">
            <w:pPr>
              <w:tabs>
                <w:tab w:val="left" w:pos="-720"/>
                <w:tab w:val="decimal" w:pos="828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185.00</w:t>
            </w:r>
          </w:p>
          <w:p w:rsidR="009F1FCD" w:rsidRDefault="009F1FCD" w:rsidP="009F1FCD">
            <w:pPr>
              <w:tabs>
                <w:tab w:val="left" w:pos="-720"/>
                <w:tab w:val="decimal" w:pos="828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30.00</w:t>
            </w:r>
          </w:p>
        </w:tc>
      </w:tr>
    </w:tbl>
    <w:p w:rsidR="009F1FCD" w:rsidRDefault="009F1FCD" w:rsidP="009F1FCD">
      <w:pPr>
        <w:tabs>
          <w:tab w:val="center" w:pos="5040"/>
        </w:tabs>
        <w:suppressAutoHyphens/>
        <w:jc w:val="both"/>
        <w:rPr>
          <w:spacing w:val="-3"/>
          <w:sz w:val="20"/>
        </w:rPr>
      </w:pPr>
    </w:p>
    <w:p w:rsidR="009F1FCD" w:rsidRDefault="009F1FCD" w:rsidP="009F1FCD">
      <w:pPr>
        <w:suppressAutoHyphens/>
        <w:jc w:val="center"/>
        <w:rPr>
          <w:spacing w:val="-3"/>
          <w:sz w:val="20"/>
        </w:rPr>
      </w:pPr>
      <w:r>
        <w:rPr>
          <w:b/>
          <w:spacing w:val="-3"/>
          <w:sz w:val="20"/>
        </w:rPr>
        <w:t>SOFTWARE</w:t>
      </w:r>
    </w:p>
    <w:tbl>
      <w:tblPr>
        <w:tblW w:w="0" w:type="auto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4"/>
        <w:gridCol w:w="1043"/>
        <w:gridCol w:w="1080"/>
        <w:gridCol w:w="1260"/>
        <w:gridCol w:w="1218"/>
        <w:gridCol w:w="59"/>
      </w:tblGrid>
      <w:tr w:rsidR="009F1FCD" w:rsidTr="009F553A">
        <w:trPr>
          <w:gridBefore w:val="1"/>
          <w:wBefore w:w="54" w:type="dxa"/>
          <w:jc w:val="center"/>
        </w:trPr>
        <w:tc>
          <w:tcPr>
            <w:tcW w:w="1043" w:type="dxa"/>
            <w:tcBorders>
              <w:top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PACKID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TAGNUM</w:t>
            </w:r>
          </w:p>
        </w:tc>
        <w:tc>
          <w:tcPr>
            <w:tcW w:w="1260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INSTDATE</w:t>
            </w:r>
          </w:p>
        </w:tc>
        <w:tc>
          <w:tcPr>
            <w:tcW w:w="1277" w:type="dxa"/>
            <w:gridSpan w:val="2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 w:after="54"/>
              <w:jc w:val="right"/>
              <w:rPr>
                <w:b/>
                <w:spacing w:val="-3"/>
                <w:sz w:val="20"/>
              </w:rPr>
            </w:pPr>
            <w:r>
              <w:rPr>
                <w:b/>
                <w:spacing w:val="-3"/>
                <w:sz w:val="20"/>
              </w:rPr>
              <w:t>SOFTCOST</w:t>
            </w:r>
          </w:p>
        </w:tc>
      </w:tr>
      <w:tr w:rsidR="009F1FCD" w:rsidTr="009F553A">
        <w:trPr>
          <w:gridAfter w:val="1"/>
          <w:wAfter w:w="59" w:type="dxa"/>
          <w:jc w:val="center"/>
        </w:trPr>
        <w:tc>
          <w:tcPr>
            <w:tcW w:w="1097" w:type="dxa"/>
            <w:gridSpan w:val="2"/>
            <w:tcBorders>
              <w:top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AC01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DB32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DB32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DB33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WP08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WP08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WP08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WP09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z w:val="20"/>
              </w:rPr>
            </w:pPr>
            <w:r>
              <w:rPr>
                <w:sz w:val="20"/>
              </w:rPr>
              <w:t>WP09</w:t>
            </w:r>
          </w:p>
        </w:tc>
        <w:tc>
          <w:tcPr>
            <w:tcW w:w="10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32808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32808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37691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57772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32808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37691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57772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59836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77740</w:t>
            </w:r>
          </w:p>
        </w:tc>
        <w:tc>
          <w:tcPr>
            <w:tcW w:w="12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09/13/95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12/03/95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06/15/95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05/27/95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01/12/96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06/15/95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05/27/95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10/30/95</w:t>
            </w:r>
          </w:p>
          <w:p w:rsidR="009F1FCD" w:rsidRDefault="009F1FCD" w:rsidP="009F1FCD">
            <w:pPr>
              <w:tabs>
                <w:tab w:val="left" w:pos="-720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05/27/95</w:t>
            </w:r>
          </w:p>
        </w:tc>
        <w:tc>
          <w:tcPr>
            <w:tcW w:w="121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spacing w:before="90"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754.95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380.00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380.00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412.77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185.00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227.50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170.24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35.00</w:t>
            </w:r>
          </w:p>
          <w:p w:rsidR="009F1FCD" w:rsidRDefault="009F1FCD" w:rsidP="009F1FCD">
            <w:pPr>
              <w:tabs>
                <w:tab w:val="left" w:pos="-720"/>
                <w:tab w:val="decimal" w:pos="809"/>
              </w:tabs>
              <w:suppressAutoHyphens/>
              <w:spacing w:after="54"/>
              <w:rPr>
                <w:spacing w:val="-3"/>
                <w:sz w:val="20"/>
              </w:rPr>
            </w:pPr>
            <w:r>
              <w:rPr>
                <w:spacing w:val="-3"/>
                <w:lang w:val="en-GB"/>
              </w:rPr>
              <w:tab/>
            </w:r>
            <w:r>
              <w:rPr>
                <w:spacing w:val="-3"/>
                <w:sz w:val="20"/>
              </w:rPr>
              <w:t>35.00</w:t>
            </w:r>
          </w:p>
        </w:tc>
      </w:tr>
    </w:tbl>
    <w:p w:rsidR="009F1FCD" w:rsidRDefault="009F1FCD" w:rsidP="009F1FCD">
      <w:pPr>
        <w:tabs>
          <w:tab w:val="left" w:pos="-720"/>
        </w:tabs>
        <w:suppressAutoHyphens/>
        <w:jc w:val="both"/>
        <w:rPr>
          <w:spacing w:val="-3"/>
          <w:lang w:val="en-GB"/>
        </w:rPr>
      </w:pPr>
    </w:p>
    <w:p w:rsidR="009F1FCD" w:rsidRDefault="009F1FCD" w:rsidP="009F1FCD">
      <w:pPr>
        <w:pStyle w:val="Heading2"/>
      </w:pPr>
      <w:bookmarkStart w:id="10" w:name="_Toc478285883"/>
      <w:r>
        <w:t xml:space="preserve">Converting a </w:t>
      </w:r>
      <w:r w:rsidR="009F553A">
        <w:t xml:space="preserve">Logical Data </w:t>
      </w:r>
      <w:r>
        <w:t>Model to a Relational Database</w:t>
      </w:r>
      <w:bookmarkEnd w:id="10"/>
    </w:p>
    <w:p w:rsidR="009F1FCD" w:rsidRDefault="009F1FCD" w:rsidP="009F1FCD">
      <w:r>
        <w:rPr>
          <w:b/>
          <w:i/>
        </w:rPr>
        <w:t>Guidelines</w:t>
      </w:r>
      <w:r>
        <w:t>:</w:t>
      </w:r>
    </w:p>
    <w:p w:rsidR="009F1FCD" w:rsidRDefault="009F1FCD" w:rsidP="009F1FCD">
      <w:pPr>
        <w:numPr>
          <w:ilvl w:val="0"/>
          <w:numId w:val="24"/>
        </w:numPr>
      </w:pPr>
      <w:r>
        <w:t>Every entity becomes a table (relation).</w:t>
      </w:r>
    </w:p>
    <w:p w:rsidR="009F1FCD" w:rsidRDefault="009F1FCD" w:rsidP="009F1FCD">
      <w:pPr>
        <w:numPr>
          <w:ilvl w:val="0"/>
          <w:numId w:val="24"/>
        </w:numPr>
      </w:pPr>
      <w:r>
        <w:t>Define entity integrity via the primary key keyword.</w:t>
      </w:r>
    </w:p>
    <w:p w:rsidR="009F1FCD" w:rsidRDefault="009F1FCD" w:rsidP="009F1FCD">
      <w:pPr>
        <w:numPr>
          <w:ilvl w:val="0"/>
          <w:numId w:val="24"/>
        </w:numPr>
      </w:pPr>
      <w:r>
        <w:t>Define referential integrity via the foreign key keyword.</w:t>
      </w:r>
    </w:p>
    <w:p w:rsidR="009F1FCD" w:rsidRDefault="009F1FCD" w:rsidP="009F1FCD">
      <w:pPr>
        <w:numPr>
          <w:ilvl w:val="0"/>
          <w:numId w:val="24"/>
        </w:numPr>
      </w:pPr>
      <w:r>
        <w:t>Use the check keyword to define data integrity.</w:t>
      </w:r>
    </w:p>
    <w:p w:rsidR="009F1FCD" w:rsidRDefault="009F1FCD" w:rsidP="009F1FCD">
      <w:pPr>
        <w:numPr>
          <w:ilvl w:val="0"/>
          <w:numId w:val="24"/>
        </w:numPr>
      </w:pPr>
      <w:r>
        <w:t>Assign defaults where appropriate.</w:t>
      </w:r>
    </w:p>
    <w:p w:rsidR="009F1FCD" w:rsidRDefault="009F1FCD" w:rsidP="009F1FCD"/>
    <w:p w:rsidR="00585863" w:rsidRDefault="00585863">
      <w:pPr>
        <w:rPr>
          <w:b/>
          <w:i/>
        </w:rPr>
      </w:pPr>
      <w:r>
        <w:rPr>
          <w:b/>
          <w:i/>
        </w:rPr>
        <w:br w:type="page"/>
      </w:r>
    </w:p>
    <w:p w:rsidR="009F1FCD" w:rsidRDefault="009F1FCD" w:rsidP="009F1FCD">
      <w:pPr>
        <w:rPr>
          <w:b/>
          <w:i/>
        </w:rPr>
      </w:pPr>
      <w:r>
        <w:rPr>
          <w:b/>
          <w:i/>
        </w:rPr>
        <w:lastRenderedPageBreak/>
        <w:t>Example:</w:t>
      </w:r>
    </w:p>
    <w:p w:rsidR="009F553A" w:rsidRDefault="009F553A" w:rsidP="009F1FCD">
      <w:r>
        <w:rPr>
          <w:noProof/>
          <w:lang w:eastAsia="en-CA"/>
        </w:rPr>
        <w:drawing>
          <wp:inline distT="0" distB="0" distL="0" distR="0" wp14:anchorId="0C17DF99" wp14:editId="0AE9960D">
            <wp:extent cx="1847850" cy="2047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CD" w:rsidRDefault="009F1FCD" w:rsidP="009F1FCD">
      <w:r>
        <w:t xml:space="preserve">Create the </w:t>
      </w:r>
      <w:r w:rsidR="009F553A">
        <w:rPr>
          <w:b/>
        </w:rPr>
        <w:t>project_</w:t>
      </w:r>
      <w:r>
        <w:rPr>
          <w:b/>
        </w:rPr>
        <w:t>emp</w:t>
      </w:r>
      <w:r w:rsidR="009F553A">
        <w:rPr>
          <w:b/>
        </w:rPr>
        <w:t>loyee</w:t>
      </w:r>
      <w:r>
        <w:t xml:space="preserve"> table. Note the following constraints:</w:t>
      </w:r>
    </w:p>
    <w:p w:rsidR="009F1FCD" w:rsidRDefault="009F1FCD" w:rsidP="009F1FCD">
      <w:pPr>
        <w:numPr>
          <w:ilvl w:val="1"/>
          <w:numId w:val="25"/>
        </w:numPr>
        <w:tabs>
          <w:tab w:val="left" w:pos="720"/>
        </w:tabs>
      </w:pPr>
      <w:r>
        <w:t xml:space="preserve">the </w:t>
      </w:r>
      <w:r w:rsidR="009F553A">
        <w:t>employee_</w:t>
      </w:r>
      <w:r>
        <w:t>hiredate defaults to the current date</w:t>
      </w:r>
    </w:p>
    <w:p w:rsidR="009F1FCD" w:rsidRDefault="009F1FCD" w:rsidP="009F1FCD">
      <w:pPr>
        <w:numPr>
          <w:ilvl w:val="1"/>
          <w:numId w:val="25"/>
        </w:numPr>
        <w:tabs>
          <w:tab w:val="left" w:pos="720"/>
        </w:tabs>
      </w:pPr>
      <w:r>
        <w:t>the job_code is between 500 and 600</w:t>
      </w:r>
    </w:p>
    <w:p w:rsidR="009F1FCD" w:rsidRDefault="009F1FCD" w:rsidP="009F1FCD">
      <w:pPr>
        <w:numPr>
          <w:ilvl w:val="1"/>
          <w:numId w:val="25"/>
        </w:numPr>
        <w:tabs>
          <w:tab w:val="left" w:pos="720"/>
        </w:tabs>
      </w:pPr>
      <w:r>
        <w:t>the proj</w:t>
      </w:r>
      <w:r w:rsidR="009F553A">
        <w:t>ect</w:t>
      </w:r>
      <w:r>
        <w:t>_code is the primary key of the project table</w:t>
      </w:r>
    </w:p>
    <w:p w:rsidR="009F1FCD" w:rsidRDefault="009F1FCD" w:rsidP="009F1FCD">
      <w:pPr>
        <w:numPr>
          <w:ilvl w:val="1"/>
          <w:numId w:val="25"/>
        </w:numPr>
        <w:tabs>
          <w:tab w:val="left" w:pos="720"/>
        </w:tabs>
      </w:pPr>
      <w:r>
        <w:t xml:space="preserve">the </w:t>
      </w:r>
      <w:r w:rsidR="009F553A">
        <w:t>employee_</w:t>
      </w:r>
      <w:r>
        <w:t>prov</w:t>
      </w:r>
      <w:r w:rsidR="009F553A">
        <w:t>ince</w:t>
      </w:r>
      <w:r>
        <w:t xml:space="preserve"> defaults to "QC"</w:t>
      </w:r>
    </w:p>
    <w:p w:rsidR="009F1FCD" w:rsidRDefault="009F1FCD" w:rsidP="009F1FCD">
      <w:pPr>
        <w:numPr>
          <w:ilvl w:val="1"/>
          <w:numId w:val="25"/>
        </w:numPr>
        <w:tabs>
          <w:tab w:val="left" w:pos="720"/>
        </w:tabs>
      </w:pPr>
      <w:r>
        <w:t>the postal code should be validated</w:t>
      </w:r>
    </w:p>
    <w:p w:rsidR="009F1FCD" w:rsidRDefault="009F1FCD" w:rsidP="009F1FCD"/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>CREATE TABLE Project_employee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(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employee_id             NUMBER (5) NOT NULL PRIMARY KEY,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employee_lastname       VARCHAR2 (50) NOT NULL 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employee_firstname      VARCHAR2 (20) NOT NULL 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employee_street_address VARCHAR2 (40) 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employee_city           VARCHAR2 (25) 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employee_province       CHAR (2) DEFAULT 'QC',</w:t>
      </w:r>
    </w:p>
    <w:p w:rsid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employee_postal_code    CHAR (6) 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>CHECK (EMPLOYEE_POSTAL_CODE LIKE '[A-Z][0-9][A-Z][0-9][A-Z][0-9]'),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employee_hiredate       DATE NOT NULL,</w:t>
      </w:r>
    </w:p>
    <w:p w:rsid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job_code                CHAR (3) </w:t>
      </w:r>
    </w:p>
    <w:p w:rsidR="00E55F04" w:rsidRPr="00E55F04" w:rsidRDefault="00E55F04" w:rsidP="00E55F04">
      <w:pPr>
        <w:ind w:left="1800" w:firstLine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>CHECK (JOB_CODE BETWEEN '500' AND '600'),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employee_percent        NUMBER (4,2) ,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project_number          CHAR (3), </w:t>
      </w:r>
    </w:p>
    <w:p w:rsidR="00E55F04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  FOREIGN KEY (project_number) REFERENCES PROJECT (project_number)</w:t>
      </w:r>
    </w:p>
    <w:p w:rsidR="009F1FCD" w:rsidRPr="00E55F04" w:rsidRDefault="00E55F04" w:rsidP="00E55F04">
      <w:pPr>
        <w:ind w:left="360"/>
        <w:rPr>
          <w:rFonts w:ascii="Courier New" w:hAnsi="Courier New" w:cs="Courier New"/>
          <w:sz w:val="22"/>
        </w:rPr>
      </w:pPr>
      <w:r w:rsidRPr="00E55F04">
        <w:rPr>
          <w:rFonts w:ascii="Courier New" w:hAnsi="Courier New" w:cs="Courier New"/>
          <w:sz w:val="22"/>
        </w:rPr>
        <w:t xml:space="preserve">  ) ;</w:t>
      </w:r>
    </w:p>
    <w:p w:rsidR="00585863" w:rsidRDefault="00585863">
      <w:r>
        <w:br w:type="page"/>
      </w:r>
    </w:p>
    <w:p w:rsidR="00585863" w:rsidRPr="00585863" w:rsidRDefault="00585863" w:rsidP="00585863">
      <w:pPr>
        <w:pStyle w:val="Title"/>
      </w:pPr>
      <w:bookmarkStart w:id="11" w:name="_Toc478287268"/>
      <w:r w:rsidRPr="00585863">
        <w:lastRenderedPageBreak/>
        <w:t>SQL DML</w:t>
      </w:r>
      <w:bookmarkEnd w:id="11"/>
    </w:p>
    <w:p w:rsidR="00585863" w:rsidRDefault="00585863" w:rsidP="00585863">
      <w:pPr>
        <w:numPr>
          <w:ilvl w:val="0"/>
          <w:numId w:val="33"/>
        </w:numPr>
        <w:tabs>
          <w:tab w:val="left" w:pos="-720"/>
        </w:tabs>
        <w:suppressAutoHyphens/>
        <w:spacing w:before="120" w:after="120"/>
        <w:rPr>
          <w:spacing w:val="-3"/>
        </w:rPr>
      </w:pPr>
      <w:r>
        <w:rPr>
          <w:spacing w:val="-3"/>
        </w:rPr>
        <w:t>the basic form of an SQL command (also called an SQL query) is: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30"/>
      </w:tblGrid>
      <w:tr w:rsidR="00585863" w:rsidTr="00585863">
        <w:trPr>
          <w:jc w:val="center"/>
        </w:trPr>
        <w:tc>
          <w:tcPr>
            <w:tcW w:w="453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shd w:val="pct10" w:color="auto" w:fill="auto"/>
          </w:tcPr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SELECT ... &lt;columns&gt;</w:t>
            </w:r>
          </w:p>
          <w:p w:rsidR="00585863" w:rsidRDefault="00585863" w:rsidP="00585863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spacing w:val="-3"/>
              </w:rPr>
            </w:pPr>
            <w:r>
              <w:rPr>
                <w:spacing w:val="-3"/>
              </w:rPr>
              <w:tab/>
              <w:t>FROM ... &lt;tables&gt;</w:t>
            </w:r>
          </w:p>
          <w:p w:rsidR="00585863" w:rsidRDefault="00585863" w:rsidP="00585863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spacing w:val="-3"/>
              </w:rPr>
            </w:pPr>
            <w:r>
              <w:rPr>
                <w:spacing w:val="-3"/>
              </w:rPr>
              <w:tab/>
              <w:t>WHERE ... &lt;restrictions&gt;</w:t>
            </w:r>
          </w:p>
        </w:tc>
      </w:tr>
    </w:tbl>
    <w:p w:rsidR="00585863" w:rsidRDefault="00585863" w:rsidP="00585863">
      <w:pPr>
        <w:numPr>
          <w:ilvl w:val="0"/>
          <w:numId w:val="32"/>
        </w:numPr>
        <w:tabs>
          <w:tab w:val="left" w:pos="-720"/>
        </w:tabs>
        <w:suppressAutoHyphens/>
        <w:spacing w:before="120"/>
        <w:rPr>
          <w:spacing w:val="-3"/>
        </w:rPr>
      </w:pPr>
      <w:r>
        <w:rPr>
          <w:spacing w:val="-3"/>
        </w:rPr>
        <w:t>the columns we wish to see printed are listed after the word SELECT</w:t>
      </w:r>
    </w:p>
    <w:p w:rsidR="00585863" w:rsidRDefault="00585863" w:rsidP="00585863">
      <w:pPr>
        <w:numPr>
          <w:ilvl w:val="0"/>
          <w:numId w:val="32"/>
        </w:num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the tables in which these columns are found are listed after the word FROM</w:t>
      </w:r>
    </w:p>
    <w:p w:rsidR="00585863" w:rsidRDefault="00585863" w:rsidP="00585863">
      <w:pPr>
        <w:numPr>
          <w:ilvl w:val="0"/>
          <w:numId w:val="32"/>
        </w:num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the conditions defining which rows we wish to view are listed after the word WHERE</w:t>
      </w:r>
    </w:p>
    <w:p w:rsidR="00585863" w:rsidRDefault="00585863" w:rsidP="00585863">
      <w:pPr>
        <w:tabs>
          <w:tab w:val="left" w:pos="-720"/>
        </w:tabs>
        <w:suppressAutoHyphens/>
        <w:spacing w:before="120"/>
        <w:rPr>
          <w:spacing w:val="-3"/>
        </w:rPr>
      </w:pPr>
      <w:r>
        <w:rPr>
          <w:i/>
          <w:spacing w:val="-3"/>
        </w:rPr>
        <w:t xml:space="preserve">Examples using CHAZY database </w:t>
      </w:r>
    </w:p>
    <w:p w:rsidR="00585863" w:rsidRDefault="00585863" w:rsidP="00585863">
      <w:pPr>
        <w:spacing w:after="120"/>
        <w:ind w:left="360" w:hanging="360"/>
      </w:pPr>
      <w:r>
        <w:t xml:space="preserve">1. </w:t>
      </w:r>
      <w:r>
        <w:tab/>
        <w:t>To find the name of employee 124:</w:t>
      </w:r>
    </w:p>
    <w:p w:rsidR="00585863" w:rsidRDefault="00585863" w:rsidP="00585863">
      <w:pPr>
        <w:pStyle w:val="SQL"/>
      </w:pPr>
      <w:r>
        <w:tab/>
        <w:t xml:space="preserve">SELECT </w:t>
      </w:r>
      <w:r w:rsidRPr="00585863">
        <w:rPr>
          <w:b w:val="0"/>
          <w:u w:val="single"/>
        </w:rPr>
        <w:t>EMPNAME</w:t>
      </w:r>
    </w:p>
    <w:p w:rsidR="00585863" w:rsidRDefault="00585863" w:rsidP="00585863">
      <w:pPr>
        <w:pStyle w:val="SQL"/>
        <w:spacing w:before="120"/>
      </w:pPr>
      <w:r>
        <w:tab/>
      </w:r>
      <w:r>
        <w:tab/>
        <w:t xml:space="preserve">FROM </w:t>
      </w:r>
      <w:r w:rsidRPr="00585863">
        <w:rPr>
          <w:b w:val="0"/>
          <w:u w:val="single"/>
        </w:rPr>
        <w:t>EMPLOYEE</w:t>
      </w:r>
    </w:p>
    <w:p w:rsidR="00585863" w:rsidRDefault="00585863" w:rsidP="00585863">
      <w:pPr>
        <w:pStyle w:val="SQL"/>
        <w:spacing w:before="120"/>
      </w:pPr>
      <w:r>
        <w:tab/>
      </w:r>
      <w:r>
        <w:tab/>
        <w:t xml:space="preserve">WHERE </w:t>
      </w:r>
      <w:r w:rsidRPr="00585863">
        <w:rPr>
          <w:b w:val="0"/>
          <w:u w:val="single"/>
        </w:rPr>
        <w:t>EMPNUM  = 124</w:t>
      </w:r>
      <w:r>
        <w:rPr>
          <w:b w:val="0"/>
        </w:rPr>
        <w:t>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54"/>
      </w:tblGrid>
      <w:tr w:rsidR="00585863" w:rsidTr="00585863"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EMPNAME</w:t>
            </w:r>
          </w:p>
        </w:tc>
      </w:tr>
      <w:tr w:rsidR="00585863" w:rsidTr="00585863">
        <w:tc>
          <w:tcPr>
            <w:tcW w:w="20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Alvarez, Ramon</w:t>
            </w:r>
          </w:p>
        </w:tc>
      </w:tr>
    </w:tbl>
    <w:p w:rsidR="00585863" w:rsidRDefault="00585863" w:rsidP="00585863">
      <w:pPr>
        <w:spacing w:after="120"/>
        <w:ind w:left="360" w:hanging="360"/>
      </w:pPr>
      <w:r>
        <w:t>2. To find the number and name of employee whose phone number is 2963:</w:t>
      </w:r>
    </w:p>
    <w:p w:rsidR="00585863" w:rsidRPr="00585863" w:rsidRDefault="00585863" w:rsidP="00585863">
      <w:pPr>
        <w:pStyle w:val="SQL"/>
      </w:pPr>
      <w:r>
        <w:tab/>
        <w:t xml:space="preserve">SELECT EMPNUM, </w:t>
      </w:r>
      <w:r w:rsidRPr="00585863">
        <w:t>EMPNAME</w:t>
      </w:r>
    </w:p>
    <w:p w:rsidR="00585863" w:rsidRDefault="00585863" w:rsidP="00585863">
      <w:pPr>
        <w:pStyle w:val="SQL"/>
        <w:spacing w:before="120"/>
      </w:pPr>
      <w:r>
        <w:tab/>
      </w:r>
      <w:r>
        <w:tab/>
        <w:t xml:space="preserve">FROM </w:t>
      </w:r>
      <w:r w:rsidRPr="00585863">
        <w:rPr>
          <w:b w:val="0"/>
          <w:u w:val="single"/>
        </w:rPr>
        <w:t>EMPLOYEE</w:t>
      </w:r>
    </w:p>
    <w:p w:rsidR="00585863" w:rsidRDefault="00585863" w:rsidP="00585863">
      <w:pPr>
        <w:pStyle w:val="SQL"/>
        <w:spacing w:before="120"/>
      </w:pPr>
      <w:r>
        <w:tab/>
      </w:r>
      <w:r>
        <w:tab/>
        <w:t xml:space="preserve">WHERE </w:t>
      </w:r>
      <w:r w:rsidRPr="00585863">
        <w:rPr>
          <w:b w:val="0"/>
          <w:u w:val="single"/>
        </w:rPr>
        <w:t>EMPPHONE = 2963</w:t>
      </w:r>
      <w:r>
        <w:rPr>
          <w:b w:val="0"/>
        </w:rPr>
        <w:t>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054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EMPNUM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EMPNAME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611</w:t>
            </w:r>
          </w:p>
        </w:tc>
        <w:tc>
          <w:tcPr>
            <w:tcW w:w="20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Dinh, Melissa</w:t>
            </w:r>
          </w:p>
        </w:tc>
      </w:tr>
    </w:tbl>
    <w:p w:rsidR="00585863" w:rsidRDefault="00585863" w:rsidP="00585863">
      <w:pPr>
        <w:tabs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spacing w:after="120"/>
        <w:ind w:left="360" w:hanging="360"/>
      </w:pPr>
      <w:r w:rsidRPr="005568F0">
        <w:t>3. To list all columns in a table, use * for columns:</w:t>
      </w:r>
    </w:p>
    <w:p w:rsidR="00585863" w:rsidRDefault="00585863" w:rsidP="00585863">
      <w:pPr>
        <w:pStyle w:val="SQL"/>
        <w:spacing w:before="120"/>
      </w:pPr>
      <w:r>
        <w:tab/>
        <w:t xml:space="preserve">SELECT </w:t>
      </w:r>
      <w:r>
        <w:rPr>
          <w:b w:val="0"/>
          <w:u w:val="single"/>
        </w:rPr>
        <w:t>*</w:t>
      </w:r>
    </w:p>
    <w:p w:rsidR="00585863" w:rsidRDefault="00585863" w:rsidP="00585863">
      <w:pPr>
        <w:pStyle w:val="SQL"/>
        <w:spacing w:before="120"/>
      </w:pPr>
      <w:r>
        <w:tab/>
      </w:r>
      <w:r>
        <w:tab/>
        <w:t xml:space="preserve">FROM </w:t>
      </w:r>
      <w:r>
        <w:rPr>
          <w:b w:val="0"/>
          <w:u w:val="single"/>
        </w:rPr>
        <w:t>EMPLOYEE;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1892"/>
        <w:gridCol w:w="1790"/>
      </w:tblGrid>
      <w:tr w:rsidR="00585863" w:rsidTr="00585863">
        <w:trPr>
          <w:cantSplit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EMPNUM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EMPNAME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EMPPHONE</w:t>
            </w:r>
          </w:p>
        </w:tc>
      </w:tr>
      <w:tr w:rsidR="00585863" w:rsidTr="00585863">
        <w:trPr>
          <w:cantSplit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124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Alvarez, Ramon</w:t>
            </w:r>
          </w:p>
        </w:tc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1212</w:t>
            </w:r>
          </w:p>
        </w:tc>
      </w:tr>
      <w:tr w:rsidR="00585863" w:rsidTr="00585863">
        <w:trPr>
          <w:cantSplit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567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Feinstein, Betty</w:t>
            </w:r>
          </w:p>
        </w:tc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8716</w:t>
            </w:r>
          </w:p>
        </w:tc>
      </w:tr>
      <w:tr w:rsidR="00585863" w:rsidTr="00585863">
        <w:trPr>
          <w:cantSplit/>
        </w:trPr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611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Dinh, Melissa</w:t>
            </w:r>
          </w:p>
        </w:tc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2963</w:t>
            </w:r>
          </w:p>
        </w:tc>
      </w:tr>
    </w:tbl>
    <w:p w:rsidR="00585863" w:rsidRDefault="00585863" w:rsidP="00585863">
      <w:pPr>
        <w:pStyle w:val="Heading2"/>
      </w:pPr>
      <w:bookmarkStart w:id="12" w:name="_Toc478287269"/>
      <w:r>
        <w:lastRenderedPageBreak/>
        <w:t>Customizing Column Headings</w:t>
      </w:r>
      <w:bookmarkEnd w:id="12"/>
    </w:p>
    <w:p w:rsidR="00585863" w:rsidRDefault="00585863" w:rsidP="00585863">
      <w:pPr>
        <w:keepNext/>
      </w:pPr>
      <w:r>
        <w:t>In Oracle, there are two ways to display a column heading in a query that is different from the column name:</w:t>
      </w:r>
    </w:p>
    <w:p w:rsidR="00585863" w:rsidRDefault="00585863" w:rsidP="00585863">
      <w:pPr>
        <w:pStyle w:val="ListBullet"/>
        <w:keepNext/>
        <w:numPr>
          <w:ilvl w:val="0"/>
          <w:numId w:val="1"/>
        </w:numPr>
        <w:tabs>
          <w:tab w:val="clear" w:pos="1530"/>
        </w:tabs>
        <w:ind w:left="720"/>
      </w:pPr>
      <w:r>
        <w:t xml:space="preserve">"heading" </w:t>
      </w:r>
    </w:p>
    <w:p w:rsidR="00585863" w:rsidRDefault="00585863" w:rsidP="00585863">
      <w:pPr>
        <w:pStyle w:val="ListBullet"/>
        <w:keepNext/>
        <w:numPr>
          <w:ilvl w:val="0"/>
          <w:numId w:val="1"/>
        </w:numPr>
        <w:tabs>
          <w:tab w:val="clear" w:pos="1530"/>
        </w:tabs>
        <w:ind w:left="720"/>
      </w:pPr>
      <w:r>
        <w:t>column_name AS [heading]</w:t>
      </w:r>
    </w:p>
    <w:p w:rsidR="00585863" w:rsidRDefault="00585863" w:rsidP="00585863">
      <w:pPr>
        <w:keepNext/>
        <w:spacing w:before="120"/>
        <w:rPr>
          <w:i/>
        </w:rPr>
      </w:pPr>
      <w:r>
        <w:rPr>
          <w:i/>
        </w:rPr>
        <w:t>Example:</w:t>
      </w:r>
    </w:p>
    <w:p w:rsidR="00585863" w:rsidRDefault="00585863" w:rsidP="00585863">
      <w:pPr>
        <w:pStyle w:val="SQL"/>
        <w:keepNext/>
        <w:spacing w:before="120"/>
        <w:ind w:left="360" w:firstLine="0"/>
      </w:pPr>
      <w:r>
        <w:t>SELECT EMPNAME "Employee Name", EMPHONE AS "Phone Number"</w:t>
      </w:r>
    </w:p>
    <w:p w:rsidR="00585863" w:rsidRDefault="00585863" w:rsidP="00585863">
      <w:pPr>
        <w:pStyle w:val="SQL"/>
        <w:keepNext/>
        <w:ind w:firstLine="360"/>
      </w:pPr>
      <w:r>
        <w:t>FROM EMPLOYEE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54"/>
        <w:gridCol w:w="1892"/>
      </w:tblGrid>
      <w:tr w:rsidR="00585863" w:rsidTr="00585863">
        <w:trPr>
          <w:cantSplit/>
        </w:trPr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keepNext/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lastRenderedPageBreak/>
              <w:t>Employee Name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keepNext/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Phone Number</w:t>
            </w:r>
          </w:p>
        </w:tc>
      </w:tr>
      <w:tr w:rsidR="00585863" w:rsidTr="00585863">
        <w:trPr>
          <w:cantSplit/>
        </w:trPr>
        <w:tc>
          <w:tcPr>
            <w:tcW w:w="20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keepNext/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Alvarez, Ramon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keepNext/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1212</w:t>
            </w:r>
          </w:p>
        </w:tc>
      </w:tr>
      <w:tr w:rsidR="00585863" w:rsidTr="00585863">
        <w:trPr>
          <w:cantSplit/>
        </w:trPr>
        <w:tc>
          <w:tcPr>
            <w:tcW w:w="20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keepNext/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Feinstein, Betty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keepNext/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8716</w:t>
            </w:r>
          </w:p>
        </w:tc>
      </w:tr>
      <w:tr w:rsidR="00585863" w:rsidTr="00585863">
        <w:trPr>
          <w:cantSplit/>
        </w:trPr>
        <w:tc>
          <w:tcPr>
            <w:tcW w:w="20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92385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Dinh, Melissa</w:t>
            </w: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B92385" w:rsidRPr="00B92385" w:rsidRDefault="00B92385" w:rsidP="00B92385">
            <w:pPr>
              <w:rPr>
                <w:lang w:val="en-US"/>
              </w:rPr>
            </w:pPr>
          </w:p>
          <w:p w:rsidR="00585863" w:rsidRPr="00B92385" w:rsidRDefault="00585863" w:rsidP="00B92385">
            <w:pPr>
              <w:rPr>
                <w:lang w:val="en-US"/>
              </w:rPr>
            </w:pP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2963</w:t>
            </w:r>
          </w:p>
        </w:tc>
      </w:tr>
    </w:tbl>
    <w:p w:rsidR="00585863" w:rsidRDefault="00585863" w:rsidP="003B6938">
      <w:pPr>
        <w:pStyle w:val="Title"/>
      </w:pPr>
      <w:bookmarkStart w:id="13" w:name="_Toc478287270"/>
      <w:r>
        <w:lastRenderedPageBreak/>
        <w:t>Single-Table Queries</w:t>
      </w:r>
      <w:bookmarkEnd w:id="13"/>
    </w:p>
    <w:p w:rsidR="00585863" w:rsidRDefault="00585863" w:rsidP="00585863">
      <w:pPr>
        <w:pStyle w:val="Heading2"/>
      </w:pPr>
      <w:bookmarkStart w:id="14" w:name="_Toc478287271"/>
      <w:r>
        <w:t>The WHERE Clause</w:t>
      </w:r>
      <w:bookmarkEnd w:id="14"/>
    </w:p>
    <w:p w:rsidR="00585863" w:rsidRPr="00E93601" w:rsidRDefault="00585863" w:rsidP="00E93601">
      <w:pPr>
        <w:pStyle w:val="Heading3"/>
        <w:numPr>
          <w:ilvl w:val="0"/>
          <w:numId w:val="36"/>
        </w:numPr>
      </w:pPr>
      <w:r w:rsidRPr="00E93601">
        <w:fldChar w:fldCharType="begin"/>
      </w:r>
      <w:r w:rsidRPr="00E93601">
        <w:instrText xml:space="preserve">seq level0 \h \r0 </w:instrText>
      </w:r>
      <w:r w:rsidRPr="00E93601">
        <w:fldChar w:fldCharType="end"/>
      </w:r>
      <w:r w:rsidRPr="00E93601">
        <w:fldChar w:fldCharType="begin"/>
      </w:r>
      <w:r w:rsidRPr="00E93601">
        <w:instrText xml:space="preserve">seq level1 \h \r0 </w:instrText>
      </w:r>
      <w:r w:rsidRPr="00E93601">
        <w:fldChar w:fldCharType="end"/>
      </w:r>
      <w:r w:rsidRPr="00E93601">
        <w:fldChar w:fldCharType="begin"/>
      </w:r>
      <w:r w:rsidRPr="00E93601">
        <w:instrText xml:space="preserve">seq level2 \h \r0 </w:instrText>
      </w:r>
      <w:r w:rsidRPr="00E93601">
        <w:fldChar w:fldCharType="end"/>
      </w:r>
      <w:r w:rsidRPr="00E93601">
        <w:fldChar w:fldCharType="begin"/>
      </w:r>
      <w:r w:rsidRPr="00E93601">
        <w:instrText xml:space="preserve">seq level3 \h \r0 </w:instrText>
      </w:r>
      <w:r w:rsidRPr="00E93601">
        <w:fldChar w:fldCharType="end"/>
      </w:r>
      <w:r w:rsidRPr="00E93601">
        <w:fldChar w:fldCharType="begin"/>
      </w:r>
      <w:r w:rsidRPr="00E93601">
        <w:instrText xml:space="preserve">seq level4 \h \r0 </w:instrText>
      </w:r>
      <w:r w:rsidRPr="00E93601">
        <w:fldChar w:fldCharType="end"/>
      </w:r>
      <w:r w:rsidRPr="00E93601">
        <w:fldChar w:fldCharType="begin"/>
      </w:r>
      <w:r w:rsidRPr="00E93601">
        <w:instrText xml:space="preserve">seq level5 \h \r0 </w:instrText>
      </w:r>
      <w:r w:rsidRPr="00E93601">
        <w:fldChar w:fldCharType="end"/>
      </w:r>
      <w:r w:rsidRPr="00E93601">
        <w:fldChar w:fldCharType="begin"/>
      </w:r>
      <w:r w:rsidRPr="00E93601">
        <w:instrText xml:space="preserve">seq level6 \h \r0 </w:instrText>
      </w:r>
      <w:r w:rsidRPr="00E93601">
        <w:fldChar w:fldCharType="end"/>
      </w:r>
      <w:r w:rsidRPr="00E93601">
        <w:fldChar w:fldCharType="begin"/>
      </w:r>
      <w:r w:rsidRPr="00E93601">
        <w:instrText xml:space="preserve">seq level7 \h \r0 </w:instrText>
      </w:r>
      <w:r w:rsidRPr="00E93601">
        <w:fldChar w:fldCharType="end"/>
      </w:r>
      <w:bookmarkStart w:id="15" w:name="_Toc478287272"/>
      <w:r w:rsidRPr="00E93601">
        <w:t>Simple Conditions</w:t>
      </w:r>
      <w:bookmarkEnd w:id="15"/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82"/>
        <w:gridCol w:w="2886"/>
      </w:tblGrid>
      <w:tr w:rsidR="00585863" w:rsidTr="00585863">
        <w:trPr>
          <w:jc w:val="center"/>
        </w:trPr>
        <w:tc>
          <w:tcPr>
            <w:tcW w:w="1782" w:type="dxa"/>
            <w:tcBorders>
              <w:top w:val="single" w:sz="7" w:space="0" w:color="auto"/>
            </w:tcBorders>
            <w:shd w:val="pct10" w:color="auto" w:fill="auto"/>
          </w:tcPr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Comparison Operator</w:t>
            </w:r>
          </w:p>
        </w:tc>
        <w:tc>
          <w:tcPr>
            <w:tcW w:w="2886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Meaning</w:t>
            </w:r>
          </w:p>
        </w:tc>
      </w:tr>
      <w:tr w:rsidR="00585863" w:rsidTr="00585863">
        <w:trPr>
          <w:jc w:val="center"/>
        </w:trPr>
        <w:tc>
          <w:tcPr>
            <w:tcW w:w="1782" w:type="dxa"/>
            <w:tcBorders>
              <w:top w:val="single" w:sz="7" w:space="0" w:color="auto"/>
              <w:bottom w:val="single" w:sz="7" w:space="0" w:color="auto"/>
            </w:tcBorders>
          </w:tcPr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=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&lt;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&gt;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&lt;=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&gt;=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!= or &lt;&gt; or ^=</w:t>
            </w:r>
          </w:p>
        </w:tc>
        <w:tc>
          <w:tcPr>
            <w:tcW w:w="288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Equal to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Less than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Greater than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Less than or equal to 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Greater than or equal to</w:t>
            </w:r>
          </w:p>
          <w:p w:rsidR="00585863" w:rsidRDefault="00585863" w:rsidP="00585863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>Not equal to</w:t>
            </w:r>
          </w:p>
        </w:tc>
      </w:tr>
    </w:tbl>
    <w:p w:rsidR="00585863" w:rsidRDefault="00585863" w:rsidP="00585863">
      <w:pPr>
        <w:tabs>
          <w:tab w:val="left" w:pos="-720"/>
        </w:tabs>
        <w:suppressAutoHyphens/>
        <w:rPr>
          <w:spacing w:val="-3"/>
        </w:rPr>
      </w:pPr>
    </w:p>
    <w:p w:rsidR="00585863" w:rsidRDefault="00585863" w:rsidP="00585863">
      <w:pPr>
        <w:tabs>
          <w:tab w:val="left" w:pos="-720"/>
        </w:tabs>
        <w:suppressAutoHyphens/>
        <w:rPr>
          <w:i/>
          <w:spacing w:val="-3"/>
        </w:rPr>
      </w:pPr>
      <w:r>
        <w:rPr>
          <w:i/>
          <w:spacing w:val="-3"/>
        </w:rPr>
        <w:t>Example:</w:t>
      </w:r>
    </w:p>
    <w:p w:rsidR="00585863" w:rsidRDefault="00585863" w:rsidP="00585863">
      <w:p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To list the package id and name of all the database packages:</w:t>
      </w:r>
    </w:p>
    <w:p w:rsidR="00585863" w:rsidRDefault="00585863" w:rsidP="00585863">
      <w:pPr>
        <w:pStyle w:val="SQL"/>
        <w:spacing w:before="120"/>
        <w:ind w:left="360" w:hanging="360"/>
      </w:pPr>
      <w:r>
        <w:tab/>
        <w:t>SELECT PACKID, PACKNAME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Pr="00585863" w:rsidRDefault="00585863" w:rsidP="00585863">
      <w:pPr>
        <w:pStyle w:val="SQL"/>
        <w:rPr>
          <w:u w:val="single"/>
        </w:rPr>
      </w:pPr>
      <w:r>
        <w:tab/>
      </w:r>
      <w:r>
        <w:tab/>
        <w:t xml:space="preserve">WHERE </w:t>
      </w:r>
      <w:r w:rsidRPr="00585863">
        <w:rPr>
          <w:u w:val="single"/>
        </w:rPr>
        <w:t>‘</w:t>
      </w:r>
      <w:r w:rsidRPr="00585863">
        <w:rPr>
          <w:b w:val="0"/>
          <w:u w:val="single"/>
        </w:rPr>
        <w:t>Database’;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1574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PACKID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PACKNAME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DB32</w:t>
            </w:r>
          </w:p>
        </w:tc>
        <w:tc>
          <w:tcPr>
            <w:tcW w:w="15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Manta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DB33</w:t>
            </w:r>
          </w:p>
        </w:tc>
        <w:tc>
          <w:tcPr>
            <w:tcW w:w="15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Manta</w:t>
            </w:r>
          </w:p>
        </w:tc>
      </w:tr>
    </w:tbl>
    <w:p w:rsidR="00585863" w:rsidRDefault="00585863" w:rsidP="00E93601">
      <w:pPr>
        <w:pStyle w:val="Heading3"/>
      </w:pPr>
      <w:bookmarkStart w:id="16" w:name="_Toc478287273"/>
      <w:r>
        <w:t xml:space="preserve">Logical </w:t>
      </w:r>
      <w:r w:rsidRPr="00FB2560">
        <w:t>Operators</w:t>
      </w:r>
      <w:bookmarkEnd w:id="16"/>
    </w:p>
    <w:p w:rsidR="00585863" w:rsidRDefault="00585863" w:rsidP="00585863">
      <w:pPr>
        <w:keepNext/>
        <w:suppressAutoHyphens/>
        <w:ind w:firstLine="360"/>
        <w:rPr>
          <w:spacing w:val="-3"/>
        </w:rPr>
      </w:pPr>
      <w:r>
        <w:rPr>
          <w:spacing w:val="-3"/>
        </w:rPr>
        <w:t>- operators AND, OR, NOT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rPr>
          <w:i/>
          <w:spacing w:val="-3"/>
        </w:rPr>
      </w:pPr>
      <w:r>
        <w:rPr>
          <w:i/>
          <w:spacing w:val="-3"/>
        </w:rPr>
        <w:t>Examples:</w:t>
      </w:r>
    </w:p>
    <w:p w:rsidR="00585863" w:rsidRPr="005568F0" w:rsidRDefault="00585863" w:rsidP="00585863">
      <w:pPr>
        <w:keepNext/>
        <w:spacing w:after="120"/>
        <w:ind w:left="360" w:hanging="360"/>
      </w:pPr>
      <w:r w:rsidRPr="005568F0">
        <w:t xml:space="preserve">1. </w:t>
      </w:r>
      <w:r>
        <w:tab/>
      </w:r>
      <w:r w:rsidRPr="005568F0">
        <w:t>To list all the database packages that cost more than $400:</w:t>
      </w:r>
    </w:p>
    <w:p w:rsidR="00585863" w:rsidRDefault="00585863" w:rsidP="00585863">
      <w:pPr>
        <w:pStyle w:val="SQL"/>
        <w:keepNext/>
        <w:ind w:hanging="360"/>
      </w:pPr>
      <w:r>
        <w:t>SELECT PACKID, PACKNAME</w:t>
      </w:r>
    </w:p>
    <w:p w:rsidR="00585863" w:rsidRDefault="00585863" w:rsidP="00585863">
      <w:pPr>
        <w:pStyle w:val="SQL"/>
        <w:keepNext/>
      </w:pPr>
      <w:r>
        <w:tab/>
      </w:r>
      <w:r>
        <w:tab/>
        <w:t>FROM PACKAGE</w:t>
      </w:r>
    </w:p>
    <w:p w:rsidR="00585863" w:rsidRPr="00585863" w:rsidRDefault="00585863" w:rsidP="00585863">
      <w:pPr>
        <w:pStyle w:val="SQL"/>
        <w:keepNext/>
        <w:rPr>
          <w:u w:val="single"/>
        </w:rPr>
      </w:pPr>
      <w:r>
        <w:tab/>
      </w:r>
      <w:r>
        <w:tab/>
        <w:t xml:space="preserve">WHERE </w:t>
      </w:r>
      <w:r w:rsidRPr="00585863">
        <w:rPr>
          <w:b w:val="0"/>
          <w:u w:val="single"/>
        </w:rPr>
        <w:t>PACKTYPE = ‘Database’</w:t>
      </w:r>
    </w:p>
    <w:p w:rsidR="00585863" w:rsidRDefault="00585863" w:rsidP="00E93601">
      <w:pPr>
        <w:pStyle w:val="SQL"/>
        <w:keepNext/>
        <w:spacing w:before="120"/>
        <w:ind w:left="360" w:firstLine="720"/>
      </w:pPr>
      <w:r w:rsidRPr="00585863">
        <w:rPr>
          <w:b w:val="0"/>
          <w:u w:val="single"/>
        </w:rPr>
        <w:t>AND PACKCOST &gt; 400;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1574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keepNext/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PACKID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keepNext/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PACKNAME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DB33</w:t>
            </w:r>
          </w:p>
        </w:tc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Manta</w:t>
            </w:r>
          </w:p>
        </w:tc>
      </w:tr>
    </w:tbl>
    <w:p w:rsidR="00585863" w:rsidRDefault="00585863" w:rsidP="00585863">
      <w:pPr>
        <w:pStyle w:val="SQL"/>
      </w:pPr>
    </w:p>
    <w:p w:rsidR="00585863" w:rsidRPr="005568F0" w:rsidRDefault="00585863" w:rsidP="00585863">
      <w:pPr>
        <w:keepNext/>
        <w:spacing w:after="120"/>
        <w:ind w:left="360" w:hanging="360"/>
      </w:pPr>
      <w:r>
        <w:lastRenderedPageBreak/>
        <w:t>2</w:t>
      </w:r>
      <w:r w:rsidRPr="005568F0">
        <w:t xml:space="preserve">. </w:t>
      </w:r>
      <w:r>
        <w:tab/>
      </w:r>
      <w:r w:rsidRPr="005568F0">
        <w:t>To list all the packages that are either a database or cost more than $400:</w:t>
      </w:r>
    </w:p>
    <w:p w:rsidR="00585863" w:rsidRDefault="00585863" w:rsidP="00585863">
      <w:pPr>
        <w:pStyle w:val="SQL"/>
        <w:keepNext/>
        <w:spacing w:before="120"/>
        <w:ind w:hanging="360"/>
      </w:pPr>
      <w:r>
        <w:t>SELECT PACKNAME</w:t>
      </w:r>
    </w:p>
    <w:p w:rsidR="00585863" w:rsidRDefault="00585863" w:rsidP="00585863">
      <w:pPr>
        <w:pStyle w:val="SQL"/>
        <w:keepNext/>
      </w:pPr>
      <w:r>
        <w:tab/>
      </w:r>
      <w:r>
        <w:tab/>
        <w:t>FROM PACKAGE</w:t>
      </w:r>
    </w:p>
    <w:p w:rsidR="00E93601" w:rsidRPr="00585863" w:rsidRDefault="00585863" w:rsidP="00E93601">
      <w:pPr>
        <w:pStyle w:val="SQL"/>
        <w:keepNext/>
        <w:rPr>
          <w:u w:val="single"/>
        </w:rPr>
      </w:pPr>
      <w:r>
        <w:tab/>
      </w:r>
      <w:r>
        <w:tab/>
        <w:t xml:space="preserve">WHERE </w:t>
      </w:r>
      <w:r w:rsidR="00E93601" w:rsidRPr="00585863">
        <w:rPr>
          <w:b w:val="0"/>
          <w:u w:val="single"/>
        </w:rPr>
        <w:t>PACKTYPE = ‘Database’</w:t>
      </w:r>
    </w:p>
    <w:p w:rsidR="00585863" w:rsidRDefault="00E93601" w:rsidP="00E93601">
      <w:pPr>
        <w:pStyle w:val="SQL"/>
        <w:keepNext/>
        <w:spacing w:before="120"/>
        <w:ind w:firstLine="360"/>
      </w:pPr>
      <w:r>
        <w:rPr>
          <w:b w:val="0"/>
          <w:u w:val="single"/>
        </w:rPr>
        <w:t xml:space="preserve">OR </w:t>
      </w:r>
      <w:r w:rsidRPr="00585863">
        <w:rPr>
          <w:b w:val="0"/>
          <w:u w:val="single"/>
        </w:rPr>
        <w:t>PACKCOST &gt; 400;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92"/>
      </w:tblGrid>
      <w:tr w:rsidR="00585863" w:rsidTr="0058586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PACKNAME</w:t>
            </w:r>
          </w:p>
        </w:tc>
      </w:tr>
      <w:tr w:rsidR="00585863" w:rsidTr="00585863">
        <w:tc>
          <w:tcPr>
            <w:tcW w:w="21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Boise Accounting</w:t>
            </w:r>
          </w:p>
        </w:tc>
      </w:tr>
      <w:tr w:rsidR="00585863" w:rsidTr="00585863">
        <w:tc>
          <w:tcPr>
            <w:tcW w:w="21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</w:tr>
      <w:tr w:rsidR="00585863" w:rsidTr="00585863">
        <w:tc>
          <w:tcPr>
            <w:tcW w:w="21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</w:tr>
    </w:tbl>
    <w:p w:rsidR="00585863" w:rsidRDefault="00585863" w:rsidP="00585863">
      <w:pPr>
        <w:pStyle w:val="SQL"/>
      </w:pPr>
    </w:p>
    <w:p w:rsidR="00585863" w:rsidRPr="005568F0" w:rsidRDefault="00585863" w:rsidP="00585863">
      <w:pPr>
        <w:spacing w:after="120"/>
        <w:ind w:left="360" w:hanging="360"/>
      </w:pPr>
      <w:r>
        <w:t>3</w:t>
      </w:r>
      <w:r w:rsidRPr="005568F0">
        <w:t xml:space="preserve">. </w:t>
      </w:r>
      <w:r>
        <w:tab/>
      </w:r>
      <w:r w:rsidRPr="005568F0">
        <w:t>To list all the packages that are not databases:</w:t>
      </w:r>
    </w:p>
    <w:p w:rsidR="00585863" w:rsidRDefault="00585863" w:rsidP="00585863">
      <w:pPr>
        <w:pStyle w:val="SQL"/>
        <w:spacing w:before="120"/>
        <w:ind w:hanging="360"/>
      </w:pPr>
      <w:r>
        <w:t>SELECT PACKNAME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Pr="00E93601" w:rsidRDefault="00585863" w:rsidP="00585863">
      <w:pPr>
        <w:pStyle w:val="SQL"/>
        <w:rPr>
          <w:u w:val="single"/>
        </w:rPr>
      </w:pPr>
      <w:r>
        <w:tab/>
      </w:r>
      <w:r>
        <w:tab/>
        <w:t xml:space="preserve">WHERE </w:t>
      </w:r>
      <w:r w:rsidR="00E93601">
        <w:rPr>
          <w:b w:val="0"/>
          <w:u w:val="single"/>
        </w:rPr>
        <w:t>NOT (PACKTYPE = ‘Database’);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2"/>
      </w:tblGrid>
      <w:tr w:rsidR="00585863" w:rsidTr="00585863"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PACKNAME</w:t>
            </w:r>
          </w:p>
        </w:tc>
      </w:tr>
      <w:tr w:rsidR="00585863" w:rsidTr="00585863"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Boise Accounting</w:t>
            </w:r>
          </w:p>
        </w:tc>
      </w:tr>
      <w:tr w:rsidR="00585863" w:rsidTr="00585863"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Limitless View</w:t>
            </w:r>
          </w:p>
        </w:tc>
      </w:tr>
      <w:tr w:rsidR="00585863" w:rsidTr="00585863"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Words &amp; More</w:t>
            </w:r>
          </w:p>
        </w:tc>
      </w:tr>
      <w:tr w:rsidR="00585863" w:rsidTr="00585863"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Freeware Processing</w:t>
            </w:r>
          </w:p>
        </w:tc>
      </w:tr>
    </w:tbl>
    <w:p w:rsidR="00E93601" w:rsidRDefault="00E93601" w:rsidP="00E93601">
      <w:pPr>
        <w:pStyle w:val="Heading3"/>
        <w:numPr>
          <w:ilvl w:val="0"/>
          <w:numId w:val="0"/>
        </w:numPr>
        <w:rPr>
          <w:highlight w:val="lightGray"/>
        </w:rPr>
      </w:pPr>
      <w:bookmarkStart w:id="17" w:name="_Toc478287274"/>
    </w:p>
    <w:p w:rsidR="00E93601" w:rsidRDefault="00E93601" w:rsidP="00E93601">
      <w:pPr>
        <w:rPr>
          <w:highlight w:val="lightGray"/>
        </w:rPr>
      </w:pPr>
      <w:r>
        <w:rPr>
          <w:highlight w:val="lightGray"/>
        </w:rPr>
        <w:br w:type="page"/>
      </w:r>
    </w:p>
    <w:p w:rsidR="00585863" w:rsidRDefault="00585863" w:rsidP="00E93601">
      <w:pPr>
        <w:pStyle w:val="Heading3"/>
        <w:rPr>
          <w:spacing w:val="-3"/>
        </w:rPr>
      </w:pPr>
      <w:r>
        <w:lastRenderedPageBreak/>
        <w:t xml:space="preserve">Use of </w:t>
      </w:r>
      <w:r w:rsidRPr="00FB2560">
        <w:t>BETWEEN</w:t>
      </w:r>
      <w:bookmarkEnd w:id="17"/>
    </w:p>
    <w:p w:rsidR="00585863" w:rsidRDefault="00585863" w:rsidP="00585863">
      <w:pPr>
        <w:tabs>
          <w:tab w:val="left" w:pos="-720"/>
        </w:tabs>
        <w:suppressAutoHyphens/>
        <w:ind w:left="360"/>
        <w:rPr>
          <w:spacing w:val="-3"/>
        </w:rPr>
      </w:pPr>
      <w:r>
        <w:rPr>
          <w:spacing w:val="-3"/>
        </w:rPr>
        <w:t xml:space="preserve">Instead of coding: </w:t>
      </w:r>
    </w:p>
    <w:p w:rsidR="00585863" w:rsidRDefault="00585863" w:rsidP="00585863">
      <w:pPr>
        <w:pStyle w:val="SQL"/>
      </w:pPr>
      <w:r>
        <w:tab/>
        <w:t>SELECT PACKID, PACKNAME, PACKCOST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pStyle w:val="SQL"/>
      </w:pPr>
      <w:r>
        <w:tab/>
      </w:r>
      <w:r>
        <w:tab/>
        <w:t>WHERE PACKCOST &gt;= 200</w:t>
      </w:r>
    </w:p>
    <w:p w:rsidR="00585863" w:rsidRDefault="00585863" w:rsidP="00585863">
      <w:pPr>
        <w:pStyle w:val="SQL"/>
      </w:pPr>
      <w:r>
        <w:tab/>
      </w:r>
      <w:r>
        <w:tab/>
        <w:t>AND PACKCOST &lt;= 400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360"/>
        <w:rPr>
          <w:spacing w:val="-3"/>
        </w:rPr>
      </w:pPr>
      <w:r>
        <w:rPr>
          <w:spacing w:val="-3"/>
        </w:rPr>
        <w:t>to list all the packages whose cost is between 200 and 400, you can code:</w:t>
      </w:r>
    </w:p>
    <w:p w:rsidR="00585863" w:rsidRDefault="00585863" w:rsidP="00585863">
      <w:pPr>
        <w:pStyle w:val="SQL"/>
      </w:pPr>
      <w:r>
        <w:tab/>
        <w:t>SELECT PACKID, PACKNAME, PACKCOST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pStyle w:val="SQL"/>
      </w:pPr>
      <w:r>
        <w:tab/>
      </w:r>
      <w:r>
        <w:tab/>
        <w:t xml:space="preserve">WHERE </w:t>
      </w:r>
      <w:r w:rsidR="00E93601" w:rsidRPr="00E93601">
        <w:rPr>
          <w:b w:val="0"/>
          <w:u w:val="single"/>
        </w:rPr>
        <w:t>PACKCOST BETWEEN 200 AND 400;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000"/>
        <w:gridCol w:w="1437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PACKNAME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PACKCOST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DB32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380.00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SS11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Limitless View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217.95</w:t>
            </w:r>
          </w:p>
        </w:tc>
      </w:tr>
    </w:tbl>
    <w:p w:rsidR="00585863" w:rsidRDefault="00585863" w:rsidP="00E93601">
      <w:pPr>
        <w:pStyle w:val="Heading3"/>
      </w:pPr>
      <w:bookmarkStart w:id="18" w:name="_Toc478287275"/>
      <w:r>
        <w:t>Use of IN</w:t>
      </w:r>
      <w:bookmarkEnd w:id="18"/>
    </w:p>
    <w:p w:rsidR="00585863" w:rsidRDefault="00585863" w:rsidP="00585863">
      <w:pPr>
        <w:keepNext/>
        <w:tabs>
          <w:tab w:val="left" w:pos="-720"/>
        </w:tabs>
        <w:suppressAutoHyphens/>
        <w:rPr>
          <w:spacing w:val="-3"/>
        </w:rPr>
      </w:pPr>
      <w:r>
        <w:rPr>
          <w:i/>
          <w:spacing w:val="-3"/>
        </w:rPr>
        <w:t>Example:</w:t>
      </w:r>
    </w:p>
    <w:p w:rsidR="00585863" w:rsidRDefault="00585863" w:rsidP="00585863">
      <w:pPr>
        <w:keepNext/>
      </w:pPr>
      <w:r>
        <w:t>To list all packages that are databases or spreadsheets or word processing:</w:t>
      </w:r>
    </w:p>
    <w:p w:rsidR="00585863" w:rsidRDefault="00585863" w:rsidP="00585863">
      <w:pPr>
        <w:pStyle w:val="SQL"/>
        <w:keepNext/>
        <w:spacing w:before="120"/>
        <w:ind w:hanging="360"/>
      </w:pPr>
      <w:r>
        <w:t>SELECT PACKID, PACKNAME, PACKTYPE</w:t>
      </w:r>
    </w:p>
    <w:p w:rsidR="00585863" w:rsidRDefault="00585863" w:rsidP="00585863">
      <w:pPr>
        <w:pStyle w:val="SQL"/>
        <w:keepNext/>
      </w:pPr>
      <w:r>
        <w:tab/>
      </w:r>
      <w:r>
        <w:tab/>
        <w:t>FROM PACKAGE</w:t>
      </w:r>
    </w:p>
    <w:p w:rsidR="00585863" w:rsidRDefault="00585863" w:rsidP="00585863">
      <w:pPr>
        <w:pStyle w:val="SQL"/>
        <w:keepNext/>
        <w:spacing w:before="120"/>
        <w:rPr>
          <w:b w:val="0"/>
        </w:rPr>
      </w:pPr>
      <w:r>
        <w:tab/>
      </w:r>
      <w:r>
        <w:tab/>
        <w:t xml:space="preserve">WHERE </w:t>
      </w:r>
      <w:r w:rsidR="00E93601">
        <w:rPr>
          <w:b w:val="0"/>
          <w:u w:val="single"/>
        </w:rPr>
        <w:t>PACKTYPE IN</w:t>
      </w:r>
    </w:p>
    <w:p w:rsidR="00585863" w:rsidRPr="00E93601" w:rsidRDefault="00585863" w:rsidP="00585863">
      <w:pPr>
        <w:pStyle w:val="SQL"/>
        <w:keepNext/>
        <w:spacing w:before="120"/>
        <w:rPr>
          <w:u w:val="single"/>
        </w:rPr>
      </w:pPr>
      <w:r>
        <w:rPr>
          <w:b w:val="0"/>
        </w:rPr>
        <w:tab/>
      </w:r>
      <w:r>
        <w:rPr>
          <w:b w:val="0"/>
        </w:rPr>
        <w:tab/>
      </w:r>
      <w:r w:rsidR="00E93601">
        <w:rPr>
          <w:b w:val="0"/>
          <w:u w:val="single"/>
        </w:rPr>
        <w:t>(‘Database’, ‘Spreadsheet’, ‘Word Processing’);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432"/>
        <w:gridCol w:w="2012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PACKNAME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PACKTYPE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DB32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DB33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SS11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Limitless View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Spreadsheet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WP08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Words &amp; More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Word Processing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WP09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Freeware Processing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 Processing</w:t>
            </w:r>
          </w:p>
        </w:tc>
      </w:tr>
    </w:tbl>
    <w:p w:rsidR="00585863" w:rsidRDefault="00585863" w:rsidP="00585863"/>
    <w:p w:rsidR="00E93601" w:rsidRDefault="00E93601">
      <w:pPr>
        <w:rPr>
          <w:b/>
          <w:i/>
        </w:rPr>
      </w:pPr>
      <w:bookmarkStart w:id="19" w:name="_Toc478287276"/>
      <w:r>
        <w:br w:type="page"/>
      </w:r>
    </w:p>
    <w:p w:rsidR="00585863" w:rsidRPr="00E93601" w:rsidRDefault="00585863" w:rsidP="00E93601">
      <w:pPr>
        <w:pStyle w:val="Heading3"/>
      </w:pPr>
      <w:r w:rsidRPr="00E93601">
        <w:lastRenderedPageBreak/>
        <w:t>Use of LIKE</w:t>
      </w:r>
      <w:bookmarkEnd w:id="19"/>
    </w:p>
    <w:p w:rsidR="00585863" w:rsidRDefault="00585863" w:rsidP="00585863">
      <w:p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- provides for wildcard (%) in comparison</w:t>
      </w:r>
    </w:p>
    <w:p w:rsidR="00585863" w:rsidRDefault="00585863" w:rsidP="00585863">
      <w:pPr>
        <w:tabs>
          <w:tab w:val="left" w:pos="-720"/>
        </w:tabs>
        <w:suppressAutoHyphens/>
        <w:spacing w:before="120"/>
        <w:rPr>
          <w:i/>
          <w:spacing w:val="-3"/>
        </w:rPr>
      </w:pPr>
      <w:r>
        <w:rPr>
          <w:i/>
          <w:spacing w:val="-3"/>
        </w:rPr>
        <w:t>Examples:</w:t>
      </w:r>
    </w:p>
    <w:p w:rsidR="00585863" w:rsidRDefault="00585863" w:rsidP="00585863">
      <w:pPr>
        <w:tabs>
          <w:tab w:val="left" w:pos="-720"/>
        </w:tabs>
        <w:suppressAutoHyphens/>
        <w:spacing w:after="120"/>
        <w:rPr>
          <w:spacing w:val="-3"/>
        </w:rPr>
      </w:pPr>
      <w:r>
        <w:rPr>
          <w:spacing w:val="-3"/>
        </w:rPr>
        <w:t>To list all packages that contain an ampersand in their name</w:t>
      </w:r>
    </w:p>
    <w:p w:rsidR="00585863" w:rsidRDefault="00585863" w:rsidP="00585863">
      <w:pPr>
        <w:pStyle w:val="SQL"/>
        <w:ind w:hanging="360"/>
      </w:pPr>
      <w:r>
        <w:t>SELECT PACKID, PACKNAME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pStyle w:val="SQL"/>
      </w:pPr>
      <w:r>
        <w:tab/>
      </w:r>
      <w:r>
        <w:tab/>
        <w:t xml:space="preserve">WHERE PACKNAME </w:t>
      </w:r>
      <w:r w:rsidR="00E93601">
        <w:rPr>
          <w:b w:val="0"/>
          <w:u w:val="single"/>
        </w:rPr>
        <w:t>LIKE ‘%&amp;%’;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432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PACKNAME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WP08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Words &amp; More</w:t>
            </w:r>
          </w:p>
        </w:tc>
      </w:tr>
    </w:tbl>
    <w:p w:rsidR="00585863" w:rsidRDefault="00585863" w:rsidP="00E93601">
      <w:pPr>
        <w:pStyle w:val="Heading3"/>
      </w:pPr>
      <w:bookmarkStart w:id="20" w:name="_Toc478287277"/>
      <w:r>
        <w:t xml:space="preserve">Use of </w:t>
      </w:r>
      <w:r w:rsidRPr="00FB2560">
        <w:t>Computed</w:t>
      </w:r>
      <w:r>
        <w:t xml:space="preserve"> Columns</w:t>
      </w:r>
      <w:bookmarkEnd w:id="20"/>
    </w:p>
    <w:p w:rsidR="00585863" w:rsidRDefault="00585863" w:rsidP="00585863">
      <w:pPr>
        <w:keepNext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- allows you to show the results of a calculation in a query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rPr>
          <w:i/>
          <w:spacing w:val="-3"/>
        </w:rPr>
      </w:pPr>
      <w:r>
        <w:rPr>
          <w:i/>
          <w:spacing w:val="-3"/>
        </w:rPr>
        <w:t>Examples:</w:t>
      </w:r>
    </w:p>
    <w:p w:rsidR="00585863" w:rsidRPr="005568F0" w:rsidRDefault="00585863" w:rsidP="00585863">
      <w:pPr>
        <w:keepNext/>
        <w:spacing w:after="120"/>
        <w:ind w:left="360" w:hanging="360"/>
      </w:pPr>
      <w:r w:rsidRPr="005568F0">
        <w:t xml:space="preserve">1. </w:t>
      </w:r>
      <w:r>
        <w:tab/>
      </w:r>
      <w:r w:rsidRPr="005568F0">
        <w:t>To list the package id, name and 90% of the package cost for all packages:</w:t>
      </w:r>
    </w:p>
    <w:p w:rsidR="00585863" w:rsidRDefault="00585863" w:rsidP="00585863">
      <w:pPr>
        <w:pStyle w:val="SQL"/>
        <w:keepNext/>
        <w:ind w:left="360" w:hanging="360"/>
      </w:pPr>
      <w:r>
        <w:tab/>
        <w:t xml:space="preserve">SELECT PACKID, PACKNAME, </w:t>
      </w:r>
    </w:p>
    <w:p w:rsidR="00585863" w:rsidRPr="00395F39" w:rsidRDefault="00395F39" w:rsidP="00585863">
      <w:pPr>
        <w:pStyle w:val="SQL"/>
        <w:keepNext/>
        <w:ind w:firstLine="360"/>
        <w:rPr>
          <w:b w:val="0"/>
          <w:u w:val="single"/>
        </w:rPr>
      </w:pPr>
      <w:r w:rsidRPr="00395F39">
        <w:rPr>
          <w:b w:val="0"/>
          <w:u w:val="single"/>
        </w:rPr>
        <w:t>(.90 * PACKCOST) “Reduced Price”</w:t>
      </w:r>
    </w:p>
    <w:p w:rsidR="00585863" w:rsidRDefault="00585863" w:rsidP="00585863">
      <w:pPr>
        <w:pStyle w:val="SQL"/>
        <w:keepNext/>
      </w:pPr>
      <w:r>
        <w:tab/>
      </w:r>
      <w:r>
        <w:tab/>
        <w:t>FROM PACKAGE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432"/>
        <w:gridCol w:w="1862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PACKNAME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Reduced Price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AC01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Boise Accounting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653.247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DB32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342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DB33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387.162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SS11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Limitless View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196.155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WP08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Words &amp; More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175.5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WP09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Freeware Processing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</w:tr>
    </w:tbl>
    <w:p w:rsidR="00585863" w:rsidRDefault="00585863" w:rsidP="00585863">
      <w:pPr>
        <w:tabs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spacing w:after="120"/>
        <w:ind w:left="360" w:hanging="360"/>
      </w:pPr>
      <w:r w:rsidRPr="005568F0">
        <w:t xml:space="preserve">2. </w:t>
      </w:r>
      <w:r>
        <w:tab/>
      </w:r>
      <w:r w:rsidRPr="005568F0">
        <w:t>To list the package id, name and 90% of the package cost for all packages where 90% of the cost is less than or equal 200:</w:t>
      </w:r>
    </w:p>
    <w:p w:rsidR="00585863" w:rsidRDefault="00585863" w:rsidP="00585863">
      <w:pPr>
        <w:pStyle w:val="SQL"/>
        <w:ind w:hanging="360"/>
      </w:pPr>
      <w:r>
        <w:t xml:space="preserve">SELECT PACKID, PACKNAME, </w:t>
      </w:r>
    </w:p>
    <w:p w:rsidR="00585863" w:rsidRDefault="00395F39" w:rsidP="00585863">
      <w:pPr>
        <w:pStyle w:val="SQL"/>
        <w:ind w:firstLine="360"/>
        <w:rPr>
          <w:b w:val="0"/>
        </w:rPr>
      </w:pPr>
      <w:r w:rsidRPr="00395F39">
        <w:rPr>
          <w:b w:val="0"/>
          <w:u w:val="single"/>
        </w:rPr>
        <w:t>(.90 * PACKCOST) “Reduced Price”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pStyle w:val="SQL"/>
        <w:ind w:left="0" w:firstLine="720"/>
        <w:rPr>
          <w:b w:val="0"/>
        </w:rPr>
      </w:pPr>
      <w:r>
        <w:tab/>
        <w:t xml:space="preserve">WHERE </w:t>
      </w:r>
      <w:r w:rsidR="00395F39">
        <w:rPr>
          <w:b w:val="0"/>
        </w:rPr>
        <w:t>(.90 * PACKCOST) &lt;= 200;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432"/>
        <w:gridCol w:w="1862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PACKNAME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Reduced Price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SS11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Limitless View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196.155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WP08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Words &amp; More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175.5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WP09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Freeware Processing</w:t>
            </w:r>
          </w:p>
        </w:tc>
        <w:tc>
          <w:tcPr>
            <w:tcW w:w="18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36</w:t>
            </w:r>
          </w:p>
        </w:tc>
      </w:tr>
    </w:tbl>
    <w:p w:rsidR="00585863" w:rsidRDefault="00585863" w:rsidP="00E93601">
      <w:pPr>
        <w:pStyle w:val="Heading3"/>
      </w:pPr>
      <w:bookmarkStart w:id="21" w:name="_Toc478287278"/>
      <w:r w:rsidRPr="00E54E19">
        <w:lastRenderedPageBreak/>
        <w:t>NULLS</w:t>
      </w:r>
      <w:bookmarkEnd w:id="21"/>
    </w:p>
    <w:p w:rsidR="00585863" w:rsidRDefault="00585863" w:rsidP="00585863">
      <w:pPr>
        <w:tabs>
          <w:tab w:val="left" w:pos="-720"/>
        </w:tabs>
        <w:suppressAutoHyphens/>
        <w:rPr>
          <w:i/>
          <w:spacing w:val="-3"/>
        </w:rPr>
      </w:pPr>
      <w:r>
        <w:rPr>
          <w:i/>
          <w:spacing w:val="-3"/>
        </w:rPr>
        <w:t>Example:</w:t>
      </w:r>
    </w:p>
    <w:p w:rsidR="00585863" w:rsidRDefault="00585863" w:rsidP="00585863">
      <w:pPr>
        <w:tabs>
          <w:tab w:val="left" w:pos="-720"/>
        </w:tabs>
        <w:suppressAutoHyphens/>
        <w:spacing w:after="120"/>
        <w:ind w:left="360"/>
        <w:rPr>
          <w:spacing w:val="-3"/>
        </w:rPr>
      </w:pPr>
      <w:r>
        <w:rPr>
          <w:spacing w:val="-3"/>
        </w:rPr>
        <w:t>To select the number and name of all employees who do not have a phone number:</w:t>
      </w:r>
    </w:p>
    <w:p w:rsidR="00585863" w:rsidRDefault="00585863" w:rsidP="00585863">
      <w:pPr>
        <w:pStyle w:val="SQL"/>
        <w:ind w:hanging="360"/>
      </w:pPr>
      <w:r>
        <w:t>SELECT EMPNUM, EMPNAME</w:t>
      </w:r>
    </w:p>
    <w:p w:rsidR="00585863" w:rsidRDefault="00585863" w:rsidP="00585863">
      <w:pPr>
        <w:pStyle w:val="SQL"/>
      </w:pPr>
      <w:r>
        <w:tab/>
      </w:r>
      <w:r>
        <w:tab/>
        <w:t>FROM EMPLOYEE</w:t>
      </w:r>
    </w:p>
    <w:p w:rsidR="00585863" w:rsidRDefault="00585863" w:rsidP="00585863">
      <w:pPr>
        <w:pStyle w:val="SQL"/>
      </w:pPr>
      <w:r>
        <w:tab/>
      </w:r>
      <w:r>
        <w:tab/>
        <w:t xml:space="preserve">WHERE </w:t>
      </w:r>
      <w:r w:rsidR="00395F39" w:rsidRPr="00395F39">
        <w:rPr>
          <w:b w:val="0"/>
          <w:u w:val="single"/>
        </w:rPr>
        <w:t>EMPPHONE IS NULL</w:t>
      </w:r>
      <w:r w:rsidR="00395F39">
        <w:rPr>
          <w:b w:val="0"/>
        </w:rPr>
        <w:t>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054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EMPNUM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spacing w:before="60"/>
              <w:jc w:val="center"/>
              <w:rPr>
                <w:b/>
                <w:snapToGrid w:val="0"/>
                <w:color w:val="000000"/>
                <w:lang w:val="en-US"/>
              </w:rPr>
            </w:pPr>
            <w:r>
              <w:rPr>
                <w:b/>
                <w:snapToGrid w:val="0"/>
                <w:color w:val="000000"/>
                <w:lang w:val="en-US"/>
              </w:rPr>
              <w:t>EMPNAME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jc w:val="right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20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spacing w:before="60"/>
              <w:rPr>
                <w:snapToGrid w:val="0"/>
                <w:color w:val="000000"/>
                <w:lang w:val="en-US"/>
              </w:rPr>
            </w:pPr>
          </w:p>
        </w:tc>
      </w:tr>
    </w:tbl>
    <w:p w:rsidR="00585863" w:rsidRDefault="00585863" w:rsidP="00585863">
      <w:pPr>
        <w:pStyle w:val="Heading2"/>
      </w:pPr>
      <w:bookmarkStart w:id="22" w:name="_Toc478287279"/>
      <w:r>
        <w:t>Sorting</w:t>
      </w:r>
      <w:bookmarkEnd w:id="22"/>
    </w:p>
    <w:p w:rsidR="00585863" w:rsidRDefault="00585863" w:rsidP="00585863">
      <w:pPr>
        <w:keepNext/>
        <w:numPr>
          <w:ilvl w:val="0"/>
          <w:numId w:val="32"/>
        </w:num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order of rows is immaterial (from definition of a relational database)</w:t>
      </w:r>
    </w:p>
    <w:p w:rsidR="00585863" w:rsidRDefault="00585863" w:rsidP="00585863">
      <w:pPr>
        <w:keepNext/>
        <w:numPr>
          <w:ilvl w:val="0"/>
          <w:numId w:val="32"/>
        </w:num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to display rows in a particular sequence, use the ORDER BY clause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rPr>
          <w:i/>
          <w:spacing w:val="-3"/>
        </w:rPr>
      </w:pPr>
      <w:r>
        <w:rPr>
          <w:i/>
          <w:spacing w:val="-3"/>
        </w:rPr>
        <w:t>Examples:</w:t>
      </w:r>
    </w:p>
    <w:p w:rsidR="00585863" w:rsidRDefault="00585863" w:rsidP="00585863">
      <w:pPr>
        <w:keepNext/>
        <w:tabs>
          <w:tab w:val="left" w:pos="-720"/>
        </w:tabs>
        <w:suppressAutoHyphens/>
        <w:spacing w:after="120"/>
        <w:ind w:left="360"/>
        <w:rPr>
          <w:spacing w:val="-3"/>
        </w:rPr>
      </w:pPr>
      <w:r>
        <w:rPr>
          <w:spacing w:val="-3"/>
        </w:rPr>
        <w:t>To list the employee number, name and phone number in employee name sequence:</w:t>
      </w:r>
    </w:p>
    <w:p w:rsidR="00585863" w:rsidRDefault="00585863" w:rsidP="00585863">
      <w:pPr>
        <w:pStyle w:val="SQL"/>
        <w:keepNext/>
        <w:ind w:hanging="360"/>
      </w:pPr>
      <w:r>
        <w:t>SELECT EMPNUM, EMPNAME, EMPPHONE</w:t>
      </w:r>
    </w:p>
    <w:p w:rsidR="00585863" w:rsidRDefault="00585863" w:rsidP="00585863">
      <w:pPr>
        <w:pStyle w:val="SQL"/>
        <w:keepNext/>
      </w:pPr>
      <w:r>
        <w:tab/>
      </w:r>
      <w:r>
        <w:tab/>
        <w:t>FROM EMPLOYEE</w:t>
      </w:r>
    </w:p>
    <w:p w:rsidR="00585863" w:rsidRPr="004079C2" w:rsidRDefault="00585863" w:rsidP="00585863">
      <w:pPr>
        <w:pStyle w:val="SQL"/>
        <w:keepNext/>
        <w:spacing w:before="120"/>
        <w:rPr>
          <w:b w:val="0"/>
          <w:u w:val="single"/>
        </w:rPr>
      </w:pPr>
      <w:r>
        <w:tab/>
      </w:r>
      <w:r>
        <w:tab/>
      </w:r>
      <w:r w:rsidR="004079C2" w:rsidRPr="004079C2">
        <w:rPr>
          <w:b w:val="0"/>
          <w:u w:val="single"/>
        </w:rPr>
        <w:t>ORDER BY EMPNAME</w:t>
      </w:r>
      <w:r w:rsidR="004079C2">
        <w:rPr>
          <w:b w:val="0"/>
          <w:u w:val="single"/>
        </w:rPr>
        <w:t>;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1892"/>
        <w:gridCol w:w="1790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EMPNUM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EMPNAME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EMPPHONE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124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Alvarez, Ramon</w:t>
            </w:r>
          </w:p>
        </w:tc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1212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Dinh, Melissa</w:t>
            </w:r>
          </w:p>
        </w:tc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2963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567</w:t>
            </w:r>
          </w:p>
        </w:tc>
        <w:tc>
          <w:tcPr>
            <w:tcW w:w="18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Feinstein, Betty</w:t>
            </w:r>
          </w:p>
        </w:tc>
        <w:tc>
          <w:tcPr>
            <w:tcW w:w="1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8716</w:t>
            </w:r>
          </w:p>
        </w:tc>
      </w:tr>
    </w:tbl>
    <w:p w:rsidR="00585863" w:rsidRDefault="00585863" w:rsidP="00585863">
      <w:pPr>
        <w:tabs>
          <w:tab w:val="left" w:pos="-720"/>
        </w:tabs>
        <w:suppressAutoHyphens/>
        <w:rPr>
          <w:spacing w:val="-3"/>
        </w:rPr>
      </w:pPr>
    </w:p>
    <w:p w:rsidR="00585863" w:rsidRDefault="00585863" w:rsidP="00585863">
      <w:pPr>
        <w:tabs>
          <w:tab w:val="left" w:pos="-720"/>
        </w:tabs>
        <w:suppressAutoHyphens/>
        <w:spacing w:after="120"/>
        <w:ind w:left="360"/>
        <w:rPr>
          <w:spacing w:val="-3"/>
        </w:rPr>
      </w:pPr>
      <w:r>
        <w:rPr>
          <w:spacing w:val="-3"/>
        </w:rPr>
        <w:t xml:space="preserve">To list the package, name, type, and cost in descending cost order within type: </w:t>
      </w:r>
    </w:p>
    <w:p w:rsidR="00585863" w:rsidRDefault="00585863" w:rsidP="00585863">
      <w:pPr>
        <w:pStyle w:val="SQL"/>
        <w:ind w:hanging="360"/>
      </w:pPr>
      <w:r>
        <w:t>SELECT PACKID, PACKNAME, PACKTYPE, PACKCOST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Pr="003B6938" w:rsidRDefault="00585863" w:rsidP="00585863">
      <w:pPr>
        <w:pStyle w:val="SQL"/>
        <w:spacing w:before="120"/>
        <w:rPr>
          <w:b w:val="0"/>
          <w:u w:val="single"/>
        </w:rPr>
      </w:pPr>
      <w:r>
        <w:tab/>
      </w:r>
      <w:r>
        <w:tab/>
      </w:r>
      <w:r w:rsidR="003B6938">
        <w:rPr>
          <w:b w:val="0"/>
          <w:u w:val="single"/>
        </w:rPr>
        <w:t>ORDER BY PACKTYPE, PACKCOST DESC;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432"/>
        <w:gridCol w:w="2012"/>
        <w:gridCol w:w="1437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PACKNAME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PACKTYPE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PACKCOST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AC01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Boise Accounting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Accounting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$725.83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DB33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$430.18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DB32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$380.00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SS11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Limitless View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Spreadsheet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$217.95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WP08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Words &amp; More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 Processing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$195.00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WP09</w:t>
            </w:r>
          </w:p>
        </w:tc>
        <w:tc>
          <w:tcPr>
            <w:tcW w:w="24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Freeware Processing</w:t>
            </w:r>
          </w:p>
        </w:tc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 Processing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$40.00</w:t>
            </w:r>
          </w:p>
        </w:tc>
      </w:tr>
    </w:tbl>
    <w:p w:rsidR="00585863" w:rsidRDefault="00585863" w:rsidP="00585863">
      <w:pPr>
        <w:pStyle w:val="Heading2"/>
      </w:pPr>
      <w:bookmarkStart w:id="23" w:name="_Toc478287280"/>
      <w:r>
        <w:lastRenderedPageBreak/>
        <w:t>Built-In Functions</w:t>
      </w:r>
      <w:bookmarkEnd w:id="23"/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68"/>
        <w:gridCol w:w="8112"/>
      </w:tblGrid>
      <w:tr w:rsidR="00585863" w:rsidTr="00585863">
        <w:trPr>
          <w:jc w:val="center"/>
        </w:trPr>
        <w:tc>
          <w:tcPr>
            <w:tcW w:w="1368" w:type="dxa"/>
            <w:tcBorders>
              <w:top w:val="single" w:sz="7" w:space="0" w:color="auto"/>
            </w:tcBorders>
            <w:shd w:val="pct10" w:color="auto" w:fill="auto"/>
          </w:tcPr>
          <w:p w:rsidR="00585863" w:rsidRDefault="00585863" w:rsidP="00585863">
            <w:pPr>
              <w:keepNext/>
              <w:tabs>
                <w:tab w:val="left" w:pos="-720"/>
              </w:tabs>
              <w:suppressAutoHyphens/>
              <w:spacing w:before="60"/>
              <w:rPr>
                <w:b/>
                <w:spacing w:val="-3"/>
              </w:rPr>
            </w:pPr>
            <w:r>
              <w:rPr>
                <w:b/>
                <w:spacing w:val="-3"/>
              </w:rPr>
              <w:t>Built-in Function</w:t>
            </w:r>
          </w:p>
        </w:tc>
        <w:tc>
          <w:tcPr>
            <w:tcW w:w="8112" w:type="dxa"/>
            <w:tcBorders>
              <w:top w:val="single" w:sz="7" w:space="0" w:color="auto"/>
              <w:left w:val="single" w:sz="7" w:space="0" w:color="auto"/>
            </w:tcBorders>
            <w:shd w:val="pct10" w:color="auto" w:fill="auto"/>
          </w:tcPr>
          <w:p w:rsidR="00585863" w:rsidRDefault="00585863" w:rsidP="00585863">
            <w:pPr>
              <w:keepNext/>
              <w:tabs>
                <w:tab w:val="left" w:pos="-720"/>
              </w:tabs>
              <w:suppressAutoHyphens/>
              <w:spacing w:before="60"/>
              <w:rPr>
                <w:b/>
                <w:spacing w:val="-3"/>
              </w:rPr>
            </w:pPr>
            <w:r>
              <w:rPr>
                <w:b/>
                <w:spacing w:val="-3"/>
              </w:rPr>
              <w:t>Meaning</w:t>
            </w:r>
          </w:p>
        </w:tc>
      </w:tr>
      <w:tr w:rsidR="00585863" w:rsidTr="00585863">
        <w:trPr>
          <w:jc w:val="center"/>
        </w:trPr>
        <w:tc>
          <w:tcPr>
            <w:tcW w:w="13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63" w:rsidRDefault="00585863" w:rsidP="00585863">
            <w:pPr>
              <w:keepNext/>
              <w:tabs>
                <w:tab w:val="left" w:pos="-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COUNT</w:t>
            </w:r>
          </w:p>
        </w:tc>
        <w:tc>
          <w:tcPr>
            <w:tcW w:w="8112" w:type="dxa"/>
            <w:tcBorders>
              <w:top w:val="single" w:sz="7" w:space="0" w:color="auto"/>
              <w:left w:val="nil"/>
            </w:tcBorders>
          </w:tcPr>
          <w:p w:rsidR="00585863" w:rsidRDefault="00585863" w:rsidP="00585863">
            <w:pPr>
              <w:keepNext/>
              <w:tabs>
                <w:tab w:val="left" w:pos="-1440"/>
                <w:tab w:val="left" w:pos="-720"/>
                <w:tab w:val="left" w:pos="18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Count of the number of rows satisfying the WHERE clause</w:t>
            </w:r>
          </w:p>
        </w:tc>
      </w:tr>
      <w:tr w:rsidR="00585863" w:rsidTr="00585863">
        <w:trPr>
          <w:jc w:val="center"/>
        </w:trPr>
        <w:tc>
          <w:tcPr>
            <w:tcW w:w="1368" w:type="dxa"/>
          </w:tcPr>
          <w:p w:rsidR="00585863" w:rsidRDefault="00585863" w:rsidP="00585863">
            <w:pPr>
              <w:keepNext/>
              <w:tabs>
                <w:tab w:val="left" w:pos="-1440"/>
                <w:tab w:val="left" w:pos="-720"/>
                <w:tab w:val="left" w:pos="0"/>
                <w:tab w:val="left" w:pos="306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SUM</w:t>
            </w:r>
          </w:p>
        </w:tc>
        <w:tc>
          <w:tcPr>
            <w:tcW w:w="8112" w:type="dxa"/>
            <w:tcBorders>
              <w:top w:val="single" w:sz="7" w:space="0" w:color="auto"/>
              <w:left w:val="single" w:sz="7" w:space="0" w:color="auto"/>
            </w:tcBorders>
          </w:tcPr>
          <w:p w:rsidR="00585863" w:rsidRDefault="00585863" w:rsidP="00585863">
            <w:pPr>
              <w:keepNext/>
              <w:tabs>
                <w:tab w:val="left" w:pos="-1440"/>
                <w:tab w:val="left" w:pos="-720"/>
                <w:tab w:val="left" w:pos="18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Sum of the values in a column for all rows satisfying the WHERE clause (column must be numeric)</w:t>
            </w:r>
          </w:p>
        </w:tc>
      </w:tr>
      <w:tr w:rsidR="00585863" w:rsidTr="00585863">
        <w:trPr>
          <w:jc w:val="center"/>
        </w:trPr>
        <w:tc>
          <w:tcPr>
            <w:tcW w:w="1368" w:type="dxa"/>
            <w:tcBorders>
              <w:top w:val="single" w:sz="7" w:space="0" w:color="auto"/>
            </w:tcBorders>
          </w:tcPr>
          <w:p w:rsidR="00585863" w:rsidRDefault="00585863" w:rsidP="00585863">
            <w:pPr>
              <w:keepNext/>
              <w:tabs>
                <w:tab w:val="left" w:pos="-1440"/>
                <w:tab w:val="left" w:pos="-720"/>
                <w:tab w:val="left" w:pos="0"/>
                <w:tab w:val="left" w:pos="306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AVG</w:t>
            </w:r>
          </w:p>
        </w:tc>
        <w:tc>
          <w:tcPr>
            <w:tcW w:w="8112" w:type="dxa"/>
            <w:tcBorders>
              <w:top w:val="single" w:sz="7" w:space="0" w:color="auto"/>
              <w:left w:val="single" w:sz="7" w:space="0" w:color="auto"/>
            </w:tcBorders>
          </w:tcPr>
          <w:p w:rsidR="00585863" w:rsidRDefault="00585863" w:rsidP="00585863">
            <w:pPr>
              <w:keepNext/>
              <w:tabs>
                <w:tab w:val="left" w:pos="-1440"/>
                <w:tab w:val="left" w:pos="-720"/>
                <w:tab w:val="left" w:pos="18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Average of the values in a column for all rows satisfying the WHERE clause (column must be numeric)</w:t>
            </w:r>
          </w:p>
        </w:tc>
      </w:tr>
      <w:tr w:rsidR="00585863" w:rsidTr="00585863">
        <w:trPr>
          <w:jc w:val="center"/>
        </w:trPr>
        <w:tc>
          <w:tcPr>
            <w:tcW w:w="1368" w:type="dxa"/>
            <w:tcBorders>
              <w:top w:val="single" w:sz="7" w:space="0" w:color="auto"/>
            </w:tcBorders>
          </w:tcPr>
          <w:p w:rsidR="00585863" w:rsidRDefault="00585863" w:rsidP="00585863">
            <w:pPr>
              <w:keepNext/>
              <w:tabs>
                <w:tab w:val="left" w:pos="-1440"/>
                <w:tab w:val="left" w:pos="-720"/>
                <w:tab w:val="left" w:pos="0"/>
                <w:tab w:val="left" w:pos="306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MAX</w:t>
            </w:r>
          </w:p>
        </w:tc>
        <w:tc>
          <w:tcPr>
            <w:tcW w:w="8112" w:type="dxa"/>
            <w:tcBorders>
              <w:top w:val="single" w:sz="7" w:space="0" w:color="auto"/>
              <w:left w:val="single" w:sz="7" w:space="0" w:color="auto"/>
            </w:tcBorders>
          </w:tcPr>
          <w:p w:rsidR="00585863" w:rsidRDefault="00585863" w:rsidP="00585863">
            <w:pPr>
              <w:keepNext/>
              <w:tabs>
                <w:tab w:val="left" w:pos="-1440"/>
                <w:tab w:val="left" w:pos="-720"/>
                <w:tab w:val="left" w:pos="18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 xml:space="preserve">Largest value in a column for all rows satisfying the WHERE clause (If column is numeric, will be largest number. If not, will be highest entry based on collating sequence.) </w:t>
            </w:r>
          </w:p>
        </w:tc>
      </w:tr>
      <w:tr w:rsidR="00585863" w:rsidTr="00585863">
        <w:trPr>
          <w:jc w:val="center"/>
        </w:trPr>
        <w:tc>
          <w:tcPr>
            <w:tcW w:w="1368" w:type="dxa"/>
            <w:tcBorders>
              <w:top w:val="single" w:sz="7" w:space="0" w:color="auto"/>
              <w:bottom w:val="single" w:sz="7" w:space="0" w:color="auto"/>
            </w:tcBorders>
          </w:tcPr>
          <w:p w:rsidR="00585863" w:rsidRDefault="00585863" w:rsidP="00585863">
            <w:pPr>
              <w:tabs>
                <w:tab w:val="left" w:pos="-1440"/>
                <w:tab w:val="left" w:pos="-720"/>
                <w:tab w:val="left" w:pos="0"/>
                <w:tab w:val="left" w:pos="306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>MIN</w:t>
            </w:r>
          </w:p>
        </w:tc>
        <w:tc>
          <w:tcPr>
            <w:tcW w:w="811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</w:tcBorders>
          </w:tcPr>
          <w:p w:rsidR="00585863" w:rsidRDefault="00585863" w:rsidP="00585863">
            <w:pPr>
              <w:tabs>
                <w:tab w:val="left" w:pos="-1440"/>
                <w:tab w:val="left" w:pos="-720"/>
                <w:tab w:val="left" w:pos="18"/>
                <w:tab w:val="left" w:pos="720"/>
              </w:tabs>
              <w:suppressAutoHyphens/>
              <w:spacing w:before="60"/>
              <w:rPr>
                <w:spacing w:val="-3"/>
              </w:rPr>
            </w:pPr>
            <w:r>
              <w:rPr>
                <w:spacing w:val="-3"/>
              </w:rPr>
              <w:t xml:space="preserve">Smallest value in a column for all rows satisfying the WHERE clause (If column is numeric, will be smallest number. If not, will be highest entry based on collating sequence.) </w:t>
            </w:r>
          </w:p>
        </w:tc>
      </w:tr>
    </w:tbl>
    <w:p w:rsidR="00585863" w:rsidRDefault="00585863" w:rsidP="00585863">
      <w:pPr>
        <w:tabs>
          <w:tab w:val="left" w:pos="-720"/>
        </w:tabs>
        <w:suppressAutoHyphens/>
        <w:spacing w:before="120"/>
        <w:rPr>
          <w:i/>
          <w:spacing w:val="-3"/>
        </w:rPr>
      </w:pPr>
      <w:r>
        <w:rPr>
          <w:i/>
          <w:spacing w:val="-3"/>
        </w:rPr>
        <w:t>Examples:</w:t>
      </w:r>
    </w:p>
    <w:p w:rsidR="00585863" w:rsidRDefault="00585863" w:rsidP="00585863">
      <w:pPr>
        <w:tabs>
          <w:tab w:val="left" w:pos="-720"/>
        </w:tabs>
        <w:suppressAutoHyphens/>
        <w:spacing w:after="120"/>
        <w:rPr>
          <w:spacing w:val="-3"/>
        </w:rPr>
      </w:pPr>
      <w:r>
        <w:rPr>
          <w:spacing w:val="-3"/>
        </w:rPr>
        <w:t xml:space="preserve">1. </w:t>
      </w:r>
      <w:r>
        <w:rPr>
          <w:spacing w:val="-3"/>
        </w:rPr>
        <w:tab/>
        <w:t xml:space="preserve">To list the number of databases in the package table: </w:t>
      </w:r>
    </w:p>
    <w:p w:rsidR="00585863" w:rsidRDefault="00585863" w:rsidP="00585863">
      <w:pPr>
        <w:pStyle w:val="SQL"/>
        <w:ind w:left="360" w:hanging="360"/>
        <w:rPr>
          <w:b w:val="0"/>
        </w:rPr>
      </w:pPr>
      <w:r>
        <w:tab/>
        <w:t xml:space="preserve">SELECT </w:t>
      </w:r>
      <w:r w:rsidR="003B6938">
        <w:rPr>
          <w:b w:val="0"/>
          <w:u w:val="single"/>
        </w:rPr>
        <w:t>COUNT(*) “Number of Databases”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pStyle w:val="SQL"/>
      </w:pPr>
      <w:r>
        <w:tab/>
      </w:r>
      <w:r>
        <w:tab/>
        <w:t xml:space="preserve">WHERE </w:t>
      </w:r>
      <w:r w:rsidR="003B6938" w:rsidRPr="003B6938">
        <w:rPr>
          <w:b w:val="0"/>
          <w:u w:val="single"/>
        </w:rPr>
        <w:t>PACKTYPE = ‘Database’;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48"/>
      </w:tblGrid>
      <w:tr w:rsidR="00585863" w:rsidTr="00585863"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Number of Databases</w:t>
            </w:r>
          </w:p>
        </w:tc>
      </w:tr>
      <w:tr w:rsidR="00585863" w:rsidTr="00585863">
        <w:tc>
          <w:tcPr>
            <w:tcW w:w="26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Default="00585863" w:rsidP="00585863">
      <w:pPr>
        <w:tabs>
          <w:tab w:val="left" w:pos="-720"/>
        </w:tabs>
        <w:suppressAutoHyphens/>
        <w:spacing w:after="120"/>
        <w:ind w:left="360" w:hanging="360"/>
        <w:rPr>
          <w:spacing w:val="-3"/>
        </w:rPr>
      </w:pPr>
      <w:r>
        <w:rPr>
          <w:spacing w:val="-3"/>
        </w:rPr>
        <w:t xml:space="preserve">2. </w:t>
      </w:r>
      <w:r>
        <w:rPr>
          <w:spacing w:val="-3"/>
        </w:rPr>
        <w:tab/>
        <w:t xml:space="preserve">To list the number of packages and the total cost of all the packages in the package table: </w:t>
      </w:r>
    </w:p>
    <w:p w:rsidR="00585863" w:rsidRDefault="00585863" w:rsidP="00585863">
      <w:pPr>
        <w:pStyle w:val="SQL"/>
        <w:ind w:left="360" w:hanging="360"/>
      </w:pPr>
      <w:r>
        <w:tab/>
        <w:t xml:space="preserve">SELECT </w:t>
      </w:r>
      <w:r w:rsidR="003B6938" w:rsidRPr="003B6938">
        <w:rPr>
          <w:b w:val="0"/>
          <w:u w:val="single"/>
        </w:rPr>
        <w:t>COUNT(PACKiD)</w:t>
      </w:r>
      <w:r>
        <w:t xml:space="preserve"> "Number of Packages", </w:t>
      </w:r>
    </w:p>
    <w:p w:rsidR="00585863" w:rsidRDefault="003B6938" w:rsidP="00585863">
      <w:pPr>
        <w:pStyle w:val="SQL"/>
        <w:ind w:firstLine="720"/>
      </w:pPr>
      <w:r>
        <w:rPr>
          <w:b w:val="0"/>
          <w:u w:val="single"/>
        </w:rPr>
        <w:t>TO_CHAR(SUM(PACKCOST),’$99,999.99’)</w:t>
      </w:r>
      <w:r w:rsidR="00585863">
        <w:t xml:space="preserve"> "Total Cost"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8"/>
        <w:gridCol w:w="1437"/>
      </w:tblGrid>
      <w:tr w:rsidR="00585863" w:rsidTr="00585863"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Number of Packages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Total Cost</w:t>
            </w:r>
          </w:p>
        </w:tc>
      </w:tr>
      <w:tr w:rsidR="00585863" w:rsidTr="00585863"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3B6938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$</w:t>
            </w:r>
            <w:r w:rsidR="00585863">
              <w:rPr>
                <w:b w:val="0"/>
              </w:rPr>
              <w:t>1,988.96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spacing w:after="120"/>
        <w:ind w:left="360" w:hanging="360"/>
      </w:pPr>
      <w:r w:rsidRPr="005568F0">
        <w:t xml:space="preserve">3. </w:t>
      </w:r>
      <w:r>
        <w:tab/>
      </w:r>
      <w:r w:rsidRPr="005568F0">
        <w:t xml:space="preserve">To list the number of packages and the average cost of all the packages in the package table: </w:t>
      </w:r>
    </w:p>
    <w:p w:rsidR="00585863" w:rsidRDefault="00585863" w:rsidP="00585863">
      <w:pPr>
        <w:pStyle w:val="SQL"/>
        <w:ind w:left="360" w:hanging="360"/>
      </w:pPr>
      <w:r>
        <w:tab/>
        <w:t xml:space="preserve">SELECT COUNT(PACKID) "Number of Packages", </w:t>
      </w:r>
    </w:p>
    <w:p w:rsidR="00585863" w:rsidRDefault="00CE383B" w:rsidP="00585863">
      <w:pPr>
        <w:pStyle w:val="SQL"/>
        <w:ind w:firstLine="720"/>
      </w:pPr>
      <w:r>
        <w:rPr>
          <w:b w:val="0"/>
          <w:u w:val="single"/>
        </w:rPr>
        <w:t>TO_CHAR(AVG(PACKCOST),’$99,999.99’)</w:t>
      </w:r>
      <w:r>
        <w:t xml:space="preserve"> </w:t>
      </w:r>
      <w:r w:rsidR="00585863">
        <w:t xml:space="preserve"> "Average Cost"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60"/>
        <w:gridCol w:w="1724"/>
      </w:tblGrid>
      <w:tr w:rsidR="00585863" w:rsidTr="00585863"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Number of Packages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Average Cost</w:t>
            </w:r>
          </w:p>
        </w:tc>
      </w:tr>
      <w:tr w:rsidR="00585863" w:rsidTr="00585863"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3B6938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$</w:t>
            </w:r>
            <w:r w:rsidR="00585863">
              <w:rPr>
                <w:b w:val="0"/>
              </w:rPr>
              <w:t>331.49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spacing w:after="120"/>
        <w:ind w:left="360" w:hanging="360"/>
      </w:pPr>
      <w:r w:rsidRPr="005568F0">
        <w:t xml:space="preserve">4. </w:t>
      </w:r>
      <w:r>
        <w:tab/>
      </w:r>
      <w:r w:rsidRPr="005568F0">
        <w:t xml:space="preserve">To list the number of packages and the maximum cost of all the packages in the package table: </w:t>
      </w:r>
    </w:p>
    <w:p w:rsidR="00585863" w:rsidRDefault="00585863" w:rsidP="00585863">
      <w:pPr>
        <w:pStyle w:val="SQL"/>
        <w:ind w:left="360" w:hanging="360"/>
      </w:pPr>
      <w:r>
        <w:tab/>
        <w:t xml:space="preserve">SELECT COUNT(PACKID) AS "Number of Packages", </w:t>
      </w:r>
    </w:p>
    <w:p w:rsidR="00585863" w:rsidRDefault="00CE383B" w:rsidP="00585863">
      <w:pPr>
        <w:pStyle w:val="SQL"/>
        <w:ind w:firstLine="360"/>
      </w:pPr>
      <w:r>
        <w:rPr>
          <w:b w:val="0"/>
          <w:u w:val="single"/>
        </w:rPr>
        <w:t>TO_CHAR(MAX(PACKCOST),’$99,999.99’)</w:t>
      </w:r>
      <w:r>
        <w:t xml:space="preserve"> </w:t>
      </w:r>
      <w:r w:rsidR="00585863">
        <w:t>AS "Maximum Cost"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60"/>
        <w:gridCol w:w="1892"/>
      </w:tblGrid>
      <w:tr w:rsidR="00585863" w:rsidRPr="00CE383B" w:rsidTr="00585863"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Pr="00CE383B" w:rsidRDefault="00585863" w:rsidP="00CE383B">
            <w:pPr>
              <w:pStyle w:val="Result"/>
              <w:jc w:val="left"/>
              <w:rPr>
                <w:sz w:val="22"/>
              </w:rPr>
            </w:pPr>
            <w:r w:rsidRPr="00CE383B">
              <w:rPr>
                <w:sz w:val="22"/>
              </w:rPr>
              <w:t>Number of Packages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Pr="00CE383B" w:rsidRDefault="00585863" w:rsidP="00585863">
            <w:pPr>
              <w:pStyle w:val="Result"/>
              <w:rPr>
                <w:sz w:val="22"/>
              </w:rPr>
            </w:pPr>
            <w:r w:rsidRPr="00CE383B">
              <w:rPr>
                <w:sz w:val="22"/>
              </w:rPr>
              <w:t>Maximum Cost</w:t>
            </w:r>
          </w:p>
        </w:tc>
      </w:tr>
      <w:tr w:rsidR="00585863" w:rsidRPr="00CE383B" w:rsidTr="00585863"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Pr="00CE383B" w:rsidRDefault="00585863" w:rsidP="00585863">
            <w:pPr>
              <w:pStyle w:val="Result"/>
              <w:jc w:val="lef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>6</w:t>
            </w:r>
          </w:p>
        </w:tc>
        <w:tc>
          <w:tcPr>
            <w:tcW w:w="18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Pr="00CE383B" w:rsidRDefault="00CE383B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>$</w:t>
            </w:r>
            <w:r w:rsidR="00585863" w:rsidRPr="00CE383B">
              <w:rPr>
                <w:b w:val="0"/>
                <w:sz w:val="22"/>
              </w:rPr>
              <w:t>725.83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keepNext/>
        <w:spacing w:after="120"/>
        <w:ind w:left="360" w:hanging="360"/>
      </w:pPr>
      <w:r w:rsidRPr="005568F0">
        <w:t xml:space="preserve">5. </w:t>
      </w:r>
      <w:r>
        <w:tab/>
      </w:r>
      <w:r w:rsidRPr="005568F0">
        <w:t xml:space="preserve">To list the number of packages and the minimum cost of all the packages in the package table: </w:t>
      </w:r>
    </w:p>
    <w:p w:rsidR="00585863" w:rsidRDefault="00585863" w:rsidP="00585863">
      <w:pPr>
        <w:pStyle w:val="SQL"/>
        <w:keepNext/>
        <w:ind w:left="360" w:hanging="360"/>
      </w:pPr>
      <w:r>
        <w:tab/>
        <w:t xml:space="preserve">SELECT COUNT(PACKID) "Number of Packages", </w:t>
      </w:r>
    </w:p>
    <w:p w:rsidR="00585863" w:rsidRDefault="00CE383B" w:rsidP="00585863">
      <w:pPr>
        <w:pStyle w:val="SQL"/>
        <w:keepNext/>
        <w:ind w:firstLine="720"/>
      </w:pPr>
      <w:r>
        <w:rPr>
          <w:b w:val="0"/>
          <w:u w:val="single"/>
        </w:rPr>
        <w:t>TO_CHAR(MIN(PACKCOST),’$99,999.99’)</w:t>
      </w:r>
      <w:r>
        <w:t xml:space="preserve"> </w:t>
      </w:r>
      <w:r w:rsidR="00585863">
        <w:t>"Minimum Cost"</w:t>
      </w:r>
    </w:p>
    <w:p w:rsidR="00585863" w:rsidRDefault="00585863" w:rsidP="00585863">
      <w:pPr>
        <w:pStyle w:val="SQL"/>
        <w:keepNext/>
      </w:pPr>
      <w:r>
        <w:tab/>
      </w:r>
      <w:r>
        <w:tab/>
        <w:t>FROM PACKAGE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60"/>
        <w:gridCol w:w="1838"/>
      </w:tblGrid>
      <w:tr w:rsidR="00585863" w:rsidRPr="00CE383B" w:rsidTr="00585863"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Pr="00CE383B" w:rsidRDefault="00585863" w:rsidP="00CE383B">
            <w:pPr>
              <w:pStyle w:val="Result"/>
              <w:keepNext/>
              <w:jc w:val="left"/>
              <w:rPr>
                <w:sz w:val="22"/>
              </w:rPr>
            </w:pPr>
            <w:r w:rsidRPr="00CE383B">
              <w:rPr>
                <w:sz w:val="22"/>
              </w:rPr>
              <w:t>Number of Packages</w:t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Pr="00CE383B" w:rsidRDefault="00585863" w:rsidP="00585863">
            <w:pPr>
              <w:pStyle w:val="Result"/>
              <w:keepNext/>
              <w:rPr>
                <w:sz w:val="22"/>
              </w:rPr>
            </w:pPr>
            <w:r w:rsidRPr="00CE383B">
              <w:rPr>
                <w:sz w:val="22"/>
              </w:rPr>
              <w:t>Minimum Cost</w:t>
            </w:r>
          </w:p>
        </w:tc>
      </w:tr>
      <w:tr w:rsidR="00585863" w:rsidRPr="00CE383B" w:rsidTr="00585863">
        <w:tc>
          <w:tcPr>
            <w:tcW w:w="2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Pr="00CE383B" w:rsidRDefault="00585863" w:rsidP="00585863">
            <w:pPr>
              <w:pStyle w:val="Result"/>
              <w:jc w:val="lef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>6</w:t>
            </w:r>
          </w:p>
        </w:tc>
        <w:tc>
          <w:tcPr>
            <w:tcW w:w="1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Pr="00CE383B" w:rsidRDefault="00CE383B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>$</w:t>
            </w:r>
            <w:r w:rsidR="00585863" w:rsidRPr="00CE383B">
              <w:rPr>
                <w:b w:val="0"/>
                <w:sz w:val="22"/>
              </w:rPr>
              <w:t>40.00</w:t>
            </w:r>
          </w:p>
        </w:tc>
      </w:tr>
    </w:tbl>
    <w:p w:rsidR="00585863" w:rsidRDefault="00585863" w:rsidP="00585863">
      <w:pPr>
        <w:pStyle w:val="Heading2"/>
      </w:pPr>
      <w:bookmarkStart w:id="24" w:name="_Toc478287281"/>
      <w:r>
        <w:t xml:space="preserve">Use of </w:t>
      </w:r>
      <w:r>
        <w:rPr>
          <w:i w:val="0"/>
        </w:rPr>
        <w:t>DISTINCT</w:t>
      </w:r>
      <w:bookmarkEnd w:id="24"/>
    </w:p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i/>
          <w:spacing w:val="-3"/>
        </w:rPr>
        <w:t>Examples:</w:t>
      </w:r>
    </w:p>
    <w:p w:rsidR="00585863" w:rsidRPr="005568F0" w:rsidRDefault="00585863" w:rsidP="00585863">
      <w:pPr>
        <w:spacing w:after="120"/>
        <w:ind w:left="360" w:hanging="360"/>
      </w:pPr>
      <w:r w:rsidRPr="005568F0">
        <w:t xml:space="preserve">1. </w:t>
      </w:r>
      <w:r>
        <w:tab/>
      </w:r>
      <w:r w:rsidRPr="005568F0">
        <w:t>List the employee numbers of all the employees who have PC's</w:t>
      </w:r>
    </w:p>
    <w:p w:rsidR="00585863" w:rsidRDefault="00585863" w:rsidP="00585863">
      <w:pPr>
        <w:pStyle w:val="SQL"/>
        <w:ind w:left="360" w:hanging="360"/>
      </w:pPr>
      <w:r>
        <w:tab/>
        <w:t>SELECT EMPNUM</w:t>
      </w:r>
    </w:p>
    <w:p w:rsidR="00585863" w:rsidRDefault="00585863" w:rsidP="00585863">
      <w:pPr>
        <w:pStyle w:val="SQL"/>
      </w:pPr>
      <w:r>
        <w:tab/>
      </w:r>
      <w:r>
        <w:tab/>
        <w:t>FROM PC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</w:tblGrid>
      <w:tr w:rsidR="00585863" w:rsidTr="00585863">
        <w:tc>
          <w:tcPr>
            <w:tcW w:w="1458" w:type="dxa"/>
            <w:shd w:val="pct25" w:color="000000" w:fill="FFFFFF"/>
          </w:tcPr>
          <w:p w:rsidR="00585863" w:rsidRPr="00CE383B" w:rsidRDefault="00585863" w:rsidP="00585863">
            <w:pPr>
              <w:pStyle w:val="Result"/>
              <w:rPr>
                <w:sz w:val="22"/>
              </w:rPr>
            </w:pPr>
            <w:r w:rsidRPr="00CE383B">
              <w:rPr>
                <w:sz w:val="22"/>
              </w:rPr>
              <w:t>EMPNUM</w:t>
            </w:r>
          </w:p>
        </w:tc>
      </w:tr>
      <w:tr w:rsidR="00585863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611</w:t>
            </w:r>
          </w:p>
        </w:tc>
      </w:tr>
      <w:tr w:rsidR="00585863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124</w:t>
            </w:r>
          </w:p>
        </w:tc>
      </w:tr>
      <w:tr w:rsidR="00585863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567</w:t>
            </w:r>
          </w:p>
        </w:tc>
      </w:tr>
      <w:tr w:rsidR="00585863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124</w:t>
            </w:r>
          </w:p>
        </w:tc>
      </w:tr>
      <w:tr w:rsidR="00585863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567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spacing w:before="120" w:after="120"/>
        <w:ind w:left="360"/>
        <w:rPr>
          <w:i/>
          <w:spacing w:val="-3"/>
        </w:rPr>
      </w:pPr>
      <w:r>
        <w:rPr>
          <w:i/>
          <w:spacing w:val="-3"/>
        </w:rPr>
        <w:t>Notice that employee numbers 124 and 567 are listed twice because they each have two PC's. To list each number only once, use the DISTINCT keyword:</w:t>
      </w:r>
    </w:p>
    <w:p w:rsidR="00585863" w:rsidRDefault="00585863" w:rsidP="00585863">
      <w:pPr>
        <w:pStyle w:val="SQL"/>
        <w:ind w:left="360" w:hanging="360"/>
      </w:pPr>
      <w:r>
        <w:tab/>
        <w:t xml:space="preserve">SELECT </w:t>
      </w:r>
      <w:r w:rsidR="00CE383B">
        <w:rPr>
          <w:b w:val="0"/>
          <w:u w:val="single"/>
        </w:rPr>
        <w:t>DISTINCT</w:t>
      </w:r>
      <w:r>
        <w:t xml:space="preserve"> EMPNUM</w:t>
      </w:r>
    </w:p>
    <w:p w:rsidR="00585863" w:rsidRDefault="00585863" w:rsidP="00585863">
      <w:pPr>
        <w:pStyle w:val="SQL"/>
      </w:pPr>
      <w:r>
        <w:tab/>
      </w:r>
      <w:r>
        <w:tab/>
        <w:t>FROM PC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</w:tblGrid>
      <w:tr w:rsidR="00585863" w:rsidRPr="00CE383B" w:rsidTr="00585863">
        <w:tc>
          <w:tcPr>
            <w:tcW w:w="1458" w:type="dxa"/>
            <w:shd w:val="pct25" w:color="000000" w:fill="FFFFFF"/>
          </w:tcPr>
          <w:p w:rsidR="00585863" w:rsidRPr="00CE383B" w:rsidRDefault="00585863" w:rsidP="00585863">
            <w:pPr>
              <w:pStyle w:val="Result"/>
              <w:rPr>
                <w:sz w:val="22"/>
              </w:rPr>
            </w:pPr>
            <w:r w:rsidRPr="00CE383B">
              <w:rPr>
                <w:sz w:val="22"/>
              </w:rPr>
              <w:t>EMPNUM</w:t>
            </w:r>
          </w:p>
        </w:tc>
      </w:tr>
      <w:tr w:rsidR="00585863" w:rsidRPr="00CE383B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124</w:t>
            </w:r>
          </w:p>
        </w:tc>
      </w:tr>
      <w:tr w:rsidR="00585863" w:rsidRPr="00CE383B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567</w:t>
            </w:r>
          </w:p>
        </w:tc>
      </w:tr>
      <w:tr w:rsidR="00585863" w:rsidRPr="00CE383B" w:rsidTr="00585863">
        <w:tc>
          <w:tcPr>
            <w:tcW w:w="1458" w:type="dxa"/>
          </w:tcPr>
          <w:p w:rsidR="00585863" w:rsidRPr="00CE383B" w:rsidRDefault="00585863" w:rsidP="00585863">
            <w:pPr>
              <w:pStyle w:val="Result"/>
              <w:jc w:val="right"/>
              <w:rPr>
                <w:b w:val="0"/>
                <w:sz w:val="22"/>
              </w:rPr>
            </w:pPr>
            <w:r w:rsidRPr="00CE383B">
              <w:rPr>
                <w:b w:val="0"/>
                <w:sz w:val="22"/>
              </w:rPr>
              <w:tab/>
              <w:t>611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spacing w:after="120"/>
        <w:ind w:left="360" w:hanging="360"/>
      </w:pPr>
      <w:r w:rsidRPr="005568F0">
        <w:t xml:space="preserve">2. </w:t>
      </w:r>
      <w:r>
        <w:tab/>
      </w:r>
      <w:r w:rsidRPr="005568F0">
        <w:t>Count the number of employees who have PC's:</w:t>
      </w:r>
    </w:p>
    <w:p w:rsidR="00585863" w:rsidRDefault="00585863" w:rsidP="00585863">
      <w:pPr>
        <w:pStyle w:val="SQL"/>
        <w:ind w:left="360" w:hanging="360"/>
      </w:pPr>
      <w:r>
        <w:tab/>
        <w:t>SELECT COUNT(EMPNUM) AS "Number of Employees",</w:t>
      </w:r>
    </w:p>
    <w:p w:rsidR="00585863" w:rsidRDefault="00585863" w:rsidP="00585863">
      <w:pPr>
        <w:pStyle w:val="SQL"/>
      </w:pPr>
      <w:r>
        <w:tab/>
      </w:r>
      <w:r>
        <w:tab/>
        <w:t>FROM PC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6"/>
      </w:tblGrid>
      <w:tr w:rsidR="00585863" w:rsidTr="00585863">
        <w:tc>
          <w:tcPr>
            <w:tcW w:w="2856" w:type="dxa"/>
            <w:shd w:val="pct25" w:color="000000" w:fill="FFFFFF"/>
          </w:tcPr>
          <w:p w:rsidR="00585863" w:rsidRDefault="00585863" w:rsidP="00585863">
            <w:pPr>
              <w:pStyle w:val="Result"/>
            </w:pPr>
            <w:r>
              <w:t>Number of Employees</w:t>
            </w:r>
          </w:p>
        </w:tc>
      </w:tr>
      <w:tr w:rsidR="00585863" w:rsidTr="00585863">
        <w:tc>
          <w:tcPr>
            <w:tcW w:w="2856" w:type="dxa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tab/>
            </w:r>
            <w:r>
              <w:rPr>
                <w:b w:val="0"/>
              </w:rPr>
              <w:t>5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spacing w:before="120" w:after="120"/>
        <w:ind w:left="360"/>
        <w:rPr>
          <w:i/>
          <w:spacing w:val="-3"/>
        </w:rPr>
      </w:pPr>
      <w:r>
        <w:rPr>
          <w:i/>
          <w:spacing w:val="-3"/>
        </w:rPr>
        <w:t>Notice all the records are counted even though employee numbers 124 and 567 occur twice. To count each number only once, use the DISTINCT keyword in the COUNT expression:</w:t>
      </w:r>
    </w:p>
    <w:p w:rsidR="00585863" w:rsidRDefault="00585863" w:rsidP="00585863">
      <w:pPr>
        <w:pStyle w:val="SQL"/>
        <w:ind w:left="360" w:hanging="360"/>
      </w:pPr>
      <w:r>
        <w:tab/>
        <w:t>SELECT COUNT(</w:t>
      </w:r>
      <w:r w:rsidR="00CE383B">
        <w:rPr>
          <w:b w:val="0"/>
          <w:u w:val="single"/>
        </w:rPr>
        <w:t>DISTINCT EMPNUM</w:t>
      </w:r>
      <w:r>
        <w:t>) AS "Number of Employees"</w:t>
      </w:r>
    </w:p>
    <w:p w:rsidR="00585863" w:rsidRDefault="00585863" w:rsidP="00585863">
      <w:pPr>
        <w:pStyle w:val="SQL"/>
      </w:pPr>
      <w:r>
        <w:tab/>
      </w:r>
      <w:r>
        <w:tab/>
        <w:t>FROM PC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6"/>
      </w:tblGrid>
      <w:tr w:rsidR="00585863" w:rsidTr="00585863">
        <w:tc>
          <w:tcPr>
            <w:tcW w:w="2856" w:type="dxa"/>
            <w:shd w:val="pct25" w:color="000000" w:fill="FFFFFF"/>
          </w:tcPr>
          <w:p w:rsidR="00585863" w:rsidRDefault="00585863" w:rsidP="00585863">
            <w:pPr>
              <w:pStyle w:val="Result"/>
            </w:pPr>
            <w:r>
              <w:t>Number of Employees</w:t>
            </w:r>
          </w:p>
        </w:tc>
      </w:tr>
      <w:tr w:rsidR="00585863" w:rsidTr="00585863">
        <w:tc>
          <w:tcPr>
            <w:tcW w:w="2856" w:type="dxa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</w:tbl>
    <w:p w:rsidR="00585863" w:rsidRDefault="00585863" w:rsidP="00585863">
      <w:pPr>
        <w:pStyle w:val="Heading2"/>
      </w:pPr>
      <w:bookmarkStart w:id="25" w:name="_Toc478287282"/>
      <w:r>
        <w:t>Nesting Queries</w:t>
      </w:r>
      <w:bookmarkEnd w:id="25"/>
    </w:p>
    <w:p w:rsidR="00585863" w:rsidRDefault="00585863" w:rsidP="00585863">
      <w:pPr>
        <w:keepNext/>
        <w:numPr>
          <w:ilvl w:val="0"/>
          <w:numId w:val="32"/>
        </w:num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spacing w:val="-3"/>
        </w:rPr>
        <w:t>places one query inside another</w:t>
      </w:r>
    </w:p>
    <w:p w:rsidR="00585863" w:rsidRDefault="00585863" w:rsidP="00585863">
      <w:pPr>
        <w:keepNext/>
        <w:numPr>
          <w:ilvl w:val="0"/>
          <w:numId w:val="32"/>
        </w:num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spacing w:val="-3"/>
        </w:rPr>
        <w:t xml:space="preserve">the inner query is called a </w:t>
      </w:r>
      <w:r>
        <w:rPr>
          <w:b/>
          <w:spacing w:val="-3"/>
        </w:rPr>
        <w:t>subquery</w:t>
      </w:r>
      <w:r>
        <w:rPr>
          <w:spacing w:val="-3"/>
        </w:rPr>
        <w:t xml:space="preserve"> and is executed first</w:t>
      </w:r>
    </w:p>
    <w:p w:rsidR="00585863" w:rsidRDefault="00585863" w:rsidP="00585863">
      <w:pPr>
        <w:keepNext/>
        <w:tabs>
          <w:tab w:val="left" w:pos="-1440"/>
          <w:tab w:val="left" w:pos="-720"/>
        </w:tabs>
        <w:suppressAutoHyphens/>
        <w:spacing w:before="120"/>
        <w:rPr>
          <w:i/>
          <w:spacing w:val="-3"/>
        </w:rPr>
      </w:pPr>
      <w:r>
        <w:rPr>
          <w:i/>
          <w:spacing w:val="-3"/>
        </w:rPr>
        <w:t>Example:</w:t>
      </w:r>
    </w:p>
    <w:p w:rsidR="00585863" w:rsidRDefault="00585863" w:rsidP="00585863">
      <w:pPr>
        <w:keepNext/>
        <w:tabs>
          <w:tab w:val="left" w:pos="-1440"/>
          <w:tab w:val="left" w:pos="-720"/>
        </w:tabs>
        <w:suppressAutoHyphens/>
        <w:spacing w:after="120"/>
        <w:rPr>
          <w:spacing w:val="-3"/>
        </w:rPr>
      </w:pPr>
      <w:r>
        <w:rPr>
          <w:spacing w:val="-3"/>
        </w:rPr>
        <w:t>To list all packages that cost more than the average cost of all database packages:</w:t>
      </w:r>
    </w:p>
    <w:p w:rsidR="00585863" w:rsidRDefault="00585863" w:rsidP="00585863">
      <w:pPr>
        <w:pStyle w:val="SQL"/>
        <w:keepNext/>
        <w:ind w:left="360" w:hanging="360"/>
      </w:pPr>
      <w:r>
        <w:tab/>
        <w:t>SELECT PACKID, PACKNAME</w:t>
      </w:r>
    </w:p>
    <w:p w:rsidR="00585863" w:rsidRDefault="00585863" w:rsidP="00585863">
      <w:pPr>
        <w:pStyle w:val="SQL"/>
        <w:keepNext/>
        <w:ind w:left="360" w:hanging="360"/>
      </w:pPr>
      <w:r>
        <w:tab/>
      </w:r>
      <w:r>
        <w:tab/>
        <w:t>FROM PACKAGE</w:t>
      </w:r>
    </w:p>
    <w:p w:rsidR="00585863" w:rsidRPr="00CE383B" w:rsidRDefault="00585863" w:rsidP="00585863">
      <w:pPr>
        <w:pStyle w:val="SQL"/>
        <w:keepNext/>
        <w:rPr>
          <w:b w:val="0"/>
          <w:u w:val="single"/>
        </w:rPr>
      </w:pPr>
      <w:r>
        <w:tab/>
      </w:r>
      <w:r>
        <w:tab/>
        <w:t xml:space="preserve">WHERE </w:t>
      </w:r>
      <w:r w:rsidR="00CE383B">
        <w:rPr>
          <w:b w:val="0"/>
          <w:u w:val="single"/>
        </w:rPr>
        <w:t xml:space="preserve">(PACKCOST &gt; </w:t>
      </w:r>
    </w:p>
    <w:p w:rsidR="00585863" w:rsidRPr="00CE383B" w:rsidRDefault="00585863" w:rsidP="00585863">
      <w:pPr>
        <w:pStyle w:val="SQL"/>
        <w:keepNext/>
        <w:spacing w:before="120"/>
        <w:rPr>
          <w:b w:val="0"/>
          <w:u w:val="single"/>
        </w:rPr>
      </w:pPr>
      <w:r>
        <w:tab/>
      </w:r>
      <w:r>
        <w:tab/>
      </w:r>
      <w:r>
        <w:tab/>
      </w:r>
      <w:r w:rsidR="00CE383B">
        <w:rPr>
          <w:b w:val="0"/>
          <w:u w:val="single"/>
        </w:rPr>
        <w:t>(SELECT AVG(PACKCOST)</w:t>
      </w:r>
    </w:p>
    <w:p w:rsidR="00585863" w:rsidRPr="00CE383B" w:rsidRDefault="00585863" w:rsidP="00585863">
      <w:pPr>
        <w:pStyle w:val="SQL"/>
        <w:keepNext/>
        <w:spacing w:before="120"/>
        <w:rPr>
          <w:b w:val="0"/>
          <w:u w:val="single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CE383B">
        <w:rPr>
          <w:b w:val="0"/>
          <w:u w:val="single"/>
        </w:rPr>
        <w:t>FROM PACKAGE</w:t>
      </w:r>
    </w:p>
    <w:p w:rsidR="00585863" w:rsidRPr="00CE383B" w:rsidRDefault="00585863" w:rsidP="00585863">
      <w:pPr>
        <w:pStyle w:val="SQL"/>
        <w:keepNext/>
        <w:spacing w:before="120"/>
        <w:rPr>
          <w:u w:val="single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CE383B">
        <w:rPr>
          <w:b w:val="0"/>
          <w:u w:val="single"/>
        </w:rPr>
        <w:t>WHERE PACKTYPE = ‘Database’));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000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PACKNAME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AC01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Boise Accounting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DB33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CE383B" w:rsidRDefault="00CE383B">
      <w:pPr>
        <w:rPr>
          <w:i/>
          <w:spacing w:val="-3"/>
        </w:rPr>
      </w:pPr>
      <w:r>
        <w:rPr>
          <w:i/>
          <w:spacing w:val="-3"/>
        </w:rPr>
        <w:br w:type="page"/>
      </w:r>
    </w:p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i/>
          <w:spacing w:val="-3"/>
        </w:rPr>
        <w:lastRenderedPageBreak/>
        <w:t>Operation:</w:t>
      </w:r>
    </w:p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  <w:t>1. Creates a temporary table to contain result of subquery:</w:t>
      </w:r>
    </w:p>
    <w:tbl>
      <w:tblPr>
        <w:tblW w:w="0" w:type="auto"/>
        <w:tblInd w:w="144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92"/>
      </w:tblGrid>
      <w:tr w:rsidR="00585863" w:rsidTr="00585863">
        <w:tc>
          <w:tcPr>
            <w:tcW w:w="22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25" w:color="000000" w:fill="FFFFFF"/>
          </w:tcPr>
          <w:p w:rsidR="00585863" w:rsidRDefault="00585863" w:rsidP="00585863">
            <w:pPr>
              <w:pStyle w:val="Result"/>
            </w:pPr>
            <w:r>
              <w:t>AVG(PACKCOST)</w:t>
            </w:r>
          </w:p>
        </w:tc>
      </w:tr>
      <w:tr w:rsidR="00585863" w:rsidTr="00585863">
        <w:tc>
          <w:tcPr>
            <w:tcW w:w="2292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405.09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  <w:t>2. Executes the query: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000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PACKID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PACKNAME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AC01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Boise Accounting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DB33</w:t>
            </w:r>
          </w:p>
        </w:tc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Manta</w:t>
            </w:r>
          </w:p>
        </w:tc>
      </w:tr>
    </w:tbl>
    <w:p w:rsidR="00585863" w:rsidRDefault="00585863" w:rsidP="00585863">
      <w:pPr>
        <w:pStyle w:val="Heading2"/>
      </w:pPr>
      <w:bookmarkStart w:id="26" w:name="_Toc478287283"/>
      <w:r>
        <w:t>Grouping</w:t>
      </w:r>
      <w:bookmarkEnd w:id="26"/>
    </w:p>
    <w:p w:rsidR="00585863" w:rsidRDefault="00585863" w:rsidP="00585863">
      <w:pPr>
        <w:keepNext/>
        <w:numPr>
          <w:ilvl w:val="0"/>
          <w:numId w:val="32"/>
        </w:num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spacing w:val="-3"/>
        </w:rPr>
        <w:t>allows you to do control-break totals</w:t>
      </w:r>
    </w:p>
    <w:p w:rsidR="00585863" w:rsidRDefault="00585863" w:rsidP="00585863">
      <w:pPr>
        <w:keepNext/>
        <w:tabs>
          <w:tab w:val="left" w:pos="-1440"/>
          <w:tab w:val="left" w:pos="-720"/>
        </w:tabs>
        <w:suppressAutoHyphens/>
        <w:spacing w:before="120"/>
        <w:ind w:left="1440" w:hanging="1440"/>
        <w:rPr>
          <w:spacing w:val="-3"/>
        </w:rPr>
      </w:pPr>
      <w:r>
        <w:rPr>
          <w:i/>
          <w:spacing w:val="-3"/>
        </w:rPr>
        <w:t>Example:</w:t>
      </w:r>
      <w:r>
        <w:rPr>
          <w:spacing w:val="-3"/>
        </w:rPr>
        <w:t xml:space="preserve"> </w:t>
      </w:r>
    </w:p>
    <w:p w:rsidR="00585863" w:rsidRDefault="00585863" w:rsidP="00585863">
      <w:pPr>
        <w:keepNext/>
        <w:tabs>
          <w:tab w:val="left" w:pos="-1440"/>
          <w:tab w:val="left" w:pos="-720"/>
        </w:tabs>
        <w:suppressAutoHyphens/>
        <w:rPr>
          <w:i/>
          <w:spacing w:val="-3"/>
        </w:rPr>
      </w:pPr>
      <w:r>
        <w:rPr>
          <w:spacing w:val="-3"/>
        </w:rPr>
        <w:t>To list the TAGNUM and total cost of all software installed on the computer with that TAGNUM for each TAGNUM in the SOFTWARE table:</w:t>
      </w:r>
    </w:p>
    <w:p w:rsidR="00585863" w:rsidRDefault="00585863" w:rsidP="00585863">
      <w:pPr>
        <w:pStyle w:val="SQL"/>
        <w:keepNext/>
        <w:ind w:left="360" w:hanging="360"/>
      </w:pPr>
      <w:r>
        <w:tab/>
        <w:t xml:space="preserve">SELECT TAGNUM, </w:t>
      </w:r>
    </w:p>
    <w:p w:rsidR="00585863" w:rsidRDefault="00585863" w:rsidP="00585863">
      <w:pPr>
        <w:pStyle w:val="SQL"/>
        <w:keepNext/>
        <w:ind w:left="1080" w:firstLine="360"/>
      </w:pPr>
      <w:r>
        <w:t>TO_CHAR(SUM(SOFTCOST),"$9,999.99") "Total Software Cost"</w:t>
      </w:r>
    </w:p>
    <w:p w:rsidR="00585863" w:rsidRDefault="00585863" w:rsidP="00585863">
      <w:pPr>
        <w:pStyle w:val="SQL"/>
        <w:keepNext/>
      </w:pPr>
      <w:r>
        <w:tab/>
      </w:r>
      <w:r>
        <w:tab/>
        <w:t>FROM SOFTWARE</w:t>
      </w:r>
    </w:p>
    <w:p w:rsidR="00585863" w:rsidRPr="00CE383B" w:rsidRDefault="00585863" w:rsidP="00585863">
      <w:pPr>
        <w:pStyle w:val="SQL"/>
        <w:keepNext/>
        <w:spacing w:before="120"/>
        <w:rPr>
          <w:b w:val="0"/>
          <w:u w:val="single"/>
        </w:rPr>
      </w:pPr>
      <w:r>
        <w:tab/>
      </w:r>
      <w:r>
        <w:tab/>
      </w:r>
      <w:r w:rsidR="00CE383B">
        <w:rPr>
          <w:b w:val="0"/>
          <w:u w:val="single"/>
        </w:rPr>
        <w:t>GROUP BY TAGNUM</w:t>
      </w:r>
    </w:p>
    <w:p w:rsidR="00585863" w:rsidRDefault="00585863" w:rsidP="00585863">
      <w:pPr>
        <w:pStyle w:val="SQL"/>
        <w:keepNext/>
        <w:spacing w:before="1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 w:rsidR="00CE383B">
        <w:rPr>
          <w:b w:val="0"/>
          <w:u w:val="single"/>
        </w:rPr>
        <w:t>ORDER BY TAGNUM;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438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TAGNUM</w:t>
            </w:r>
          </w:p>
        </w:tc>
        <w:tc>
          <w:tcPr>
            <w:tcW w:w="2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Total Software Cost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32808</w:t>
            </w:r>
          </w:p>
        </w:tc>
        <w:tc>
          <w:tcPr>
            <w:tcW w:w="24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CE383B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$</w:t>
            </w:r>
            <w:r w:rsidR="00585863">
              <w:rPr>
                <w:b w:val="0"/>
              </w:rPr>
              <w:t>939.95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37691</w:t>
            </w:r>
          </w:p>
        </w:tc>
        <w:tc>
          <w:tcPr>
            <w:tcW w:w="24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CE383B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$</w:t>
            </w:r>
            <w:r w:rsidR="00585863">
              <w:rPr>
                <w:b w:val="0"/>
              </w:rPr>
              <w:t>227.50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57772</w:t>
            </w:r>
          </w:p>
        </w:tc>
        <w:tc>
          <w:tcPr>
            <w:tcW w:w="24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CE383B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$</w:t>
            </w:r>
            <w:r w:rsidR="00585863">
              <w:rPr>
                <w:b w:val="0"/>
              </w:rPr>
              <w:t>583.01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59836</w:t>
            </w:r>
          </w:p>
        </w:tc>
        <w:tc>
          <w:tcPr>
            <w:tcW w:w="24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CE383B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$</w:t>
            </w:r>
            <w:r w:rsidR="00585863">
              <w:rPr>
                <w:b w:val="0"/>
              </w:rPr>
              <w:t>35.00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77740</w:t>
            </w:r>
          </w:p>
        </w:tc>
        <w:tc>
          <w:tcPr>
            <w:tcW w:w="24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CE383B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$</w:t>
            </w:r>
            <w:r w:rsidR="00585863">
              <w:rPr>
                <w:b w:val="0"/>
              </w:rPr>
              <w:t>35.00</w:t>
            </w:r>
          </w:p>
        </w:tc>
      </w:tr>
    </w:tbl>
    <w:p w:rsidR="00CE383B" w:rsidRDefault="00CE383B" w:rsidP="00585863">
      <w:pPr>
        <w:pStyle w:val="Heading2"/>
      </w:pPr>
      <w:bookmarkStart w:id="27" w:name="_Toc478287284"/>
    </w:p>
    <w:p w:rsidR="00CE383B" w:rsidRDefault="00CE383B" w:rsidP="00CE383B">
      <w:pPr>
        <w:rPr>
          <w:sz w:val="28"/>
        </w:rPr>
      </w:pPr>
      <w:r>
        <w:br w:type="page"/>
      </w:r>
    </w:p>
    <w:p w:rsidR="00585863" w:rsidRDefault="00585863" w:rsidP="00585863">
      <w:pPr>
        <w:pStyle w:val="Heading2"/>
      </w:pPr>
      <w:r>
        <w:lastRenderedPageBreak/>
        <w:t xml:space="preserve">Using </w:t>
      </w:r>
      <w:r>
        <w:rPr>
          <w:i w:val="0"/>
        </w:rPr>
        <w:t>Having</w:t>
      </w:r>
      <w:bookmarkEnd w:id="27"/>
    </w:p>
    <w:p w:rsidR="00585863" w:rsidRDefault="00585863" w:rsidP="00585863">
      <w:pPr>
        <w:numPr>
          <w:ilvl w:val="0"/>
          <w:numId w:val="32"/>
        </w:num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spacing w:val="-3"/>
        </w:rPr>
        <w:t>WHERE limits the rows to be listed</w:t>
      </w:r>
    </w:p>
    <w:p w:rsidR="00585863" w:rsidRDefault="00585863" w:rsidP="00585863">
      <w:pPr>
        <w:numPr>
          <w:ilvl w:val="0"/>
          <w:numId w:val="32"/>
        </w:numPr>
        <w:tabs>
          <w:tab w:val="left" w:pos="-1440"/>
          <w:tab w:val="left" w:pos="-720"/>
        </w:tabs>
        <w:suppressAutoHyphens/>
        <w:rPr>
          <w:spacing w:val="-3"/>
        </w:rPr>
      </w:pPr>
      <w:r>
        <w:rPr>
          <w:spacing w:val="-3"/>
        </w:rPr>
        <w:t xml:space="preserve">the HAVING clause can limit the </w:t>
      </w:r>
      <w:r>
        <w:rPr>
          <w:i/>
          <w:spacing w:val="-3"/>
        </w:rPr>
        <w:t>groups</w:t>
      </w:r>
      <w:r>
        <w:rPr>
          <w:spacing w:val="-3"/>
        </w:rPr>
        <w:t xml:space="preserve"> that are included</w:t>
      </w:r>
    </w:p>
    <w:p w:rsidR="00585863" w:rsidRDefault="00585863" w:rsidP="00585863">
      <w:pPr>
        <w:tabs>
          <w:tab w:val="left" w:pos="-1440"/>
          <w:tab w:val="left" w:pos="-720"/>
        </w:tabs>
        <w:suppressAutoHyphens/>
        <w:spacing w:before="120"/>
        <w:rPr>
          <w:spacing w:val="-3"/>
        </w:rPr>
      </w:pPr>
      <w:r>
        <w:rPr>
          <w:i/>
          <w:spacing w:val="-3"/>
        </w:rPr>
        <w:t>Examples:</w:t>
      </w:r>
      <w:r>
        <w:rPr>
          <w:spacing w:val="-3"/>
        </w:rPr>
        <w:t xml:space="preserve"> </w:t>
      </w:r>
      <w:r>
        <w:rPr>
          <w:spacing w:val="-3"/>
        </w:rPr>
        <w:tab/>
      </w:r>
    </w:p>
    <w:p w:rsidR="00585863" w:rsidRPr="005568F0" w:rsidRDefault="00585863" w:rsidP="00585863">
      <w:pPr>
        <w:numPr>
          <w:ilvl w:val="2"/>
          <w:numId w:val="12"/>
        </w:numPr>
        <w:tabs>
          <w:tab w:val="clear" w:pos="2160"/>
        </w:tabs>
        <w:spacing w:after="120"/>
        <w:ind w:left="360" w:hanging="360"/>
      </w:pPr>
      <w:r w:rsidRPr="005568F0">
        <w:t>Count the number of packages of a given type:</w:t>
      </w:r>
    </w:p>
    <w:p w:rsidR="00585863" w:rsidRDefault="00585863" w:rsidP="00585863">
      <w:pPr>
        <w:pStyle w:val="SQL"/>
        <w:ind w:left="360" w:hanging="360"/>
      </w:pPr>
      <w:r>
        <w:tab/>
        <w:t xml:space="preserve">SELECT PACKTYPE, </w:t>
      </w:r>
      <w:r w:rsidR="00CE383B">
        <w:rPr>
          <w:b w:val="0"/>
          <w:u w:val="single"/>
        </w:rPr>
        <w:t xml:space="preserve">COUNT(PACKID) </w:t>
      </w:r>
      <w:r>
        <w:t xml:space="preserve"> "Number of Packages"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Pr="00CE383B" w:rsidRDefault="00585863" w:rsidP="00585863">
      <w:pPr>
        <w:pStyle w:val="SQL"/>
        <w:spacing w:before="120"/>
        <w:rPr>
          <w:b w:val="0"/>
          <w:u w:val="single"/>
        </w:rPr>
      </w:pPr>
      <w:r>
        <w:tab/>
      </w:r>
      <w:r>
        <w:tab/>
      </w:r>
      <w:r w:rsidR="00CE383B" w:rsidRPr="00CE383B">
        <w:rPr>
          <w:b w:val="0"/>
          <w:u w:val="single"/>
        </w:rPr>
        <w:t>GROUP BY PACKTYPE;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12"/>
        <w:gridCol w:w="2558"/>
      </w:tblGrid>
      <w:tr w:rsidR="00585863" w:rsidTr="00585863"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PACKTYPE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Number of Packages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Accounting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Spreadsheet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 Processing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</w:tbl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spacing w:val="-3"/>
        </w:rPr>
      </w:pPr>
    </w:p>
    <w:p w:rsidR="00585863" w:rsidRPr="005568F0" w:rsidRDefault="00585863" w:rsidP="00585863">
      <w:pPr>
        <w:keepNext/>
        <w:numPr>
          <w:ilvl w:val="2"/>
          <w:numId w:val="12"/>
        </w:numPr>
        <w:tabs>
          <w:tab w:val="clear" w:pos="2160"/>
        </w:tabs>
        <w:spacing w:after="120"/>
        <w:ind w:left="360" w:hanging="360"/>
      </w:pPr>
      <w:r w:rsidRPr="005568F0">
        <w:t xml:space="preserve"> List only those packages that have a count &gt; 1</w:t>
      </w:r>
    </w:p>
    <w:p w:rsidR="00585863" w:rsidRDefault="00585863" w:rsidP="00585863">
      <w:pPr>
        <w:pStyle w:val="SQL"/>
        <w:keepNext/>
        <w:ind w:left="360" w:hanging="360"/>
      </w:pPr>
      <w:r>
        <w:tab/>
        <w:t>SELECT PACKTYPE, COUNT(PACKID) AS "Number of Packages"</w:t>
      </w:r>
    </w:p>
    <w:p w:rsidR="00585863" w:rsidRDefault="00585863" w:rsidP="00585863">
      <w:pPr>
        <w:pStyle w:val="SQL"/>
        <w:keepNext/>
      </w:pPr>
      <w:r>
        <w:tab/>
      </w:r>
      <w:r>
        <w:tab/>
        <w:t>FROM PACKAGE</w:t>
      </w:r>
    </w:p>
    <w:p w:rsidR="00585863" w:rsidRDefault="00585863" w:rsidP="00585863">
      <w:pPr>
        <w:pStyle w:val="SQL"/>
        <w:keepNext/>
      </w:pPr>
      <w:r>
        <w:tab/>
      </w:r>
      <w:r>
        <w:tab/>
        <w:t>GROUP BY PACKTYPE</w:t>
      </w:r>
    </w:p>
    <w:p w:rsidR="00585863" w:rsidRPr="00CE383B" w:rsidRDefault="00585863" w:rsidP="00585863">
      <w:pPr>
        <w:pStyle w:val="SQL"/>
        <w:keepNext/>
        <w:spacing w:before="120"/>
        <w:rPr>
          <w:b w:val="0"/>
          <w:u w:val="single"/>
        </w:rPr>
      </w:pPr>
      <w:r>
        <w:tab/>
      </w:r>
      <w:r>
        <w:tab/>
      </w:r>
      <w:r w:rsidR="00CE383B" w:rsidRPr="00CE383B">
        <w:rPr>
          <w:b w:val="0"/>
          <w:u w:val="single"/>
        </w:rPr>
        <w:t>HAVING COUNT(PACKID) &gt; 1;</w:t>
      </w:r>
    </w:p>
    <w:p w:rsidR="00585863" w:rsidRDefault="00585863" w:rsidP="00585863">
      <w:pPr>
        <w:keepNext/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12"/>
        <w:gridCol w:w="2558"/>
      </w:tblGrid>
      <w:tr w:rsidR="00585863" w:rsidTr="00585863"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PACKTYPE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  <w:keepNext/>
            </w:pPr>
            <w:r>
              <w:t>Number of Packages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keepNext/>
              <w:jc w:val="righ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 Processing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numPr>
          <w:ilvl w:val="2"/>
          <w:numId w:val="12"/>
        </w:numPr>
        <w:tabs>
          <w:tab w:val="clear" w:pos="2160"/>
        </w:tabs>
        <w:spacing w:after="120"/>
        <w:ind w:left="360" w:hanging="360"/>
      </w:pPr>
      <w:r>
        <w:t xml:space="preserve">To </w:t>
      </w:r>
      <w:r w:rsidRPr="005568F0">
        <w:t>list the package type and number of packages of the type that cost more than $150:</w:t>
      </w:r>
    </w:p>
    <w:p w:rsidR="00585863" w:rsidRDefault="00585863" w:rsidP="00585863">
      <w:pPr>
        <w:pStyle w:val="SQL"/>
        <w:ind w:left="360" w:firstLine="0"/>
      </w:pPr>
      <w:r>
        <w:t>SELECT PACKTYPE, COUNT(PACKID) AS "Number of Packages"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pStyle w:val="SQL"/>
        <w:rPr>
          <w:b w:val="0"/>
        </w:rPr>
      </w:pPr>
      <w:r>
        <w:tab/>
      </w:r>
      <w:r>
        <w:tab/>
        <w:t xml:space="preserve">WHERE </w:t>
      </w:r>
      <w:r w:rsidR="00CE383B">
        <w:rPr>
          <w:b w:val="0"/>
          <w:u w:val="single"/>
        </w:rPr>
        <w:t>PACKCOST &gt; 150</w:t>
      </w:r>
    </w:p>
    <w:p w:rsidR="00585863" w:rsidRDefault="00585863" w:rsidP="00585863">
      <w:pPr>
        <w:pStyle w:val="SQL"/>
      </w:pPr>
      <w:r>
        <w:tab/>
      </w:r>
      <w:r>
        <w:tab/>
        <w:t>GROUP BY PACKTYPE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12"/>
        <w:gridCol w:w="2558"/>
      </w:tblGrid>
      <w:tr w:rsidR="00585863" w:rsidTr="00585863"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PACKTYPE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Number of Packages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Accounting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Spreadsheet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  <w:tr w:rsidR="00585863" w:rsidTr="00585863">
        <w:tc>
          <w:tcPr>
            <w:tcW w:w="20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Word Processing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</w:tr>
    </w:tbl>
    <w:p w:rsidR="00585863" w:rsidRDefault="00585863" w:rsidP="00585863">
      <w:pPr>
        <w:tabs>
          <w:tab w:val="left" w:pos="-1440"/>
          <w:tab w:val="left" w:pos="-720"/>
        </w:tabs>
        <w:suppressAutoHyphens/>
        <w:rPr>
          <w:spacing w:val="-3"/>
        </w:rPr>
      </w:pPr>
    </w:p>
    <w:p w:rsidR="00585863" w:rsidRPr="005568F0" w:rsidRDefault="00585863" w:rsidP="00585863">
      <w:pPr>
        <w:numPr>
          <w:ilvl w:val="2"/>
          <w:numId w:val="12"/>
        </w:numPr>
        <w:tabs>
          <w:tab w:val="clear" w:pos="2160"/>
        </w:tabs>
        <w:spacing w:after="120"/>
        <w:ind w:left="360" w:hanging="360"/>
      </w:pPr>
      <w:r w:rsidRPr="005568F0">
        <w:lastRenderedPageBreak/>
        <w:t>To list the package type and number of packages of the type that cost more than $150 for which there is more than one package:</w:t>
      </w:r>
    </w:p>
    <w:p w:rsidR="00585863" w:rsidRDefault="00585863" w:rsidP="00585863">
      <w:pPr>
        <w:pStyle w:val="SQL"/>
        <w:ind w:left="360" w:hanging="360"/>
      </w:pPr>
      <w:r>
        <w:tab/>
        <w:t>SELECT PACKTYPE, COUNT(PACKID) AS "Number of Packages"</w:t>
      </w:r>
    </w:p>
    <w:p w:rsidR="00585863" w:rsidRDefault="00585863" w:rsidP="00585863">
      <w:pPr>
        <w:pStyle w:val="SQL"/>
      </w:pPr>
      <w:r>
        <w:tab/>
      </w:r>
      <w:r>
        <w:tab/>
        <w:t>FROM PACKAGE</w:t>
      </w:r>
    </w:p>
    <w:p w:rsidR="00585863" w:rsidRDefault="00585863" w:rsidP="00585863">
      <w:pPr>
        <w:pStyle w:val="SQL"/>
      </w:pPr>
      <w:r>
        <w:tab/>
      </w:r>
      <w:r>
        <w:tab/>
        <w:t>WHERE PACKCOST &gt; 150</w:t>
      </w:r>
    </w:p>
    <w:p w:rsidR="00585863" w:rsidRDefault="00585863" w:rsidP="00585863">
      <w:pPr>
        <w:pStyle w:val="SQL"/>
      </w:pPr>
      <w:r>
        <w:tab/>
      </w:r>
      <w:r>
        <w:tab/>
        <w:t>GROUP BY PACKTYPE</w:t>
      </w:r>
    </w:p>
    <w:p w:rsidR="00585863" w:rsidRPr="00CE383B" w:rsidRDefault="00585863" w:rsidP="00585863">
      <w:pPr>
        <w:pStyle w:val="SQL"/>
        <w:spacing w:before="120"/>
        <w:rPr>
          <w:b w:val="0"/>
          <w:u w:val="single"/>
        </w:rPr>
      </w:pPr>
      <w:r>
        <w:tab/>
      </w:r>
      <w:r>
        <w:tab/>
      </w:r>
      <w:r w:rsidR="00CE383B" w:rsidRPr="00CE383B">
        <w:rPr>
          <w:b w:val="0"/>
          <w:u w:val="single"/>
        </w:rPr>
        <w:t>HAVING COUNT(PACKID) &gt; 1;</w:t>
      </w:r>
    </w:p>
    <w:p w:rsidR="00585863" w:rsidRDefault="00585863" w:rsidP="00585863">
      <w:pPr>
        <w:tabs>
          <w:tab w:val="left" w:pos="-720"/>
        </w:tabs>
        <w:suppressAutoHyphens/>
        <w:spacing w:before="120"/>
        <w:ind w:left="720"/>
        <w:rPr>
          <w:i/>
          <w:spacing w:val="-3"/>
        </w:rPr>
      </w:pPr>
      <w:r>
        <w:rPr>
          <w:i/>
          <w:spacing w:val="-3"/>
        </w:rPr>
        <w:t xml:space="preserve">Result: </w:t>
      </w:r>
    </w:p>
    <w:tbl>
      <w:tblPr>
        <w:tblW w:w="0" w:type="auto"/>
        <w:tblInd w:w="14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2558"/>
      </w:tblGrid>
      <w:tr w:rsidR="00585863" w:rsidTr="00585863"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PACKTYPE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85863" w:rsidRDefault="00585863" w:rsidP="00585863">
            <w:pPr>
              <w:pStyle w:val="Result"/>
            </w:pPr>
            <w:r>
              <w:t>Number of Packages</w:t>
            </w:r>
          </w:p>
        </w:tc>
      </w:tr>
      <w:tr w:rsidR="00585863" w:rsidTr="00585863">
        <w:tc>
          <w:tcPr>
            <w:tcW w:w="14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left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  <w:tc>
          <w:tcPr>
            <w:tcW w:w="2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85863" w:rsidRDefault="00585863" w:rsidP="00585863">
            <w:pPr>
              <w:pStyle w:val="Result"/>
              <w:jc w:val="right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</w:tr>
    </w:tbl>
    <w:p w:rsidR="009F1FCD" w:rsidRDefault="009F1FCD" w:rsidP="00CE383B">
      <w:pPr>
        <w:tabs>
          <w:tab w:val="left" w:pos="-1440"/>
          <w:tab w:val="left" w:pos="-720"/>
        </w:tabs>
        <w:suppressAutoHyphens/>
      </w:pPr>
    </w:p>
    <w:sectPr w:rsidR="009F1FCD" w:rsidSect="00CE383B"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CAA" w:rsidRDefault="00A46CAA">
      <w:r>
        <w:separator/>
      </w:r>
    </w:p>
  </w:endnote>
  <w:endnote w:type="continuationSeparator" w:id="0">
    <w:p w:rsidR="00A46CAA" w:rsidRDefault="00A4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938" w:rsidRDefault="003B6938">
    <w:pPr>
      <w:pStyle w:val="Footer"/>
    </w:pPr>
    <w:r>
      <w:t xml:space="preserve">420-D10 </w:t>
    </w:r>
    <w:r w:rsidR="00B92385">
      <w:t>SQL Notes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2DC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CAA" w:rsidRDefault="00A46CAA">
      <w:r>
        <w:separator/>
      </w:r>
    </w:p>
  </w:footnote>
  <w:footnote w:type="continuationSeparator" w:id="0">
    <w:p w:rsidR="00A46CAA" w:rsidRDefault="00A46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E06F1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802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6E6E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322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D687BC1"/>
    <w:multiLevelType w:val="hybridMultilevel"/>
    <w:tmpl w:val="36525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0B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E63400"/>
    <w:multiLevelType w:val="hybridMultilevel"/>
    <w:tmpl w:val="269239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1725"/>
    <w:multiLevelType w:val="singleLevel"/>
    <w:tmpl w:val="6D7A50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29D507A"/>
    <w:multiLevelType w:val="singleLevel"/>
    <w:tmpl w:val="DE04CDF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8" w15:restartNumberingAfterBreak="0">
    <w:nsid w:val="15534874"/>
    <w:multiLevelType w:val="hybridMultilevel"/>
    <w:tmpl w:val="DDB4D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A7D5747"/>
    <w:multiLevelType w:val="hybridMultilevel"/>
    <w:tmpl w:val="DDB4D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DA217E7"/>
    <w:multiLevelType w:val="hybridMultilevel"/>
    <w:tmpl w:val="9EE68760"/>
    <w:lvl w:ilvl="0" w:tplc="203C0A5A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12A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2C933C7"/>
    <w:multiLevelType w:val="hybridMultilevel"/>
    <w:tmpl w:val="DDB4D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1D40AD"/>
    <w:multiLevelType w:val="singleLevel"/>
    <w:tmpl w:val="B8E0EBA2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B4A4CD5"/>
    <w:multiLevelType w:val="singleLevel"/>
    <w:tmpl w:val="226E33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D651C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C4BD7"/>
    <w:multiLevelType w:val="singleLevel"/>
    <w:tmpl w:val="CF966BEE"/>
    <w:lvl w:ilvl="0">
      <w:numFmt w:val="bullet"/>
      <w:pStyle w:val="Heading6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7" w15:restartNumberingAfterBreak="0">
    <w:nsid w:val="416D3B76"/>
    <w:multiLevelType w:val="hybridMultilevel"/>
    <w:tmpl w:val="B95EF6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C159A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nsid w:val="44FF2043"/>
    <w:multiLevelType w:val="singleLevel"/>
    <w:tmpl w:val="BF2CAC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8325A25"/>
    <w:multiLevelType w:val="singleLevel"/>
    <w:tmpl w:val="FF88BA8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A4C0D7C"/>
    <w:multiLevelType w:val="singleLevel"/>
    <w:tmpl w:val="DE04CDF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22" w15:restartNumberingAfterBreak="0">
    <w:nsid w:val="4EA00324"/>
    <w:multiLevelType w:val="hybridMultilevel"/>
    <w:tmpl w:val="E814D3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6051FC"/>
    <w:multiLevelType w:val="singleLevel"/>
    <w:tmpl w:val="226E33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011340C"/>
    <w:multiLevelType w:val="hybridMultilevel"/>
    <w:tmpl w:val="19620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50B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BE13F0"/>
    <w:multiLevelType w:val="hybridMultilevel"/>
    <w:tmpl w:val="157456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B7AD0"/>
    <w:multiLevelType w:val="multilevel"/>
    <w:tmpl w:val="1E2853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7" w15:restartNumberingAfterBreak="0">
    <w:nsid w:val="67B42536"/>
    <w:multiLevelType w:val="singleLevel"/>
    <w:tmpl w:val="DE04CDF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28" w15:restartNumberingAfterBreak="0">
    <w:nsid w:val="6806690A"/>
    <w:multiLevelType w:val="singleLevel"/>
    <w:tmpl w:val="6F0CB94E"/>
    <w:lvl w:ilvl="0">
      <w:start w:val="1"/>
      <w:numFmt w:val="decimal"/>
      <w:pStyle w:val="Heading9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2B6CF9"/>
    <w:multiLevelType w:val="singleLevel"/>
    <w:tmpl w:val="FF88BA8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1227E71"/>
    <w:multiLevelType w:val="singleLevel"/>
    <w:tmpl w:val="6680C044"/>
    <w:lvl w:ilvl="0">
      <w:start w:val="1"/>
      <w:numFmt w:val="bullet"/>
      <w:pStyle w:val="Heading7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30"/>
  </w:num>
  <w:num w:numId="3">
    <w:abstractNumId w:val="13"/>
  </w:num>
  <w:num w:numId="4">
    <w:abstractNumId w:val="28"/>
  </w:num>
  <w:num w:numId="5">
    <w:abstractNumId w:val="2"/>
  </w:num>
  <w:num w:numId="6">
    <w:abstractNumId w:val="16"/>
  </w:num>
  <w:num w:numId="7">
    <w:abstractNumId w:val="1"/>
  </w:num>
  <w:num w:numId="8">
    <w:abstractNumId w:val="30"/>
  </w:num>
  <w:num w:numId="9">
    <w:abstractNumId w:val="0"/>
  </w:num>
  <w:num w:numId="10">
    <w:abstractNumId w:val="0"/>
  </w:num>
  <w:num w:numId="11">
    <w:abstractNumId w:val="24"/>
  </w:num>
  <w:num w:numId="12">
    <w:abstractNumId w:val="4"/>
  </w:num>
  <w:num w:numId="13">
    <w:abstractNumId w:val="25"/>
  </w:num>
  <w:num w:numId="14">
    <w:abstractNumId w:val="14"/>
  </w:num>
  <w:num w:numId="15">
    <w:abstractNumId w:val="15"/>
  </w:num>
  <w:num w:numId="16">
    <w:abstractNumId w:val="23"/>
  </w:num>
  <w:num w:numId="17">
    <w:abstractNumId w:val="27"/>
  </w:num>
  <w:num w:numId="18">
    <w:abstractNumId w:val="12"/>
  </w:num>
  <w:num w:numId="19">
    <w:abstractNumId w:val="9"/>
  </w:num>
  <w:num w:numId="20">
    <w:abstractNumId w:val="8"/>
  </w:num>
  <w:num w:numId="21">
    <w:abstractNumId w:val="17"/>
  </w:num>
  <w:num w:numId="22">
    <w:abstractNumId w:val="21"/>
  </w:num>
  <w:num w:numId="23">
    <w:abstractNumId w:val="7"/>
  </w:num>
  <w:num w:numId="24">
    <w:abstractNumId w:val="11"/>
  </w:num>
  <w:num w:numId="25">
    <w:abstractNumId w:val="26"/>
  </w:num>
  <w:num w:numId="26">
    <w:abstractNumId w:val="19"/>
  </w:num>
  <w:num w:numId="27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8">
    <w:abstractNumId w:val="6"/>
  </w:num>
  <w:num w:numId="29">
    <w:abstractNumId w:val="3"/>
  </w:num>
  <w:num w:numId="30">
    <w:abstractNumId w:val="22"/>
  </w:num>
  <w:num w:numId="31">
    <w:abstractNumId w:val="5"/>
  </w:num>
  <w:num w:numId="32">
    <w:abstractNumId w:val="20"/>
  </w:num>
  <w:num w:numId="33">
    <w:abstractNumId w:val="29"/>
  </w:num>
  <w:num w:numId="34">
    <w:abstractNumId w:val="18"/>
  </w:num>
  <w:num w:numId="35">
    <w:abstractNumId w:val="10"/>
  </w:num>
  <w:num w:numId="3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D4"/>
    <w:rsid w:val="001C47D4"/>
    <w:rsid w:val="00395F39"/>
    <w:rsid w:val="003B6938"/>
    <w:rsid w:val="004079C2"/>
    <w:rsid w:val="00585863"/>
    <w:rsid w:val="005B72A7"/>
    <w:rsid w:val="00661838"/>
    <w:rsid w:val="00842DC9"/>
    <w:rsid w:val="00971678"/>
    <w:rsid w:val="009A10A3"/>
    <w:rsid w:val="009F1FCD"/>
    <w:rsid w:val="009F553A"/>
    <w:rsid w:val="00A46CAA"/>
    <w:rsid w:val="00B73AC3"/>
    <w:rsid w:val="00B92385"/>
    <w:rsid w:val="00C51180"/>
    <w:rsid w:val="00CE383B"/>
    <w:rsid w:val="00E55F04"/>
    <w:rsid w:val="00E86881"/>
    <w:rsid w:val="00E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C1D1AF-3313-4775-BB58-8889D4FE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120" w:after="60"/>
      <w:jc w:val="center"/>
      <w:outlineLvl w:val="0"/>
    </w:pPr>
    <w:rPr>
      <w:rFonts w:ascii="Tahoma" w:hAnsi="Tahoma"/>
      <w:b/>
      <w:snapToGrid w:val="0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E93601"/>
    <w:pPr>
      <w:keepNext/>
      <w:numPr>
        <w:numId w:val="35"/>
      </w:numPr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648"/>
      </w:tabs>
      <w:spacing w:before="240" w:after="60"/>
      <w:ind w:left="576" w:hanging="28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120"/>
      <w:ind w:firstLine="720"/>
    </w:pPr>
    <w:rPr>
      <w:lang w:val="en-GB"/>
    </w:rPr>
  </w:style>
  <w:style w:type="paragraph" w:styleId="BodyTextIndent2">
    <w:name w:val="Body Text Indent 2"/>
    <w:basedOn w:val="Normal"/>
    <w:pPr>
      <w:ind w:left="1692" w:hanging="366"/>
    </w:pPr>
  </w:style>
  <w:style w:type="paragraph" w:styleId="BodyTextIndent3">
    <w:name w:val="Body Text Indent 3"/>
    <w:basedOn w:val="Normal"/>
    <w:pPr>
      <w:ind w:left="1692" w:hanging="360"/>
    </w:pPr>
  </w:style>
  <w:style w:type="paragraph" w:styleId="Caption">
    <w:name w:val="caption"/>
    <w:basedOn w:val="Normal"/>
    <w:next w:val="Normal"/>
    <w:qFormat/>
  </w:style>
  <w:style w:type="paragraph" w:customStyle="1" w:styleId="Definition">
    <w:name w:val="Definition"/>
    <w:basedOn w:val="Normal"/>
    <w:pPr>
      <w:suppressAutoHyphens/>
      <w:spacing w:before="120" w:after="120"/>
      <w:ind w:left="2160" w:hanging="2160"/>
    </w:pPr>
    <w:rPr>
      <w:rFonts w:ascii="Times New Roman" w:hAnsi="Times New Roman"/>
      <w:b/>
      <w:i/>
      <w:lang w:val="en-GB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ListBullet">
    <w:name w:val="List Bullet"/>
    <w:basedOn w:val="Normal"/>
    <w:pPr>
      <w:ind w:left="720" w:hanging="360"/>
    </w:pPr>
  </w:style>
  <w:style w:type="paragraph" w:styleId="ListBullet2">
    <w:name w:val="List Bullet 2"/>
    <w:basedOn w:val="Normal"/>
    <w:pPr>
      <w:tabs>
        <w:tab w:val="left" w:pos="1080"/>
      </w:tabs>
      <w:ind w:left="1080" w:hanging="360"/>
    </w:pPr>
  </w:style>
  <w:style w:type="paragraph" w:styleId="ListBullet3">
    <w:name w:val="List Bullet 3"/>
    <w:basedOn w:val="Normal"/>
    <w:pPr>
      <w:numPr>
        <w:numId w:val="10"/>
      </w:numPr>
      <w:tabs>
        <w:tab w:val="clear" w:pos="1080"/>
        <w:tab w:val="num" w:pos="926"/>
      </w:tabs>
      <w:ind w:left="926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customStyle="1" w:styleId="SQL">
    <w:name w:val="SQL"/>
    <w:basedOn w:val="Normal"/>
    <w:pPr>
      <w:suppressAutoHyphens/>
      <w:ind w:left="720" w:hanging="720"/>
    </w:pPr>
    <w:rPr>
      <w:b/>
    </w:rPr>
  </w:style>
  <w:style w:type="paragraph" w:styleId="Title">
    <w:name w:val="Title"/>
    <w:basedOn w:val="Normal"/>
    <w:qFormat/>
    <w:rsid w:val="00585863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color w:val="FFFFFF" w:themeColor="background1"/>
      <w:kern w:val="28"/>
      <w:sz w:val="44"/>
      <w14:textOutline w14:w="9525" w14:cap="flat" w14:cmpd="sng" w14:algn="ctr">
        <w14:noFill/>
        <w14:prstDash w14:val="solid"/>
        <w14:round/>
      </w14:textOutline>
      <w14:textFill>
        <w14:noFill/>
      </w14:textFill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</w:rPr>
  </w:style>
  <w:style w:type="paragraph" w:styleId="BalloonText">
    <w:name w:val="Balloon Text"/>
    <w:basedOn w:val="Normal"/>
    <w:link w:val="BalloonTextChar"/>
    <w:unhideWhenUsed/>
    <w:rsid w:val="009F55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3A"/>
    <w:rPr>
      <w:rFonts w:ascii="Tahoma" w:hAnsi="Tahoma" w:cs="Tahoma"/>
      <w:sz w:val="16"/>
      <w:szCs w:val="16"/>
      <w:lang w:val="en-CA"/>
    </w:rPr>
  </w:style>
  <w:style w:type="character" w:styleId="Emphasis">
    <w:name w:val="Emphasis"/>
    <w:basedOn w:val="DefaultParagraphFont"/>
    <w:qFormat/>
    <w:rsid w:val="00585863"/>
    <w:rPr>
      <w:i/>
      <w:iCs/>
    </w:rPr>
  </w:style>
  <w:style w:type="paragraph" w:customStyle="1" w:styleId="sqlout">
    <w:name w:val="sqlout"/>
    <w:basedOn w:val="Normal"/>
    <w:rsid w:val="00585863"/>
    <w:rPr>
      <w:rFonts w:ascii="Verdana" w:hAnsi="Verdana" w:cs="Arial"/>
      <w:b/>
      <w:color w:val="000000"/>
      <w:sz w:val="20"/>
    </w:rPr>
  </w:style>
  <w:style w:type="paragraph" w:customStyle="1" w:styleId="hangind">
    <w:name w:val="hangind"/>
    <w:basedOn w:val="Normal"/>
    <w:rsid w:val="00585863"/>
    <w:pPr>
      <w:tabs>
        <w:tab w:val="left" w:pos="-720"/>
      </w:tabs>
      <w:suppressAutoHyphens/>
      <w:ind w:left="1440" w:hanging="1440"/>
      <w:jc w:val="both"/>
    </w:pPr>
    <w:rPr>
      <w:spacing w:val="-3"/>
    </w:rPr>
  </w:style>
  <w:style w:type="paragraph" w:customStyle="1" w:styleId="Result">
    <w:name w:val="Result"/>
    <w:basedOn w:val="Normal"/>
    <w:rsid w:val="00585863"/>
    <w:pPr>
      <w:spacing w:before="60"/>
      <w:jc w:val="center"/>
    </w:pPr>
    <w:rPr>
      <w:b/>
      <w:snapToGrid w:val="0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E%20HAMILTON\Application%20Data\Microsoft\Templates\DB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 Notes</Template>
  <TotalTime>0</TotalTime>
  <Pages>22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SQL</vt:lpstr>
    </vt:vector>
  </TitlesOfParts>
  <Company>Heritage College</Company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SQL</dc:title>
  <dc:creator>ANNE HAMILTON;Chan Richard</dc:creator>
  <cp:lastModifiedBy>Philip Dumaresq</cp:lastModifiedBy>
  <cp:revision>2</cp:revision>
  <cp:lastPrinted>2013-10-17T16:53:00Z</cp:lastPrinted>
  <dcterms:created xsi:type="dcterms:W3CDTF">2016-09-09T16:30:00Z</dcterms:created>
  <dcterms:modified xsi:type="dcterms:W3CDTF">2016-09-09T16:30:00Z</dcterms:modified>
</cp:coreProperties>
</file>